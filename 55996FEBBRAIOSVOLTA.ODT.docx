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4FA1D" w14:textId="2F7AADF9" w:rsidR="00C6554A" w:rsidRPr="000D3225" w:rsidRDefault="009B2EFD" w:rsidP="008707DD">
      <w:pPr>
        <w:pStyle w:val="Foto"/>
        <w:jc w:val="both"/>
        <w:rPr>
          <w:rFonts w:ascii="Arial Nova" w:hAnsi="Arial Nova"/>
          <w:color w:val="auto"/>
          <w:spacing w:val="-2"/>
          <w:sz w:val="24"/>
          <w:szCs w:val="24"/>
        </w:rPr>
      </w:pPr>
      <w:r>
        <w:rPr>
          <w:rFonts w:ascii="Arial Nova" w:hAnsi="Arial Nova"/>
          <w:color w:val="auto"/>
          <w:spacing w:val="-2"/>
          <w:sz w:val="24"/>
          <w:szCs w:val="24"/>
        </w:rPr>
        <w:t xml:space="preserve"> </w:t>
      </w:r>
    </w:p>
    <w:p w14:paraId="4A98A175" w14:textId="77777777" w:rsidR="007536F2" w:rsidRDefault="00CC1F5B" w:rsidP="008707DD">
      <w:pPr>
        <w:pStyle w:val="Titolo"/>
        <w:rPr>
          <w:rFonts w:ascii="Arial Nova" w:eastAsia="Yu Mincho Light" w:hAnsi="Arial Nova"/>
          <w:b/>
          <w:bCs/>
          <w:color w:val="auto"/>
          <w:spacing w:val="-2"/>
          <w:sz w:val="48"/>
          <w:szCs w:val="48"/>
        </w:rPr>
      </w:pPr>
      <w:r w:rsidRPr="005A18E0">
        <w:rPr>
          <w:rFonts w:ascii="Arial Nova" w:eastAsia="Yu Mincho Light" w:hAnsi="Arial Nova"/>
          <w:b/>
          <w:bCs/>
          <w:color w:val="auto"/>
          <w:spacing w:val="-2"/>
          <w:sz w:val="48"/>
          <w:szCs w:val="48"/>
        </w:rPr>
        <w:t>C’</w:t>
      </w:r>
      <w:r w:rsidR="00747F17" w:rsidRPr="005A18E0">
        <w:rPr>
          <w:rFonts w:ascii="Arial Nova" w:eastAsia="Yu Mincho Light" w:hAnsi="Arial Nova"/>
          <w:b/>
          <w:bCs/>
          <w:color w:val="auto"/>
          <w:spacing w:val="-2"/>
          <w:sz w:val="48"/>
          <w:szCs w:val="48"/>
        </w:rPr>
        <w:t>ERA</w:t>
      </w:r>
      <w:r w:rsidRPr="005A18E0">
        <w:rPr>
          <w:rFonts w:ascii="Arial Nova" w:eastAsia="Yu Mincho Light" w:hAnsi="Arial Nova"/>
          <w:b/>
          <w:bCs/>
          <w:color w:val="auto"/>
          <w:spacing w:val="-2"/>
          <w:sz w:val="48"/>
          <w:szCs w:val="48"/>
        </w:rPr>
        <w:t xml:space="preserve"> </w:t>
      </w:r>
      <w:r w:rsidR="007C2D20" w:rsidRPr="005A18E0">
        <w:rPr>
          <w:rFonts w:ascii="Arial Nova" w:eastAsia="Yu Mincho Light" w:hAnsi="Arial Nova"/>
          <w:b/>
          <w:bCs/>
          <w:color w:val="auto"/>
          <w:spacing w:val="-2"/>
          <w:sz w:val="48"/>
          <w:szCs w:val="48"/>
        </w:rPr>
        <w:t>UNA S</w:t>
      </w:r>
      <w:r w:rsidRPr="005A18E0">
        <w:rPr>
          <w:rFonts w:ascii="Arial Nova" w:eastAsia="Yu Mincho Light" w:hAnsi="Arial Nova"/>
          <w:b/>
          <w:bCs/>
          <w:color w:val="auto"/>
          <w:spacing w:val="-2"/>
          <w:sz w:val="48"/>
          <w:szCs w:val="48"/>
        </w:rPr>
        <w:t>…</w:t>
      </w:r>
      <w:r w:rsidR="007C2D20" w:rsidRPr="005A18E0">
        <w:rPr>
          <w:rFonts w:ascii="Arial Nova" w:eastAsia="Yu Mincho Light" w:hAnsi="Arial Nova"/>
          <w:b/>
          <w:bCs/>
          <w:color w:val="auto"/>
          <w:spacing w:val="-2"/>
          <w:sz w:val="48"/>
          <w:szCs w:val="48"/>
        </w:rPr>
        <w:t xml:space="preserve">VOLTA </w:t>
      </w:r>
    </w:p>
    <w:p w14:paraId="4A2C1336" w14:textId="7968F554" w:rsidR="00C6554A" w:rsidRPr="005A18E0" w:rsidRDefault="00747F17" w:rsidP="008707DD">
      <w:pPr>
        <w:pStyle w:val="Titolo"/>
        <w:rPr>
          <w:rFonts w:ascii="Arial Nova" w:eastAsia="Yu Mincho Light" w:hAnsi="Arial Nova"/>
          <w:b/>
          <w:bCs/>
          <w:color w:val="auto"/>
          <w:spacing w:val="-2"/>
          <w:sz w:val="48"/>
          <w:szCs w:val="48"/>
        </w:rPr>
      </w:pPr>
      <w:r w:rsidRPr="005A18E0">
        <w:rPr>
          <w:rFonts w:ascii="Arial Nova" w:eastAsia="Yu Mincho Light" w:hAnsi="Arial Nova"/>
          <w:b/>
          <w:bCs/>
          <w:color w:val="auto"/>
          <w:spacing w:val="-2"/>
          <w:sz w:val="48"/>
          <w:szCs w:val="48"/>
        </w:rPr>
        <w:t>A</w:t>
      </w:r>
      <w:r w:rsidR="00CC1F5B" w:rsidRPr="005A18E0">
        <w:rPr>
          <w:rFonts w:ascii="Arial Nova" w:eastAsia="Yu Mincho Light" w:hAnsi="Arial Nova"/>
          <w:b/>
          <w:bCs/>
          <w:color w:val="auto"/>
          <w:spacing w:val="-2"/>
          <w:sz w:val="48"/>
          <w:szCs w:val="48"/>
        </w:rPr>
        <w:t xml:space="preserve"> N</w:t>
      </w:r>
      <w:r w:rsidR="007C2D20" w:rsidRPr="005A18E0">
        <w:rPr>
          <w:rFonts w:ascii="Arial Nova" w:eastAsia="Yu Mincho Light" w:hAnsi="Arial Nova"/>
          <w:b/>
          <w:bCs/>
          <w:color w:val="auto"/>
          <w:spacing w:val="-2"/>
          <w:sz w:val="48"/>
          <w:szCs w:val="48"/>
        </w:rPr>
        <w:t>ATALE</w:t>
      </w:r>
    </w:p>
    <w:p w14:paraId="793EA1B6" w14:textId="7A1E0290" w:rsidR="0001141F" w:rsidRPr="005A18E0" w:rsidRDefault="0001141F" w:rsidP="008707DD">
      <w:pPr>
        <w:pStyle w:val="Sottotitolo"/>
        <w:spacing w:line="240" w:lineRule="auto"/>
        <w:rPr>
          <w:rFonts w:ascii="Arial Nova" w:hAnsi="Arial Nova"/>
          <w:color w:val="auto"/>
          <w:spacing w:val="-2"/>
          <w:sz w:val="24"/>
          <w:szCs w:val="24"/>
        </w:rPr>
      </w:pPr>
    </w:p>
    <w:p w14:paraId="35C5FB28" w14:textId="77777777" w:rsidR="00090B71" w:rsidRPr="005A18E0" w:rsidRDefault="002030CD" w:rsidP="008707DD">
      <w:pPr>
        <w:pStyle w:val="Sottotitolo"/>
        <w:spacing w:line="240" w:lineRule="auto"/>
        <w:rPr>
          <w:rFonts w:ascii="Arial Nova" w:hAnsi="Arial Nova"/>
          <w:color w:val="auto"/>
          <w:spacing w:val="-2"/>
          <w:sz w:val="24"/>
          <w:szCs w:val="24"/>
        </w:rPr>
      </w:pPr>
      <w:r w:rsidRPr="005A18E0">
        <w:rPr>
          <w:rFonts w:ascii="Arial Nova" w:hAnsi="Arial Nova"/>
          <w:color w:val="auto"/>
          <w:spacing w:val="-2"/>
          <w:sz w:val="24"/>
          <w:szCs w:val="24"/>
        </w:rPr>
        <w:t>dai una</w:t>
      </w:r>
      <w:r w:rsidR="00F1558A" w:rsidRPr="005A18E0">
        <w:rPr>
          <w:rFonts w:ascii="Arial Nova" w:hAnsi="Arial Nova"/>
          <w:color w:val="auto"/>
          <w:spacing w:val="-2"/>
          <w:sz w:val="24"/>
          <w:szCs w:val="24"/>
        </w:rPr>
        <w:t xml:space="preserve"> SVOLTA </w:t>
      </w:r>
      <w:r w:rsidR="00090B71" w:rsidRPr="005A18E0">
        <w:rPr>
          <w:rFonts w:ascii="Arial Nova" w:hAnsi="Arial Nova"/>
          <w:color w:val="auto"/>
          <w:spacing w:val="-2"/>
          <w:sz w:val="24"/>
          <w:szCs w:val="24"/>
        </w:rPr>
        <w:t xml:space="preserve">alla tua vita </w:t>
      </w:r>
    </w:p>
    <w:p w14:paraId="38AB5357" w14:textId="77777777" w:rsidR="00090B71" w:rsidRPr="005A18E0" w:rsidRDefault="00090B71" w:rsidP="008707DD">
      <w:pPr>
        <w:pStyle w:val="Sottotitolo"/>
        <w:spacing w:line="240" w:lineRule="auto"/>
        <w:rPr>
          <w:rFonts w:ascii="Arial Nova" w:hAnsi="Arial Nova"/>
          <w:color w:val="auto"/>
          <w:spacing w:val="-2"/>
          <w:sz w:val="24"/>
          <w:szCs w:val="24"/>
        </w:rPr>
      </w:pPr>
      <w:r w:rsidRPr="005A18E0">
        <w:rPr>
          <w:rFonts w:ascii="Arial Nova" w:hAnsi="Arial Nova"/>
          <w:color w:val="auto"/>
          <w:spacing w:val="-2"/>
          <w:sz w:val="24"/>
          <w:szCs w:val="24"/>
        </w:rPr>
        <w:t>e</w:t>
      </w:r>
      <w:r w:rsidR="00F1558A" w:rsidRPr="005A18E0">
        <w:rPr>
          <w:rFonts w:ascii="Arial Nova" w:hAnsi="Arial Nova"/>
          <w:color w:val="auto"/>
          <w:spacing w:val="-2"/>
          <w:sz w:val="24"/>
          <w:szCs w:val="24"/>
        </w:rPr>
        <w:t xml:space="preserve"> </w:t>
      </w:r>
      <w:r w:rsidR="002030CD" w:rsidRPr="005A18E0">
        <w:rPr>
          <w:rFonts w:ascii="Arial Nova" w:hAnsi="Arial Nova"/>
          <w:color w:val="auto"/>
          <w:spacing w:val="-2"/>
          <w:sz w:val="24"/>
          <w:szCs w:val="24"/>
        </w:rPr>
        <w:t>trasformala in ciò che desideri</w:t>
      </w:r>
      <w:r w:rsidR="00F1558A" w:rsidRPr="005A18E0">
        <w:rPr>
          <w:rFonts w:ascii="Arial Nova" w:hAnsi="Arial Nova"/>
          <w:color w:val="auto"/>
          <w:spacing w:val="-2"/>
          <w:sz w:val="24"/>
          <w:szCs w:val="24"/>
        </w:rPr>
        <w:t xml:space="preserve"> </w:t>
      </w:r>
    </w:p>
    <w:p w14:paraId="320B5436" w14:textId="20CA6175" w:rsidR="00090B71" w:rsidRPr="005A18E0" w:rsidRDefault="00090B71" w:rsidP="008707DD">
      <w:pPr>
        <w:pStyle w:val="Sottotitolo"/>
        <w:spacing w:line="240" w:lineRule="auto"/>
        <w:rPr>
          <w:rFonts w:ascii="Arial Nova" w:hAnsi="Arial Nova"/>
          <w:color w:val="auto"/>
          <w:spacing w:val="-2"/>
          <w:sz w:val="24"/>
          <w:szCs w:val="24"/>
        </w:rPr>
      </w:pPr>
    </w:p>
    <w:p w14:paraId="0F098845" w14:textId="7BBD6C78" w:rsidR="005608AA" w:rsidRPr="005A18E0" w:rsidRDefault="005608AA" w:rsidP="008707DD">
      <w:pPr>
        <w:pStyle w:val="Sottotitolo"/>
        <w:spacing w:line="240" w:lineRule="auto"/>
        <w:rPr>
          <w:rFonts w:ascii="Arial Nova" w:hAnsi="Arial Nova"/>
          <w:color w:val="auto"/>
          <w:spacing w:val="-2"/>
          <w:sz w:val="24"/>
          <w:szCs w:val="24"/>
        </w:rPr>
      </w:pPr>
    </w:p>
    <w:p w14:paraId="2CF73AA5" w14:textId="239199F2" w:rsidR="005608AA" w:rsidRPr="000D3225" w:rsidRDefault="005608AA" w:rsidP="008707DD">
      <w:pPr>
        <w:pStyle w:val="Sottotitolo"/>
        <w:spacing w:line="240" w:lineRule="auto"/>
        <w:rPr>
          <w:rFonts w:ascii="Arial Nova" w:hAnsi="Arial Nova"/>
          <w:color w:val="auto"/>
          <w:spacing w:val="-2"/>
          <w:sz w:val="24"/>
          <w:szCs w:val="24"/>
        </w:rPr>
      </w:pPr>
    </w:p>
    <w:p w14:paraId="23CB8FC3" w14:textId="5357042E" w:rsidR="005608AA" w:rsidRPr="000D3225" w:rsidRDefault="005608AA" w:rsidP="008707DD">
      <w:pPr>
        <w:pStyle w:val="Sottotitolo"/>
        <w:spacing w:line="240" w:lineRule="auto"/>
        <w:rPr>
          <w:rFonts w:ascii="Arial Nova" w:hAnsi="Arial Nova"/>
          <w:color w:val="auto"/>
          <w:spacing w:val="-2"/>
          <w:sz w:val="24"/>
          <w:szCs w:val="24"/>
        </w:rPr>
      </w:pPr>
    </w:p>
    <w:p w14:paraId="4C483878" w14:textId="09AB32AE" w:rsidR="005608AA" w:rsidRPr="000D3225" w:rsidRDefault="005608AA" w:rsidP="008707DD">
      <w:pPr>
        <w:pStyle w:val="Sottotitolo"/>
        <w:spacing w:line="240" w:lineRule="auto"/>
        <w:rPr>
          <w:rFonts w:ascii="Arial Nova" w:hAnsi="Arial Nova"/>
          <w:color w:val="auto"/>
          <w:spacing w:val="-2"/>
          <w:sz w:val="24"/>
          <w:szCs w:val="24"/>
        </w:rPr>
      </w:pPr>
    </w:p>
    <w:p w14:paraId="07C403F2" w14:textId="05D82060" w:rsidR="005608AA" w:rsidRPr="000D3225" w:rsidRDefault="005608AA" w:rsidP="008707DD">
      <w:pPr>
        <w:pStyle w:val="Sottotitolo"/>
        <w:spacing w:line="240" w:lineRule="auto"/>
        <w:rPr>
          <w:rFonts w:ascii="Arial Nova" w:hAnsi="Arial Nova"/>
          <w:color w:val="auto"/>
          <w:spacing w:val="-2"/>
          <w:sz w:val="24"/>
          <w:szCs w:val="24"/>
        </w:rPr>
      </w:pPr>
    </w:p>
    <w:p w14:paraId="4F5EC4F6" w14:textId="0F66B3E3" w:rsidR="005608AA" w:rsidRPr="000D3225" w:rsidRDefault="005608AA" w:rsidP="008707DD">
      <w:pPr>
        <w:pStyle w:val="Sottotitolo"/>
        <w:spacing w:line="240" w:lineRule="auto"/>
        <w:rPr>
          <w:rFonts w:ascii="Arial Nova" w:hAnsi="Arial Nova"/>
          <w:color w:val="auto"/>
          <w:spacing w:val="-2"/>
          <w:sz w:val="24"/>
          <w:szCs w:val="24"/>
        </w:rPr>
      </w:pPr>
    </w:p>
    <w:p w14:paraId="720FCB9A" w14:textId="6302BF5D" w:rsidR="005608AA" w:rsidRPr="000D3225" w:rsidRDefault="005608AA" w:rsidP="008707DD">
      <w:pPr>
        <w:pStyle w:val="Sottotitolo"/>
        <w:spacing w:line="240" w:lineRule="auto"/>
        <w:rPr>
          <w:rFonts w:ascii="Arial Nova" w:hAnsi="Arial Nova"/>
          <w:color w:val="auto"/>
          <w:spacing w:val="-2"/>
          <w:sz w:val="24"/>
          <w:szCs w:val="24"/>
        </w:rPr>
      </w:pPr>
    </w:p>
    <w:p w14:paraId="7B744CB1" w14:textId="37AF1072" w:rsidR="005608AA" w:rsidRPr="000D3225" w:rsidRDefault="005608AA" w:rsidP="008707DD">
      <w:pPr>
        <w:pStyle w:val="Sottotitolo"/>
        <w:spacing w:line="240" w:lineRule="auto"/>
        <w:rPr>
          <w:rFonts w:ascii="Arial Nova" w:hAnsi="Arial Nova"/>
          <w:color w:val="auto"/>
          <w:spacing w:val="-2"/>
          <w:sz w:val="24"/>
          <w:szCs w:val="24"/>
        </w:rPr>
      </w:pPr>
    </w:p>
    <w:p w14:paraId="5216BFDA" w14:textId="4DCAF140" w:rsidR="005608AA" w:rsidRPr="000D3225" w:rsidRDefault="005608AA" w:rsidP="008707DD">
      <w:pPr>
        <w:pStyle w:val="Sottotitolo"/>
        <w:spacing w:line="240" w:lineRule="auto"/>
        <w:rPr>
          <w:rFonts w:ascii="Arial Nova" w:hAnsi="Arial Nova"/>
          <w:color w:val="auto"/>
          <w:spacing w:val="-2"/>
          <w:sz w:val="24"/>
          <w:szCs w:val="24"/>
        </w:rPr>
      </w:pPr>
    </w:p>
    <w:p w14:paraId="7D960308" w14:textId="7EFF417D" w:rsidR="005608AA" w:rsidRPr="000D3225" w:rsidRDefault="005608AA" w:rsidP="008707DD">
      <w:pPr>
        <w:pStyle w:val="Sottotitolo"/>
        <w:spacing w:line="240" w:lineRule="auto"/>
        <w:rPr>
          <w:rFonts w:ascii="Arial Nova" w:hAnsi="Arial Nova"/>
          <w:color w:val="auto"/>
          <w:spacing w:val="-2"/>
          <w:sz w:val="24"/>
          <w:szCs w:val="24"/>
        </w:rPr>
      </w:pPr>
    </w:p>
    <w:p w14:paraId="218054B8" w14:textId="533ED782" w:rsidR="005608AA" w:rsidRPr="000D3225" w:rsidRDefault="005608AA" w:rsidP="008707DD">
      <w:pPr>
        <w:pStyle w:val="Sottotitolo"/>
        <w:spacing w:line="240" w:lineRule="auto"/>
        <w:rPr>
          <w:rFonts w:ascii="Arial Nova" w:hAnsi="Arial Nova"/>
          <w:color w:val="auto"/>
          <w:spacing w:val="-2"/>
          <w:sz w:val="24"/>
          <w:szCs w:val="24"/>
        </w:rPr>
      </w:pPr>
    </w:p>
    <w:p w14:paraId="2CDE66B3" w14:textId="6B16BE03" w:rsidR="005608AA" w:rsidRPr="000D3225" w:rsidRDefault="005608AA" w:rsidP="008707DD">
      <w:pPr>
        <w:pStyle w:val="Sottotitolo"/>
        <w:spacing w:line="240" w:lineRule="auto"/>
        <w:rPr>
          <w:rFonts w:ascii="Arial Nova" w:hAnsi="Arial Nova"/>
          <w:color w:val="auto"/>
          <w:spacing w:val="-2"/>
          <w:sz w:val="24"/>
          <w:szCs w:val="24"/>
        </w:rPr>
      </w:pPr>
    </w:p>
    <w:p w14:paraId="628462E3" w14:textId="0BD28A97" w:rsidR="005608AA" w:rsidRPr="000D3225" w:rsidRDefault="005608AA" w:rsidP="008707DD">
      <w:pPr>
        <w:pStyle w:val="Sottotitolo"/>
        <w:spacing w:line="240" w:lineRule="auto"/>
        <w:rPr>
          <w:rFonts w:ascii="Arial Nova" w:hAnsi="Arial Nova"/>
          <w:color w:val="auto"/>
          <w:spacing w:val="-2"/>
          <w:sz w:val="24"/>
          <w:szCs w:val="24"/>
        </w:rPr>
      </w:pPr>
    </w:p>
    <w:p w14:paraId="271B7A74" w14:textId="64358570" w:rsidR="005608AA" w:rsidRPr="000D3225" w:rsidRDefault="005608AA" w:rsidP="008707DD">
      <w:pPr>
        <w:pStyle w:val="Sottotitolo"/>
        <w:spacing w:line="240" w:lineRule="auto"/>
        <w:rPr>
          <w:rFonts w:ascii="Arial Nova" w:hAnsi="Arial Nova"/>
          <w:color w:val="auto"/>
          <w:spacing w:val="-2"/>
          <w:sz w:val="24"/>
          <w:szCs w:val="24"/>
        </w:rPr>
      </w:pPr>
    </w:p>
    <w:p w14:paraId="744CF699" w14:textId="479D2E6A" w:rsidR="005608AA" w:rsidRPr="000D3225" w:rsidRDefault="005608AA" w:rsidP="008707DD">
      <w:pPr>
        <w:pStyle w:val="Sottotitolo"/>
        <w:spacing w:line="240" w:lineRule="auto"/>
        <w:rPr>
          <w:rFonts w:ascii="Arial Nova" w:hAnsi="Arial Nova"/>
          <w:color w:val="auto"/>
          <w:spacing w:val="-2"/>
          <w:sz w:val="24"/>
          <w:szCs w:val="24"/>
        </w:rPr>
      </w:pPr>
    </w:p>
    <w:p w14:paraId="740A6276" w14:textId="4D702D6C" w:rsidR="005608AA" w:rsidRPr="000D3225" w:rsidRDefault="005608AA" w:rsidP="008707DD">
      <w:pPr>
        <w:pStyle w:val="Sottotitolo"/>
        <w:spacing w:line="240" w:lineRule="auto"/>
        <w:rPr>
          <w:rFonts w:ascii="Arial Nova" w:hAnsi="Arial Nova"/>
          <w:color w:val="auto"/>
          <w:spacing w:val="-2"/>
          <w:sz w:val="24"/>
          <w:szCs w:val="24"/>
        </w:rPr>
      </w:pPr>
    </w:p>
    <w:p w14:paraId="629AD437" w14:textId="68CC32E6" w:rsidR="005608AA" w:rsidRPr="000D3225" w:rsidRDefault="005608AA" w:rsidP="008707DD">
      <w:pPr>
        <w:pStyle w:val="Sottotitolo"/>
        <w:spacing w:line="240" w:lineRule="auto"/>
        <w:rPr>
          <w:rFonts w:ascii="Arial Nova" w:hAnsi="Arial Nova"/>
          <w:color w:val="auto"/>
          <w:spacing w:val="-2"/>
          <w:sz w:val="24"/>
          <w:szCs w:val="24"/>
        </w:rPr>
      </w:pPr>
    </w:p>
    <w:p w14:paraId="7CC98821" w14:textId="5A784D60" w:rsidR="005608AA" w:rsidRPr="000D3225" w:rsidRDefault="005608AA" w:rsidP="008707DD">
      <w:pPr>
        <w:pStyle w:val="Sottotitolo"/>
        <w:spacing w:line="240" w:lineRule="auto"/>
        <w:rPr>
          <w:rFonts w:ascii="Arial Nova" w:hAnsi="Arial Nova"/>
          <w:color w:val="auto"/>
          <w:spacing w:val="-2"/>
          <w:sz w:val="24"/>
          <w:szCs w:val="24"/>
        </w:rPr>
      </w:pPr>
    </w:p>
    <w:p w14:paraId="543D5196" w14:textId="77777777" w:rsidR="005608AA" w:rsidRPr="000D3225" w:rsidRDefault="005608AA" w:rsidP="008707DD">
      <w:pPr>
        <w:pStyle w:val="Sottotitolo"/>
        <w:spacing w:line="240" w:lineRule="auto"/>
        <w:rPr>
          <w:rFonts w:ascii="Arial Nova" w:hAnsi="Arial Nova"/>
          <w:color w:val="auto"/>
          <w:spacing w:val="-2"/>
          <w:sz w:val="24"/>
          <w:szCs w:val="24"/>
        </w:rPr>
      </w:pPr>
    </w:p>
    <w:p w14:paraId="02DD65EC" w14:textId="4F6FCF0B" w:rsidR="008707DD" w:rsidRPr="000D3225" w:rsidRDefault="00090B71" w:rsidP="005608AA">
      <w:pPr>
        <w:pStyle w:val="Sottotitolo"/>
        <w:spacing w:after="0" w:line="240" w:lineRule="auto"/>
        <w:rPr>
          <w:rFonts w:ascii="Arial Nova" w:hAnsi="Arial Nova"/>
          <w:color w:val="auto"/>
          <w:spacing w:val="-2"/>
          <w:sz w:val="24"/>
          <w:szCs w:val="24"/>
          <w:lang w:bidi="it-IT"/>
        </w:rPr>
      </w:pPr>
      <w:r w:rsidRPr="000D3225">
        <w:rPr>
          <w:rFonts w:ascii="Arial Nova" w:hAnsi="Arial Nova"/>
          <w:b/>
          <w:bCs/>
          <w:color w:val="auto"/>
          <w:spacing w:val="-2"/>
          <w:sz w:val="24"/>
          <w:szCs w:val="24"/>
        </w:rPr>
        <w:t>annabella piazzolla</w:t>
      </w:r>
      <w:r w:rsidR="00F1558A" w:rsidRPr="000D3225">
        <w:rPr>
          <w:rFonts w:ascii="Arial Nova" w:hAnsi="Arial Nova"/>
          <w:color w:val="auto"/>
          <w:spacing w:val="-2"/>
          <w:sz w:val="24"/>
          <w:szCs w:val="24"/>
          <w:lang w:bidi="it-IT"/>
        </w:rPr>
        <w:t xml:space="preserve"> </w:t>
      </w:r>
    </w:p>
    <w:p w14:paraId="2C652412" w14:textId="77777777" w:rsidR="008707DD" w:rsidRPr="000D3225" w:rsidRDefault="008707DD" w:rsidP="008707DD">
      <w:pPr>
        <w:spacing w:line="240" w:lineRule="auto"/>
        <w:rPr>
          <w:rFonts w:ascii="Arial Nova" w:hAnsi="Arial Nova"/>
          <w:color w:val="auto"/>
          <w:spacing w:val="-2"/>
          <w:sz w:val="24"/>
          <w:szCs w:val="24"/>
          <w:lang w:bidi="it-IT"/>
        </w:rPr>
      </w:pPr>
      <w:r w:rsidRPr="000D3225">
        <w:rPr>
          <w:rFonts w:ascii="Arial Nova" w:hAnsi="Arial Nova"/>
          <w:color w:val="auto"/>
          <w:spacing w:val="-2"/>
          <w:sz w:val="24"/>
          <w:szCs w:val="24"/>
          <w:lang w:bidi="it-IT"/>
        </w:rPr>
        <w:br w:type="page"/>
      </w:r>
    </w:p>
    <w:p w14:paraId="4A6072B8"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20770C9C"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2BF7FFBF"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7F336D72"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158B3AD7"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1EE39587"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4D694CF7"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1E2C8CD0"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0922D5A1"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409815B5"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137CB464"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3BB683DA"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18652D72"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51424C7E"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2217CB5C"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2F8118AC"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35AD8891"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54A9161B"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2AD6E283"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2B8A07FB"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49D6AF02" w14:textId="73E55417" w:rsidR="005608AA" w:rsidRPr="000D3225" w:rsidRDefault="005608AA" w:rsidP="008707DD">
      <w:pPr>
        <w:spacing w:before="0" w:after="0" w:line="240" w:lineRule="auto"/>
        <w:rPr>
          <w:rFonts w:ascii="Arial Nova" w:hAnsi="Arial Nova"/>
          <w:color w:val="auto"/>
          <w:spacing w:val="-2"/>
          <w:sz w:val="20"/>
          <w:szCs w:val="20"/>
          <w:lang w:bidi="it-IT"/>
        </w:rPr>
      </w:pPr>
    </w:p>
    <w:p w14:paraId="3FD7F1EA"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6A27DA2D" w14:textId="77777777" w:rsidR="005608AA" w:rsidRPr="000D3225" w:rsidRDefault="005608AA" w:rsidP="008707DD">
      <w:pPr>
        <w:spacing w:before="0" w:after="0" w:line="240" w:lineRule="auto"/>
        <w:rPr>
          <w:rFonts w:ascii="Arial Nova" w:hAnsi="Arial Nova"/>
          <w:color w:val="auto"/>
          <w:spacing w:val="-2"/>
          <w:sz w:val="20"/>
          <w:szCs w:val="20"/>
          <w:lang w:bidi="it-IT"/>
        </w:rPr>
      </w:pPr>
    </w:p>
    <w:p w14:paraId="7136BC69" w14:textId="4C04AB2E" w:rsidR="008707DD" w:rsidRPr="000D3225" w:rsidRDefault="008707DD" w:rsidP="008707DD">
      <w:pPr>
        <w:spacing w:before="0" w:after="0" w:line="240" w:lineRule="auto"/>
        <w:rPr>
          <w:rFonts w:ascii="Arial Nova" w:hAnsi="Arial Nova"/>
          <w:color w:val="auto"/>
          <w:spacing w:val="-2"/>
          <w:sz w:val="20"/>
          <w:szCs w:val="20"/>
          <w:lang w:bidi="it-IT"/>
        </w:rPr>
      </w:pPr>
      <w:r w:rsidRPr="000D3225">
        <w:rPr>
          <w:rFonts w:ascii="Arial Nova" w:hAnsi="Arial Nova"/>
          <w:color w:val="auto"/>
          <w:spacing w:val="-2"/>
          <w:sz w:val="20"/>
          <w:szCs w:val="20"/>
          <w:lang w:bidi="it-IT"/>
        </w:rPr>
        <w:t xml:space="preserve">Titolo | </w:t>
      </w:r>
      <w:r w:rsidR="005608AA" w:rsidRPr="000D3225">
        <w:rPr>
          <w:rFonts w:ascii="Arial Nova" w:hAnsi="Arial Nova"/>
          <w:color w:val="auto"/>
          <w:spacing w:val="-2"/>
          <w:sz w:val="20"/>
          <w:szCs w:val="20"/>
          <w:lang w:bidi="it-IT"/>
        </w:rPr>
        <w:t>C'era una s...volta a Natale</w:t>
      </w:r>
    </w:p>
    <w:p w14:paraId="5BE6F6D0" w14:textId="07458C62" w:rsidR="008707DD" w:rsidRPr="000D3225" w:rsidRDefault="008707DD" w:rsidP="008707DD">
      <w:pPr>
        <w:spacing w:before="0" w:after="0" w:line="240" w:lineRule="auto"/>
        <w:rPr>
          <w:rFonts w:ascii="Arial Nova" w:hAnsi="Arial Nova"/>
          <w:color w:val="auto"/>
          <w:spacing w:val="-2"/>
          <w:sz w:val="20"/>
          <w:szCs w:val="20"/>
          <w:lang w:bidi="it-IT"/>
        </w:rPr>
      </w:pPr>
      <w:r w:rsidRPr="000D3225">
        <w:rPr>
          <w:rFonts w:ascii="Arial Nova" w:hAnsi="Arial Nova"/>
          <w:color w:val="auto"/>
          <w:spacing w:val="-2"/>
          <w:sz w:val="20"/>
          <w:szCs w:val="20"/>
          <w:lang w:bidi="it-IT"/>
        </w:rPr>
        <w:t xml:space="preserve">Autore | </w:t>
      </w:r>
      <w:r w:rsidR="005608AA" w:rsidRPr="000D3225">
        <w:rPr>
          <w:rFonts w:ascii="Arial Nova" w:hAnsi="Arial Nova"/>
          <w:color w:val="auto"/>
          <w:spacing w:val="-2"/>
          <w:sz w:val="20"/>
          <w:szCs w:val="20"/>
          <w:lang w:bidi="it-IT"/>
        </w:rPr>
        <w:t>Annabella Piazzolla</w:t>
      </w:r>
    </w:p>
    <w:p w14:paraId="46976E57" w14:textId="181D0BAD" w:rsidR="008707DD" w:rsidRPr="000D3225" w:rsidRDefault="008707DD" w:rsidP="008707DD">
      <w:pPr>
        <w:spacing w:before="0" w:after="0" w:line="240" w:lineRule="auto"/>
        <w:rPr>
          <w:rFonts w:ascii="Arial Nova" w:hAnsi="Arial Nova"/>
          <w:color w:val="auto"/>
          <w:spacing w:val="-2"/>
          <w:sz w:val="20"/>
          <w:szCs w:val="20"/>
          <w:lang w:bidi="it-IT"/>
        </w:rPr>
      </w:pPr>
      <w:r w:rsidRPr="000D3225">
        <w:rPr>
          <w:rFonts w:ascii="Arial Nova" w:hAnsi="Arial Nova"/>
          <w:color w:val="auto"/>
          <w:spacing w:val="-2"/>
          <w:sz w:val="20"/>
          <w:szCs w:val="20"/>
          <w:lang w:bidi="it-IT"/>
        </w:rPr>
        <w:t>ISBN | 978</w:t>
      </w:r>
      <w:r w:rsidR="005608AA" w:rsidRPr="000D3225">
        <w:rPr>
          <w:rFonts w:ascii="Arial Nova" w:hAnsi="Arial Nova"/>
          <w:color w:val="auto"/>
          <w:spacing w:val="-2"/>
          <w:sz w:val="20"/>
          <w:szCs w:val="20"/>
          <w:lang w:bidi="it-IT"/>
        </w:rPr>
        <w:t>-</w:t>
      </w:r>
      <w:r w:rsidRPr="000D3225">
        <w:rPr>
          <w:rFonts w:ascii="Arial Nova" w:hAnsi="Arial Nova"/>
          <w:color w:val="auto"/>
          <w:spacing w:val="-2"/>
          <w:sz w:val="20"/>
          <w:szCs w:val="20"/>
          <w:lang w:bidi="it-IT"/>
        </w:rPr>
        <w:t>88</w:t>
      </w:r>
      <w:r w:rsidR="005608AA" w:rsidRPr="000D3225">
        <w:rPr>
          <w:rFonts w:ascii="Arial Nova" w:hAnsi="Arial Nova"/>
          <w:color w:val="auto"/>
          <w:spacing w:val="-2"/>
          <w:sz w:val="20"/>
          <w:szCs w:val="20"/>
          <w:lang w:bidi="it-IT"/>
        </w:rPr>
        <w:t>-</w:t>
      </w:r>
      <w:r w:rsidRPr="000D3225">
        <w:rPr>
          <w:rFonts w:ascii="Arial Nova" w:hAnsi="Arial Nova"/>
          <w:color w:val="auto"/>
          <w:spacing w:val="-2"/>
          <w:sz w:val="20"/>
          <w:szCs w:val="20"/>
          <w:lang w:bidi="it-IT"/>
        </w:rPr>
        <w:t>31655</w:t>
      </w:r>
      <w:r w:rsidR="005608AA" w:rsidRPr="000D3225">
        <w:rPr>
          <w:rFonts w:ascii="Arial Nova" w:hAnsi="Arial Nova"/>
          <w:color w:val="auto"/>
          <w:spacing w:val="-2"/>
          <w:sz w:val="20"/>
          <w:szCs w:val="20"/>
          <w:lang w:bidi="it-IT"/>
        </w:rPr>
        <w:t>-</w:t>
      </w:r>
      <w:r w:rsidRPr="000D3225">
        <w:rPr>
          <w:rFonts w:ascii="Arial Nova" w:hAnsi="Arial Nova"/>
          <w:color w:val="auto"/>
          <w:spacing w:val="-2"/>
          <w:sz w:val="20"/>
          <w:szCs w:val="20"/>
          <w:lang w:bidi="it-IT"/>
        </w:rPr>
        <w:t>99</w:t>
      </w:r>
      <w:r w:rsidR="005608AA" w:rsidRPr="000D3225">
        <w:rPr>
          <w:rFonts w:ascii="Arial Nova" w:hAnsi="Arial Nova"/>
          <w:color w:val="auto"/>
          <w:spacing w:val="-2"/>
          <w:sz w:val="20"/>
          <w:szCs w:val="20"/>
          <w:lang w:bidi="it-IT"/>
        </w:rPr>
        <w:t>-</w:t>
      </w:r>
      <w:r w:rsidRPr="000D3225">
        <w:rPr>
          <w:rFonts w:ascii="Arial Nova" w:hAnsi="Arial Nova"/>
          <w:color w:val="auto"/>
          <w:spacing w:val="-2"/>
          <w:sz w:val="20"/>
          <w:szCs w:val="20"/>
          <w:lang w:bidi="it-IT"/>
        </w:rPr>
        <w:t>6</w:t>
      </w:r>
    </w:p>
    <w:p w14:paraId="3A70E535" w14:textId="77777777" w:rsidR="008707DD" w:rsidRPr="000D3225" w:rsidRDefault="008707DD" w:rsidP="008707DD">
      <w:pPr>
        <w:spacing w:before="0" w:after="0" w:line="240" w:lineRule="auto"/>
        <w:rPr>
          <w:rFonts w:ascii="Arial Nova" w:hAnsi="Arial Nova"/>
          <w:color w:val="auto"/>
          <w:spacing w:val="-2"/>
          <w:sz w:val="20"/>
          <w:szCs w:val="20"/>
          <w:lang w:bidi="it-IT"/>
        </w:rPr>
      </w:pPr>
    </w:p>
    <w:p w14:paraId="181607C9" w14:textId="77777777" w:rsidR="008707DD" w:rsidRPr="000D3225" w:rsidRDefault="008707DD" w:rsidP="008707DD">
      <w:pPr>
        <w:spacing w:before="0" w:after="0" w:line="240" w:lineRule="auto"/>
        <w:rPr>
          <w:rFonts w:ascii="Arial Nova" w:hAnsi="Arial Nova"/>
          <w:color w:val="auto"/>
          <w:spacing w:val="-2"/>
          <w:sz w:val="20"/>
          <w:szCs w:val="20"/>
          <w:lang w:bidi="it-IT"/>
        </w:rPr>
      </w:pPr>
      <w:r w:rsidRPr="000D3225">
        <w:rPr>
          <w:rFonts w:ascii="Arial Nova" w:hAnsi="Arial Nova"/>
          <w:color w:val="auto"/>
          <w:spacing w:val="-2"/>
          <w:sz w:val="20"/>
          <w:szCs w:val="20"/>
          <w:lang w:bidi="it-IT"/>
        </w:rPr>
        <w:t>© 2020 - Tutti i diritti riservati all’Autore</w:t>
      </w:r>
    </w:p>
    <w:p w14:paraId="20356238" w14:textId="77777777" w:rsidR="008707DD" w:rsidRPr="000D3225" w:rsidRDefault="008707DD" w:rsidP="008707DD">
      <w:pPr>
        <w:spacing w:before="0" w:after="0" w:line="240" w:lineRule="auto"/>
        <w:rPr>
          <w:rFonts w:ascii="Arial Nova" w:hAnsi="Arial Nova"/>
          <w:color w:val="auto"/>
          <w:spacing w:val="-2"/>
          <w:sz w:val="20"/>
          <w:szCs w:val="20"/>
          <w:lang w:bidi="it-IT"/>
        </w:rPr>
      </w:pPr>
      <w:r w:rsidRPr="000D3225">
        <w:rPr>
          <w:rFonts w:ascii="Arial Nova" w:hAnsi="Arial Nova"/>
          <w:color w:val="auto"/>
          <w:spacing w:val="-2"/>
          <w:sz w:val="20"/>
          <w:szCs w:val="20"/>
          <w:lang w:bidi="it-IT"/>
        </w:rPr>
        <w:t xml:space="preserve">Questa opera è pubblicata direttamente dall'Autore tramite la piattaforma di </w:t>
      </w:r>
      <w:proofErr w:type="spellStart"/>
      <w:r w:rsidRPr="000D3225">
        <w:rPr>
          <w:rFonts w:ascii="Arial Nova" w:hAnsi="Arial Nova"/>
          <w:color w:val="auto"/>
          <w:spacing w:val="-2"/>
          <w:sz w:val="20"/>
          <w:szCs w:val="20"/>
          <w:lang w:bidi="it-IT"/>
        </w:rPr>
        <w:t>selfpublishing</w:t>
      </w:r>
      <w:proofErr w:type="spellEnd"/>
      <w:r w:rsidRPr="000D3225">
        <w:rPr>
          <w:rFonts w:ascii="Arial Nova" w:hAnsi="Arial Nova"/>
          <w:color w:val="auto"/>
          <w:spacing w:val="-2"/>
          <w:sz w:val="20"/>
          <w:szCs w:val="20"/>
          <w:lang w:bidi="it-IT"/>
        </w:rPr>
        <w:t xml:space="preserve"> </w:t>
      </w:r>
      <w:proofErr w:type="spellStart"/>
      <w:r w:rsidRPr="000D3225">
        <w:rPr>
          <w:rFonts w:ascii="Arial Nova" w:hAnsi="Arial Nova"/>
          <w:color w:val="auto"/>
          <w:spacing w:val="-2"/>
          <w:sz w:val="20"/>
          <w:szCs w:val="20"/>
          <w:lang w:bidi="it-IT"/>
        </w:rPr>
        <w:t>Youcanprint</w:t>
      </w:r>
      <w:proofErr w:type="spellEnd"/>
      <w:r w:rsidRPr="000D3225">
        <w:rPr>
          <w:rFonts w:ascii="Arial Nova" w:hAnsi="Arial Nova"/>
          <w:color w:val="auto"/>
          <w:spacing w:val="-2"/>
          <w:sz w:val="20"/>
          <w:szCs w:val="20"/>
          <w:lang w:bidi="it-IT"/>
        </w:rPr>
        <w:t xml:space="preserve"> e l'Autore detiene ogni diritto della stessa in maniera esclusiva. Nessuna parte di questo libro può essere pertanto riprodotta senza il preventivo assenso dell'Autore.</w:t>
      </w:r>
    </w:p>
    <w:p w14:paraId="3B05BAA9" w14:textId="77777777" w:rsidR="008707DD" w:rsidRPr="000D3225" w:rsidRDefault="008707DD" w:rsidP="008707DD">
      <w:pPr>
        <w:spacing w:before="0" w:after="0" w:line="240" w:lineRule="auto"/>
        <w:rPr>
          <w:rFonts w:ascii="Arial Nova" w:hAnsi="Arial Nova"/>
          <w:color w:val="auto"/>
          <w:spacing w:val="-2"/>
          <w:sz w:val="20"/>
          <w:szCs w:val="20"/>
          <w:lang w:bidi="it-IT"/>
        </w:rPr>
      </w:pPr>
    </w:p>
    <w:p w14:paraId="65D6C7B3" w14:textId="77777777" w:rsidR="008707DD" w:rsidRPr="000D3225" w:rsidRDefault="008707DD" w:rsidP="008707DD">
      <w:pPr>
        <w:spacing w:before="0" w:after="0" w:line="240" w:lineRule="auto"/>
        <w:rPr>
          <w:rFonts w:ascii="Arial Nova" w:hAnsi="Arial Nova"/>
          <w:color w:val="auto"/>
          <w:spacing w:val="-2"/>
          <w:sz w:val="20"/>
          <w:szCs w:val="20"/>
          <w:lang w:bidi="it-IT"/>
        </w:rPr>
      </w:pPr>
      <w:proofErr w:type="spellStart"/>
      <w:r w:rsidRPr="000D3225">
        <w:rPr>
          <w:rFonts w:ascii="Arial Nova" w:hAnsi="Arial Nova"/>
          <w:color w:val="auto"/>
          <w:spacing w:val="-2"/>
          <w:sz w:val="20"/>
          <w:szCs w:val="20"/>
          <w:lang w:bidi="it-IT"/>
        </w:rPr>
        <w:t>Youcanprint</w:t>
      </w:r>
      <w:proofErr w:type="spellEnd"/>
      <w:r w:rsidRPr="000D3225">
        <w:rPr>
          <w:rFonts w:ascii="Arial Nova" w:hAnsi="Arial Nova"/>
          <w:color w:val="auto"/>
          <w:spacing w:val="-2"/>
          <w:sz w:val="20"/>
          <w:szCs w:val="20"/>
          <w:lang w:bidi="it-IT"/>
        </w:rPr>
        <w:t xml:space="preserve"> </w:t>
      </w:r>
    </w:p>
    <w:p w14:paraId="7BB803DA" w14:textId="77777777" w:rsidR="008707DD" w:rsidRPr="000D3225" w:rsidRDefault="008707DD" w:rsidP="008707DD">
      <w:pPr>
        <w:spacing w:before="0" w:after="0" w:line="240" w:lineRule="auto"/>
        <w:rPr>
          <w:rFonts w:ascii="Arial Nova" w:hAnsi="Arial Nova"/>
          <w:color w:val="auto"/>
          <w:spacing w:val="-2"/>
          <w:sz w:val="20"/>
          <w:szCs w:val="20"/>
          <w:lang w:bidi="it-IT"/>
        </w:rPr>
      </w:pPr>
      <w:r w:rsidRPr="000D3225">
        <w:rPr>
          <w:rFonts w:ascii="Arial Nova" w:hAnsi="Arial Nova"/>
          <w:color w:val="auto"/>
          <w:spacing w:val="-2"/>
          <w:sz w:val="20"/>
          <w:szCs w:val="20"/>
          <w:lang w:bidi="it-IT"/>
        </w:rPr>
        <w:t xml:space="preserve">Via Marco Biagi 6 - 73100 Lecce </w:t>
      </w:r>
    </w:p>
    <w:p w14:paraId="5D78BCA0" w14:textId="77777777" w:rsidR="008707DD" w:rsidRPr="000D3225" w:rsidRDefault="008707DD" w:rsidP="008707DD">
      <w:pPr>
        <w:spacing w:before="0" w:after="0" w:line="240" w:lineRule="auto"/>
        <w:rPr>
          <w:rFonts w:ascii="Arial Nova" w:hAnsi="Arial Nova"/>
          <w:color w:val="auto"/>
          <w:spacing w:val="-2"/>
          <w:sz w:val="20"/>
          <w:szCs w:val="20"/>
          <w:lang w:bidi="it-IT"/>
        </w:rPr>
      </w:pPr>
      <w:r w:rsidRPr="000D3225">
        <w:rPr>
          <w:rFonts w:ascii="Arial Nova" w:hAnsi="Arial Nova"/>
          <w:color w:val="auto"/>
          <w:spacing w:val="-2"/>
          <w:sz w:val="20"/>
          <w:szCs w:val="20"/>
          <w:lang w:bidi="it-IT"/>
        </w:rPr>
        <w:t>www.youcanprint.it</w:t>
      </w:r>
    </w:p>
    <w:p w14:paraId="1D1C9FBB" w14:textId="7BE93ED5" w:rsidR="008707DD" w:rsidRPr="000D3225" w:rsidRDefault="008707DD" w:rsidP="008707DD">
      <w:pPr>
        <w:spacing w:before="0" w:after="0" w:line="240" w:lineRule="auto"/>
        <w:rPr>
          <w:rFonts w:ascii="Arial Nova" w:hAnsi="Arial Nova"/>
          <w:color w:val="auto"/>
          <w:spacing w:val="-2"/>
          <w:sz w:val="20"/>
          <w:szCs w:val="20"/>
          <w:lang w:bidi="it-IT"/>
        </w:rPr>
      </w:pPr>
      <w:r w:rsidRPr="000D3225">
        <w:rPr>
          <w:rFonts w:ascii="Arial Nova" w:hAnsi="Arial Nova"/>
          <w:color w:val="auto"/>
          <w:spacing w:val="-2"/>
          <w:sz w:val="20"/>
          <w:szCs w:val="20"/>
          <w:lang w:bidi="it-IT"/>
        </w:rPr>
        <w:t>info@youcanprint.it</w:t>
      </w:r>
      <w:r w:rsidRPr="000D3225">
        <w:rPr>
          <w:rFonts w:ascii="Arial Nova" w:hAnsi="Arial Nova"/>
          <w:color w:val="auto"/>
          <w:spacing w:val="-2"/>
          <w:sz w:val="20"/>
          <w:szCs w:val="20"/>
          <w:lang w:bidi="it-IT"/>
        </w:rPr>
        <w:br w:type="page"/>
      </w:r>
    </w:p>
    <w:p w14:paraId="13F4B0DE" w14:textId="3F2582ED" w:rsidR="007C2D20" w:rsidRPr="000D3225" w:rsidRDefault="00AB4CF0" w:rsidP="00BF51B7">
      <w:pPr>
        <w:pStyle w:val="Titolo1"/>
        <w:rPr>
          <w:rFonts w:ascii="Arial Nova" w:hAnsi="Arial Nova"/>
        </w:rPr>
      </w:pPr>
      <w:bookmarkStart w:id="0" w:name="_Toc30146692"/>
      <w:r w:rsidRPr="000D3225">
        <w:rPr>
          <w:rFonts w:ascii="Arial Nova" w:hAnsi="Arial Nova"/>
        </w:rPr>
        <w:lastRenderedPageBreak/>
        <w:t>Al mio lettore</w:t>
      </w:r>
      <w:bookmarkEnd w:id="0"/>
    </w:p>
    <w:p w14:paraId="77E7215B" w14:textId="77777777" w:rsidR="00AB4CF0" w:rsidRPr="000D3225" w:rsidRDefault="00AB4CF0" w:rsidP="008707DD">
      <w:pPr>
        <w:pStyle w:val="Informazionidicontatto"/>
        <w:spacing w:line="240" w:lineRule="auto"/>
        <w:jc w:val="both"/>
        <w:rPr>
          <w:rFonts w:ascii="Arial Nova" w:hAnsi="Arial Nova"/>
          <w:color w:val="auto"/>
          <w:spacing w:val="-2"/>
          <w:sz w:val="24"/>
          <w:szCs w:val="24"/>
          <w:lang w:bidi="it-IT"/>
        </w:rPr>
      </w:pPr>
    </w:p>
    <w:p w14:paraId="63617A24" w14:textId="4939CDC9" w:rsidR="0001141F" w:rsidRPr="000D3225" w:rsidRDefault="00DA4F8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w:t>
      </w:r>
      <w:r w:rsidR="00AB4CF0" w:rsidRPr="000D3225">
        <w:rPr>
          <w:rFonts w:ascii="Arial Nova" w:hAnsi="Arial Nova"/>
          <w:color w:val="auto"/>
          <w:spacing w:val="-2"/>
          <w:sz w:val="24"/>
          <w:szCs w:val="24"/>
          <w:lang w:bidi="it-IT"/>
        </w:rPr>
        <w:t>aro lettore,</w:t>
      </w:r>
      <w:r w:rsidRPr="000D3225">
        <w:rPr>
          <w:rFonts w:ascii="Arial Nova" w:hAnsi="Arial Nova"/>
          <w:color w:val="auto"/>
          <w:spacing w:val="-2"/>
          <w:sz w:val="24"/>
          <w:szCs w:val="24"/>
          <w:lang w:bidi="it-IT"/>
        </w:rPr>
        <w:t xml:space="preserve"> a te che stai per leggere</w:t>
      </w:r>
      <w:r w:rsidR="00AB4CF0" w:rsidRPr="000D3225">
        <w:rPr>
          <w:rFonts w:ascii="Arial Nova" w:hAnsi="Arial Nova"/>
          <w:color w:val="auto"/>
          <w:spacing w:val="-2"/>
          <w:sz w:val="24"/>
          <w:szCs w:val="24"/>
          <w:lang w:bidi="it-IT"/>
        </w:rPr>
        <w:t xml:space="preserve"> questo</w:t>
      </w:r>
      <w:r w:rsidR="00090B71" w:rsidRPr="000D3225">
        <w:rPr>
          <w:rFonts w:ascii="Arial Nova" w:hAnsi="Arial Nova"/>
          <w:color w:val="auto"/>
          <w:spacing w:val="-2"/>
          <w:sz w:val="24"/>
          <w:szCs w:val="24"/>
          <w:lang w:bidi="it-IT"/>
        </w:rPr>
        <w:t>,</w:t>
      </w:r>
      <w:r w:rsidR="00AB4CF0" w:rsidRPr="000D3225">
        <w:rPr>
          <w:rFonts w:ascii="Arial Nova" w:hAnsi="Arial Nova"/>
          <w:color w:val="auto"/>
          <w:spacing w:val="-2"/>
          <w:sz w:val="24"/>
          <w:szCs w:val="24"/>
          <w:lang w:bidi="it-IT"/>
        </w:rPr>
        <w:t xml:space="preserve"> </w:t>
      </w:r>
      <w:r w:rsidR="0001141F" w:rsidRPr="000D3225">
        <w:rPr>
          <w:rFonts w:ascii="Arial Nova" w:hAnsi="Arial Nova"/>
          <w:color w:val="auto"/>
          <w:spacing w:val="-2"/>
          <w:sz w:val="24"/>
          <w:szCs w:val="24"/>
          <w:lang w:bidi="it-IT"/>
        </w:rPr>
        <w:t xml:space="preserve">chiamiamolo </w:t>
      </w:r>
      <w:r w:rsidRPr="000D3225">
        <w:rPr>
          <w:rFonts w:ascii="Arial Nova" w:hAnsi="Arial Nova"/>
          <w:color w:val="auto"/>
          <w:spacing w:val="-2"/>
          <w:sz w:val="24"/>
          <w:szCs w:val="24"/>
          <w:lang w:bidi="it-IT"/>
        </w:rPr>
        <w:t>saggio,</w:t>
      </w:r>
      <w:r w:rsidR="005608AA" w:rsidRPr="000D3225">
        <w:rPr>
          <w:rFonts w:ascii="Arial Nova" w:hAnsi="Arial Nova"/>
          <w:color w:val="auto"/>
          <w:spacing w:val="-2"/>
          <w:sz w:val="24"/>
          <w:szCs w:val="24"/>
          <w:lang w:bidi="it-IT"/>
        </w:rPr>
        <w:t xml:space="preserve"> </w:t>
      </w:r>
      <w:r w:rsidR="0001141F" w:rsidRPr="000D3225">
        <w:rPr>
          <w:rFonts w:ascii="Arial Nova" w:hAnsi="Arial Nova"/>
          <w:color w:val="auto"/>
          <w:spacing w:val="-2"/>
          <w:sz w:val="24"/>
          <w:szCs w:val="24"/>
          <w:lang w:bidi="it-IT"/>
        </w:rPr>
        <w:t xml:space="preserve">perché chiamarlo libro </w:t>
      </w:r>
      <w:r w:rsidR="007536F2">
        <w:rPr>
          <w:rFonts w:ascii="Arial Nova" w:hAnsi="Arial Nova"/>
          <w:color w:val="auto"/>
          <w:spacing w:val="-2"/>
          <w:sz w:val="24"/>
          <w:szCs w:val="24"/>
          <w:lang w:bidi="it-IT"/>
        </w:rPr>
        <w:t>sarebbe</w:t>
      </w:r>
      <w:r w:rsidR="0001141F" w:rsidRPr="000D3225">
        <w:rPr>
          <w:rFonts w:ascii="Arial Nova" w:hAnsi="Arial Nova"/>
          <w:color w:val="auto"/>
          <w:spacing w:val="-2"/>
          <w:sz w:val="24"/>
          <w:szCs w:val="24"/>
          <w:lang w:bidi="it-IT"/>
        </w:rPr>
        <w:t xml:space="preserve"> un po' ambizioso, voglio di</w:t>
      </w:r>
      <w:r w:rsidR="00E52BFC" w:rsidRPr="000D3225">
        <w:rPr>
          <w:rFonts w:ascii="Arial Nova" w:hAnsi="Arial Nova"/>
          <w:color w:val="auto"/>
          <w:spacing w:val="-2"/>
          <w:sz w:val="24"/>
          <w:szCs w:val="24"/>
          <w:lang w:bidi="it-IT"/>
        </w:rPr>
        <w:t>re</w:t>
      </w:r>
      <w:r w:rsidR="0001141F" w:rsidRPr="000D3225">
        <w:rPr>
          <w:rFonts w:ascii="Arial Nova" w:hAnsi="Arial Nova"/>
          <w:color w:val="auto"/>
          <w:spacing w:val="-2"/>
          <w:sz w:val="24"/>
          <w:szCs w:val="24"/>
          <w:lang w:bidi="it-IT"/>
        </w:rPr>
        <w:t xml:space="preserve"> </w:t>
      </w:r>
      <w:r w:rsidR="00090B71" w:rsidRPr="000D3225">
        <w:rPr>
          <w:rFonts w:ascii="Arial Nova" w:hAnsi="Arial Nova"/>
          <w:color w:val="auto"/>
          <w:spacing w:val="-2"/>
          <w:sz w:val="24"/>
          <w:szCs w:val="24"/>
          <w:lang w:bidi="it-IT"/>
        </w:rPr>
        <w:t xml:space="preserve">subito </w:t>
      </w:r>
      <w:r w:rsidR="0001141F" w:rsidRPr="000D3225">
        <w:rPr>
          <w:rFonts w:ascii="Arial Nova" w:hAnsi="Arial Nova"/>
          <w:color w:val="auto"/>
          <w:spacing w:val="-2"/>
          <w:sz w:val="24"/>
          <w:szCs w:val="24"/>
          <w:lang w:bidi="it-IT"/>
        </w:rPr>
        <w:t>GRAZIE.</w:t>
      </w:r>
    </w:p>
    <w:p w14:paraId="3E69EFE5" w14:textId="2DBB3345" w:rsidR="00626A9C" w:rsidRPr="000D3225" w:rsidRDefault="00E52BF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La mia intenzione in queste </w:t>
      </w:r>
      <w:r w:rsidR="0001141F" w:rsidRPr="000D3225">
        <w:rPr>
          <w:rFonts w:ascii="Arial Nova" w:hAnsi="Arial Nova"/>
          <w:color w:val="auto"/>
          <w:spacing w:val="-2"/>
          <w:sz w:val="24"/>
          <w:szCs w:val="24"/>
          <w:lang w:bidi="it-IT"/>
        </w:rPr>
        <w:t xml:space="preserve">pagine </w:t>
      </w:r>
      <w:r w:rsidR="00626A9C" w:rsidRPr="000D3225">
        <w:rPr>
          <w:rFonts w:ascii="Arial Nova" w:hAnsi="Arial Nova"/>
          <w:color w:val="auto"/>
          <w:spacing w:val="-2"/>
          <w:sz w:val="24"/>
          <w:szCs w:val="24"/>
          <w:lang w:bidi="it-IT"/>
        </w:rPr>
        <w:t xml:space="preserve">non </w:t>
      </w:r>
      <w:r w:rsidRPr="000D3225">
        <w:rPr>
          <w:rFonts w:ascii="Arial Nova" w:hAnsi="Arial Nova"/>
          <w:color w:val="auto"/>
          <w:spacing w:val="-2"/>
          <w:sz w:val="24"/>
          <w:szCs w:val="24"/>
          <w:lang w:bidi="it-IT"/>
        </w:rPr>
        <w:t>è</w:t>
      </w:r>
      <w:r w:rsidR="00DA4F84" w:rsidRPr="000D3225">
        <w:rPr>
          <w:rFonts w:ascii="Arial Nova" w:hAnsi="Arial Nova"/>
          <w:color w:val="auto"/>
          <w:spacing w:val="-2"/>
          <w:sz w:val="24"/>
          <w:szCs w:val="24"/>
          <w:lang w:bidi="it-IT"/>
        </w:rPr>
        <w:t xml:space="preserve"> per forza convincerti che </w:t>
      </w:r>
      <w:r w:rsidR="00626A9C" w:rsidRPr="000D3225">
        <w:rPr>
          <w:rFonts w:ascii="Arial Nova" w:hAnsi="Arial Nova"/>
          <w:color w:val="auto"/>
          <w:spacing w:val="-2"/>
          <w:sz w:val="24"/>
          <w:szCs w:val="24"/>
          <w:lang w:bidi="it-IT"/>
        </w:rPr>
        <w:t xml:space="preserve">devi assolutamente cambiare la tua vita, ma </w:t>
      </w:r>
      <w:r w:rsidR="0028567A">
        <w:rPr>
          <w:rFonts w:ascii="Arial Nova" w:hAnsi="Arial Nova"/>
          <w:color w:val="auto"/>
          <w:spacing w:val="-2"/>
          <w:sz w:val="24"/>
          <w:szCs w:val="24"/>
          <w:lang w:bidi="it-IT"/>
        </w:rPr>
        <w:t xml:space="preserve">aiutarti a divenire </w:t>
      </w:r>
      <w:r w:rsidRPr="000D3225">
        <w:rPr>
          <w:rFonts w:ascii="Arial Nova" w:hAnsi="Arial Nova"/>
          <w:color w:val="auto"/>
          <w:spacing w:val="-2"/>
          <w:sz w:val="24"/>
          <w:szCs w:val="24"/>
          <w:lang w:bidi="it-IT"/>
        </w:rPr>
        <w:t xml:space="preserve">consapevole del fatto che </w:t>
      </w:r>
      <w:r w:rsidR="00DA4F84" w:rsidRPr="000D3225">
        <w:rPr>
          <w:rFonts w:ascii="Arial Nova" w:hAnsi="Arial Nova"/>
          <w:color w:val="auto"/>
          <w:spacing w:val="-2"/>
          <w:sz w:val="24"/>
          <w:szCs w:val="24"/>
          <w:lang w:bidi="it-IT"/>
        </w:rPr>
        <w:t>puoi davvero “</w:t>
      </w:r>
      <w:r w:rsidR="00626A9C" w:rsidRPr="000D3225">
        <w:rPr>
          <w:rFonts w:ascii="Arial Nova" w:hAnsi="Arial Nova"/>
          <w:color w:val="auto"/>
          <w:spacing w:val="-2"/>
          <w:sz w:val="24"/>
          <w:szCs w:val="24"/>
          <w:lang w:bidi="it-IT"/>
        </w:rPr>
        <w:t>cavalcare l’onda della vita</w:t>
      </w:r>
      <w:r w:rsidR="00DA4F84" w:rsidRPr="000D3225">
        <w:rPr>
          <w:rFonts w:ascii="Arial Nova" w:hAnsi="Arial Nova"/>
          <w:color w:val="auto"/>
          <w:spacing w:val="-2"/>
          <w:sz w:val="24"/>
          <w:szCs w:val="24"/>
          <w:lang w:bidi="it-IT"/>
        </w:rPr>
        <w:t>”</w:t>
      </w:r>
      <w:r w:rsidR="00626A9C" w:rsidRPr="000D3225">
        <w:rPr>
          <w:rFonts w:ascii="Arial Nova" w:hAnsi="Arial Nova"/>
          <w:color w:val="auto"/>
          <w:spacing w:val="-2"/>
          <w:sz w:val="24"/>
          <w:szCs w:val="24"/>
          <w:lang w:bidi="it-IT"/>
        </w:rPr>
        <w:t>.</w:t>
      </w:r>
    </w:p>
    <w:p w14:paraId="19F40784" w14:textId="77777777" w:rsidR="0001141F" w:rsidRPr="000D3225" w:rsidRDefault="0001141F" w:rsidP="008707DD">
      <w:pPr>
        <w:pStyle w:val="Informazionidicontatto"/>
        <w:spacing w:line="240" w:lineRule="auto"/>
        <w:jc w:val="both"/>
        <w:rPr>
          <w:rFonts w:ascii="Arial Nova" w:hAnsi="Arial Nova"/>
          <w:color w:val="auto"/>
          <w:spacing w:val="-2"/>
          <w:sz w:val="24"/>
          <w:szCs w:val="24"/>
          <w:lang w:bidi="it-IT"/>
        </w:rPr>
      </w:pPr>
    </w:p>
    <w:p w14:paraId="208DD3FA" w14:textId="29A7C467" w:rsidR="00AB4CF0" w:rsidRPr="000D3225" w:rsidRDefault="007536F2"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 xml:space="preserve">Vorrei </w:t>
      </w:r>
      <w:r w:rsidR="00E52BFC" w:rsidRPr="000D3225">
        <w:rPr>
          <w:rFonts w:ascii="Arial Nova" w:hAnsi="Arial Nova"/>
          <w:color w:val="auto"/>
          <w:spacing w:val="-2"/>
          <w:sz w:val="24"/>
          <w:szCs w:val="24"/>
          <w:lang w:bidi="it-IT"/>
        </w:rPr>
        <w:t>solo trasferirti</w:t>
      </w:r>
      <w:r w:rsidR="0001141F" w:rsidRPr="000D3225">
        <w:rPr>
          <w:rFonts w:ascii="Arial Nova" w:hAnsi="Arial Nova"/>
          <w:color w:val="auto"/>
          <w:spacing w:val="-2"/>
          <w:sz w:val="24"/>
          <w:szCs w:val="24"/>
          <w:lang w:bidi="it-IT"/>
        </w:rPr>
        <w:t xml:space="preserve"> </w:t>
      </w:r>
      <w:r w:rsidR="00AB4CF0" w:rsidRPr="000D3225">
        <w:rPr>
          <w:rFonts w:ascii="Arial Nova" w:hAnsi="Arial Nova"/>
          <w:color w:val="auto"/>
          <w:spacing w:val="-2"/>
          <w:sz w:val="24"/>
          <w:szCs w:val="24"/>
          <w:lang w:bidi="it-IT"/>
        </w:rPr>
        <w:t xml:space="preserve">qualche spunto </w:t>
      </w:r>
      <w:r w:rsidR="00626A9C" w:rsidRPr="000D3225">
        <w:rPr>
          <w:rFonts w:ascii="Arial Nova" w:hAnsi="Arial Nova"/>
          <w:color w:val="auto"/>
          <w:spacing w:val="-2"/>
          <w:sz w:val="24"/>
          <w:szCs w:val="24"/>
          <w:lang w:bidi="it-IT"/>
        </w:rPr>
        <w:t>affinché</w:t>
      </w:r>
      <w:r w:rsidR="00AB4CF0" w:rsidRPr="000D3225">
        <w:rPr>
          <w:rFonts w:ascii="Arial Nova" w:hAnsi="Arial Nova"/>
          <w:color w:val="auto"/>
          <w:spacing w:val="-2"/>
          <w:sz w:val="24"/>
          <w:szCs w:val="24"/>
          <w:lang w:bidi="it-IT"/>
        </w:rPr>
        <w:t xml:space="preserve"> tu possa il prima possibile smettere di procrastinare e sprecare il tuo tempo iniziando a vivere ogni tuo </w:t>
      </w:r>
      <w:r w:rsidR="0001141F" w:rsidRPr="000D3225">
        <w:rPr>
          <w:rFonts w:ascii="Arial Nova" w:hAnsi="Arial Nova"/>
          <w:color w:val="auto"/>
          <w:spacing w:val="-2"/>
          <w:sz w:val="24"/>
          <w:szCs w:val="24"/>
          <w:lang w:bidi="it-IT"/>
        </w:rPr>
        <w:t>minuto</w:t>
      </w:r>
      <w:r w:rsidR="0028567A">
        <w:rPr>
          <w:rFonts w:ascii="Arial Nova" w:hAnsi="Arial Nova"/>
          <w:color w:val="auto"/>
          <w:spacing w:val="-2"/>
          <w:sz w:val="24"/>
          <w:szCs w:val="24"/>
          <w:lang w:bidi="it-IT"/>
        </w:rPr>
        <w:t>,</w:t>
      </w:r>
      <w:r w:rsidR="00AB4CF0" w:rsidRPr="000D3225">
        <w:rPr>
          <w:rFonts w:ascii="Arial Nova" w:hAnsi="Arial Nova"/>
          <w:color w:val="auto"/>
          <w:spacing w:val="-2"/>
          <w:sz w:val="24"/>
          <w:szCs w:val="24"/>
          <w:lang w:bidi="it-IT"/>
        </w:rPr>
        <w:t xml:space="preserve"> </w:t>
      </w:r>
      <w:r w:rsidR="0001141F" w:rsidRPr="000D3225">
        <w:rPr>
          <w:rFonts w:ascii="Arial Nova" w:hAnsi="Arial Nova"/>
          <w:color w:val="auto"/>
          <w:spacing w:val="-2"/>
          <w:sz w:val="24"/>
          <w:szCs w:val="24"/>
          <w:lang w:bidi="it-IT"/>
        </w:rPr>
        <w:t xml:space="preserve">momento per momento, </w:t>
      </w:r>
      <w:r w:rsidR="00AB4CF0" w:rsidRPr="000D3225">
        <w:rPr>
          <w:rFonts w:ascii="Arial Nova" w:hAnsi="Arial Nova"/>
          <w:color w:val="auto"/>
          <w:spacing w:val="-2"/>
          <w:sz w:val="24"/>
          <w:szCs w:val="24"/>
          <w:lang w:bidi="it-IT"/>
        </w:rPr>
        <w:t>con consapevolezza e gratitudine.</w:t>
      </w:r>
    </w:p>
    <w:p w14:paraId="7EF49666" w14:textId="32F12111" w:rsidR="00AB4CF0" w:rsidRPr="000D3225" w:rsidRDefault="00357793"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Qui</w:t>
      </w:r>
      <w:r w:rsidR="007536F2">
        <w:rPr>
          <w:rFonts w:ascii="Arial Nova" w:hAnsi="Arial Nova"/>
          <w:color w:val="auto"/>
          <w:spacing w:val="-2"/>
          <w:sz w:val="24"/>
          <w:szCs w:val="24"/>
          <w:lang w:bidi="it-IT"/>
        </w:rPr>
        <w:t xml:space="preserve">, </w:t>
      </w:r>
      <w:r>
        <w:rPr>
          <w:rFonts w:ascii="Arial Nova" w:hAnsi="Arial Nova"/>
          <w:color w:val="auto"/>
          <w:spacing w:val="-2"/>
          <w:sz w:val="24"/>
          <w:szCs w:val="24"/>
          <w:lang w:bidi="it-IT"/>
        </w:rPr>
        <w:t xml:space="preserve">non troverai tutta la storia della mia vita, ma riparto </w:t>
      </w:r>
      <w:r w:rsidR="007536F2">
        <w:rPr>
          <w:rFonts w:ascii="Arial Nova" w:hAnsi="Arial Nova"/>
          <w:color w:val="auto"/>
          <w:spacing w:val="-2"/>
          <w:sz w:val="24"/>
          <w:szCs w:val="24"/>
          <w:lang w:bidi="it-IT"/>
        </w:rPr>
        <w:t xml:space="preserve">di fatto </w:t>
      </w:r>
      <w:r>
        <w:rPr>
          <w:rFonts w:ascii="Arial Nova" w:hAnsi="Arial Nova"/>
          <w:color w:val="auto"/>
          <w:spacing w:val="-2"/>
          <w:sz w:val="24"/>
          <w:szCs w:val="24"/>
          <w:lang w:bidi="it-IT"/>
        </w:rPr>
        <w:t xml:space="preserve">da </w:t>
      </w:r>
      <w:r w:rsidR="006A581A">
        <w:rPr>
          <w:rFonts w:ascii="Arial Nova" w:hAnsi="Arial Nova"/>
          <w:color w:val="auto"/>
          <w:spacing w:val="-2"/>
          <w:sz w:val="24"/>
          <w:szCs w:val="24"/>
          <w:lang w:bidi="it-IT"/>
        </w:rPr>
        <w:t xml:space="preserve">storie della </w:t>
      </w:r>
      <w:r>
        <w:rPr>
          <w:rFonts w:ascii="Arial Nova" w:hAnsi="Arial Nova"/>
          <w:color w:val="auto"/>
          <w:spacing w:val="-2"/>
          <w:sz w:val="24"/>
          <w:szCs w:val="24"/>
          <w:lang w:bidi="it-IT"/>
        </w:rPr>
        <w:t>mia vita</w:t>
      </w:r>
      <w:r w:rsidR="007536F2">
        <w:rPr>
          <w:rFonts w:ascii="Arial Nova" w:hAnsi="Arial Nova"/>
          <w:color w:val="auto"/>
          <w:spacing w:val="-2"/>
          <w:sz w:val="24"/>
          <w:szCs w:val="24"/>
          <w:lang w:bidi="it-IT"/>
        </w:rPr>
        <w:t xml:space="preserve">, </w:t>
      </w:r>
      <w:r>
        <w:rPr>
          <w:rFonts w:ascii="Arial Nova" w:hAnsi="Arial Nova"/>
          <w:color w:val="auto"/>
          <w:spacing w:val="-2"/>
          <w:sz w:val="24"/>
          <w:szCs w:val="24"/>
          <w:lang w:bidi="it-IT"/>
        </w:rPr>
        <w:t xml:space="preserve">per </w:t>
      </w:r>
      <w:r w:rsidR="006A581A">
        <w:rPr>
          <w:rFonts w:ascii="Arial Nova" w:hAnsi="Arial Nova"/>
          <w:color w:val="auto"/>
          <w:spacing w:val="-2"/>
          <w:sz w:val="24"/>
          <w:szCs w:val="24"/>
          <w:lang w:bidi="it-IT"/>
        </w:rPr>
        <w:t xml:space="preserve">condividere con te </w:t>
      </w:r>
      <w:r w:rsidR="0028567A">
        <w:rPr>
          <w:rFonts w:ascii="Arial Nova" w:hAnsi="Arial Nova"/>
          <w:color w:val="auto"/>
          <w:spacing w:val="-2"/>
          <w:sz w:val="24"/>
          <w:szCs w:val="24"/>
          <w:lang w:bidi="it-IT"/>
        </w:rPr>
        <w:t xml:space="preserve">le </w:t>
      </w:r>
      <w:r w:rsidR="006A581A">
        <w:rPr>
          <w:rFonts w:ascii="Arial Nova" w:hAnsi="Arial Nova"/>
          <w:color w:val="auto"/>
          <w:spacing w:val="-2"/>
          <w:sz w:val="24"/>
          <w:szCs w:val="24"/>
          <w:lang w:bidi="it-IT"/>
        </w:rPr>
        <w:t xml:space="preserve">riflessioni che mi hanno portato a desiderare una svolta importante. </w:t>
      </w:r>
      <w:r w:rsidR="007536F2">
        <w:rPr>
          <w:rFonts w:ascii="Arial Nova" w:hAnsi="Arial Nova"/>
          <w:color w:val="auto"/>
          <w:spacing w:val="-2"/>
          <w:sz w:val="24"/>
          <w:szCs w:val="24"/>
          <w:lang w:bidi="it-IT"/>
        </w:rPr>
        <w:t>Ti racconterò</w:t>
      </w:r>
      <w:r w:rsidR="0028567A">
        <w:rPr>
          <w:rFonts w:ascii="Arial Nova" w:hAnsi="Arial Nova"/>
          <w:color w:val="auto"/>
          <w:spacing w:val="-2"/>
          <w:sz w:val="24"/>
          <w:szCs w:val="24"/>
          <w:lang w:bidi="it-IT"/>
        </w:rPr>
        <w:t xml:space="preserve"> in queste pagine-guida,</w:t>
      </w:r>
      <w:r w:rsidR="006A581A">
        <w:rPr>
          <w:rFonts w:ascii="Arial Nova" w:hAnsi="Arial Nova"/>
          <w:color w:val="auto"/>
          <w:spacing w:val="-2"/>
          <w:sz w:val="24"/>
          <w:szCs w:val="24"/>
          <w:lang w:bidi="it-IT"/>
        </w:rPr>
        <w:t xml:space="preserve"> la </w:t>
      </w:r>
      <w:r w:rsidR="007536F2">
        <w:rPr>
          <w:rFonts w:ascii="Arial Nova" w:hAnsi="Arial Nova"/>
          <w:color w:val="auto"/>
          <w:spacing w:val="-2"/>
          <w:sz w:val="24"/>
          <w:szCs w:val="24"/>
          <w:lang w:bidi="it-IT"/>
        </w:rPr>
        <w:t xml:space="preserve">mia </w:t>
      </w:r>
      <w:r w:rsidR="006A581A">
        <w:rPr>
          <w:rFonts w:ascii="Arial Nova" w:hAnsi="Arial Nova"/>
          <w:color w:val="auto"/>
          <w:spacing w:val="-2"/>
          <w:sz w:val="24"/>
          <w:szCs w:val="24"/>
          <w:lang w:bidi="it-IT"/>
        </w:rPr>
        <w:t>riscoperta di</w:t>
      </w:r>
      <w:r w:rsidR="00AB4CF0" w:rsidRPr="000D3225">
        <w:rPr>
          <w:rFonts w:ascii="Arial Nova" w:hAnsi="Arial Nova"/>
          <w:color w:val="auto"/>
          <w:spacing w:val="-2"/>
          <w:sz w:val="24"/>
          <w:szCs w:val="24"/>
          <w:lang w:bidi="it-IT"/>
        </w:rPr>
        <w:t xml:space="preserve"> </w:t>
      </w:r>
      <w:r w:rsidR="006A581A">
        <w:rPr>
          <w:rFonts w:ascii="Arial Nova" w:hAnsi="Arial Nova"/>
          <w:color w:val="auto"/>
          <w:spacing w:val="-2"/>
          <w:sz w:val="24"/>
          <w:szCs w:val="24"/>
          <w:lang w:bidi="it-IT"/>
        </w:rPr>
        <w:t xml:space="preserve">valori </w:t>
      </w:r>
      <w:r w:rsidR="00AB4CF0" w:rsidRPr="000D3225">
        <w:rPr>
          <w:rFonts w:ascii="Arial Nova" w:hAnsi="Arial Nova"/>
          <w:color w:val="auto"/>
          <w:spacing w:val="-2"/>
          <w:sz w:val="24"/>
          <w:szCs w:val="24"/>
          <w:lang w:bidi="it-IT"/>
        </w:rPr>
        <w:t>straordinari</w:t>
      </w:r>
      <w:r w:rsidR="007536F2">
        <w:rPr>
          <w:rFonts w:ascii="Arial Nova" w:hAnsi="Arial Nova"/>
          <w:color w:val="auto"/>
          <w:spacing w:val="-2"/>
          <w:sz w:val="24"/>
          <w:szCs w:val="24"/>
          <w:lang w:bidi="it-IT"/>
        </w:rPr>
        <w:t xml:space="preserve">, valori </w:t>
      </w:r>
      <w:r w:rsidR="00AB4CF0" w:rsidRPr="000D3225">
        <w:rPr>
          <w:rFonts w:ascii="Arial Nova" w:hAnsi="Arial Nova"/>
          <w:color w:val="auto"/>
          <w:spacing w:val="-2"/>
          <w:sz w:val="24"/>
          <w:szCs w:val="24"/>
          <w:lang w:bidi="it-IT"/>
        </w:rPr>
        <w:t xml:space="preserve">che </w:t>
      </w:r>
      <w:r w:rsidR="00626A9C" w:rsidRPr="000D3225">
        <w:rPr>
          <w:rFonts w:ascii="Arial Nova" w:hAnsi="Arial Nova"/>
          <w:color w:val="auto"/>
          <w:spacing w:val="-2"/>
          <w:sz w:val="24"/>
          <w:szCs w:val="24"/>
          <w:lang w:bidi="it-IT"/>
        </w:rPr>
        <w:t xml:space="preserve"> </w:t>
      </w:r>
      <w:r w:rsidR="00AB4CF0" w:rsidRPr="000D3225">
        <w:rPr>
          <w:rFonts w:ascii="Arial Nova" w:hAnsi="Arial Nova"/>
          <w:color w:val="auto"/>
          <w:spacing w:val="-2"/>
          <w:sz w:val="24"/>
          <w:szCs w:val="24"/>
          <w:lang w:bidi="it-IT"/>
        </w:rPr>
        <w:t xml:space="preserve">troppo spesso </w:t>
      </w:r>
      <w:r w:rsidR="00E52BFC" w:rsidRPr="000D3225">
        <w:rPr>
          <w:rFonts w:ascii="Arial Nova" w:hAnsi="Arial Nova"/>
          <w:color w:val="auto"/>
          <w:spacing w:val="-2"/>
          <w:sz w:val="24"/>
          <w:szCs w:val="24"/>
          <w:lang w:bidi="it-IT"/>
        </w:rPr>
        <w:t xml:space="preserve">diamo </w:t>
      </w:r>
      <w:r w:rsidR="00AB4CF0" w:rsidRPr="000D3225">
        <w:rPr>
          <w:rFonts w:ascii="Arial Nova" w:hAnsi="Arial Nova"/>
          <w:color w:val="auto"/>
          <w:spacing w:val="-2"/>
          <w:sz w:val="24"/>
          <w:szCs w:val="24"/>
          <w:lang w:bidi="it-IT"/>
        </w:rPr>
        <w:t>per scontat</w:t>
      </w:r>
      <w:r w:rsidR="00E52BFC" w:rsidRPr="000D3225">
        <w:rPr>
          <w:rFonts w:ascii="Arial Nova" w:hAnsi="Arial Nova"/>
          <w:color w:val="auto"/>
          <w:spacing w:val="-2"/>
          <w:sz w:val="24"/>
          <w:szCs w:val="24"/>
          <w:lang w:bidi="it-IT"/>
        </w:rPr>
        <w:t>i,</w:t>
      </w:r>
      <w:r w:rsidR="00AB4CF0" w:rsidRPr="000D3225">
        <w:rPr>
          <w:rFonts w:ascii="Arial Nova" w:hAnsi="Arial Nova"/>
          <w:color w:val="auto"/>
          <w:spacing w:val="-2"/>
          <w:sz w:val="24"/>
          <w:szCs w:val="24"/>
          <w:lang w:bidi="it-IT"/>
        </w:rPr>
        <w:t xml:space="preserve"> perdendoci così la vera essenza di ogni cosa</w:t>
      </w:r>
      <w:r w:rsidR="0028567A">
        <w:rPr>
          <w:rFonts w:ascii="Arial Nova" w:hAnsi="Arial Nova"/>
          <w:color w:val="auto"/>
          <w:spacing w:val="-2"/>
          <w:sz w:val="24"/>
          <w:szCs w:val="24"/>
          <w:lang w:bidi="it-IT"/>
        </w:rPr>
        <w:t>. Se solo invece provassimo ad</w:t>
      </w:r>
      <w:r w:rsidR="006A581A">
        <w:rPr>
          <w:rFonts w:ascii="Arial Nova" w:hAnsi="Arial Nova"/>
          <w:color w:val="auto"/>
          <w:spacing w:val="-2"/>
          <w:sz w:val="24"/>
          <w:szCs w:val="24"/>
          <w:lang w:bidi="it-IT"/>
        </w:rPr>
        <w:t xml:space="preserve"> integrarli nella nostra quotidianità</w:t>
      </w:r>
      <w:r w:rsidR="0028567A">
        <w:rPr>
          <w:rFonts w:ascii="Arial Nova" w:hAnsi="Arial Nova"/>
          <w:color w:val="auto"/>
          <w:spacing w:val="-2"/>
          <w:sz w:val="24"/>
          <w:szCs w:val="24"/>
          <w:lang w:bidi="it-IT"/>
        </w:rPr>
        <w:t>,</w:t>
      </w:r>
      <w:r w:rsidR="006A581A">
        <w:rPr>
          <w:rFonts w:ascii="Arial Nova" w:hAnsi="Arial Nova"/>
          <w:color w:val="auto"/>
          <w:spacing w:val="-2"/>
          <w:sz w:val="24"/>
          <w:szCs w:val="24"/>
          <w:lang w:bidi="it-IT"/>
        </w:rPr>
        <w:t xml:space="preserve"> po</w:t>
      </w:r>
      <w:r w:rsidR="0028567A">
        <w:rPr>
          <w:rFonts w:ascii="Arial Nova" w:hAnsi="Arial Nova"/>
          <w:color w:val="auto"/>
          <w:spacing w:val="-2"/>
          <w:sz w:val="24"/>
          <w:szCs w:val="24"/>
          <w:lang w:bidi="it-IT"/>
        </w:rPr>
        <w:t xml:space="preserve">tremmo </w:t>
      </w:r>
      <w:r w:rsidR="006A581A">
        <w:rPr>
          <w:rFonts w:ascii="Arial Nova" w:hAnsi="Arial Nova"/>
          <w:color w:val="auto"/>
          <w:spacing w:val="-2"/>
          <w:sz w:val="24"/>
          <w:szCs w:val="24"/>
          <w:lang w:bidi="it-IT"/>
        </w:rPr>
        <w:t>davvero cambiare totalmente prospettiva.</w:t>
      </w:r>
    </w:p>
    <w:p w14:paraId="451A9245" w14:textId="006416B6" w:rsidR="00AB4CF0" w:rsidRPr="000D3225" w:rsidRDefault="00AB4CF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Ricordati che non è mai troppo tardi per diventare la persona che vuoi essere</w:t>
      </w:r>
      <w:r w:rsidR="00870277" w:rsidRPr="000D3225">
        <w:rPr>
          <w:rFonts w:ascii="Arial Nova" w:hAnsi="Arial Nova"/>
          <w:color w:val="auto"/>
          <w:spacing w:val="-2"/>
          <w:sz w:val="24"/>
          <w:szCs w:val="24"/>
          <w:lang w:bidi="it-IT"/>
        </w:rPr>
        <w:t xml:space="preserve">, per </w:t>
      </w:r>
      <w:r w:rsidRPr="000D3225">
        <w:rPr>
          <w:rFonts w:ascii="Arial Nova" w:hAnsi="Arial Nova"/>
          <w:color w:val="auto"/>
          <w:spacing w:val="-2"/>
          <w:sz w:val="24"/>
          <w:szCs w:val="24"/>
          <w:lang w:bidi="it-IT"/>
        </w:rPr>
        <w:t xml:space="preserve">dare una SVOLTA alla tua vita e per </w:t>
      </w:r>
      <w:r w:rsidR="00870277" w:rsidRPr="000D3225">
        <w:rPr>
          <w:rFonts w:ascii="Arial Nova" w:hAnsi="Arial Nova"/>
          <w:color w:val="auto"/>
          <w:spacing w:val="-2"/>
          <w:sz w:val="24"/>
          <w:szCs w:val="24"/>
          <w:lang w:bidi="it-IT"/>
        </w:rPr>
        <w:t>assistere</w:t>
      </w:r>
      <w:r w:rsidRPr="000D3225">
        <w:rPr>
          <w:rFonts w:ascii="Arial Nova" w:hAnsi="Arial Nova"/>
          <w:color w:val="auto"/>
          <w:spacing w:val="-2"/>
          <w:sz w:val="24"/>
          <w:szCs w:val="24"/>
          <w:lang w:bidi="it-IT"/>
        </w:rPr>
        <w:t xml:space="preserve"> alla </w:t>
      </w:r>
      <w:r w:rsidR="00626A9C" w:rsidRPr="000D3225">
        <w:rPr>
          <w:rFonts w:ascii="Arial Nova" w:hAnsi="Arial Nova"/>
          <w:color w:val="auto"/>
          <w:spacing w:val="-2"/>
          <w:sz w:val="24"/>
          <w:szCs w:val="24"/>
          <w:lang w:bidi="it-IT"/>
        </w:rPr>
        <w:t xml:space="preserve">tua </w:t>
      </w:r>
      <w:r w:rsidRPr="000D3225">
        <w:rPr>
          <w:rFonts w:ascii="Arial Nova" w:hAnsi="Arial Nova"/>
          <w:color w:val="auto"/>
          <w:spacing w:val="-2"/>
          <w:sz w:val="24"/>
          <w:szCs w:val="24"/>
          <w:lang w:bidi="it-IT"/>
        </w:rPr>
        <w:t>trasformazione</w:t>
      </w:r>
      <w:r w:rsidR="00626A9C" w:rsidRPr="000D3225">
        <w:rPr>
          <w:rFonts w:ascii="Arial Nova" w:hAnsi="Arial Nova"/>
          <w:color w:val="auto"/>
          <w:spacing w:val="-2"/>
          <w:sz w:val="24"/>
          <w:szCs w:val="24"/>
          <w:lang w:bidi="it-IT"/>
        </w:rPr>
        <w:t>.</w:t>
      </w:r>
    </w:p>
    <w:p w14:paraId="7FC39179" w14:textId="78FE75F7" w:rsidR="00AB4CF0" w:rsidRPr="000D3225" w:rsidRDefault="00AB4CF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Credo che ogni </w:t>
      </w:r>
      <w:r w:rsidR="00870277" w:rsidRPr="000D3225">
        <w:rPr>
          <w:rFonts w:ascii="Arial Nova" w:hAnsi="Arial Nova"/>
          <w:color w:val="auto"/>
          <w:spacing w:val="-2"/>
          <w:sz w:val="24"/>
          <w:szCs w:val="24"/>
          <w:lang w:bidi="it-IT"/>
        </w:rPr>
        <w:t>esistenza</w:t>
      </w:r>
      <w:r w:rsidRPr="000D3225">
        <w:rPr>
          <w:rFonts w:ascii="Arial Nova" w:hAnsi="Arial Nova"/>
          <w:color w:val="auto"/>
          <w:spacing w:val="-2"/>
          <w:sz w:val="24"/>
          <w:szCs w:val="24"/>
          <w:lang w:bidi="it-IT"/>
        </w:rPr>
        <w:t xml:space="preserve"> </w:t>
      </w:r>
      <w:r w:rsidR="00870277" w:rsidRPr="000D3225">
        <w:rPr>
          <w:rFonts w:ascii="Arial Nova" w:hAnsi="Arial Nova"/>
          <w:color w:val="auto"/>
          <w:spacing w:val="-2"/>
          <w:sz w:val="24"/>
          <w:szCs w:val="24"/>
          <w:lang w:bidi="it-IT"/>
        </w:rPr>
        <w:t xml:space="preserve">nella misura ad ognuno necessaria, </w:t>
      </w:r>
      <w:r w:rsidRPr="000D3225">
        <w:rPr>
          <w:rFonts w:ascii="Arial Nova" w:hAnsi="Arial Nova"/>
          <w:color w:val="auto"/>
          <w:spacing w:val="-2"/>
          <w:sz w:val="24"/>
          <w:szCs w:val="24"/>
          <w:lang w:bidi="it-IT"/>
        </w:rPr>
        <w:t xml:space="preserve">abbia il diritto di diventare </w:t>
      </w:r>
      <w:r w:rsidR="00870277" w:rsidRPr="000D3225">
        <w:rPr>
          <w:rFonts w:ascii="Arial Nova" w:hAnsi="Arial Nova"/>
          <w:color w:val="auto"/>
          <w:spacing w:val="-2"/>
          <w:sz w:val="24"/>
          <w:szCs w:val="24"/>
          <w:lang w:bidi="it-IT"/>
        </w:rPr>
        <w:t>straordinaria.</w:t>
      </w:r>
    </w:p>
    <w:p w14:paraId="1CE12299" w14:textId="429B53B5" w:rsidR="00AB4CF0" w:rsidRPr="000D3225" w:rsidRDefault="00870277"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t>“Anche un viaggio di mille miglia comincia con il primo passo”</w:t>
      </w:r>
    </w:p>
    <w:p w14:paraId="5ECE813C" w14:textId="63A20F5C" w:rsidR="00090B71" w:rsidRPr="000D3225" w:rsidRDefault="00E52BF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allora cominciamo…</w:t>
      </w:r>
    </w:p>
    <w:p w14:paraId="3C8583E0" w14:textId="77777777" w:rsidR="005608AA" w:rsidRPr="000D3225" w:rsidRDefault="005608AA">
      <w:pPr>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br w:type="page"/>
      </w:r>
    </w:p>
    <w:p w14:paraId="2A115A46" w14:textId="77777777" w:rsidR="005608AA" w:rsidRPr="000D3225" w:rsidRDefault="00032FF9"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lastRenderedPageBreak/>
        <w:t>“Agisci come se quel che fai, facesse la differenza.</w:t>
      </w:r>
    </w:p>
    <w:p w14:paraId="54892D18" w14:textId="6300A045" w:rsidR="00032FF9" w:rsidRPr="000D3225" w:rsidRDefault="00032FF9"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t>La fa”</w:t>
      </w:r>
    </w:p>
    <w:p w14:paraId="12BA4A7F" w14:textId="77777777" w:rsidR="00032FF9" w:rsidRPr="000D3225" w:rsidRDefault="00032FF9"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William James</w:t>
      </w:r>
    </w:p>
    <w:p w14:paraId="20502AD2" w14:textId="77777777" w:rsidR="00032FF9" w:rsidRPr="000D3225" w:rsidRDefault="00032FF9" w:rsidP="008707DD">
      <w:pPr>
        <w:pStyle w:val="Informazionidicontatto"/>
        <w:spacing w:line="240" w:lineRule="auto"/>
        <w:jc w:val="both"/>
        <w:rPr>
          <w:rFonts w:ascii="Arial Nova" w:hAnsi="Arial Nova"/>
          <w:color w:val="auto"/>
          <w:spacing w:val="-2"/>
          <w:sz w:val="24"/>
          <w:szCs w:val="24"/>
          <w:lang w:bidi="it-IT"/>
        </w:rPr>
      </w:pPr>
    </w:p>
    <w:p w14:paraId="25690FD7" w14:textId="0FC8AAE1" w:rsidR="00615F06" w:rsidRPr="000D3225" w:rsidRDefault="00615F06" w:rsidP="00BF51B7">
      <w:pPr>
        <w:pStyle w:val="Titolo1"/>
        <w:rPr>
          <w:rFonts w:ascii="Arial Nova" w:hAnsi="Arial Nova"/>
        </w:rPr>
      </w:pPr>
      <w:bookmarkStart w:id="1" w:name="_Toc30146693"/>
      <w:r w:rsidRPr="000D3225">
        <w:rPr>
          <w:rFonts w:ascii="Arial Nova" w:hAnsi="Arial Nova"/>
        </w:rPr>
        <w:t>C’ERA UNA S…VOLTA</w:t>
      </w:r>
      <w:bookmarkEnd w:id="1"/>
    </w:p>
    <w:p w14:paraId="46A1B8B5" w14:textId="4B51B753" w:rsidR="00615F06" w:rsidRPr="000D3225" w:rsidRDefault="00615F06" w:rsidP="008707DD">
      <w:pPr>
        <w:pStyle w:val="Informazionidicontatto"/>
        <w:spacing w:line="240" w:lineRule="auto"/>
        <w:jc w:val="both"/>
        <w:rPr>
          <w:rFonts w:ascii="Arial Nova" w:hAnsi="Arial Nova"/>
          <w:color w:val="auto"/>
          <w:spacing w:val="-2"/>
          <w:sz w:val="24"/>
          <w:szCs w:val="24"/>
          <w:lang w:bidi="it-IT"/>
        </w:rPr>
      </w:pPr>
    </w:p>
    <w:p w14:paraId="139EE66B" w14:textId="3ABB0C77" w:rsidR="000756ED" w:rsidRPr="000D3225" w:rsidRDefault="00E5649D"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O</w:t>
      </w:r>
      <w:r w:rsidR="00615F06" w:rsidRPr="000D3225">
        <w:rPr>
          <w:rFonts w:ascii="Arial Nova" w:hAnsi="Arial Nova"/>
          <w:color w:val="auto"/>
          <w:spacing w:val="-2"/>
          <w:sz w:val="24"/>
          <w:szCs w:val="24"/>
          <w:lang w:bidi="it-IT"/>
        </w:rPr>
        <w:t>ggi ti racconterò di quella volta che ho deciso di dare una svolta alla mia vita.</w:t>
      </w:r>
    </w:p>
    <w:p w14:paraId="4E8CE7FD" w14:textId="77777777" w:rsidR="00615F06" w:rsidRPr="000D3225" w:rsidRDefault="00615F06" w:rsidP="008707DD">
      <w:pPr>
        <w:pStyle w:val="Informazionidicontatto"/>
        <w:spacing w:line="240" w:lineRule="auto"/>
        <w:jc w:val="both"/>
        <w:rPr>
          <w:rFonts w:ascii="Arial Nova" w:hAnsi="Arial Nova"/>
          <w:color w:val="auto"/>
          <w:spacing w:val="-2"/>
          <w:sz w:val="24"/>
          <w:szCs w:val="24"/>
          <w:lang w:bidi="it-IT"/>
        </w:rPr>
      </w:pPr>
    </w:p>
    <w:p w14:paraId="4E138ACB" w14:textId="4C612089" w:rsidR="00870277" w:rsidRPr="000D3225" w:rsidRDefault="00615F0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w:t>
      </w:r>
      <w:r w:rsidR="00870277" w:rsidRPr="000D3225">
        <w:rPr>
          <w:rFonts w:ascii="Arial Nova" w:hAnsi="Arial Nova"/>
          <w:color w:val="auto"/>
          <w:spacing w:val="-2"/>
          <w:sz w:val="24"/>
          <w:szCs w:val="24"/>
          <w:lang w:bidi="it-IT"/>
        </w:rPr>
        <w:t xml:space="preserve">ella frase </w:t>
      </w:r>
      <w:r w:rsidR="0001141F" w:rsidRPr="000D3225">
        <w:rPr>
          <w:rFonts w:ascii="Arial Nova" w:hAnsi="Arial Nova"/>
          <w:color w:val="auto"/>
          <w:spacing w:val="-2"/>
          <w:sz w:val="24"/>
          <w:szCs w:val="24"/>
          <w:lang w:bidi="it-IT"/>
        </w:rPr>
        <w:t>della pagina precedente</w:t>
      </w:r>
      <w:r w:rsidR="00B02074" w:rsidRPr="000D3225">
        <w:rPr>
          <w:rFonts w:ascii="Arial Nova" w:hAnsi="Arial Nova"/>
          <w:color w:val="auto"/>
          <w:spacing w:val="-2"/>
          <w:sz w:val="24"/>
          <w:szCs w:val="24"/>
          <w:lang w:bidi="it-IT"/>
        </w:rPr>
        <w:t>,</w:t>
      </w:r>
      <w:r w:rsidR="005608AA" w:rsidRPr="000D3225">
        <w:rPr>
          <w:rFonts w:ascii="Arial Nova" w:hAnsi="Arial Nova"/>
          <w:color w:val="auto"/>
          <w:spacing w:val="-2"/>
          <w:sz w:val="24"/>
          <w:szCs w:val="24"/>
          <w:lang w:bidi="it-IT"/>
        </w:rPr>
        <w:t xml:space="preserve"> </w:t>
      </w:r>
      <w:r w:rsidR="00E5649D">
        <w:rPr>
          <w:rFonts w:ascii="Arial Nova" w:hAnsi="Arial Nova"/>
          <w:color w:val="auto"/>
          <w:spacing w:val="-2"/>
          <w:sz w:val="24"/>
          <w:szCs w:val="24"/>
          <w:lang w:bidi="it-IT"/>
        </w:rPr>
        <w:t>de</w:t>
      </w:r>
      <w:r w:rsidR="00B02074" w:rsidRPr="000D3225">
        <w:rPr>
          <w:rFonts w:ascii="Arial Nova" w:hAnsi="Arial Nova"/>
          <w:color w:val="auto"/>
          <w:spacing w:val="-2"/>
          <w:sz w:val="24"/>
          <w:szCs w:val="24"/>
          <w:lang w:bidi="it-IT"/>
        </w:rPr>
        <w:t xml:space="preserve">l filosofo cinese </w:t>
      </w:r>
      <w:r w:rsidR="00870277" w:rsidRPr="000D3225">
        <w:rPr>
          <w:rFonts w:ascii="Arial Nova" w:hAnsi="Arial Nova"/>
          <w:color w:val="auto"/>
          <w:spacing w:val="-2"/>
          <w:sz w:val="24"/>
          <w:szCs w:val="24"/>
          <w:lang w:bidi="it-IT"/>
        </w:rPr>
        <w:t xml:space="preserve">Lao </w:t>
      </w:r>
      <w:proofErr w:type="spellStart"/>
      <w:r w:rsidR="00870277" w:rsidRPr="000D3225">
        <w:rPr>
          <w:rFonts w:ascii="Arial Nova" w:hAnsi="Arial Nova"/>
          <w:color w:val="auto"/>
          <w:spacing w:val="-2"/>
          <w:sz w:val="24"/>
          <w:szCs w:val="24"/>
          <w:lang w:bidi="it-IT"/>
        </w:rPr>
        <w:t>Tze</w:t>
      </w:r>
      <w:proofErr w:type="spellEnd"/>
      <w:r w:rsidR="0001141F" w:rsidRPr="000D3225">
        <w:rPr>
          <w:rFonts w:ascii="Arial Nova" w:hAnsi="Arial Nova"/>
          <w:color w:val="auto"/>
          <w:spacing w:val="-2"/>
          <w:sz w:val="24"/>
          <w:szCs w:val="24"/>
          <w:lang w:bidi="it-IT"/>
        </w:rPr>
        <w:t xml:space="preserve"> o </w:t>
      </w:r>
      <w:proofErr w:type="spellStart"/>
      <w:r w:rsidR="0001141F" w:rsidRPr="000D3225">
        <w:rPr>
          <w:rFonts w:ascii="Arial Nova" w:hAnsi="Arial Nova"/>
          <w:color w:val="auto"/>
          <w:spacing w:val="-2"/>
          <w:sz w:val="24"/>
          <w:szCs w:val="24"/>
          <w:lang w:bidi="it-IT"/>
        </w:rPr>
        <w:t>Tzu</w:t>
      </w:r>
      <w:proofErr w:type="spellEnd"/>
      <w:r w:rsidR="00B02074" w:rsidRPr="000D3225">
        <w:rPr>
          <w:rFonts w:ascii="Arial Nova" w:hAnsi="Arial Nova"/>
          <w:color w:val="auto"/>
          <w:spacing w:val="-2"/>
          <w:sz w:val="24"/>
          <w:szCs w:val="24"/>
          <w:lang w:bidi="it-IT"/>
        </w:rPr>
        <w:t>,</w:t>
      </w:r>
      <w:r w:rsidR="005608AA" w:rsidRPr="000D3225">
        <w:rPr>
          <w:rFonts w:ascii="Arial Nova" w:hAnsi="Arial Nova"/>
          <w:color w:val="auto"/>
          <w:spacing w:val="-2"/>
          <w:sz w:val="24"/>
          <w:szCs w:val="24"/>
          <w:lang w:bidi="it-IT"/>
        </w:rPr>
        <w:t xml:space="preserve"> </w:t>
      </w:r>
      <w:r w:rsidR="00870277" w:rsidRPr="000D3225">
        <w:rPr>
          <w:rFonts w:ascii="Arial Nova" w:hAnsi="Arial Nova"/>
          <w:color w:val="auto"/>
          <w:spacing w:val="-2"/>
          <w:sz w:val="24"/>
          <w:szCs w:val="24"/>
          <w:lang w:bidi="it-IT"/>
        </w:rPr>
        <w:t xml:space="preserve">è </w:t>
      </w:r>
      <w:r w:rsidR="00B278E2" w:rsidRPr="000D3225">
        <w:rPr>
          <w:rFonts w:ascii="Arial Nova" w:hAnsi="Arial Nova"/>
          <w:color w:val="auto"/>
          <w:spacing w:val="-2"/>
          <w:sz w:val="24"/>
          <w:szCs w:val="24"/>
          <w:lang w:bidi="it-IT"/>
        </w:rPr>
        <w:t xml:space="preserve">un po' </w:t>
      </w:r>
      <w:r w:rsidR="00870277" w:rsidRPr="000D3225">
        <w:rPr>
          <w:rFonts w:ascii="Arial Nova" w:hAnsi="Arial Nova"/>
          <w:color w:val="auto"/>
          <w:spacing w:val="-2"/>
          <w:sz w:val="24"/>
          <w:szCs w:val="24"/>
          <w:lang w:bidi="it-IT"/>
        </w:rPr>
        <w:t>racchiusa la mia filosofia.</w:t>
      </w:r>
    </w:p>
    <w:p w14:paraId="58EC473D" w14:textId="618554BE" w:rsidR="0001141F" w:rsidRPr="000D3225" w:rsidRDefault="0001141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Si, perché sono convinta che per cominciare qualcosa è sufficiente muovere un primo piccolo passo e soprattutto che l’importante </w:t>
      </w:r>
      <w:r w:rsidR="00B02074" w:rsidRPr="000D3225">
        <w:rPr>
          <w:rFonts w:ascii="Arial Nova" w:hAnsi="Arial Nova"/>
          <w:color w:val="auto"/>
          <w:spacing w:val="-2"/>
          <w:sz w:val="24"/>
          <w:szCs w:val="24"/>
          <w:lang w:bidi="it-IT"/>
        </w:rPr>
        <w:t xml:space="preserve">sia </w:t>
      </w:r>
      <w:r w:rsidRPr="000D3225">
        <w:rPr>
          <w:rFonts w:ascii="Arial Nova" w:hAnsi="Arial Nova"/>
          <w:color w:val="auto"/>
          <w:spacing w:val="-2"/>
          <w:sz w:val="24"/>
          <w:szCs w:val="24"/>
          <w:lang w:bidi="it-IT"/>
        </w:rPr>
        <w:t>cominciare</w:t>
      </w:r>
      <w:r w:rsidR="00B02074"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da qualche parte.</w:t>
      </w:r>
    </w:p>
    <w:p w14:paraId="36FF9EAF" w14:textId="77777777" w:rsidR="0001141F" w:rsidRPr="000D3225" w:rsidRDefault="0001141F" w:rsidP="008707DD">
      <w:pPr>
        <w:pStyle w:val="Informazionidicontatto"/>
        <w:spacing w:line="240" w:lineRule="auto"/>
        <w:jc w:val="both"/>
        <w:rPr>
          <w:rFonts w:ascii="Arial Nova" w:hAnsi="Arial Nova"/>
          <w:color w:val="auto"/>
          <w:spacing w:val="-2"/>
          <w:sz w:val="24"/>
          <w:szCs w:val="24"/>
          <w:lang w:bidi="it-IT"/>
        </w:rPr>
      </w:pPr>
    </w:p>
    <w:p w14:paraId="28F11B9B" w14:textId="73333F11" w:rsidR="00B278E2" w:rsidRPr="000D3225" w:rsidRDefault="0087027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è stato sempre così</w:t>
      </w:r>
      <w:r w:rsidR="007536F2">
        <w:rPr>
          <w:rFonts w:ascii="Arial Nova" w:hAnsi="Arial Nova"/>
          <w:color w:val="auto"/>
          <w:spacing w:val="-2"/>
          <w:sz w:val="24"/>
          <w:szCs w:val="24"/>
          <w:lang w:bidi="it-IT"/>
        </w:rPr>
        <w:t xml:space="preserve"> </w:t>
      </w:r>
      <w:r w:rsidR="0001141F" w:rsidRPr="000D3225">
        <w:rPr>
          <w:rFonts w:ascii="Arial Nova" w:hAnsi="Arial Nova"/>
          <w:color w:val="auto"/>
          <w:spacing w:val="-2"/>
          <w:sz w:val="24"/>
          <w:szCs w:val="24"/>
          <w:lang w:bidi="it-IT"/>
        </w:rPr>
        <w:t>nella mia vita</w:t>
      </w:r>
      <w:r w:rsidR="00E52BFC" w:rsidRPr="000D3225">
        <w:rPr>
          <w:rFonts w:ascii="Arial Nova" w:hAnsi="Arial Nova"/>
          <w:color w:val="auto"/>
          <w:spacing w:val="-2"/>
          <w:sz w:val="24"/>
          <w:szCs w:val="24"/>
          <w:lang w:bidi="it-IT"/>
        </w:rPr>
        <w:t>. H</w:t>
      </w:r>
      <w:r w:rsidRPr="000D3225">
        <w:rPr>
          <w:rFonts w:ascii="Arial Nova" w:hAnsi="Arial Nova"/>
          <w:color w:val="auto"/>
          <w:spacing w:val="-2"/>
          <w:sz w:val="24"/>
          <w:szCs w:val="24"/>
          <w:lang w:bidi="it-IT"/>
        </w:rPr>
        <w:t>o rimandato spesso, ho lasciato indietro i miei passi, non ho portato a termine molte cose</w:t>
      </w:r>
      <w:r w:rsidR="0001141F" w:rsidRPr="000D3225">
        <w:rPr>
          <w:rFonts w:ascii="Arial Nova" w:hAnsi="Arial Nova"/>
          <w:color w:val="auto"/>
          <w:spacing w:val="-2"/>
          <w:sz w:val="24"/>
          <w:szCs w:val="24"/>
          <w:lang w:bidi="it-IT"/>
        </w:rPr>
        <w:t>, oppure ho lasciato perdere</w:t>
      </w:r>
      <w:r w:rsidRPr="000D3225">
        <w:rPr>
          <w:rFonts w:ascii="Arial Nova" w:hAnsi="Arial Nova"/>
          <w:color w:val="auto"/>
          <w:spacing w:val="-2"/>
          <w:sz w:val="24"/>
          <w:szCs w:val="24"/>
          <w:lang w:bidi="it-IT"/>
        </w:rPr>
        <w:t>…</w:t>
      </w:r>
    </w:p>
    <w:p w14:paraId="533BCEE8" w14:textId="2B164736" w:rsidR="00870277" w:rsidRPr="000D3225" w:rsidRDefault="007536F2"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 xml:space="preserve">Poi, </w:t>
      </w:r>
      <w:r w:rsidR="00870277" w:rsidRPr="000D3225">
        <w:rPr>
          <w:rFonts w:ascii="Arial Nova" w:hAnsi="Arial Nova"/>
          <w:color w:val="auto"/>
          <w:spacing w:val="-2"/>
          <w:sz w:val="24"/>
          <w:szCs w:val="24"/>
          <w:lang w:bidi="it-IT"/>
        </w:rPr>
        <w:t>un giorno</w:t>
      </w:r>
      <w:r w:rsidR="0001141F" w:rsidRPr="000D3225">
        <w:rPr>
          <w:rFonts w:ascii="Arial Nova" w:hAnsi="Arial Nova"/>
          <w:color w:val="auto"/>
          <w:spacing w:val="-2"/>
          <w:sz w:val="24"/>
          <w:szCs w:val="24"/>
          <w:lang w:bidi="it-IT"/>
        </w:rPr>
        <w:t>,</w:t>
      </w:r>
      <w:r w:rsidR="00870277" w:rsidRPr="000D3225">
        <w:rPr>
          <w:rFonts w:ascii="Arial Nova" w:hAnsi="Arial Nova"/>
          <w:color w:val="auto"/>
          <w:spacing w:val="-2"/>
          <w:sz w:val="24"/>
          <w:szCs w:val="24"/>
          <w:lang w:bidi="it-IT"/>
        </w:rPr>
        <w:t xml:space="preserve"> ho deciso che volevo dare un senso a</w:t>
      </w:r>
      <w:r w:rsidR="0001141F" w:rsidRPr="000D3225">
        <w:rPr>
          <w:rFonts w:ascii="Arial Nova" w:hAnsi="Arial Nova"/>
          <w:color w:val="auto"/>
          <w:spacing w:val="-2"/>
          <w:sz w:val="24"/>
          <w:szCs w:val="24"/>
          <w:lang w:bidi="it-IT"/>
        </w:rPr>
        <w:t xml:space="preserve"> </w:t>
      </w:r>
      <w:r w:rsidR="00870277" w:rsidRPr="000D3225">
        <w:rPr>
          <w:rFonts w:ascii="Arial Nova" w:hAnsi="Arial Nova"/>
          <w:color w:val="auto"/>
          <w:spacing w:val="-2"/>
          <w:sz w:val="24"/>
          <w:szCs w:val="24"/>
          <w:lang w:bidi="it-IT"/>
        </w:rPr>
        <w:t>tutto.</w:t>
      </w:r>
    </w:p>
    <w:p w14:paraId="728DD43A" w14:textId="77777777" w:rsidR="00B278E2" w:rsidRPr="000D3225" w:rsidRDefault="00B278E2" w:rsidP="008707DD">
      <w:pPr>
        <w:pStyle w:val="Informazionidicontatto"/>
        <w:spacing w:line="240" w:lineRule="auto"/>
        <w:jc w:val="both"/>
        <w:rPr>
          <w:rFonts w:ascii="Arial Nova" w:hAnsi="Arial Nova"/>
          <w:color w:val="auto"/>
          <w:spacing w:val="-2"/>
          <w:sz w:val="24"/>
          <w:szCs w:val="24"/>
          <w:lang w:bidi="it-IT"/>
        </w:rPr>
      </w:pPr>
    </w:p>
    <w:p w14:paraId="2387B56D" w14:textId="066C267E" w:rsidR="00870277" w:rsidRPr="000D3225" w:rsidRDefault="0087027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così</w:t>
      </w:r>
      <w:r w:rsidR="00B278E2"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con un primo piccolo </w:t>
      </w:r>
      <w:r w:rsidR="0001141F" w:rsidRPr="000D3225">
        <w:rPr>
          <w:rFonts w:ascii="Arial Nova" w:hAnsi="Arial Nova"/>
          <w:color w:val="auto"/>
          <w:spacing w:val="-2"/>
          <w:sz w:val="24"/>
          <w:szCs w:val="24"/>
          <w:lang w:bidi="it-IT"/>
        </w:rPr>
        <w:t xml:space="preserve">semplice </w:t>
      </w:r>
      <w:r w:rsidRPr="000D3225">
        <w:rPr>
          <w:rFonts w:ascii="Arial Nova" w:hAnsi="Arial Nova"/>
          <w:color w:val="auto"/>
          <w:spacing w:val="-2"/>
          <w:sz w:val="24"/>
          <w:szCs w:val="24"/>
          <w:lang w:bidi="it-IT"/>
        </w:rPr>
        <w:t>passo</w:t>
      </w:r>
      <w:r w:rsidR="0001141F" w:rsidRPr="000D3225">
        <w:rPr>
          <w:rFonts w:ascii="Arial Nova" w:hAnsi="Arial Nova"/>
          <w:color w:val="auto"/>
          <w:spacing w:val="-2"/>
          <w:sz w:val="24"/>
          <w:szCs w:val="24"/>
          <w:lang w:bidi="it-IT"/>
        </w:rPr>
        <w:t>, ho cominciato.</w:t>
      </w:r>
    </w:p>
    <w:p w14:paraId="4DE8DEAA" w14:textId="1D0E4961" w:rsidR="00870277" w:rsidRPr="000D3225" w:rsidRDefault="0087027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Questa prima pagina</w:t>
      </w:r>
      <w:r w:rsidR="00B278E2" w:rsidRPr="000D3225">
        <w:rPr>
          <w:rFonts w:ascii="Arial Nova" w:hAnsi="Arial Nova"/>
          <w:color w:val="auto"/>
          <w:spacing w:val="-2"/>
          <w:sz w:val="24"/>
          <w:szCs w:val="24"/>
          <w:lang w:bidi="it-IT"/>
        </w:rPr>
        <w:t xml:space="preserve"> ad esempio</w:t>
      </w:r>
      <w:r w:rsidRPr="000D3225">
        <w:rPr>
          <w:rFonts w:ascii="Arial Nova" w:hAnsi="Arial Nova"/>
          <w:color w:val="auto"/>
          <w:spacing w:val="-2"/>
          <w:sz w:val="24"/>
          <w:szCs w:val="24"/>
          <w:lang w:bidi="it-IT"/>
        </w:rPr>
        <w:t xml:space="preserve"> è </w:t>
      </w:r>
      <w:r w:rsidR="00B278E2" w:rsidRPr="000D3225">
        <w:rPr>
          <w:rFonts w:ascii="Arial Nova" w:hAnsi="Arial Nova"/>
          <w:color w:val="auto"/>
          <w:spacing w:val="-2"/>
          <w:sz w:val="24"/>
          <w:szCs w:val="24"/>
          <w:lang w:bidi="it-IT"/>
        </w:rPr>
        <w:t xml:space="preserve">un </w:t>
      </w:r>
      <w:r w:rsidR="00E52BFC" w:rsidRPr="000D3225">
        <w:rPr>
          <w:rFonts w:ascii="Arial Nova" w:hAnsi="Arial Nova"/>
          <w:color w:val="auto"/>
          <w:spacing w:val="-2"/>
          <w:sz w:val="24"/>
          <w:szCs w:val="24"/>
          <w:lang w:bidi="it-IT"/>
        </w:rPr>
        <w:t xml:space="preserve">primo </w:t>
      </w:r>
      <w:r w:rsidRPr="000D3225">
        <w:rPr>
          <w:rFonts w:ascii="Arial Nova" w:hAnsi="Arial Nova"/>
          <w:color w:val="auto"/>
          <w:spacing w:val="-2"/>
          <w:sz w:val="24"/>
          <w:szCs w:val="24"/>
          <w:lang w:bidi="it-IT"/>
        </w:rPr>
        <w:t>passo importante per me.</w:t>
      </w:r>
    </w:p>
    <w:p w14:paraId="0BFCD431" w14:textId="77777777" w:rsidR="00870277" w:rsidRPr="000D3225" w:rsidRDefault="00870277" w:rsidP="008707DD">
      <w:pPr>
        <w:pStyle w:val="Informazionidicontatto"/>
        <w:spacing w:line="240" w:lineRule="auto"/>
        <w:jc w:val="both"/>
        <w:rPr>
          <w:rFonts w:ascii="Arial Nova" w:hAnsi="Arial Nova"/>
          <w:color w:val="auto"/>
          <w:spacing w:val="-2"/>
          <w:sz w:val="24"/>
          <w:szCs w:val="24"/>
          <w:lang w:bidi="it-IT"/>
        </w:rPr>
      </w:pPr>
    </w:p>
    <w:p w14:paraId="0B1CBD55" w14:textId="783DA9BF" w:rsidR="000756ED" w:rsidRPr="000D3225" w:rsidRDefault="0087027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Prima</w:t>
      </w:r>
      <w:r w:rsidR="000756ED" w:rsidRPr="000D3225">
        <w:rPr>
          <w:rFonts w:ascii="Arial Nova" w:hAnsi="Arial Nova"/>
          <w:color w:val="auto"/>
          <w:spacing w:val="-2"/>
          <w:sz w:val="24"/>
          <w:szCs w:val="24"/>
          <w:lang w:bidi="it-IT"/>
        </w:rPr>
        <w:t xml:space="preserve"> ancora di presentarmi ci tengo tanto </w:t>
      </w:r>
      <w:r w:rsidR="0001141F" w:rsidRPr="000D3225">
        <w:rPr>
          <w:rFonts w:ascii="Arial Nova" w:hAnsi="Arial Nova"/>
          <w:color w:val="auto"/>
          <w:spacing w:val="-2"/>
          <w:sz w:val="24"/>
          <w:szCs w:val="24"/>
          <w:lang w:bidi="it-IT"/>
        </w:rPr>
        <w:t>a dirti che ti sono grata, grata</w:t>
      </w:r>
      <w:r w:rsidR="00B278E2" w:rsidRPr="000D3225">
        <w:rPr>
          <w:rFonts w:ascii="Arial Nova" w:hAnsi="Arial Nova"/>
          <w:color w:val="auto"/>
          <w:spacing w:val="-2"/>
          <w:sz w:val="24"/>
          <w:szCs w:val="24"/>
          <w:lang w:bidi="it-IT"/>
        </w:rPr>
        <w:t xml:space="preserve"> </w:t>
      </w:r>
      <w:r w:rsidR="000756ED" w:rsidRPr="000D3225">
        <w:rPr>
          <w:rFonts w:ascii="Arial Nova" w:hAnsi="Arial Nova"/>
          <w:color w:val="auto"/>
          <w:spacing w:val="-2"/>
          <w:sz w:val="24"/>
          <w:szCs w:val="24"/>
          <w:lang w:bidi="it-IT"/>
        </w:rPr>
        <w:t>perché se mi leggi vuol dire che hai pensato che io abbia qualcosa da dirti, o forse è solo curiosità</w:t>
      </w:r>
      <w:r w:rsidRPr="000D3225">
        <w:rPr>
          <w:rFonts w:ascii="Arial Nova" w:hAnsi="Arial Nova"/>
          <w:color w:val="auto"/>
          <w:spacing w:val="-2"/>
          <w:sz w:val="24"/>
          <w:szCs w:val="24"/>
          <w:lang w:bidi="it-IT"/>
        </w:rPr>
        <w:t>,</w:t>
      </w:r>
      <w:r w:rsidR="000756ED" w:rsidRPr="000D3225">
        <w:rPr>
          <w:rFonts w:ascii="Arial Nova" w:hAnsi="Arial Nova"/>
          <w:color w:val="auto"/>
          <w:spacing w:val="-2"/>
          <w:sz w:val="24"/>
          <w:szCs w:val="24"/>
          <w:lang w:bidi="it-IT"/>
        </w:rPr>
        <w:t xml:space="preserve"> ma in ogni caso grazie</w:t>
      </w:r>
      <w:r w:rsidR="00B278E2" w:rsidRPr="000D3225">
        <w:rPr>
          <w:rFonts w:ascii="Arial Nova" w:hAnsi="Arial Nova"/>
          <w:color w:val="auto"/>
          <w:spacing w:val="-2"/>
          <w:sz w:val="24"/>
          <w:szCs w:val="24"/>
          <w:lang w:bidi="it-IT"/>
        </w:rPr>
        <w:t>,</w:t>
      </w:r>
      <w:r w:rsidR="000756ED" w:rsidRPr="000D3225">
        <w:rPr>
          <w:rFonts w:ascii="Arial Nova" w:hAnsi="Arial Nova"/>
          <w:color w:val="auto"/>
          <w:spacing w:val="-2"/>
          <w:sz w:val="24"/>
          <w:szCs w:val="24"/>
          <w:lang w:bidi="it-IT"/>
        </w:rPr>
        <w:t xml:space="preserve"> perché il piacere della scrittura non è completo se poi non giunge a destinazione.</w:t>
      </w:r>
    </w:p>
    <w:p w14:paraId="5FCB0268" w14:textId="79F0D464" w:rsidR="000756ED" w:rsidRPr="000D3225" w:rsidRDefault="00B278E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Un libro? </w:t>
      </w:r>
      <w:r w:rsidR="000756ED" w:rsidRPr="000D3225">
        <w:rPr>
          <w:rFonts w:ascii="Arial Nova" w:hAnsi="Arial Nova"/>
          <w:color w:val="auto"/>
          <w:spacing w:val="-2"/>
          <w:sz w:val="24"/>
          <w:szCs w:val="24"/>
          <w:lang w:bidi="it-IT"/>
        </w:rPr>
        <w:t>Perché</w:t>
      </w:r>
      <w:r w:rsidR="007536F2">
        <w:rPr>
          <w:rFonts w:ascii="Arial Nova" w:hAnsi="Arial Nova"/>
          <w:color w:val="auto"/>
          <w:spacing w:val="-2"/>
          <w:sz w:val="24"/>
          <w:szCs w:val="24"/>
          <w:lang w:bidi="it-IT"/>
        </w:rPr>
        <w:t xml:space="preserve"> mettersi a scrivere</w:t>
      </w:r>
      <w:r w:rsidRPr="000D3225">
        <w:rPr>
          <w:rFonts w:ascii="Arial Nova" w:hAnsi="Arial Nova"/>
          <w:color w:val="auto"/>
          <w:spacing w:val="-2"/>
          <w:sz w:val="24"/>
          <w:szCs w:val="24"/>
          <w:lang w:bidi="it-IT"/>
        </w:rPr>
        <w:t>?</w:t>
      </w:r>
    </w:p>
    <w:p w14:paraId="712BED66" w14:textId="6733EC59" w:rsidR="00870277" w:rsidRPr="000D3225" w:rsidRDefault="0087027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 realtà non è il primo che scrivo,</w:t>
      </w:r>
      <w:r w:rsidR="00337D80"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la scrittura è da sempre nella mia quotidianità</w:t>
      </w:r>
      <w:r w:rsidR="007536F2">
        <w:rPr>
          <w:rFonts w:ascii="Arial Nova" w:hAnsi="Arial Nova"/>
          <w:color w:val="auto"/>
          <w:spacing w:val="-2"/>
          <w:sz w:val="24"/>
          <w:szCs w:val="24"/>
          <w:lang w:bidi="it-IT"/>
        </w:rPr>
        <w:t>, so</w:t>
      </w:r>
      <w:r w:rsidRPr="000D3225">
        <w:rPr>
          <w:rFonts w:ascii="Arial Nova" w:hAnsi="Arial Nova"/>
          <w:color w:val="auto"/>
          <w:spacing w:val="-2"/>
          <w:sz w:val="24"/>
          <w:szCs w:val="24"/>
          <w:lang w:bidi="it-IT"/>
        </w:rPr>
        <w:t>lo</w:t>
      </w:r>
      <w:r w:rsidR="00B278E2" w:rsidRPr="000D3225">
        <w:rPr>
          <w:rFonts w:ascii="Arial Nova" w:hAnsi="Arial Nova"/>
          <w:color w:val="auto"/>
          <w:spacing w:val="-2"/>
          <w:sz w:val="24"/>
          <w:szCs w:val="24"/>
          <w:lang w:bidi="it-IT"/>
        </w:rPr>
        <w:t xml:space="preserve"> c</w:t>
      </w:r>
      <w:r w:rsidRPr="000D3225">
        <w:rPr>
          <w:rFonts w:ascii="Arial Nova" w:hAnsi="Arial Nova"/>
          <w:color w:val="auto"/>
          <w:spacing w:val="-2"/>
          <w:sz w:val="24"/>
          <w:szCs w:val="24"/>
          <w:lang w:bidi="it-IT"/>
        </w:rPr>
        <w:t xml:space="preserve">he </w:t>
      </w:r>
      <w:r w:rsidR="00B278E2" w:rsidRPr="000D3225">
        <w:rPr>
          <w:rFonts w:ascii="Arial Nova" w:hAnsi="Arial Nova"/>
          <w:color w:val="auto"/>
          <w:spacing w:val="-2"/>
          <w:sz w:val="24"/>
          <w:szCs w:val="24"/>
          <w:lang w:bidi="it-IT"/>
        </w:rPr>
        <w:t xml:space="preserve">spesso </w:t>
      </w:r>
      <w:r w:rsidR="00337D80" w:rsidRPr="000D3225">
        <w:rPr>
          <w:rFonts w:ascii="Arial Nova" w:hAnsi="Arial Nova"/>
          <w:color w:val="auto"/>
          <w:spacing w:val="-2"/>
          <w:sz w:val="24"/>
          <w:szCs w:val="24"/>
          <w:lang w:bidi="it-IT"/>
        </w:rPr>
        <w:t>si finisce per sentirsi ina</w:t>
      </w:r>
      <w:r w:rsidRPr="000D3225">
        <w:rPr>
          <w:rFonts w:ascii="Arial Nova" w:hAnsi="Arial Nova"/>
          <w:color w:val="auto"/>
          <w:spacing w:val="-2"/>
          <w:sz w:val="24"/>
          <w:szCs w:val="24"/>
          <w:lang w:bidi="it-IT"/>
        </w:rPr>
        <w:t xml:space="preserve">deguati </w:t>
      </w:r>
      <w:r w:rsidR="00B278E2" w:rsidRPr="000D3225">
        <w:rPr>
          <w:rFonts w:ascii="Arial Nova" w:hAnsi="Arial Nova"/>
          <w:color w:val="auto"/>
          <w:spacing w:val="-2"/>
          <w:sz w:val="24"/>
          <w:szCs w:val="24"/>
          <w:lang w:bidi="it-IT"/>
        </w:rPr>
        <w:t>ad un compito e</w:t>
      </w:r>
      <w:r w:rsidRPr="000D3225">
        <w:rPr>
          <w:rFonts w:ascii="Arial Nova" w:hAnsi="Arial Nova"/>
          <w:color w:val="auto"/>
          <w:spacing w:val="-2"/>
          <w:sz w:val="24"/>
          <w:szCs w:val="24"/>
          <w:lang w:bidi="it-IT"/>
        </w:rPr>
        <w:t xml:space="preserve"> non si porta mai a compimento</w:t>
      </w:r>
      <w:r w:rsidR="00B278E2" w:rsidRPr="000D3225">
        <w:rPr>
          <w:rFonts w:ascii="Arial Nova" w:hAnsi="Arial Nova"/>
          <w:color w:val="auto"/>
          <w:spacing w:val="-2"/>
          <w:sz w:val="24"/>
          <w:szCs w:val="24"/>
          <w:lang w:bidi="it-IT"/>
        </w:rPr>
        <w:t xml:space="preserve">, si lascia in sospeso e si pensa sia tutto inutile, </w:t>
      </w:r>
      <w:r w:rsidR="007536F2">
        <w:rPr>
          <w:rFonts w:ascii="Arial Nova" w:hAnsi="Arial Nova"/>
          <w:color w:val="auto"/>
          <w:spacing w:val="-2"/>
          <w:sz w:val="24"/>
          <w:szCs w:val="24"/>
          <w:lang w:bidi="it-IT"/>
        </w:rPr>
        <w:t xml:space="preserve">che non ne esca </w:t>
      </w:r>
      <w:r w:rsidR="00337D80" w:rsidRPr="000D3225">
        <w:rPr>
          <w:rFonts w:ascii="Arial Nova" w:hAnsi="Arial Nova"/>
          <w:color w:val="auto"/>
          <w:spacing w:val="-2"/>
          <w:sz w:val="24"/>
          <w:szCs w:val="24"/>
          <w:lang w:bidi="it-IT"/>
        </w:rPr>
        <w:t>nulla</w:t>
      </w:r>
      <w:r w:rsidR="007536F2">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che sia banale e </w:t>
      </w:r>
      <w:r w:rsidR="00B278E2" w:rsidRPr="000D3225">
        <w:rPr>
          <w:rFonts w:ascii="Arial Nova" w:hAnsi="Arial Nova"/>
          <w:color w:val="auto"/>
          <w:spacing w:val="-2"/>
          <w:sz w:val="24"/>
          <w:szCs w:val="24"/>
          <w:lang w:bidi="it-IT"/>
        </w:rPr>
        <w:t>bla bla bla…</w:t>
      </w:r>
    </w:p>
    <w:p w14:paraId="4DAE8108" w14:textId="4DFEF28A" w:rsidR="00337D80" w:rsidRPr="000D3225" w:rsidRDefault="00337D8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Invece</w:t>
      </w:r>
      <w:r w:rsidR="00E5649D">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ogni piccola cosa che pensiamo, che scriviamo può fare la differenza per qualcuno.</w:t>
      </w:r>
    </w:p>
    <w:p w14:paraId="134CD32D" w14:textId="6FF4688E" w:rsidR="00337D80" w:rsidRPr="000D3225" w:rsidRDefault="00337D8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Ti è mai capitato di leggere qualcosa che </w:t>
      </w:r>
      <w:r w:rsidR="00EE6B3C" w:rsidRPr="000D3225">
        <w:rPr>
          <w:rFonts w:ascii="Arial Nova" w:hAnsi="Arial Nova"/>
          <w:color w:val="auto"/>
          <w:spacing w:val="-2"/>
          <w:sz w:val="24"/>
          <w:szCs w:val="24"/>
          <w:lang w:bidi="it-IT"/>
        </w:rPr>
        <w:t>t</w:t>
      </w:r>
      <w:r w:rsidRPr="000D3225">
        <w:rPr>
          <w:rFonts w:ascii="Arial Nova" w:hAnsi="Arial Nova"/>
          <w:color w:val="auto"/>
          <w:spacing w:val="-2"/>
          <w:sz w:val="24"/>
          <w:szCs w:val="24"/>
          <w:lang w:bidi="it-IT"/>
        </w:rPr>
        <w:t>i ha cambiato la vita o il mod</w:t>
      </w:r>
      <w:r w:rsidR="00EE6B3C" w:rsidRPr="000D3225">
        <w:rPr>
          <w:rFonts w:ascii="Arial Nova" w:hAnsi="Arial Nova"/>
          <w:color w:val="auto"/>
          <w:spacing w:val="-2"/>
          <w:sz w:val="24"/>
          <w:szCs w:val="24"/>
          <w:lang w:bidi="it-IT"/>
        </w:rPr>
        <w:t>o di pensare?</w:t>
      </w:r>
    </w:p>
    <w:p w14:paraId="0E5BF03F" w14:textId="4C66BD8A" w:rsidR="00EE6B3C" w:rsidRPr="000D3225" w:rsidRDefault="00EE6B3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Io di recente mi sono resa conto che con dei semplici post su </w:t>
      </w:r>
      <w:r w:rsidR="005942FA" w:rsidRPr="000D3225">
        <w:rPr>
          <w:rFonts w:ascii="Arial Nova" w:hAnsi="Arial Nova"/>
          <w:color w:val="auto"/>
          <w:spacing w:val="-2"/>
          <w:sz w:val="24"/>
          <w:szCs w:val="24"/>
          <w:lang w:bidi="it-IT"/>
        </w:rPr>
        <w:t>Facebook</w:t>
      </w:r>
      <w:r w:rsidR="007536F2">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ho raggiunto delle persone che ora fanno parte della mia vita</w:t>
      </w:r>
      <w:r w:rsidR="00663B41" w:rsidRPr="000D3225">
        <w:rPr>
          <w:rFonts w:ascii="Arial Nova" w:hAnsi="Arial Nova"/>
          <w:color w:val="auto"/>
          <w:spacing w:val="-2"/>
          <w:sz w:val="24"/>
          <w:szCs w:val="24"/>
          <w:lang w:bidi="it-IT"/>
        </w:rPr>
        <w:t xml:space="preserve"> in modo determinante.</w:t>
      </w:r>
    </w:p>
    <w:p w14:paraId="6DAEDA7B" w14:textId="6013A4EB" w:rsidR="00663B41" w:rsidRPr="000D3225" w:rsidRDefault="00EE6B3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Quind</w:t>
      </w:r>
      <w:r w:rsidR="00870277" w:rsidRPr="000D3225">
        <w:rPr>
          <w:rFonts w:ascii="Arial Nova" w:hAnsi="Arial Nova"/>
          <w:color w:val="auto"/>
          <w:spacing w:val="-2"/>
          <w:sz w:val="24"/>
          <w:szCs w:val="24"/>
          <w:lang w:bidi="it-IT"/>
        </w:rPr>
        <w:t>i</w:t>
      </w:r>
      <w:r w:rsidR="00663B41" w:rsidRPr="000D3225">
        <w:rPr>
          <w:rFonts w:ascii="Arial Nova" w:hAnsi="Arial Nova"/>
          <w:color w:val="auto"/>
          <w:spacing w:val="-2"/>
          <w:sz w:val="24"/>
          <w:szCs w:val="24"/>
          <w:lang w:bidi="it-IT"/>
        </w:rPr>
        <w:t xml:space="preserve">, </w:t>
      </w:r>
      <w:r w:rsidR="00870277" w:rsidRPr="000D3225">
        <w:rPr>
          <w:rFonts w:ascii="Arial Nova" w:hAnsi="Arial Nova"/>
          <w:color w:val="auto"/>
          <w:spacing w:val="-2"/>
          <w:sz w:val="24"/>
          <w:szCs w:val="24"/>
          <w:lang w:bidi="it-IT"/>
        </w:rPr>
        <w:t>sono uscita da</w:t>
      </w:r>
      <w:r w:rsidR="00663B41" w:rsidRPr="000D3225">
        <w:rPr>
          <w:rFonts w:ascii="Arial Nova" w:hAnsi="Arial Nova"/>
          <w:color w:val="auto"/>
          <w:spacing w:val="-2"/>
          <w:sz w:val="24"/>
          <w:szCs w:val="24"/>
          <w:lang w:bidi="it-IT"/>
        </w:rPr>
        <w:t xml:space="preserve">i miei </w:t>
      </w:r>
      <w:r w:rsidR="00870277" w:rsidRPr="000D3225">
        <w:rPr>
          <w:rFonts w:ascii="Arial Nova" w:hAnsi="Arial Nova"/>
          <w:color w:val="auto"/>
          <w:spacing w:val="-2"/>
          <w:sz w:val="24"/>
          <w:szCs w:val="24"/>
          <w:lang w:bidi="it-IT"/>
        </w:rPr>
        <w:t>filtri</w:t>
      </w:r>
      <w:r w:rsidRPr="000D3225">
        <w:rPr>
          <w:rFonts w:ascii="Arial Nova" w:hAnsi="Arial Nova"/>
          <w:color w:val="auto"/>
          <w:spacing w:val="-2"/>
          <w:sz w:val="24"/>
          <w:szCs w:val="24"/>
          <w:lang w:bidi="it-IT"/>
        </w:rPr>
        <w:t xml:space="preserve"> e </w:t>
      </w:r>
      <w:r w:rsidR="00870277" w:rsidRPr="000D3225">
        <w:rPr>
          <w:rFonts w:ascii="Arial Nova" w:hAnsi="Arial Nova"/>
          <w:color w:val="auto"/>
          <w:spacing w:val="-2"/>
          <w:sz w:val="24"/>
          <w:szCs w:val="24"/>
          <w:lang w:bidi="it-IT"/>
        </w:rPr>
        <w:t xml:space="preserve">schemi mentali </w:t>
      </w:r>
      <w:r w:rsidRPr="000D3225">
        <w:rPr>
          <w:rFonts w:ascii="Arial Nova" w:hAnsi="Arial Nova"/>
          <w:color w:val="auto"/>
          <w:spacing w:val="-2"/>
          <w:sz w:val="24"/>
          <w:szCs w:val="24"/>
          <w:lang w:bidi="it-IT"/>
        </w:rPr>
        <w:t xml:space="preserve">limitanti, quelli </w:t>
      </w:r>
      <w:r w:rsidR="00870277" w:rsidRPr="000D3225">
        <w:rPr>
          <w:rFonts w:ascii="Arial Nova" w:hAnsi="Arial Nova"/>
          <w:color w:val="auto"/>
          <w:spacing w:val="-2"/>
          <w:sz w:val="24"/>
          <w:szCs w:val="24"/>
          <w:lang w:bidi="it-IT"/>
        </w:rPr>
        <w:t>che ci si crea</w:t>
      </w:r>
      <w:r w:rsidR="00663B41" w:rsidRPr="000D3225">
        <w:rPr>
          <w:rFonts w:ascii="Arial Nova" w:hAnsi="Arial Nova"/>
          <w:color w:val="auto"/>
          <w:spacing w:val="-2"/>
          <w:sz w:val="24"/>
          <w:szCs w:val="24"/>
          <w:lang w:bidi="it-IT"/>
        </w:rPr>
        <w:t xml:space="preserve"> troppo spesso </w:t>
      </w:r>
      <w:r w:rsidR="00870277" w:rsidRPr="000D3225">
        <w:rPr>
          <w:rFonts w:ascii="Arial Nova" w:hAnsi="Arial Nova"/>
          <w:color w:val="auto"/>
          <w:spacing w:val="-2"/>
          <w:sz w:val="24"/>
          <w:szCs w:val="24"/>
          <w:lang w:bidi="it-IT"/>
        </w:rPr>
        <w:t xml:space="preserve">e che </w:t>
      </w:r>
      <w:r w:rsidR="00663B41" w:rsidRPr="000D3225">
        <w:rPr>
          <w:rFonts w:ascii="Arial Nova" w:hAnsi="Arial Nova"/>
          <w:color w:val="auto"/>
          <w:spacing w:val="-2"/>
          <w:sz w:val="24"/>
          <w:szCs w:val="24"/>
          <w:lang w:bidi="it-IT"/>
        </w:rPr>
        <w:t xml:space="preserve">non fanno altro che </w:t>
      </w:r>
      <w:r w:rsidR="00E5649D">
        <w:rPr>
          <w:rFonts w:ascii="Arial Nova" w:hAnsi="Arial Nova"/>
          <w:color w:val="auto"/>
          <w:spacing w:val="-2"/>
          <w:sz w:val="24"/>
          <w:szCs w:val="24"/>
          <w:lang w:bidi="it-IT"/>
        </w:rPr>
        <w:t>bloccare</w:t>
      </w:r>
      <w:r w:rsidR="00870277" w:rsidRPr="000D3225">
        <w:rPr>
          <w:rFonts w:ascii="Arial Nova" w:hAnsi="Arial Nova"/>
          <w:color w:val="auto"/>
          <w:spacing w:val="-2"/>
          <w:sz w:val="24"/>
          <w:szCs w:val="24"/>
          <w:lang w:bidi="it-IT"/>
        </w:rPr>
        <w:t xml:space="preserve"> ogni nostra azione</w:t>
      </w:r>
      <w:r w:rsidR="007536F2">
        <w:rPr>
          <w:rFonts w:ascii="Arial Nova" w:hAnsi="Arial Nova"/>
          <w:color w:val="auto"/>
          <w:spacing w:val="-2"/>
          <w:sz w:val="24"/>
          <w:szCs w:val="24"/>
          <w:lang w:bidi="it-IT"/>
        </w:rPr>
        <w:t xml:space="preserve"> e mi sono messa in gioco, condividendo il mio pensiero.</w:t>
      </w:r>
    </w:p>
    <w:p w14:paraId="33460298" w14:textId="375C842F" w:rsidR="00663B41" w:rsidRPr="000D3225" w:rsidRDefault="00663B4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w:t>
      </w:r>
      <w:r w:rsidR="00870277" w:rsidRPr="000D3225">
        <w:rPr>
          <w:rFonts w:ascii="Arial Nova" w:hAnsi="Arial Nova"/>
          <w:color w:val="auto"/>
          <w:spacing w:val="-2"/>
          <w:sz w:val="24"/>
          <w:szCs w:val="24"/>
          <w:lang w:bidi="it-IT"/>
        </w:rPr>
        <w:t>emiamo</w:t>
      </w:r>
      <w:r w:rsidR="00E5649D">
        <w:rPr>
          <w:rFonts w:ascii="Arial Nova" w:hAnsi="Arial Nova"/>
          <w:color w:val="auto"/>
          <w:spacing w:val="-2"/>
          <w:sz w:val="24"/>
          <w:szCs w:val="24"/>
          <w:lang w:bidi="it-IT"/>
        </w:rPr>
        <w:t xml:space="preserve"> troppo</w:t>
      </w:r>
      <w:r w:rsidR="00870277" w:rsidRPr="000D3225">
        <w:rPr>
          <w:rFonts w:ascii="Arial Nova" w:hAnsi="Arial Nova"/>
          <w:color w:val="auto"/>
          <w:spacing w:val="-2"/>
          <w:sz w:val="24"/>
          <w:szCs w:val="24"/>
          <w:lang w:bidi="it-IT"/>
        </w:rPr>
        <w:t xml:space="preserve"> il giudizio</w:t>
      </w:r>
      <w:r w:rsidRPr="000D3225">
        <w:rPr>
          <w:rFonts w:ascii="Arial Nova" w:hAnsi="Arial Nova"/>
          <w:color w:val="auto"/>
          <w:spacing w:val="-2"/>
          <w:sz w:val="24"/>
          <w:szCs w:val="24"/>
          <w:lang w:bidi="it-IT"/>
        </w:rPr>
        <w:t xml:space="preserve"> altrui,</w:t>
      </w:r>
      <w:r w:rsidR="00870277" w:rsidRPr="000D3225">
        <w:rPr>
          <w:rFonts w:ascii="Arial Nova" w:hAnsi="Arial Nova"/>
          <w:color w:val="auto"/>
          <w:spacing w:val="-2"/>
          <w:sz w:val="24"/>
          <w:szCs w:val="24"/>
          <w:lang w:bidi="it-IT"/>
        </w:rPr>
        <w:t xml:space="preserve"> l’insuccesso, le critiche. </w:t>
      </w:r>
      <w:r w:rsidR="00342CBC" w:rsidRPr="000D3225">
        <w:rPr>
          <w:rFonts w:ascii="Arial Nova" w:hAnsi="Arial Nova"/>
          <w:color w:val="auto"/>
          <w:spacing w:val="-2"/>
          <w:sz w:val="24"/>
          <w:szCs w:val="24"/>
          <w:lang w:bidi="it-IT"/>
        </w:rPr>
        <w:t>E restiamo immobili.</w:t>
      </w:r>
      <w:r w:rsidR="00E5649D">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Ma dobbiamo rassegnarci, perché tanto </w:t>
      </w:r>
      <w:r w:rsidR="007536F2">
        <w:rPr>
          <w:rFonts w:ascii="Arial Nova" w:hAnsi="Arial Nova"/>
          <w:color w:val="auto"/>
          <w:spacing w:val="-2"/>
          <w:sz w:val="24"/>
          <w:szCs w:val="24"/>
          <w:lang w:bidi="it-IT"/>
        </w:rPr>
        <w:t>tutto questo</w:t>
      </w:r>
      <w:r w:rsidRPr="000D3225">
        <w:rPr>
          <w:rFonts w:ascii="Arial Nova" w:hAnsi="Arial Nova"/>
          <w:color w:val="auto"/>
          <w:spacing w:val="-2"/>
          <w:sz w:val="24"/>
          <w:szCs w:val="24"/>
          <w:lang w:bidi="it-IT"/>
        </w:rPr>
        <w:t xml:space="preserve"> ci sar</w:t>
      </w:r>
      <w:r w:rsidR="007536F2">
        <w:rPr>
          <w:rFonts w:ascii="Arial Nova" w:hAnsi="Arial Nova"/>
          <w:color w:val="auto"/>
          <w:spacing w:val="-2"/>
          <w:sz w:val="24"/>
          <w:szCs w:val="24"/>
          <w:lang w:bidi="it-IT"/>
        </w:rPr>
        <w:t xml:space="preserve">à </w:t>
      </w:r>
      <w:r w:rsidRPr="000D3225">
        <w:rPr>
          <w:rFonts w:ascii="Arial Nova" w:hAnsi="Arial Nova"/>
          <w:color w:val="auto"/>
          <w:spacing w:val="-2"/>
          <w:sz w:val="24"/>
          <w:szCs w:val="24"/>
          <w:lang w:bidi="it-IT"/>
        </w:rPr>
        <w:t>sempre e comunque.</w:t>
      </w:r>
      <w:r w:rsidR="00342CBC" w:rsidRPr="000D3225">
        <w:rPr>
          <w:rFonts w:ascii="Arial Nova" w:hAnsi="Arial Nova"/>
          <w:color w:val="auto"/>
          <w:spacing w:val="-2"/>
          <w:sz w:val="24"/>
          <w:szCs w:val="24"/>
          <w:lang w:bidi="it-IT"/>
        </w:rPr>
        <w:t xml:space="preserve"> </w:t>
      </w:r>
      <w:r w:rsidR="007536F2">
        <w:rPr>
          <w:rFonts w:ascii="Arial Nova" w:hAnsi="Arial Nova"/>
          <w:color w:val="auto"/>
          <w:spacing w:val="-2"/>
          <w:sz w:val="24"/>
          <w:szCs w:val="24"/>
          <w:lang w:bidi="it-IT"/>
        </w:rPr>
        <w:t>Non si può piacere a tutti.</w:t>
      </w:r>
    </w:p>
    <w:p w14:paraId="11ACB07D" w14:textId="6F3CBC37" w:rsidR="00663B41" w:rsidRPr="000D3225" w:rsidRDefault="00663B4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Incontrerai sempre chi fomenta il dubbio o è pronto a screditarti. Incontrerai l’invidioso.</w:t>
      </w:r>
    </w:p>
    <w:p w14:paraId="3EA72BE0" w14:textId="77777777" w:rsidR="00663B41" w:rsidRPr="000D3225" w:rsidRDefault="00EE6B3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w:t>
      </w:r>
      <w:r w:rsidR="00870277" w:rsidRPr="000D3225">
        <w:rPr>
          <w:rFonts w:ascii="Arial Nova" w:hAnsi="Arial Nova"/>
          <w:color w:val="auto"/>
          <w:spacing w:val="-2"/>
          <w:sz w:val="24"/>
          <w:szCs w:val="24"/>
          <w:lang w:bidi="it-IT"/>
        </w:rPr>
        <w:t>on quelli non si va proprio da nessuna parte</w:t>
      </w:r>
      <w:r w:rsidR="00663B41" w:rsidRPr="000D3225">
        <w:rPr>
          <w:rFonts w:ascii="Arial Nova" w:hAnsi="Arial Nova"/>
          <w:color w:val="auto"/>
          <w:spacing w:val="-2"/>
          <w:sz w:val="24"/>
          <w:szCs w:val="24"/>
          <w:lang w:bidi="it-IT"/>
        </w:rPr>
        <w:t>.</w:t>
      </w:r>
    </w:p>
    <w:p w14:paraId="3FB836E2" w14:textId="26408726" w:rsidR="00663B41" w:rsidRPr="000D3225" w:rsidRDefault="007536F2"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 xml:space="preserve">Quindi, </w:t>
      </w:r>
      <w:r w:rsidR="00663B41" w:rsidRPr="000D3225">
        <w:rPr>
          <w:rFonts w:ascii="Arial Nova" w:hAnsi="Arial Nova"/>
          <w:color w:val="auto"/>
          <w:spacing w:val="-2"/>
          <w:sz w:val="24"/>
          <w:szCs w:val="24"/>
          <w:lang w:bidi="it-IT"/>
        </w:rPr>
        <w:t>metti tutto da parte, perché nella moltitudine troverai chi ti apprezza, chi ha bisogno del tuo aiuto, chi crede in te e chi è simile a te.</w:t>
      </w:r>
    </w:p>
    <w:p w14:paraId="3C9971E6" w14:textId="77D45B6E" w:rsidR="00870277" w:rsidRPr="000D3225" w:rsidRDefault="00663B4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Metti a tacere i filtri e comincia, </w:t>
      </w:r>
      <w:r w:rsidR="00342CBC" w:rsidRPr="000D3225">
        <w:rPr>
          <w:rFonts w:ascii="Arial Nova" w:hAnsi="Arial Nova"/>
          <w:color w:val="auto"/>
          <w:spacing w:val="-2"/>
          <w:sz w:val="24"/>
          <w:szCs w:val="24"/>
          <w:lang w:bidi="it-IT"/>
        </w:rPr>
        <w:t xml:space="preserve">un po' </w:t>
      </w:r>
      <w:r w:rsidRPr="000D3225">
        <w:rPr>
          <w:rFonts w:ascii="Arial Nova" w:hAnsi="Arial Nova"/>
          <w:color w:val="auto"/>
          <w:spacing w:val="-2"/>
          <w:sz w:val="24"/>
          <w:szCs w:val="24"/>
          <w:lang w:bidi="it-IT"/>
        </w:rPr>
        <w:t>come ho fatto io.</w:t>
      </w:r>
      <w:r w:rsidR="00870277" w:rsidRPr="000D3225">
        <w:rPr>
          <w:rFonts w:ascii="Arial Nova" w:hAnsi="Arial Nova"/>
          <w:color w:val="auto"/>
          <w:spacing w:val="-2"/>
          <w:sz w:val="24"/>
          <w:szCs w:val="24"/>
          <w:lang w:bidi="it-IT"/>
        </w:rPr>
        <w:t xml:space="preserve"> </w:t>
      </w:r>
    </w:p>
    <w:p w14:paraId="79F2A08B" w14:textId="38D2EDA4" w:rsidR="004522B8" w:rsidRPr="000D3225" w:rsidRDefault="0087027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Scrivere </w:t>
      </w:r>
      <w:r w:rsidR="000756ED" w:rsidRPr="000D3225">
        <w:rPr>
          <w:rFonts w:ascii="Arial Nova" w:hAnsi="Arial Nova"/>
          <w:color w:val="auto"/>
          <w:spacing w:val="-2"/>
          <w:sz w:val="24"/>
          <w:szCs w:val="24"/>
          <w:lang w:bidi="it-IT"/>
        </w:rPr>
        <w:t>è da sempre uno dei miei sogni nel cassetto, ma</w:t>
      </w:r>
      <w:r w:rsidR="00342CBC" w:rsidRPr="000D3225">
        <w:rPr>
          <w:rFonts w:ascii="Arial Nova" w:hAnsi="Arial Nova"/>
          <w:color w:val="auto"/>
          <w:spacing w:val="-2"/>
          <w:sz w:val="24"/>
          <w:szCs w:val="24"/>
          <w:lang w:bidi="it-IT"/>
        </w:rPr>
        <w:t xml:space="preserve"> poi ho pensato</w:t>
      </w:r>
      <w:r w:rsidR="00E5649D">
        <w:rPr>
          <w:rFonts w:ascii="Arial Nova" w:hAnsi="Arial Nova"/>
          <w:color w:val="auto"/>
          <w:spacing w:val="-2"/>
          <w:sz w:val="24"/>
          <w:szCs w:val="24"/>
          <w:lang w:bidi="it-IT"/>
        </w:rPr>
        <w:t>:</w:t>
      </w:r>
      <w:r w:rsidR="000756ED" w:rsidRPr="000D3225">
        <w:rPr>
          <w:rFonts w:ascii="Arial Nova" w:hAnsi="Arial Nova"/>
          <w:color w:val="auto"/>
          <w:spacing w:val="-2"/>
          <w:sz w:val="24"/>
          <w:szCs w:val="24"/>
          <w:lang w:bidi="it-IT"/>
        </w:rPr>
        <w:t xml:space="preserve"> </w:t>
      </w:r>
      <w:r w:rsidR="004522B8" w:rsidRPr="000D3225">
        <w:rPr>
          <w:rFonts w:ascii="Arial Nova" w:hAnsi="Arial Nova"/>
          <w:color w:val="auto"/>
          <w:spacing w:val="-2"/>
          <w:sz w:val="24"/>
          <w:szCs w:val="24"/>
          <w:lang w:bidi="it-IT"/>
        </w:rPr>
        <w:t>finché</w:t>
      </w:r>
      <w:r w:rsidR="000756ED" w:rsidRPr="000D3225">
        <w:rPr>
          <w:rFonts w:ascii="Arial Nova" w:hAnsi="Arial Nova"/>
          <w:color w:val="auto"/>
          <w:spacing w:val="-2"/>
          <w:sz w:val="24"/>
          <w:szCs w:val="24"/>
          <w:lang w:bidi="it-IT"/>
        </w:rPr>
        <w:t xml:space="preserve"> l</w:t>
      </w:r>
      <w:r w:rsidR="00EE6B3C" w:rsidRPr="000D3225">
        <w:rPr>
          <w:rFonts w:ascii="Arial Nova" w:hAnsi="Arial Nova"/>
          <w:color w:val="auto"/>
          <w:spacing w:val="-2"/>
          <w:sz w:val="24"/>
          <w:szCs w:val="24"/>
          <w:lang w:bidi="it-IT"/>
        </w:rPr>
        <w:t>o</w:t>
      </w:r>
      <w:r w:rsidR="000756ED" w:rsidRPr="000D3225">
        <w:rPr>
          <w:rFonts w:ascii="Arial Nova" w:hAnsi="Arial Nova"/>
          <w:color w:val="auto"/>
          <w:spacing w:val="-2"/>
          <w:sz w:val="24"/>
          <w:szCs w:val="24"/>
          <w:lang w:bidi="it-IT"/>
        </w:rPr>
        <w:t xml:space="preserve"> lasci</w:t>
      </w:r>
      <w:r w:rsidR="00E5649D">
        <w:rPr>
          <w:rFonts w:ascii="Arial Nova" w:hAnsi="Arial Nova"/>
          <w:color w:val="auto"/>
          <w:spacing w:val="-2"/>
          <w:sz w:val="24"/>
          <w:szCs w:val="24"/>
          <w:lang w:bidi="it-IT"/>
        </w:rPr>
        <w:t>o</w:t>
      </w:r>
      <w:r w:rsidR="000756ED" w:rsidRPr="000D3225">
        <w:rPr>
          <w:rFonts w:ascii="Arial Nova" w:hAnsi="Arial Nova"/>
          <w:color w:val="auto"/>
          <w:spacing w:val="-2"/>
          <w:sz w:val="24"/>
          <w:szCs w:val="24"/>
          <w:lang w:bidi="it-IT"/>
        </w:rPr>
        <w:t xml:space="preserve"> nel cassetto</w:t>
      </w:r>
      <w:r w:rsidR="00EE6B3C" w:rsidRPr="000D3225">
        <w:rPr>
          <w:rFonts w:ascii="Arial Nova" w:hAnsi="Arial Nova"/>
          <w:color w:val="auto"/>
          <w:spacing w:val="-2"/>
          <w:sz w:val="24"/>
          <w:szCs w:val="24"/>
          <w:lang w:bidi="it-IT"/>
        </w:rPr>
        <w:t>,</w:t>
      </w:r>
      <w:r w:rsidR="000756ED" w:rsidRPr="000D3225">
        <w:rPr>
          <w:rFonts w:ascii="Arial Nova" w:hAnsi="Arial Nova"/>
          <w:color w:val="auto"/>
          <w:spacing w:val="-2"/>
          <w:sz w:val="24"/>
          <w:szCs w:val="24"/>
          <w:lang w:bidi="it-IT"/>
        </w:rPr>
        <w:t xml:space="preserve"> i</w:t>
      </w:r>
      <w:r w:rsidR="00EE6B3C" w:rsidRPr="000D3225">
        <w:rPr>
          <w:rFonts w:ascii="Arial Nova" w:hAnsi="Arial Nova"/>
          <w:color w:val="auto"/>
          <w:spacing w:val="-2"/>
          <w:sz w:val="24"/>
          <w:szCs w:val="24"/>
          <w:lang w:bidi="it-IT"/>
        </w:rPr>
        <w:t>l</w:t>
      </w:r>
      <w:r w:rsidR="000756ED" w:rsidRPr="000D3225">
        <w:rPr>
          <w:rFonts w:ascii="Arial Nova" w:hAnsi="Arial Nova"/>
          <w:color w:val="auto"/>
          <w:spacing w:val="-2"/>
          <w:sz w:val="24"/>
          <w:szCs w:val="24"/>
          <w:lang w:bidi="it-IT"/>
        </w:rPr>
        <w:t xml:space="preserve"> sogn</w:t>
      </w:r>
      <w:r w:rsidR="00EE6B3C" w:rsidRPr="000D3225">
        <w:rPr>
          <w:rFonts w:ascii="Arial Nova" w:hAnsi="Arial Nova"/>
          <w:color w:val="auto"/>
          <w:spacing w:val="-2"/>
          <w:sz w:val="24"/>
          <w:szCs w:val="24"/>
          <w:lang w:bidi="it-IT"/>
        </w:rPr>
        <w:t>o</w:t>
      </w:r>
      <w:r w:rsidR="000756ED" w:rsidRPr="000D3225">
        <w:rPr>
          <w:rFonts w:ascii="Arial Nova" w:hAnsi="Arial Nova"/>
          <w:color w:val="auto"/>
          <w:spacing w:val="-2"/>
          <w:sz w:val="24"/>
          <w:szCs w:val="24"/>
          <w:lang w:bidi="it-IT"/>
        </w:rPr>
        <w:t xml:space="preserve"> non si realizza. </w:t>
      </w:r>
    </w:p>
    <w:p w14:paraId="79BC43CC" w14:textId="1AA21FA6" w:rsidR="00663B41" w:rsidRPr="000D3225" w:rsidRDefault="00663B4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Giusto?</w:t>
      </w:r>
    </w:p>
    <w:p w14:paraId="5474CC74" w14:textId="0F269A0F" w:rsidR="00663B41" w:rsidRPr="000D3225" w:rsidRDefault="0087027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Un</w:t>
      </w:r>
      <w:r w:rsidR="000756ED"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giorno invece, </w:t>
      </w:r>
      <w:r w:rsidR="000756ED" w:rsidRPr="000D3225">
        <w:rPr>
          <w:rFonts w:ascii="Arial Nova" w:hAnsi="Arial Nova"/>
          <w:color w:val="auto"/>
          <w:spacing w:val="-2"/>
          <w:sz w:val="24"/>
          <w:szCs w:val="24"/>
          <w:lang w:bidi="it-IT"/>
        </w:rPr>
        <w:t xml:space="preserve">ho </w:t>
      </w:r>
      <w:r w:rsidR="00663B41" w:rsidRPr="000D3225">
        <w:rPr>
          <w:rFonts w:ascii="Arial Nova" w:hAnsi="Arial Nova"/>
          <w:color w:val="auto"/>
          <w:spacing w:val="-2"/>
          <w:sz w:val="24"/>
          <w:szCs w:val="24"/>
          <w:lang w:bidi="it-IT"/>
        </w:rPr>
        <w:t xml:space="preserve">acquisito la consapevolezza </w:t>
      </w:r>
      <w:r w:rsidR="000756ED" w:rsidRPr="000D3225">
        <w:rPr>
          <w:rFonts w:ascii="Arial Nova" w:hAnsi="Arial Nova"/>
          <w:color w:val="auto"/>
          <w:spacing w:val="-2"/>
          <w:sz w:val="24"/>
          <w:szCs w:val="24"/>
          <w:lang w:bidi="it-IT"/>
        </w:rPr>
        <w:t>che le cose potevano cambiare e da quel cassetto sto tirando fuori tan</w:t>
      </w:r>
      <w:r w:rsidR="00463394" w:rsidRPr="000D3225">
        <w:rPr>
          <w:rFonts w:ascii="Arial Nova" w:hAnsi="Arial Nova"/>
          <w:color w:val="auto"/>
          <w:spacing w:val="-2"/>
          <w:sz w:val="24"/>
          <w:szCs w:val="24"/>
          <w:lang w:bidi="it-IT"/>
        </w:rPr>
        <w:t>ti</w:t>
      </w:r>
      <w:r w:rsidR="00663B41" w:rsidRPr="000D3225">
        <w:rPr>
          <w:rFonts w:ascii="Arial Nova" w:hAnsi="Arial Nova"/>
          <w:color w:val="auto"/>
          <w:spacing w:val="-2"/>
          <w:sz w:val="24"/>
          <w:szCs w:val="24"/>
          <w:lang w:bidi="it-IT"/>
        </w:rPr>
        <w:t>,</w:t>
      </w:r>
      <w:r w:rsidR="00463394" w:rsidRPr="000D3225">
        <w:rPr>
          <w:rFonts w:ascii="Arial Nova" w:hAnsi="Arial Nova"/>
          <w:color w:val="auto"/>
          <w:spacing w:val="-2"/>
          <w:sz w:val="24"/>
          <w:szCs w:val="24"/>
          <w:lang w:bidi="it-IT"/>
        </w:rPr>
        <w:t xml:space="preserve"> </w:t>
      </w:r>
      <w:r w:rsidR="00663B41" w:rsidRPr="000D3225">
        <w:rPr>
          <w:rFonts w:ascii="Arial Nova" w:hAnsi="Arial Nova"/>
          <w:color w:val="auto"/>
          <w:spacing w:val="-2"/>
          <w:sz w:val="24"/>
          <w:szCs w:val="24"/>
          <w:lang w:bidi="it-IT"/>
        </w:rPr>
        <w:t xml:space="preserve">tanti </w:t>
      </w:r>
      <w:r w:rsidR="00342CBC" w:rsidRPr="000D3225">
        <w:rPr>
          <w:rFonts w:ascii="Arial Nova" w:hAnsi="Arial Nova"/>
          <w:color w:val="auto"/>
          <w:spacing w:val="-2"/>
          <w:sz w:val="24"/>
          <w:szCs w:val="24"/>
          <w:lang w:bidi="it-IT"/>
        </w:rPr>
        <w:t>s</w:t>
      </w:r>
      <w:r w:rsidR="00463394" w:rsidRPr="000D3225">
        <w:rPr>
          <w:rFonts w:ascii="Arial Nova" w:hAnsi="Arial Nova"/>
          <w:color w:val="auto"/>
          <w:spacing w:val="-2"/>
          <w:sz w:val="24"/>
          <w:szCs w:val="24"/>
          <w:lang w:bidi="it-IT"/>
        </w:rPr>
        <w:t>ogni</w:t>
      </w:r>
      <w:r w:rsidR="000756ED" w:rsidRPr="000D3225">
        <w:rPr>
          <w:rFonts w:ascii="Arial Nova" w:hAnsi="Arial Nova"/>
          <w:color w:val="auto"/>
          <w:spacing w:val="-2"/>
          <w:sz w:val="24"/>
          <w:szCs w:val="24"/>
          <w:lang w:bidi="it-IT"/>
        </w:rPr>
        <w:t>…</w:t>
      </w:r>
    </w:p>
    <w:p w14:paraId="2E003F86" w14:textId="7DBF7480" w:rsidR="000756ED" w:rsidRPr="000D3225" w:rsidRDefault="00E5649D"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A</w:t>
      </w:r>
      <w:r w:rsidR="000756ED" w:rsidRPr="000D3225">
        <w:rPr>
          <w:rFonts w:ascii="Arial Nova" w:hAnsi="Arial Nova"/>
          <w:color w:val="auto"/>
          <w:spacing w:val="-2"/>
          <w:sz w:val="24"/>
          <w:szCs w:val="24"/>
          <w:lang w:bidi="it-IT"/>
        </w:rPr>
        <w:t>lcun</w:t>
      </w:r>
      <w:r w:rsidR="00463394" w:rsidRPr="000D3225">
        <w:rPr>
          <w:rFonts w:ascii="Arial Nova" w:hAnsi="Arial Nova"/>
          <w:color w:val="auto"/>
          <w:spacing w:val="-2"/>
          <w:sz w:val="24"/>
          <w:szCs w:val="24"/>
          <w:lang w:bidi="it-IT"/>
        </w:rPr>
        <w:t>i</w:t>
      </w:r>
      <w:r w:rsidR="000756ED" w:rsidRPr="000D3225">
        <w:rPr>
          <w:rFonts w:ascii="Arial Nova" w:hAnsi="Arial Nova"/>
          <w:color w:val="auto"/>
          <w:spacing w:val="-2"/>
          <w:sz w:val="24"/>
          <w:szCs w:val="24"/>
          <w:lang w:bidi="it-IT"/>
        </w:rPr>
        <w:t xml:space="preserve"> non sapevo nemmeno di avercel</w:t>
      </w:r>
      <w:r w:rsidR="00463394" w:rsidRPr="000D3225">
        <w:rPr>
          <w:rFonts w:ascii="Arial Nova" w:hAnsi="Arial Nova"/>
          <w:color w:val="auto"/>
          <w:spacing w:val="-2"/>
          <w:sz w:val="24"/>
          <w:szCs w:val="24"/>
          <w:lang w:bidi="it-IT"/>
        </w:rPr>
        <w:t>i</w:t>
      </w:r>
      <w:r w:rsidR="000756ED" w:rsidRPr="000D3225">
        <w:rPr>
          <w:rFonts w:ascii="Arial Nova" w:hAnsi="Arial Nova"/>
          <w:color w:val="auto"/>
          <w:spacing w:val="-2"/>
          <w:sz w:val="24"/>
          <w:szCs w:val="24"/>
          <w:lang w:bidi="it-IT"/>
        </w:rPr>
        <w:t xml:space="preserve"> infilat</w:t>
      </w:r>
      <w:r w:rsidR="00463394" w:rsidRPr="000D3225">
        <w:rPr>
          <w:rFonts w:ascii="Arial Nova" w:hAnsi="Arial Nova"/>
          <w:color w:val="auto"/>
          <w:spacing w:val="-2"/>
          <w:sz w:val="24"/>
          <w:szCs w:val="24"/>
          <w:lang w:bidi="it-IT"/>
        </w:rPr>
        <w:t>i</w:t>
      </w:r>
      <w:r>
        <w:rPr>
          <w:rFonts w:ascii="Arial Nova" w:hAnsi="Arial Nova"/>
          <w:color w:val="auto"/>
          <w:spacing w:val="-2"/>
          <w:sz w:val="24"/>
          <w:szCs w:val="24"/>
          <w:lang w:bidi="it-IT"/>
        </w:rPr>
        <w:t xml:space="preserve">, o </w:t>
      </w:r>
      <w:r w:rsidR="00342CBC" w:rsidRPr="000D3225">
        <w:rPr>
          <w:rFonts w:ascii="Arial Nova" w:hAnsi="Arial Nova"/>
          <w:color w:val="auto"/>
          <w:spacing w:val="-2"/>
          <w:sz w:val="24"/>
          <w:szCs w:val="24"/>
          <w:lang w:bidi="it-IT"/>
        </w:rPr>
        <w:t>forse un</w:t>
      </w:r>
      <w:r w:rsidR="000756ED" w:rsidRPr="000D3225">
        <w:rPr>
          <w:rFonts w:ascii="Arial Nova" w:hAnsi="Arial Nova"/>
          <w:color w:val="auto"/>
          <w:spacing w:val="-2"/>
          <w:sz w:val="24"/>
          <w:szCs w:val="24"/>
          <w:lang w:bidi="it-IT"/>
        </w:rPr>
        <w:t xml:space="preserve"> sogno tira l’altro e se ti impegni un po' potrai davvero fare qualcosa di grande.</w:t>
      </w:r>
    </w:p>
    <w:p w14:paraId="24E96678" w14:textId="77777777" w:rsidR="000756ED" w:rsidRPr="000D3225" w:rsidRDefault="000756ED" w:rsidP="008707DD">
      <w:pPr>
        <w:pStyle w:val="Informazionidicontatto"/>
        <w:spacing w:line="240" w:lineRule="auto"/>
        <w:jc w:val="both"/>
        <w:rPr>
          <w:rFonts w:ascii="Arial Nova" w:hAnsi="Arial Nova"/>
          <w:color w:val="auto"/>
          <w:spacing w:val="-2"/>
          <w:sz w:val="24"/>
          <w:szCs w:val="24"/>
          <w:lang w:bidi="it-IT"/>
        </w:rPr>
      </w:pPr>
    </w:p>
    <w:p w14:paraId="6BF64A12" w14:textId="2C8DAA50" w:rsidR="00EE6B3C" w:rsidRPr="000D3225" w:rsidRDefault="000756E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In questo </w:t>
      </w:r>
      <w:r w:rsidR="00870277" w:rsidRPr="000D3225">
        <w:rPr>
          <w:rFonts w:ascii="Arial Nova" w:hAnsi="Arial Nova"/>
          <w:color w:val="auto"/>
          <w:spacing w:val="-2"/>
          <w:sz w:val="24"/>
          <w:szCs w:val="24"/>
          <w:lang w:bidi="it-IT"/>
        </w:rPr>
        <w:t>breve</w:t>
      </w:r>
      <w:r w:rsidRPr="000D3225">
        <w:rPr>
          <w:rFonts w:ascii="Arial Nova" w:hAnsi="Arial Nova"/>
          <w:color w:val="auto"/>
          <w:spacing w:val="-2"/>
          <w:sz w:val="24"/>
          <w:szCs w:val="24"/>
          <w:lang w:bidi="it-IT"/>
        </w:rPr>
        <w:t xml:space="preserve"> book </w:t>
      </w:r>
      <w:r w:rsidR="00EE6B3C" w:rsidRPr="000D3225">
        <w:rPr>
          <w:rFonts w:ascii="Arial Nova" w:hAnsi="Arial Nova"/>
          <w:color w:val="auto"/>
          <w:spacing w:val="-2"/>
          <w:sz w:val="24"/>
          <w:szCs w:val="24"/>
          <w:lang w:bidi="it-IT"/>
        </w:rPr>
        <w:t>ti</w:t>
      </w:r>
      <w:r w:rsidRPr="000D3225">
        <w:rPr>
          <w:rFonts w:ascii="Arial Nova" w:hAnsi="Arial Nova"/>
          <w:color w:val="auto"/>
          <w:spacing w:val="-2"/>
          <w:sz w:val="24"/>
          <w:szCs w:val="24"/>
          <w:lang w:bidi="it-IT"/>
        </w:rPr>
        <w:t xml:space="preserve"> parlerò di </w:t>
      </w:r>
      <w:r w:rsidR="00342CBC" w:rsidRPr="000D3225">
        <w:rPr>
          <w:rFonts w:ascii="Arial Nova" w:hAnsi="Arial Nova"/>
          <w:color w:val="auto"/>
          <w:spacing w:val="-2"/>
          <w:sz w:val="24"/>
          <w:szCs w:val="24"/>
          <w:lang w:bidi="it-IT"/>
        </w:rPr>
        <w:t>alcuni</w:t>
      </w:r>
      <w:r w:rsidR="00463394"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aspetti che </w:t>
      </w:r>
      <w:r w:rsidR="00EE6B3C" w:rsidRPr="000D3225">
        <w:rPr>
          <w:rFonts w:ascii="Arial Nova" w:hAnsi="Arial Nova"/>
          <w:color w:val="auto"/>
          <w:spacing w:val="-2"/>
          <w:sz w:val="24"/>
          <w:szCs w:val="24"/>
          <w:lang w:bidi="it-IT"/>
        </w:rPr>
        <w:t>possono fare</w:t>
      </w:r>
      <w:r w:rsidRPr="000D3225">
        <w:rPr>
          <w:rFonts w:ascii="Arial Nova" w:hAnsi="Arial Nova"/>
          <w:color w:val="auto"/>
          <w:spacing w:val="-2"/>
          <w:sz w:val="24"/>
          <w:szCs w:val="24"/>
          <w:lang w:bidi="it-IT"/>
        </w:rPr>
        <w:t xml:space="preserve"> la differenza </w:t>
      </w:r>
      <w:r w:rsidR="00EE6B3C" w:rsidRPr="000D3225">
        <w:rPr>
          <w:rFonts w:ascii="Arial Nova" w:hAnsi="Arial Nova"/>
          <w:color w:val="auto"/>
          <w:spacing w:val="-2"/>
          <w:sz w:val="24"/>
          <w:szCs w:val="24"/>
          <w:lang w:bidi="it-IT"/>
        </w:rPr>
        <w:t xml:space="preserve">nella </w:t>
      </w:r>
      <w:r w:rsidR="00663B41" w:rsidRPr="000D3225">
        <w:rPr>
          <w:rFonts w:ascii="Arial Nova" w:hAnsi="Arial Nova"/>
          <w:color w:val="auto"/>
          <w:spacing w:val="-2"/>
          <w:sz w:val="24"/>
          <w:szCs w:val="24"/>
          <w:lang w:bidi="it-IT"/>
        </w:rPr>
        <w:t xml:space="preserve">quotidianità della </w:t>
      </w:r>
      <w:r w:rsidR="00EE6B3C" w:rsidRPr="000D3225">
        <w:rPr>
          <w:rFonts w:ascii="Arial Nova" w:hAnsi="Arial Nova"/>
          <w:color w:val="auto"/>
          <w:spacing w:val="-2"/>
          <w:sz w:val="24"/>
          <w:szCs w:val="24"/>
          <w:lang w:bidi="it-IT"/>
        </w:rPr>
        <w:t>tua vit</w:t>
      </w:r>
      <w:r w:rsidR="00663B41" w:rsidRPr="000D3225">
        <w:rPr>
          <w:rFonts w:ascii="Arial Nova" w:hAnsi="Arial Nova"/>
          <w:color w:val="auto"/>
          <w:spacing w:val="-2"/>
          <w:sz w:val="24"/>
          <w:szCs w:val="24"/>
          <w:lang w:bidi="it-IT"/>
        </w:rPr>
        <w:t xml:space="preserve">a, </w:t>
      </w:r>
      <w:r w:rsidRPr="000D3225">
        <w:rPr>
          <w:rFonts w:ascii="Arial Nova" w:hAnsi="Arial Nova"/>
          <w:color w:val="auto"/>
          <w:spacing w:val="-2"/>
          <w:sz w:val="24"/>
          <w:szCs w:val="24"/>
          <w:lang w:bidi="it-IT"/>
        </w:rPr>
        <w:t xml:space="preserve">la stanno facendo </w:t>
      </w:r>
      <w:r w:rsidR="00663B41" w:rsidRPr="000D3225">
        <w:rPr>
          <w:rFonts w:ascii="Arial Nova" w:hAnsi="Arial Nova"/>
          <w:color w:val="auto"/>
          <w:spacing w:val="-2"/>
          <w:sz w:val="24"/>
          <w:szCs w:val="24"/>
          <w:lang w:bidi="it-IT"/>
        </w:rPr>
        <w:t>per me. P</w:t>
      </w:r>
      <w:r w:rsidR="00463394" w:rsidRPr="000D3225">
        <w:rPr>
          <w:rFonts w:ascii="Arial Nova" w:hAnsi="Arial Nova"/>
          <w:color w:val="auto"/>
          <w:spacing w:val="-2"/>
          <w:sz w:val="24"/>
          <w:szCs w:val="24"/>
          <w:lang w:bidi="it-IT"/>
        </w:rPr>
        <w:t xml:space="preserve">iccole </w:t>
      </w:r>
      <w:r w:rsidR="00663B41" w:rsidRPr="000D3225">
        <w:rPr>
          <w:rFonts w:ascii="Arial Nova" w:hAnsi="Arial Nova"/>
          <w:color w:val="auto"/>
          <w:spacing w:val="-2"/>
          <w:sz w:val="24"/>
          <w:szCs w:val="24"/>
          <w:lang w:bidi="it-IT"/>
        </w:rPr>
        <w:t xml:space="preserve">grandi </w:t>
      </w:r>
      <w:r w:rsidR="00463394" w:rsidRPr="000D3225">
        <w:rPr>
          <w:rFonts w:ascii="Arial Nova" w:hAnsi="Arial Nova"/>
          <w:color w:val="auto"/>
          <w:spacing w:val="-2"/>
          <w:sz w:val="24"/>
          <w:szCs w:val="24"/>
          <w:lang w:bidi="it-IT"/>
        </w:rPr>
        <w:t>cose che diamo troppo per scontat</w:t>
      </w:r>
      <w:r w:rsidR="00EE6B3C" w:rsidRPr="000D3225">
        <w:rPr>
          <w:rFonts w:ascii="Arial Nova" w:hAnsi="Arial Nova"/>
          <w:color w:val="auto"/>
          <w:spacing w:val="-2"/>
          <w:sz w:val="24"/>
          <w:szCs w:val="24"/>
          <w:lang w:bidi="it-IT"/>
        </w:rPr>
        <w:t xml:space="preserve">o e che invece non </w:t>
      </w:r>
      <w:r w:rsidR="00663B41" w:rsidRPr="000D3225">
        <w:rPr>
          <w:rFonts w:ascii="Arial Nova" w:hAnsi="Arial Nova"/>
          <w:color w:val="auto"/>
          <w:spacing w:val="-2"/>
          <w:sz w:val="24"/>
          <w:szCs w:val="24"/>
          <w:lang w:bidi="it-IT"/>
        </w:rPr>
        <w:t>possiamo</w:t>
      </w:r>
      <w:r w:rsidR="00EE6B3C" w:rsidRPr="000D3225">
        <w:rPr>
          <w:rFonts w:ascii="Arial Nova" w:hAnsi="Arial Nova"/>
          <w:color w:val="auto"/>
          <w:spacing w:val="-2"/>
          <w:sz w:val="24"/>
          <w:szCs w:val="24"/>
          <w:lang w:bidi="it-IT"/>
        </w:rPr>
        <w:t xml:space="preserve"> trascura</w:t>
      </w:r>
      <w:r w:rsidR="00663B41" w:rsidRPr="000D3225">
        <w:rPr>
          <w:rFonts w:ascii="Arial Nova" w:hAnsi="Arial Nova"/>
          <w:color w:val="auto"/>
          <w:spacing w:val="-2"/>
          <w:sz w:val="24"/>
          <w:szCs w:val="24"/>
          <w:lang w:bidi="it-IT"/>
        </w:rPr>
        <w:t>re</w:t>
      </w:r>
      <w:r w:rsidR="00EE6B3C" w:rsidRPr="000D3225">
        <w:rPr>
          <w:rFonts w:ascii="Arial Nova" w:hAnsi="Arial Nova"/>
          <w:color w:val="auto"/>
          <w:spacing w:val="-2"/>
          <w:sz w:val="24"/>
          <w:szCs w:val="24"/>
          <w:lang w:bidi="it-IT"/>
        </w:rPr>
        <w:t xml:space="preserve"> per sempre</w:t>
      </w:r>
      <w:r w:rsidR="00463394" w:rsidRPr="000D3225">
        <w:rPr>
          <w:rFonts w:ascii="Arial Nova" w:hAnsi="Arial Nova"/>
          <w:color w:val="auto"/>
          <w:spacing w:val="-2"/>
          <w:sz w:val="24"/>
          <w:szCs w:val="24"/>
          <w:lang w:bidi="it-IT"/>
        </w:rPr>
        <w:t>.</w:t>
      </w:r>
    </w:p>
    <w:p w14:paraId="1AA8DA28" w14:textId="77777777" w:rsidR="00663B41" w:rsidRPr="000D3225" w:rsidRDefault="00663B41" w:rsidP="008707DD">
      <w:pPr>
        <w:pStyle w:val="Informazionidicontatto"/>
        <w:spacing w:line="240" w:lineRule="auto"/>
        <w:jc w:val="both"/>
        <w:rPr>
          <w:rFonts w:ascii="Arial Nova" w:hAnsi="Arial Nova"/>
          <w:color w:val="auto"/>
          <w:spacing w:val="-2"/>
          <w:sz w:val="24"/>
          <w:szCs w:val="24"/>
          <w:lang w:bidi="it-IT"/>
        </w:rPr>
      </w:pPr>
    </w:p>
    <w:p w14:paraId="41D04FF6" w14:textId="40D0390E" w:rsidR="00663B41" w:rsidRPr="000D3225" w:rsidRDefault="0046339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w:t>
      </w:r>
      <w:r w:rsidR="000756ED" w:rsidRPr="000D3225">
        <w:rPr>
          <w:rFonts w:ascii="Arial Nova" w:hAnsi="Arial Nova"/>
          <w:color w:val="auto"/>
          <w:spacing w:val="-2"/>
          <w:sz w:val="24"/>
          <w:szCs w:val="24"/>
          <w:lang w:bidi="it-IT"/>
        </w:rPr>
        <w:t>e ne sono</w:t>
      </w:r>
      <w:r w:rsidR="005608AA" w:rsidRPr="000D3225">
        <w:rPr>
          <w:rFonts w:ascii="Arial Nova" w:hAnsi="Arial Nova"/>
          <w:color w:val="auto"/>
          <w:spacing w:val="-2"/>
          <w:sz w:val="24"/>
          <w:szCs w:val="24"/>
          <w:lang w:bidi="it-IT"/>
        </w:rPr>
        <w:t xml:space="preserve"> </w:t>
      </w:r>
      <w:r w:rsidR="000756ED" w:rsidRPr="000D3225">
        <w:rPr>
          <w:rFonts w:ascii="Arial Nova" w:hAnsi="Arial Nova"/>
          <w:color w:val="auto"/>
          <w:spacing w:val="-2"/>
          <w:sz w:val="24"/>
          <w:szCs w:val="24"/>
          <w:lang w:bidi="it-IT"/>
        </w:rPr>
        <w:t>resa conto nel momento in cui ho deciso di cambiare</w:t>
      </w:r>
      <w:r w:rsidRPr="000D3225">
        <w:rPr>
          <w:rFonts w:ascii="Arial Nova" w:hAnsi="Arial Nova"/>
          <w:color w:val="auto"/>
          <w:spacing w:val="-2"/>
          <w:sz w:val="24"/>
          <w:szCs w:val="24"/>
          <w:lang w:bidi="it-IT"/>
        </w:rPr>
        <w:t xml:space="preserve"> qualcosa in me e nella mia vita e </w:t>
      </w:r>
      <w:r w:rsidR="00EE6B3C" w:rsidRPr="000D3225">
        <w:rPr>
          <w:rFonts w:ascii="Arial Nova" w:hAnsi="Arial Nova"/>
          <w:color w:val="auto"/>
          <w:spacing w:val="-2"/>
          <w:sz w:val="24"/>
          <w:szCs w:val="24"/>
          <w:lang w:bidi="it-IT"/>
        </w:rPr>
        <w:t>provare finalmente a</w:t>
      </w:r>
      <w:r w:rsidR="000756ED" w:rsidRPr="000D3225">
        <w:rPr>
          <w:rFonts w:ascii="Arial Nova" w:hAnsi="Arial Nova"/>
          <w:color w:val="auto"/>
          <w:spacing w:val="-2"/>
          <w:sz w:val="24"/>
          <w:szCs w:val="24"/>
          <w:lang w:bidi="it-IT"/>
        </w:rPr>
        <w:t xml:space="preserve"> realizzare i miei sogni</w:t>
      </w:r>
      <w:r w:rsidR="00EE6B3C" w:rsidRPr="000D3225">
        <w:rPr>
          <w:rFonts w:ascii="Arial Nova" w:hAnsi="Arial Nova"/>
          <w:color w:val="auto"/>
          <w:spacing w:val="-2"/>
          <w:sz w:val="24"/>
          <w:szCs w:val="24"/>
          <w:lang w:bidi="it-IT"/>
        </w:rPr>
        <w:t>.</w:t>
      </w:r>
    </w:p>
    <w:p w14:paraId="7897C9CA" w14:textId="5DDEC6E9" w:rsidR="00463394" w:rsidRPr="000D3225" w:rsidRDefault="00663B4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ci pensi, vi</w:t>
      </w:r>
      <w:r w:rsidR="00EE6B3C" w:rsidRPr="000D3225">
        <w:rPr>
          <w:rFonts w:ascii="Arial Nova" w:hAnsi="Arial Nova"/>
          <w:color w:val="auto"/>
          <w:spacing w:val="-2"/>
          <w:sz w:val="24"/>
          <w:szCs w:val="24"/>
          <w:lang w:bidi="it-IT"/>
        </w:rPr>
        <w:t xml:space="preserve">viamo </w:t>
      </w:r>
      <w:r w:rsidR="00463394" w:rsidRPr="000D3225">
        <w:rPr>
          <w:rFonts w:ascii="Arial Nova" w:hAnsi="Arial Nova"/>
          <w:color w:val="auto"/>
          <w:spacing w:val="-2"/>
          <w:sz w:val="24"/>
          <w:szCs w:val="24"/>
          <w:lang w:bidi="it-IT"/>
        </w:rPr>
        <w:t xml:space="preserve">in un mondo in cui tutto </w:t>
      </w:r>
      <w:r w:rsidR="00EE6B3C" w:rsidRPr="000D3225">
        <w:rPr>
          <w:rFonts w:ascii="Arial Nova" w:hAnsi="Arial Nova"/>
          <w:color w:val="auto"/>
          <w:spacing w:val="-2"/>
          <w:sz w:val="24"/>
          <w:szCs w:val="24"/>
          <w:lang w:bidi="it-IT"/>
        </w:rPr>
        <w:t>è</w:t>
      </w:r>
      <w:r w:rsidR="00463394" w:rsidRPr="000D3225">
        <w:rPr>
          <w:rFonts w:ascii="Arial Nova" w:hAnsi="Arial Nova"/>
          <w:color w:val="auto"/>
          <w:spacing w:val="-2"/>
          <w:sz w:val="24"/>
          <w:szCs w:val="24"/>
          <w:lang w:bidi="it-IT"/>
        </w:rPr>
        <w:t xml:space="preserve"> possibile</w:t>
      </w:r>
      <w:r w:rsidR="00E5649D">
        <w:rPr>
          <w:rFonts w:ascii="Arial Nova" w:hAnsi="Arial Nova"/>
          <w:color w:val="auto"/>
          <w:spacing w:val="-2"/>
          <w:sz w:val="24"/>
          <w:szCs w:val="24"/>
          <w:lang w:bidi="it-IT"/>
        </w:rPr>
        <w:t>,</w:t>
      </w:r>
      <w:r w:rsidR="00463394" w:rsidRPr="000D3225">
        <w:rPr>
          <w:rFonts w:ascii="Arial Nova" w:hAnsi="Arial Nova"/>
          <w:color w:val="auto"/>
          <w:spacing w:val="-2"/>
          <w:sz w:val="24"/>
          <w:szCs w:val="24"/>
          <w:lang w:bidi="it-IT"/>
        </w:rPr>
        <w:t xml:space="preserve"> se solo la smett</w:t>
      </w:r>
      <w:r w:rsidRPr="000D3225">
        <w:rPr>
          <w:rFonts w:ascii="Arial Nova" w:hAnsi="Arial Nova"/>
          <w:color w:val="auto"/>
          <w:spacing w:val="-2"/>
          <w:sz w:val="24"/>
          <w:szCs w:val="24"/>
          <w:lang w:bidi="it-IT"/>
        </w:rPr>
        <w:t xml:space="preserve">essimo di </w:t>
      </w:r>
      <w:r w:rsidR="00463394" w:rsidRPr="000D3225">
        <w:rPr>
          <w:rFonts w:ascii="Arial Nova" w:hAnsi="Arial Nova"/>
          <w:color w:val="auto"/>
          <w:spacing w:val="-2"/>
          <w:sz w:val="24"/>
          <w:szCs w:val="24"/>
          <w:lang w:bidi="it-IT"/>
        </w:rPr>
        <w:t>essere i limiti di noi stessi.</w:t>
      </w:r>
    </w:p>
    <w:p w14:paraId="39AF1C44" w14:textId="6ABD3B46" w:rsidR="000756ED" w:rsidRPr="000D3225" w:rsidRDefault="000756E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 </w:t>
      </w:r>
    </w:p>
    <w:p w14:paraId="466095ED" w14:textId="0871E50A" w:rsidR="000756ED" w:rsidRPr="000D3225" w:rsidRDefault="00663B4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Troverai a</w:t>
      </w:r>
      <w:r w:rsidR="000756ED" w:rsidRPr="000D3225">
        <w:rPr>
          <w:rFonts w:ascii="Arial Nova" w:hAnsi="Arial Nova"/>
          <w:color w:val="auto"/>
          <w:spacing w:val="-2"/>
          <w:sz w:val="24"/>
          <w:szCs w:val="24"/>
          <w:lang w:bidi="it-IT"/>
        </w:rPr>
        <w:t xml:space="preserve">lcuni miei suggerimenti </w:t>
      </w:r>
      <w:r w:rsidRPr="000D3225">
        <w:rPr>
          <w:rFonts w:ascii="Arial Nova" w:hAnsi="Arial Nova"/>
          <w:color w:val="auto"/>
          <w:spacing w:val="-2"/>
          <w:sz w:val="24"/>
          <w:szCs w:val="24"/>
          <w:lang w:bidi="it-IT"/>
        </w:rPr>
        <w:t>e considerazioni</w:t>
      </w:r>
      <w:r w:rsidR="00463394" w:rsidRPr="000D3225">
        <w:rPr>
          <w:rFonts w:ascii="Arial Nova" w:hAnsi="Arial Nova"/>
          <w:color w:val="auto"/>
          <w:spacing w:val="-2"/>
          <w:sz w:val="24"/>
          <w:szCs w:val="24"/>
          <w:lang w:bidi="it-IT"/>
        </w:rPr>
        <w:t xml:space="preserve">, </w:t>
      </w:r>
      <w:r w:rsidR="000756ED" w:rsidRPr="000D3225">
        <w:rPr>
          <w:rFonts w:ascii="Arial Nova" w:hAnsi="Arial Nova"/>
          <w:color w:val="auto"/>
          <w:spacing w:val="-2"/>
          <w:sz w:val="24"/>
          <w:szCs w:val="24"/>
          <w:lang w:bidi="it-IT"/>
        </w:rPr>
        <w:t xml:space="preserve">ma </w:t>
      </w:r>
      <w:r w:rsidRPr="000D3225">
        <w:rPr>
          <w:rFonts w:ascii="Arial Nova" w:hAnsi="Arial Nova"/>
          <w:color w:val="auto"/>
          <w:spacing w:val="-2"/>
          <w:sz w:val="24"/>
          <w:szCs w:val="24"/>
          <w:lang w:bidi="it-IT"/>
        </w:rPr>
        <w:t xml:space="preserve">molti </w:t>
      </w:r>
      <w:r w:rsidR="000756ED" w:rsidRPr="000D3225">
        <w:rPr>
          <w:rFonts w:ascii="Arial Nova" w:hAnsi="Arial Nova"/>
          <w:color w:val="auto"/>
          <w:spacing w:val="-2"/>
          <w:sz w:val="24"/>
          <w:szCs w:val="24"/>
          <w:lang w:bidi="it-IT"/>
        </w:rPr>
        <w:t xml:space="preserve">aspetti </w:t>
      </w:r>
      <w:r w:rsidRPr="000D3225">
        <w:rPr>
          <w:rFonts w:ascii="Arial Nova" w:hAnsi="Arial Nova"/>
          <w:color w:val="auto"/>
          <w:spacing w:val="-2"/>
          <w:sz w:val="24"/>
          <w:szCs w:val="24"/>
          <w:lang w:bidi="it-IT"/>
        </w:rPr>
        <w:t>di cui parlo s</w:t>
      </w:r>
      <w:r w:rsidR="000756ED" w:rsidRPr="000D3225">
        <w:rPr>
          <w:rFonts w:ascii="Arial Nova" w:hAnsi="Arial Nova"/>
          <w:color w:val="auto"/>
          <w:spacing w:val="-2"/>
          <w:sz w:val="24"/>
          <w:szCs w:val="24"/>
          <w:lang w:bidi="it-IT"/>
        </w:rPr>
        <w:t xml:space="preserve">ono già stati validati e sperimentati da coach, terapeuti e consulenti di </w:t>
      </w:r>
      <w:r w:rsidR="00463394" w:rsidRPr="000D3225">
        <w:rPr>
          <w:rFonts w:ascii="Arial Nova" w:hAnsi="Arial Nova"/>
          <w:color w:val="auto"/>
          <w:spacing w:val="-2"/>
          <w:sz w:val="24"/>
          <w:szCs w:val="24"/>
          <w:lang w:bidi="it-IT"/>
        </w:rPr>
        <w:t xml:space="preserve">fama </w:t>
      </w:r>
      <w:r w:rsidR="00EE6B3C" w:rsidRPr="000D3225">
        <w:rPr>
          <w:rFonts w:ascii="Arial Nova" w:hAnsi="Arial Nova"/>
          <w:color w:val="auto"/>
          <w:spacing w:val="-2"/>
          <w:sz w:val="24"/>
          <w:szCs w:val="24"/>
          <w:lang w:bidi="it-IT"/>
        </w:rPr>
        <w:t>c</w:t>
      </w:r>
      <w:r w:rsidR="00463394" w:rsidRPr="000D3225">
        <w:rPr>
          <w:rFonts w:ascii="Arial Nova" w:hAnsi="Arial Nova"/>
          <w:color w:val="auto"/>
          <w:spacing w:val="-2"/>
          <w:sz w:val="24"/>
          <w:szCs w:val="24"/>
          <w:lang w:bidi="it-IT"/>
        </w:rPr>
        <w:t>onsolidata</w:t>
      </w:r>
      <w:r w:rsidRPr="000D3225">
        <w:rPr>
          <w:rFonts w:ascii="Arial Nova" w:hAnsi="Arial Nova"/>
          <w:color w:val="auto"/>
          <w:spacing w:val="-2"/>
          <w:sz w:val="24"/>
          <w:szCs w:val="24"/>
          <w:lang w:bidi="it-IT"/>
        </w:rPr>
        <w:t>, io sto apprendendo ogni giorno cose nuove.</w:t>
      </w:r>
    </w:p>
    <w:p w14:paraId="1914FDA4" w14:textId="756CCB7C" w:rsidR="000756ED" w:rsidRPr="000D3225" w:rsidRDefault="000756E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Ho selezionato il meglio, il meglio per me e spero possa dar</w:t>
      </w:r>
      <w:r w:rsidR="00EE6B3C" w:rsidRPr="000D3225">
        <w:rPr>
          <w:rFonts w:ascii="Arial Nova" w:hAnsi="Arial Nova"/>
          <w:color w:val="auto"/>
          <w:spacing w:val="-2"/>
          <w:sz w:val="24"/>
          <w:szCs w:val="24"/>
          <w:lang w:bidi="it-IT"/>
        </w:rPr>
        <w:t>e anche a te</w:t>
      </w:r>
      <w:r w:rsidRPr="000D3225">
        <w:rPr>
          <w:rFonts w:ascii="Arial Nova" w:hAnsi="Arial Nova"/>
          <w:color w:val="auto"/>
          <w:spacing w:val="-2"/>
          <w:sz w:val="24"/>
          <w:szCs w:val="24"/>
          <w:lang w:bidi="it-IT"/>
        </w:rPr>
        <w:t xml:space="preserve"> qualche spunto per iniziare a fare la differenza nella tua vita.</w:t>
      </w:r>
    </w:p>
    <w:p w14:paraId="1B0B3BB2" w14:textId="2FD4B6E2" w:rsidR="00EE6B3C" w:rsidRPr="000D3225" w:rsidRDefault="004522B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Beh ok, </w:t>
      </w:r>
      <w:r w:rsidR="00663B41" w:rsidRPr="000D3225">
        <w:rPr>
          <w:rFonts w:ascii="Arial Nova" w:hAnsi="Arial Nova"/>
          <w:color w:val="auto"/>
          <w:spacing w:val="-2"/>
          <w:sz w:val="24"/>
          <w:szCs w:val="24"/>
          <w:lang w:bidi="it-IT"/>
        </w:rPr>
        <w:t xml:space="preserve">forse </w:t>
      </w:r>
      <w:r w:rsidR="00463394" w:rsidRPr="000D3225">
        <w:rPr>
          <w:rFonts w:ascii="Arial Nova" w:hAnsi="Arial Nova"/>
          <w:color w:val="auto"/>
          <w:spacing w:val="-2"/>
          <w:sz w:val="24"/>
          <w:szCs w:val="24"/>
          <w:lang w:bidi="it-IT"/>
        </w:rPr>
        <w:t>pensi che</w:t>
      </w:r>
      <w:r w:rsidR="00663B41" w:rsidRPr="000D3225">
        <w:rPr>
          <w:rFonts w:ascii="Arial Nova" w:hAnsi="Arial Nova"/>
          <w:color w:val="auto"/>
          <w:spacing w:val="-2"/>
          <w:sz w:val="24"/>
          <w:szCs w:val="24"/>
          <w:lang w:bidi="it-IT"/>
        </w:rPr>
        <w:t xml:space="preserve"> la tua vita</w:t>
      </w:r>
      <w:r w:rsidR="00463394" w:rsidRPr="000D3225">
        <w:rPr>
          <w:rFonts w:ascii="Arial Nova" w:hAnsi="Arial Nova"/>
          <w:color w:val="auto"/>
          <w:spacing w:val="-2"/>
          <w:sz w:val="24"/>
          <w:szCs w:val="24"/>
          <w:lang w:bidi="it-IT"/>
        </w:rPr>
        <w:t xml:space="preserve"> sia</w:t>
      </w:r>
      <w:r w:rsidR="00EE6B3C" w:rsidRPr="000D3225">
        <w:rPr>
          <w:rFonts w:ascii="Arial Nova" w:hAnsi="Arial Nova"/>
          <w:color w:val="auto"/>
          <w:spacing w:val="-2"/>
          <w:sz w:val="24"/>
          <w:szCs w:val="24"/>
          <w:lang w:bidi="it-IT"/>
        </w:rPr>
        <w:t xml:space="preserve"> già</w:t>
      </w:r>
      <w:r w:rsidR="00463394" w:rsidRPr="000D3225">
        <w:rPr>
          <w:rFonts w:ascii="Arial Nova" w:hAnsi="Arial Nova"/>
          <w:color w:val="auto"/>
          <w:spacing w:val="-2"/>
          <w:sz w:val="24"/>
          <w:szCs w:val="24"/>
          <w:lang w:bidi="it-IT"/>
        </w:rPr>
        <w:t xml:space="preserve"> </w:t>
      </w:r>
      <w:r w:rsidR="000756ED" w:rsidRPr="000D3225">
        <w:rPr>
          <w:rFonts w:ascii="Arial Nova" w:hAnsi="Arial Nova"/>
          <w:color w:val="auto"/>
          <w:spacing w:val="-2"/>
          <w:sz w:val="24"/>
          <w:szCs w:val="24"/>
          <w:lang w:bidi="it-IT"/>
        </w:rPr>
        <w:t>perfetta così</w:t>
      </w:r>
      <w:r w:rsidR="00342CBC" w:rsidRPr="000D3225">
        <w:rPr>
          <w:rFonts w:ascii="Arial Nova" w:hAnsi="Arial Nova"/>
          <w:color w:val="auto"/>
          <w:spacing w:val="-2"/>
          <w:sz w:val="24"/>
          <w:szCs w:val="24"/>
          <w:lang w:bidi="it-IT"/>
        </w:rPr>
        <w:t xml:space="preserve"> com’è</w:t>
      </w:r>
      <w:r w:rsidR="00663B41" w:rsidRPr="000D3225">
        <w:rPr>
          <w:rFonts w:ascii="Arial Nova" w:hAnsi="Arial Nova"/>
          <w:color w:val="auto"/>
          <w:spacing w:val="-2"/>
          <w:sz w:val="24"/>
          <w:szCs w:val="24"/>
          <w:lang w:bidi="it-IT"/>
        </w:rPr>
        <w:t>…</w:t>
      </w:r>
    </w:p>
    <w:p w14:paraId="12843A13" w14:textId="3571289B" w:rsidR="004522B8" w:rsidRPr="000D3225" w:rsidRDefault="00EE6B3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Ne</w:t>
      </w:r>
      <w:r w:rsidR="000756ED" w:rsidRPr="000D3225">
        <w:rPr>
          <w:rFonts w:ascii="Arial Nova" w:hAnsi="Arial Nova"/>
          <w:color w:val="auto"/>
          <w:spacing w:val="-2"/>
          <w:sz w:val="24"/>
          <w:szCs w:val="24"/>
          <w:lang w:bidi="it-IT"/>
        </w:rPr>
        <w:t xml:space="preserve"> sono felice,</w:t>
      </w:r>
      <w:r w:rsidR="00663B41" w:rsidRPr="000D3225">
        <w:rPr>
          <w:rFonts w:ascii="Arial Nova" w:hAnsi="Arial Nova"/>
          <w:color w:val="auto"/>
          <w:spacing w:val="-2"/>
          <w:sz w:val="24"/>
          <w:szCs w:val="24"/>
          <w:lang w:bidi="it-IT"/>
        </w:rPr>
        <w:t xml:space="preserve"> se</w:t>
      </w:r>
      <w:r w:rsidR="00463394" w:rsidRPr="000D3225">
        <w:rPr>
          <w:rFonts w:ascii="Arial Nova" w:hAnsi="Arial Nova"/>
          <w:color w:val="auto"/>
          <w:spacing w:val="-2"/>
          <w:sz w:val="24"/>
          <w:szCs w:val="24"/>
          <w:lang w:bidi="it-IT"/>
        </w:rPr>
        <w:t xml:space="preserve"> hai già ottenuto tutto quello che immaginavi e </w:t>
      </w:r>
      <w:r w:rsidR="004522B8" w:rsidRPr="000D3225">
        <w:rPr>
          <w:rFonts w:ascii="Arial Nova" w:hAnsi="Arial Nova"/>
          <w:color w:val="auto"/>
          <w:spacing w:val="-2"/>
          <w:sz w:val="24"/>
          <w:szCs w:val="24"/>
          <w:lang w:bidi="it-IT"/>
        </w:rPr>
        <w:t xml:space="preserve">non ti serve </w:t>
      </w:r>
      <w:r w:rsidRPr="000D3225">
        <w:rPr>
          <w:rFonts w:ascii="Arial Nova" w:hAnsi="Arial Nova"/>
          <w:color w:val="auto"/>
          <w:spacing w:val="-2"/>
          <w:sz w:val="24"/>
          <w:szCs w:val="24"/>
          <w:lang w:bidi="it-IT"/>
        </w:rPr>
        <w:t xml:space="preserve">altro, </w:t>
      </w:r>
      <w:r w:rsidR="00663B41" w:rsidRPr="000D3225">
        <w:rPr>
          <w:rFonts w:ascii="Arial Nova" w:hAnsi="Arial Nova"/>
          <w:color w:val="auto"/>
          <w:spacing w:val="-2"/>
          <w:sz w:val="24"/>
          <w:szCs w:val="24"/>
          <w:lang w:bidi="it-IT"/>
        </w:rPr>
        <w:t xml:space="preserve">non ti servirà certo </w:t>
      </w:r>
      <w:r w:rsidRPr="000D3225">
        <w:rPr>
          <w:rFonts w:ascii="Arial Nova" w:hAnsi="Arial Nova"/>
          <w:color w:val="auto"/>
          <w:spacing w:val="-2"/>
          <w:sz w:val="24"/>
          <w:szCs w:val="24"/>
          <w:lang w:bidi="it-IT"/>
        </w:rPr>
        <w:t xml:space="preserve">il </w:t>
      </w:r>
      <w:r w:rsidR="004522B8" w:rsidRPr="000D3225">
        <w:rPr>
          <w:rFonts w:ascii="Arial Nova" w:hAnsi="Arial Nova"/>
          <w:color w:val="auto"/>
          <w:spacing w:val="-2"/>
          <w:sz w:val="24"/>
          <w:szCs w:val="24"/>
          <w:lang w:bidi="it-IT"/>
        </w:rPr>
        <w:t>suggerimento</w:t>
      </w:r>
      <w:r w:rsidRPr="000D3225">
        <w:rPr>
          <w:rFonts w:ascii="Arial Nova" w:hAnsi="Arial Nova"/>
          <w:color w:val="auto"/>
          <w:spacing w:val="-2"/>
          <w:sz w:val="24"/>
          <w:szCs w:val="24"/>
          <w:lang w:bidi="it-IT"/>
        </w:rPr>
        <w:t xml:space="preserve"> di qualcuno che neanche conosci</w:t>
      </w:r>
      <w:r w:rsidR="004522B8" w:rsidRPr="000D3225">
        <w:rPr>
          <w:rFonts w:ascii="Arial Nova" w:hAnsi="Arial Nova"/>
          <w:color w:val="auto"/>
          <w:spacing w:val="-2"/>
          <w:sz w:val="24"/>
          <w:szCs w:val="24"/>
          <w:lang w:bidi="it-IT"/>
        </w:rPr>
        <w:t xml:space="preserve">. </w:t>
      </w:r>
    </w:p>
    <w:p w14:paraId="48C60C22" w14:textId="303AF94B" w:rsidR="00881F07" w:rsidRPr="000D3225" w:rsidRDefault="00881F0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Puoi continuare a stare </w:t>
      </w:r>
      <w:r w:rsidR="00663B41" w:rsidRPr="000D3225">
        <w:rPr>
          <w:rFonts w:ascii="Arial Nova" w:hAnsi="Arial Nova"/>
          <w:color w:val="auto"/>
          <w:spacing w:val="-2"/>
          <w:sz w:val="24"/>
          <w:szCs w:val="24"/>
          <w:lang w:bidi="it-IT"/>
        </w:rPr>
        <w:t xml:space="preserve">tranquillo </w:t>
      </w:r>
      <w:r w:rsidRPr="000D3225">
        <w:rPr>
          <w:rFonts w:ascii="Arial Nova" w:hAnsi="Arial Nova"/>
          <w:color w:val="auto"/>
          <w:spacing w:val="-2"/>
          <w:sz w:val="24"/>
          <w:szCs w:val="24"/>
          <w:lang w:bidi="it-IT"/>
        </w:rPr>
        <w:t>nella tua confortevole boccia di vetro senza mai andare ad esplorare il</w:t>
      </w:r>
      <w:r w:rsidR="00463394" w:rsidRPr="000D3225">
        <w:rPr>
          <w:rFonts w:ascii="Arial Nova" w:hAnsi="Arial Nova"/>
          <w:color w:val="auto"/>
          <w:spacing w:val="-2"/>
          <w:sz w:val="24"/>
          <w:szCs w:val="24"/>
          <w:lang w:bidi="it-IT"/>
        </w:rPr>
        <w:t xml:space="preserve"> mare.</w:t>
      </w:r>
    </w:p>
    <w:p w14:paraId="617A6D83" w14:textId="58E13252" w:rsidR="00663B41" w:rsidRPr="000D3225" w:rsidRDefault="00663B4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Ci creiamo il nostro mondo fatto di ciò che viviamo e spesso ci dimentichiamo di esplorare e capire davvero ciò che siamo.</w:t>
      </w:r>
    </w:p>
    <w:p w14:paraId="13327B36" w14:textId="05977AA3" w:rsidR="000756ED" w:rsidRPr="000D3225" w:rsidRDefault="00663B4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 me, u</w:t>
      </w:r>
      <w:r w:rsidR="004522B8" w:rsidRPr="000D3225">
        <w:rPr>
          <w:rFonts w:ascii="Arial Nova" w:hAnsi="Arial Nova"/>
          <w:color w:val="auto"/>
          <w:spacing w:val="-2"/>
          <w:sz w:val="24"/>
          <w:szCs w:val="24"/>
          <w:lang w:bidi="it-IT"/>
        </w:rPr>
        <w:t>na cosa è cert</w:t>
      </w:r>
      <w:r w:rsidR="00463394" w:rsidRPr="000D3225">
        <w:rPr>
          <w:rFonts w:ascii="Arial Nova" w:hAnsi="Arial Nova"/>
          <w:color w:val="auto"/>
          <w:spacing w:val="-2"/>
          <w:sz w:val="24"/>
          <w:szCs w:val="24"/>
          <w:lang w:bidi="it-IT"/>
        </w:rPr>
        <w:t xml:space="preserve">a, </w:t>
      </w:r>
      <w:r w:rsidR="000756ED" w:rsidRPr="000D3225">
        <w:rPr>
          <w:rFonts w:ascii="Arial Nova" w:hAnsi="Arial Nova"/>
          <w:color w:val="auto"/>
          <w:spacing w:val="-2"/>
          <w:sz w:val="24"/>
          <w:szCs w:val="24"/>
          <w:lang w:bidi="it-IT"/>
        </w:rPr>
        <w:t>nessuno ha una vita dove non si possa pensare di migliorare, ci sono così tante cose sempre da imparare che è quasi impossibile pensare di conoscere già tutto.</w:t>
      </w:r>
    </w:p>
    <w:p w14:paraId="12CAB518" w14:textId="6F4EDF23" w:rsidR="00EE6B3C" w:rsidRPr="000D3225" w:rsidRDefault="00EE6B3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Nessuno</w:t>
      </w:r>
      <w:r w:rsidR="00663B41" w:rsidRPr="000D3225">
        <w:rPr>
          <w:rFonts w:ascii="Arial Nova" w:hAnsi="Arial Nova"/>
          <w:color w:val="auto"/>
          <w:spacing w:val="-2"/>
          <w:sz w:val="24"/>
          <w:szCs w:val="24"/>
          <w:lang w:bidi="it-IT"/>
        </w:rPr>
        <w:t>, spero, avrà</w:t>
      </w:r>
      <w:r w:rsidRPr="000D3225">
        <w:rPr>
          <w:rFonts w:ascii="Arial Nova" w:hAnsi="Arial Nova"/>
          <w:color w:val="auto"/>
          <w:spacing w:val="-2"/>
          <w:sz w:val="24"/>
          <w:szCs w:val="24"/>
          <w:lang w:bidi="it-IT"/>
        </w:rPr>
        <w:t xml:space="preserve"> questa presunzione.</w:t>
      </w:r>
    </w:p>
    <w:p w14:paraId="00700AB9" w14:textId="77777777" w:rsidR="00A23E9B" w:rsidRPr="000D3225" w:rsidRDefault="00A23E9B" w:rsidP="008707DD">
      <w:pPr>
        <w:pStyle w:val="Informazionidicontatto"/>
        <w:spacing w:line="240" w:lineRule="auto"/>
        <w:jc w:val="both"/>
        <w:rPr>
          <w:rFonts w:ascii="Arial Nova" w:hAnsi="Arial Nova"/>
          <w:color w:val="auto"/>
          <w:spacing w:val="-2"/>
          <w:sz w:val="24"/>
          <w:szCs w:val="24"/>
          <w:lang w:bidi="it-IT"/>
        </w:rPr>
      </w:pPr>
    </w:p>
    <w:p w14:paraId="1147118B" w14:textId="13A6CE51" w:rsidR="00881F07" w:rsidRPr="000D3225" w:rsidRDefault="00881F0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E se anche tu ti </w:t>
      </w:r>
      <w:r w:rsidR="00463394" w:rsidRPr="000D3225">
        <w:rPr>
          <w:rFonts w:ascii="Arial Nova" w:hAnsi="Arial Nova"/>
          <w:color w:val="auto"/>
          <w:spacing w:val="-2"/>
          <w:sz w:val="24"/>
          <w:szCs w:val="24"/>
          <w:lang w:bidi="it-IT"/>
        </w:rPr>
        <w:t>stai chiedendo</w:t>
      </w:r>
      <w:r w:rsidR="00E5649D">
        <w:rPr>
          <w:rFonts w:ascii="Arial Nova" w:hAnsi="Arial Nova"/>
          <w:color w:val="auto"/>
          <w:spacing w:val="-2"/>
          <w:sz w:val="24"/>
          <w:szCs w:val="24"/>
          <w:lang w:bidi="it-IT"/>
        </w:rPr>
        <w:t>: “M</w:t>
      </w:r>
      <w:r w:rsidR="00463394" w:rsidRPr="000D3225">
        <w:rPr>
          <w:rFonts w:ascii="Arial Nova" w:hAnsi="Arial Nova"/>
          <w:color w:val="auto"/>
          <w:spacing w:val="-2"/>
          <w:sz w:val="24"/>
          <w:szCs w:val="24"/>
          <w:lang w:bidi="it-IT"/>
        </w:rPr>
        <w:t>a</w:t>
      </w:r>
      <w:r w:rsidR="00E5649D">
        <w:rPr>
          <w:rFonts w:ascii="Arial Nova" w:hAnsi="Arial Nova"/>
          <w:color w:val="auto"/>
          <w:spacing w:val="-2"/>
          <w:sz w:val="24"/>
          <w:szCs w:val="24"/>
          <w:lang w:bidi="it-IT"/>
        </w:rPr>
        <w:t xml:space="preserve"> </w:t>
      </w:r>
      <w:r w:rsidR="00463394" w:rsidRPr="000D3225">
        <w:rPr>
          <w:rFonts w:ascii="Arial Nova" w:hAnsi="Arial Nova"/>
          <w:color w:val="auto"/>
          <w:spacing w:val="-2"/>
          <w:sz w:val="24"/>
          <w:szCs w:val="24"/>
          <w:lang w:bidi="it-IT"/>
        </w:rPr>
        <w:t xml:space="preserve">come potrebbe essere </w:t>
      </w:r>
      <w:r w:rsidRPr="000D3225">
        <w:rPr>
          <w:rFonts w:ascii="Arial Nova" w:hAnsi="Arial Nova"/>
          <w:color w:val="auto"/>
          <w:spacing w:val="-2"/>
          <w:sz w:val="24"/>
          <w:szCs w:val="24"/>
          <w:lang w:bidi="it-IT"/>
        </w:rPr>
        <w:t xml:space="preserve">veramente </w:t>
      </w:r>
      <w:r w:rsidR="00463394" w:rsidRPr="000D3225">
        <w:rPr>
          <w:rFonts w:ascii="Arial Nova" w:hAnsi="Arial Nova"/>
          <w:color w:val="auto"/>
          <w:spacing w:val="-2"/>
          <w:sz w:val="24"/>
          <w:szCs w:val="24"/>
          <w:lang w:bidi="it-IT"/>
        </w:rPr>
        <w:t>se solo uscissi un po' dai miei schemi?</w:t>
      </w:r>
    </w:p>
    <w:p w14:paraId="72CC2D71" w14:textId="489C9883" w:rsidR="00A23E9B" w:rsidRPr="000D3225" w:rsidRDefault="00881F0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Voglio </w:t>
      </w:r>
      <w:r w:rsidR="00463394" w:rsidRPr="000D3225">
        <w:rPr>
          <w:rFonts w:ascii="Arial Nova" w:hAnsi="Arial Nova"/>
          <w:color w:val="auto"/>
          <w:spacing w:val="-2"/>
          <w:sz w:val="24"/>
          <w:szCs w:val="24"/>
          <w:lang w:bidi="it-IT"/>
        </w:rPr>
        <w:t xml:space="preserve">davvero </w:t>
      </w:r>
      <w:r w:rsidRPr="000D3225">
        <w:rPr>
          <w:rFonts w:ascii="Arial Nova" w:hAnsi="Arial Nova"/>
          <w:color w:val="auto"/>
          <w:spacing w:val="-2"/>
          <w:sz w:val="24"/>
          <w:szCs w:val="24"/>
          <w:lang w:bidi="it-IT"/>
        </w:rPr>
        <w:t>continuare ad accontentarmi di una vita ordinaria</w:t>
      </w:r>
      <w:r w:rsidR="00463394" w:rsidRPr="000D3225">
        <w:rPr>
          <w:rFonts w:ascii="Arial Nova" w:hAnsi="Arial Nova"/>
          <w:color w:val="auto"/>
          <w:spacing w:val="-2"/>
          <w:sz w:val="24"/>
          <w:szCs w:val="24"/>
          <w:lang w:bidi="it-IT"/>
        </w:rPr>
        <w:t xml:space="preserve">, </w:t>
      </w:r>
      <w:r w:rsidR="00A23E9B" w:rsidRPr="000D3225">
        <w:rPr>
          <w:rFonts w:ascii="Arial Nova" w:hAnsi="Arial Nova"/>
          <w:color w:val="auto"/>
          <w:spacing w:val="-2"/>
          <w:sz w:val="24"/>
          <w:szCs w:val="24"/>
          <w:lang w:bidi="it-IT"/>
        </w:rPr>
        <w:t xml:space="preserve">pur gradevole che sia, </w:t>
      </w:r>
      <w:r w:rsidR="00463394" w:rsidRPr="000D3225">
        <w:rPr>
          <w:rFonts w:ascii="Arial Nova" w:hAnsi="Arial Nova"/>
          <w:color w:val="auto"/>
          <w:spacing w:val="-2"/>
          <w:sz w:val="24"/>
          <w:szCs w:val="24"/>
          <w:lang w:bidi="it-IT"/>
        </w:rPr>
        <w:t>pensa</w:t>
      </w:r>
      <w:r w:rsidR="00A23E9B" w:rsidRPr="000D3225">
        <w:rPr>
          <w:rFonts w:ascii="Arial Nova" w:hAnsi="Arial Nova"/>
          <w:color w:val="auto"/>
          <w:spacing w:val="-2"/>
          <w:sz w:val="24"/>
          <w:szCs w:val="24"/>
          <w:lang w:bidi="it-IT"/>
        </w:rPr>
        <w:t xml:space="preserve">re che </w:t>
      </w:r>
      <w:r w:rsidR="00463394" w:rsidRPr="000D3225">
        <w:rPr>
          <w:rFonts w:ascii="Arial Nova" w:hAnsi="Arial Nova"/>
          <w:color w:val="auto"/>
          <w:spacing w:val="-2"/>
          <w:sz w:val="24"/>
          <w:szCs w:val="24"/>
          <w:lang w:bidi="it-IT"/>
        </w:rPr>
        <w:t>sia tutto qui</w:t>
      </w:r>
      <w:r w:rsidR="00A23E9B" w:rsidRPr="000D3225">
        <w:rPr>
          <w:rFonts w:ascii="Arial Nova" w:hAnsi="Arial Nova"/>
          <w:color w:val="auto"/>
          <w:spacing w:val="-2"/>
          <w:sz w:val="24"/>
          <w:szCs w:val="24"/>
          <w:lang w:bidi="it-IT"/>
        </w:rPr>
        <w:t>, legato</w:t>
      </w:r>
      <w:r w:rsidR="00342CBC" w:rsidRPr="000D3225">
        <w:rPr>
          <w:rFonts w:ascii="Arial Nova" w:hAnsi="Arial Nova"/>
          <w:color w:val="auto"/>
          <w:spacing w:val="-2"/>
          <w:sz w:val="24"/>
          <w:szCs w:val="24"/>
          <w:lang w:bidi="it-IT"/>
        </w:rPr>
        <w:t xml:space="preserve"> e limitato</w:t>
      </w:r>
      <w:r w:rsidR="00A23E9B" w:rsidRPr="000D3225">
        <w:rPr>
          <w:rFonts w:ascii="Arial Nova" w:hAnsi="Arial Nova"/>
          <w:color w:val="auto"/>
          <w:spacing w:val="-2"/>
          <w:sz w:val="24"/>
          <w:szCs w:val="24"/>
          <w:lang w:bidi="it-IT"/>
        </w:rPr>
        <w:t xml:space="preserve"> a ciò che faccio per provare ad essere felice?</w:t>
      </w:r>
    </w:p>
    <w:p w14:paraId="7C7650E1" w14:textId="62FC68B3" w:rsidR="00881F07" w:rsidRPr="000D3225" w:rsidRDefault="00A23E9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O magari voglio</w:t>
      </w:r>
      <w:r w:rsidR="00342CBC" w:rsidRPr="000D3225">
        <w:rPr>
          <w:rFonts w:ascii="Arial Nova" w:hAnsi="Arial Nova"/>
          <w:color w:val="auto"/>
          <w:spacing w:val="-2"/>
          <w:sz w:val="24"/>
          <w:szCs w:val="24"/>
          <w:lang w:bidi="it-IT"/>
        </w:rPr>
        <w:t xml:space="preserve"> provare ad</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arrivare a trovare la felicità dentro di me </w:t>
      </w:r>
      <w:r w:rsidR="00342CBC" w:rsidRPr="000D3225">
        <w:rPr>
          <w:rFonts w:ascii="Arial Nova" w:hAnsi="Arial Nova"/>
          <w:color w:val="auto"/>
          <w:spacing w:val="-2"/>
          <w:sz w:val="24"/>
          <w:szCs w:val="24"/>
          <w:lang w:bidi="it-IT"/>
        </w:rPr>
        <w:t xml:space="preserve">senza continuare a cercare nelle cose </w:t>
      </w:r>
      <w:r w:rsidR="00E5649D">
        <w:rPr>
          <w:rFonts w:ascii="Arial Nova" w:hAnsi="Arial Nova"/>
          <w:color w:val="auto"/>
          <w:spacing w:val="-2"/>
          <w:sz w:val="24"/>
          <w:szCs w:val="24"/>
          <w:lang w:bidi="it-IT"/>
        </w:rPr>
        <w:t xml:space="preserve">esterne </w:t>
      </w:r>
      <w:r w:rsidRPr="000D3225">
        <w:rPr>
          <w:rFonts w:ascii="Arial Nova" w:hAnsi="Arial Nova"/>
          <w:color w:val="auto"/>
          <w:spacing w:val="-2"/>
          <w:sz w:val="24"/>
          <w:szCs w:val="24"/>
          <w:lang w:bidi="it-IT"/>
        </w:rPr>
        <w:t>ed iniziare a</w:t>
      </w:r>
      <w:r w:rsidR="00881F07" w:rsidRPr="000D3225">
        <w:rPr>
          <w:rFonts w:ascii="Arial Nova" w:hAnsi="Arial Nova"/>
          <w:color w:val="auto"/>
          <w:spacing w:val="-2"/>
          <w:sz w:val="24"/>
          <w:szCs w:val="24"/>
          <w:lang w:bidi="it-IT"/>
        </w:rPr>
        <w:t xml:space="preserve"> vivere una vita straordinaria?</w:t>
      </w:r>
      <w:r w:rsidR="00E5649D">
        <w:rPr>
          <w:rFonts w:ascii="Arial Nova" w:hAnsi="Arial Nova"/>
          <w:color w:val="auto"/>
          <w:spacing w:val="-2"/>
          <w:sz w:val="24"/>
          <w:szCs w:val="24"/>
          <w:lang w:bidi="it-IT"/>
        </w:rPr>
        <w:t>”</w:t>
      </w:r>
    </w:p>
    <w:p w14:paraId="3256315A" w14:textId="2C2D7AA4" w:rsidR="002D6E1F" w:rsidRPr="000D3225" w:rsidRDefault="00881F0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w:t>
      </w:r>
      <w:r w:rsidR="002D6E1F" w:rsidRPr="000D3225">
        <w:rPr>
          <w:rFonts w:ascii="Arial Nova" w:hAnsi="Arial Nova"/>
          <w:color w:val="auto"/>
          <w:spacing w:val="-2"/>
          <w:sz w:val="24"/>
          <w:szCs w:val="24"/>
          <w:lang w:bidi="it-IT"/>
        </w:rPr>
        <w:t>l primo passo</w:t>
      </w:r>
      <w:r w:rsidR="00EE6B3C" w:rsidRPr="000D3225">
        <w:rPr>
          <w:rFonts w:ascii="Arial Nova" w:hAnsi="Arial Nova"/>
          <w:color w:val="auto"/>
          <w:spacing w:val="-2"/>
          <w:sz w:val="24"/>
          <w:szCs w:val="24"/>
          <w:lang w:bidi="it-IT"/>
        </w:rPr>
        <w:t xml:space="preserve">, </w:t>
      </w:r>
      <w:r w:rsidR="002D6E1F" w:rsidRPr="000D3225">
        <w:rPr>
          <w:rFonts w:ascii="Arial Nova" w:hAnsi="Arial Nova"/>
          <w:color w:val="auto"/>
          <w:spacing w:val="-2"/>
          <w:sz w:val="24"/>
          <w:szCs w:val="24"/>
          <w:lang w:bidi="it-IT"/>
        </w:rPr>
        <w:t>da no</w:t>
      </w:r>
      <w:r w:rsidRPr="000D3225">
        <w:rPr>
          <w:rFonts w:ascii="Arial Nova" w:hAnsi="Arial Nova"/>
          <w:color w:val="auto"/>
          <w:spacing w:val="-2"/>
          <w:sz w:val="24"/>
          <w:szCs w:val="24"/>
          <w:lang w:bidi="it-IT"/>
        </w:rPr>
        <w:t xml:space="preserve">n sottovalutare </w:t>
      </w:r>
      <w:r w:rsidR="002D6E1F" w:rsidRPr="000D3225">
        <w:rPr>
          <w:rFonts w:ascii="Arial Nova" w:hAnsi="Arial Nova"/>
          <w:color w:val="auto"/>
          <w:spacing w:val="-2"/>
          <w:sz w:val="24"/>
          <w:szCs w:val="24"/>
          <w:lang w:bidi="it-IT"/>
        </w:rPr>
        <w:t>mai</w:t>
      </w:r>
      <w:r w:rsidR="004522B8" w:rsidRPr="000D3225">
        <w:rPr>
          <w:rFonts w:ascii="Arial Nova" w:hAnsi="Arial Nova"/>
          <w:color w:val="auto"/>
          <w:spacing w:val="-2"/>
          <w:sz w:val="24"/>
          <w:szCs w:val="24"/>
          <w:lang w:bidi="it-IT"/>
        </w:rPr>
        <w:t>, qualunque cosa tu faccia, qualunque</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sia </w:t>
      </w:r>
      <w:r w:rsidR="004522B8" w:rsidRPr="000D3225">
        <w:rPr>
          <w:rFonts w:ascii="Arial Nova" w:hAnsi="Arial Nova"/>
          <w:color w:val="auto"/>
          <w:spacing w:val="-2"/>
          <w:sz w:val="24"/>
          <w:szCs w:val="24"/>
          <w:lang w:bidi="it-IT"/>
        </w:rPr>
        <w:t xml:space="preserve">la tua missione in questa vita: </w:t>
      </w:r>
      <w:r w:rsidR="002D6E1F" w:rsidRPr="000D3225">
        <w:rPr>
          <w:rFonts w:ascii="Arial Nova" w:hAnsi="Arial Nova"/>
          <w:color w:val="auto"/>
          <w:spacing w:val="-2"/>
          <w:sz w:val="24"/>
          <w:szCs w:val="24"/>
          <w:lang w:bidi="it-IT"/>
        </w:rPr>
        <w:t>ricordati di investire su te stesso.</w:t>
      </w:r>
    </w:p>
    <w:p w14:paraId="2530E67E" w14:textId="77777777" w:rsidR="00EE6B3C" w:rsidRPr="000D3225" w:rsidRDefault="00EE6B3C" w:rsidP="008707DD">
      <w:pPr>
        <w:pStyle w:val="Informazionidicontatto"/>
        <w:spacing w:line="240" w:lineRule="auto"/>
        <w:jc w:val="both"/>
        <w:rPr>
          <w:rFonts w:ascii="Arial Nova" w:hAnsi="Arial Nova"/>
          <w:color w:val="auto"/>
          <w:spacing w:val="-2"/>
          <w:sz w:val="24"/>
          <w:szCs w:val="24"/>
          <w:lang w:bidi="it-IT"/>
        </w:rPr>
      </w:pPr>
    </w:p>
    <w:p w14:paraId="67E88C38" w14:textId="6007330F" w:rsidR="002D6E1F" w:rsidRPr="000D3225" w:rsidRDefault="002D6E1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La crescita personale è il più bel regalo che tu ti possa fare. </w:t>
      </w:r>
    </w:p>
    <w:p w14:paraId="5A6D671B" w14:textId="0C94CBE4" w:rsidR="002D6E1F" w:rsidRPr="000D3225" w:rsidRDefault="002D6E1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E quale occasione migliore </w:t>
      </w:r>
      <w:r w:rsidR="00881F07" w:rsidRPr="000D3225">
        <w:rPr>
          <w:rFonts w:ascii="Arial Nova" w:hAnsi="Arial Nova"/>
          <w:color w:val="auto"/>
          <w:spacing w:val="-2"/>
          <w:sz w:val="24"/>
          <w:szCs w:val="24"/>
          <w:lang w:bidi="it-IT"/>
        </w:rPr>
        <w:t>per investire su s</w:t>
      </w:r>
      <w:r w:rsidRPr="000D3225">
        <w:rPr>
          <w:rFonts w:ascii="Arial Nova" w:hAnsi="Arial Nova"/>
          <w:color w:val="auto"/>
          <w:spacing w:val="-2"/>
          <w:sz w:val="24"/>
          <w:szCs w:val="24"/>
          <w:lang w:bidi="it-IT"/>
        </w:rPr>
        <w:t xml:space="preserve">e </w:t>
      </w:r>
      <w:r w:rsidR="00881F07" w:rsidRPr="000D3225">
        <w:rPr>
          <w:rFonts w:ascii="Arial Nova" w:hAnsi="Arial Nova"/>
          <w:color w:val="auto"/>
          <w:spacing w:val="-2"/>
          <w:sz w:val="24"/>
          <w:szCs w:val="24"/>
          <w:lang w:bidi="it-IT"/>
        </w:rPr>
        <w:t xml:space="preserve">stessi, se </w:t>
      </w:r>
      <w:r w:rsidRPr="000D3225">
        <w:rPr>
          <w:rFonts w:ascii="Arial Nova" w:hAnsi="Arial Nova"/>
          <w:color w:val="auto"/>
          <w:spacing w:val="-2"/>
          <w:sz w:val="24"/>
          <w:szCs w:val="24"/>
          <w:lang w:bidi="it-IT"/>
        </w:rPr>
        <w:t>non il Natale e l’inizio del nuovo anno?</w:t>
      </w:r>
    </w:p>
    <w:p w14:paraId="30389AC3" w14:textId="5BF254B6" w:rsidR="002542B5" w:rsidRPr="000D3225" w:rsidRDefault="002542B5"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t>“Comincia ad essere adesso ciò che tu vuoi essere domani”</w:t>
      </w:r>
    </w:p>
    <w:p w14:paraId="7AA8AF91" w14:textId="4C5F7C4C" w:rsidR="002542B5" w:rsidRPr="000D3225" w:rsidRDefault="002542B5"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William James</w:t>
      </w:r>
    </w:p>
    <w:p w14:paraId="44F090DD" w14:textId="77777777" w:rsidR="002542B5" w:rsidRPr="000D3225" w:rsidRDefault="002542B5" w:rsidP="008707DD">
      <w:pPr>
        <w:pStyle w:val="Informazionidicontatto"/>
        <w:spacing w:line="240" w:lineRule="auto"/>
        <w:jc w:val="both"/>
        <w:rPr>
          <w:rFonts w:ascii="Arial Nova" w:hAnsi="Arial Nova"/>
          <w:color w:val="auto"/>
          <w:spacing w:val="-2"/>
          <w:sz w:val="24"/>
          <w:szCs w:val="24"/>
          <w:lang w:bidi="it-IT"/>
        </w:rPr>
      </w:pPr>
    </w:p>
    <w:p w14:paraId="6992DFFD" w14:textId="16ED140A" w:rsidR="00EE6B3C" w:rsidRPr="000D3225" w:rsidRDefault="002542B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Si, </w:t>
      </w:r>
      <w:r w:rsidR="00DA4F84" w:rsidRPr="000D3225">
        <w:rPr>
          <w:rFonts w:ascii="Arial Nova" w:hAnsi="Arial Nova"/>
          <w:color w:val="auto"/>
          <w:spacing w:val="-2"/>
          <w:sz w:val="24"/>
          <w:szCs w:val="24"/>
          <w:lang w:bidi="it-IT"/>
        </w:rPr>
        <w:t>l’unica cosa da fare è</w:t>
      </w:r>
      <w:r w:rsidRPr="000D3225">
        <w:rPr>
          <w:rFonts w:ascii="Arial Nova" w:hAnsi="Arial Nova"/>
          <w:color w:val="auto"/>
          <w:spacing w:val="-2"/>
          <w:sz w:val="24"/>
          <w:szCs w:val="24"/>
          <w:lang w:bidi="it-IT"/>
        </w:rPr>
        <w:t xml:space="preserve"> cominciare, </w:t>
      </w:r>
      <w:r w:rsidR="00A11A6C" w:rsidRPr="000D3225">
        <w:rPr>
          <w:rFonts w:ascii="Arial Nova" w:hAnsi="Arial Nova"/>
          <w:color w:val="auto"/>
          <w:spacing w:val="-2"/>
          <w:sz w:val="24"/>
          <w:szCs w:val="24"/>
          <w:lang w:bidi="it-IT"/>
        </w:rPr>
        <w:t xml:space="preserve">e </w:t>
      </w:r>
      <w:r w:rsidR="00A23E9B" w:rsidRPr="000D3225">
        <w:rPr>
          <w:rFonts w:ascii="Arial Nova" w:hAnsi="Arial Nova"/>
          <w:color w:val="auto"/>
          <w:spacing w:val="-2"/>
          <w:sz w:val="24"/>
          <w:szCs w:val="24"/>
          <w:lang w:bidi="it-IT"/>
        </w:rPr>
        <w:t>come si dice spesso</w:t>
      </w:r>
      <w:r w:rsidR="00E5649D">
        <w:rPr>
          <w:rFonts w:ascii="Arial Nova" w:hAnsi="Arial Nova"/>
          <w:color w:val="auto"/>
          <w:spacing w:val="-2"/>
          <w:sz w:val="24"/>
          <w:szCs w:val="24"/>
          <w:lang w:bidi="it-IT"/>
        </w:rPr>
        <w:t>: “</w:t>
      </w:r>
      <w:r w:rsidRPr="000D3225">
        <w:rPr>
          <w:rFonts w:ascii="Arial Nova" w:hAnsi="Arial Nova"/>
          <w:color w:val="auto"/>
          <w:spacing w:val="-2"/>
          <w:sz w:val="24"/>
          <w:szCs w:val="24"/>
          <w:lang w:bidi="it-IT"/>
        </w:rPr>
        <w:t>c</w:t>
      </w:r>
      <w:r w:rsidR="00EE6B3C" w:rsidRPr="000D3225">
        <w:rPr>
          <w:rFonts w:ascii="Arial Nova" w:hAnsi="Arial Nova"/>
          <w:color w:val="auto"/>
          <w:spacing w:val="-2"/>
          <w:sz w:val="24"/>
          <w:szCs w:val="24"/>
          <w:lang w:bidi="it-IT"/>
        </w:rPr>
        <w:t>omincia sempre tutto con una stori</w:t>
      </w:r>
      <w:r w:rsidR="00C629C1">
        <w:rPr>
          <w:rFonts w:ascii="Arial Nova" w:hAnsi="Arial Nova"/>
          <w:color w:val="auto"/>
          <w:spacing w:val="-2"/>
          <w:sz w:val="24"/>
          <w:szCs w:val="24"/>
          <w:lang w:bidi="it-IT"/>
        </w:rPr>
        <w:t>a”…</w:t>
      </w:r>
    </w:p>
    <w:p w14:paraId="3A103EF5" w14:textId="77777777" w:rsidR="00EE6B3C" w:rsidRPr="000D3225" w:rsidRDefault="00EE6B3C" w:rsidP="008707DD">
      <w:pPr>
        <w:pStyle w:val="Informazionidicontatto"/>
        <w:spacing w:line="240" w:lineRule="auto"/>
        <w:jc w:val="both"/>
        <w:rPr>
          <w:rFonts w:ascii="Arial Nova" w:hAnsi="Arial Nova"/>
          <w:color w:val="auto"/>
          <w:spacing w:val="-2"/>
          <w:sz w:val="24"/>
          <w:szCs w:val="24"/>
          <w:lang w:bidi="it-IT"/>
        </w:rPr>
      </w:pPr>
    </w:p>
    <w:p w14:paraId="7D939CF7" w14:textId="3AE2D922" w:rsidR="005608AA" w:rsidRPr="000D3225" w:rsidRDefault="002542B5" w:rsidP="00BF51B7">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color w:val="auto"/>
          <w:spacing w:val="-2"/>
          <w:sz w:val="24"/>
          <w:szCs w:val="24"/>
          <w:lang w:bidi="it-IT"/>
        </w:rPr>
        <w:t>E quindi, o</w:t>
      </w:r>
      <w:r w:rsidR="00881F07" w:rsidRPr="000D3225">
        <w:rPr>
          <w:rFonts w:ascii="Arial Nova" w:hAnsi="Arial Nova"/>
          <w:color w:val="auto"/>
          <w:spacing w:val="-2"/>
          <w:sz w:val="24"/>
          <w:szCs w:val="24"/>
          <w:lang w:bidi="it-IT"/>
        </w:rPr>
        <w:t>k</w:t>
      </w:r>
      <w:r w:rsidR="002D6E1F" w:rsidRPr="000D3225">
        <w:rPr>
          <w:rFonts w:ascii="Arial Nova" w:hAnsi="Arial Nova"/>
          <w:color w:val="auto"/>
          <w:spacing w:val="-2"/>
          <w:sz w:val="24"/>
          <w:szCs w:val="24"/>
          <w:lang w:bidi="it-IT"/>
        </w:rPr>
        <w:t>. Le presentazioni.</w:t>
      </w:r>
      <w:r w:rsidR="00A23E9B" w:rsidRPr="000D3225">
        <w:rPr>
          <w:rFonts w:ascii="Arial Nova" w:hAnsi="Arial Nova"/>
          <w:color w:val="auto"/>
          <w:spacing w:val="-2"/>
          <w:sz w:val="24"/>
          <w:szCs w:val="24"/>
          <w:lang w:bidi="it-IT"/>
        </w:rPr>
        <w:t xml:space="preserve"> La mia storia.</w:t>
      </w:r>
      <w:r w:rsidR="005608AA" w:rsidRPr="000D3225">
        <w:rPr>
          <w:rFonts w:ascii="Arial Nova" w:hAnsi="Arial Nova"/>
          <w:b/>
          <w:bCs/>
          <w:i/>
          <w:iCs/>
          <w:color w:val="auto"/>
          <w:spacing w:val="-2"/>
          <w:sz w:val="24"/>
          <w:szCs w:val="24"/>
          <w:lang w:bidi="it-IT"/>
        </w:rPr>
        <w:br w:type="page"/>
      </w:r>
    </w:p>
    <w:p w14:paraId="279E9096" w14:textId="5B3439A0" w:rsidR="009F678D" w:rsidRPr="000D3225" w:rsidRDefault="009F678D"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lastRenderedPageBreak/>
        <w:t>“Credo che nella vita di ciascuno esista un innegabile punto di svolta, una serie di circostanze, che all’improvviso cambiano tutto…”</w:t>
      </w:r>
    </w:p>
    <w:p w14:paraId="4FD77254" w14:textId="77777777" w:rsidR="009F678D" w:rsidRPr="000D3225" w:rsidRDefault="009F678D" w:rsidP="008707DD">
      <w:pPr>
        <w:pStyle w:val="Informazionidicontatto"/>
        <w:spacing w:line="240" w:lineRule="auto"/>
        <w:jc w:val="both"/>
        <w:rPr>
          <w:rFonts w:ascii="Arial Nova" w:hAnsi="Arial Nova"/>
          <w:color w:val="auto"/>
          <w:spacing w:val="-2"/>
          <w:sz w:val="24"/>
          <w:szCs w:val="24"/>
          <w:lang w:bidi="it-IT"/>
        </w:rPr>
      </w:pPr>
    </w:p>
    <w:p w14:paraId="279D63E9" w14:textId="091D9B32" w:rsidR="00615F06" w:rsidRPr="000D3225" w:rsidRDefault="00615F06" w:rsidP="00BF51B7">
      <w:pPr>
        <w:pStyle w:val="Titolo1"/>
        <w:rPr>
          <w:rFonts w:ascii="Arial Nova" w:hAnsi="Arial Nova"/>
        </w:rPr>
      </w:pPr>
      <w:bookmarkStart w:id="2" w:name="_Toc30146694"/>
      <w:r w:rsidRPr="000D3225">
        <w:rPr>
          <w:rFonts w:ascii="Arial Nova" w:hAnsi="Arial Nova"/>
        </w:rPr>
        <w:t xml:space="preserve">CONOSCIAMOCI </w:t>
      </w:r>
      <w:r w:rsidR="0035575A" w:rsidRPr="000D3225">
        <w:rPr>
          <w:rFonts w:ascii="Arial Nova" w:hAnsi="Arial Nova"/>
        </w:rPr>
        <w:t>UN PO’</w:t>
      </w:r>
      <w:bookmarkEnd w:id="2"/>
      <w:r w:rsidRPr="000D3225">
        <w:rPr>
          <w:rFonts w:ascii="Arial Nova" w:hAnsi="Arial Nova"/>
        </w:rPr>
        <w:t xml:space="preserve"> </w:t>
      </w:r>
    </w:p>
    <w:p w14:paraId="052DD1F4" w14:textId="77777777" w:rsidR="00615F06" w:rsidRPr="000D3225" w:rsidRDefault="00615F06" w:rsidP="008707DD">
      <w:pPr>
        <w:pStyle w:val="Informazionidicontatto"/>
        <w:spacing w:line="240" w:lineRule="auto"/>
        <w:jc w:val="both"/>
        <w:rPr>
          <w:rFonts w:ascii="Arial Nova" w:hAnsi="Arial Nova"/>
          <w:color w:val="auto"/>
          <w:spacing w:val="-2"/>
          <w:sz w:val="24"/>
          <w:szCs w:val="24"/>
          <w:lang w:bidi="it-IT"/>
        </w:rPr>
      </w:pPr>
    </w:p>
    <w:p w14:paraId="6C3D105E" w14:textId="27546D01" w:rsidR="002D6E1F" w:rsidRPr="000D3225" w:rsidRDefault="002D6E1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Sono Annabella, per anni il mio nome non </w:t>
      </w:r>
      <w:r w:rsidR="004522B8" w:rsidRPr="000D3225">
        <w:rPr>
          <w:rFonts w:ascii="Arial Nova" w:hAnsi="Arial Nova"/>
          <w:color w:val="auto"/>
          <w:spacing w:val="-2"/>
          <w:sz w:val="24"/>
          <w:szCs w:val="24"/>
          <w:lang w:bidi="it-IT"/>
        </w:rPr>
        <w:t>mi è</w:t>
      </w:r>
      <w:r w:rsidR="005608AA" w:rsidRPr="000D3225">
        <w:rPr>
          <w:rFonts w:ascii="Arial Nova" w:hAnsi="Arial Nova"/>
          <w:color w:val="auto"/>
          <w:spacing w:val="-2"/>
          <w:sz w:val="24"/>
          <w:szCs w:val="24"/>
          <w:lang w:bidi="it-IT"/>
        </w:rPr>
        <w:t xml:space="preserve"> </w:t>
      </w:r>
      <w:r w:rsidR="00645079" w:rsidRPr="000D3225">
        <w:rPr>
          <w:rFonts w:ascii="Arial Nova" w:hAnsi="Arial Nova"/>
          <w:color w:val="auto"/>
          <w:spacing w:val="-2"/>
          <w:sz w:val="24"/>
          <w:szCs w:val="24"/>
          <w:lang w:bidi="it-IT"/>
        </w:rPr>
        <w:t>piaciuto</w:t>
      </w:r>
      <w:r w:rsidRPr="000D3225">
        <w:rPr>
          <w:rFonts w:ascii="Arial Nova" w:hAnsi="Arial Nova"/>
          <w:color w:val="auto"/>
          <w:spacing w:val="-2"/>
          <w:sz w:val="24"/>
          <w:szCs w:val="24"/>
          <w:lang w:bidi="it-IT"/>
        </w:rPr>
        <w:t xml:space="preserve"> più di tanto, oggi</w:t>
      </w:r>
      <w:r w:rsidR="00463394" w:rsidRPr="000D3225">
        <w:rPr>
          <w:rFonts w:ascii="Arial Nova" w:hAnsi="Arial Nova"/>
          <w:color w:val="auto"/>
          <w:spacing w:val="-2"/>
          <w:sz w:val="24"/>
          <w:szCs w:val="24"/>
          <w:lang w:bidi="it-IT"/>
        </w:rPr>
        <w:t xml:space="preserve"> che vedo tutto in luce diversa</w:t>
      </w:r>
      <w:r w:rsidRPr="000D3225">
        <w:rPr>
          <w:rFonts w:ascii="Arial Nova" w:hAnsi="Arial Nova"/>
          <w:color w:val="auto"/>
          <w:spacing w:val="-2"/>
          <w:sz w:val="24"/>
          <w:szCs w:val="24"/>
          <w:lang w:bidi="it-IT"/>
        </w:rPr>
        <w:t xml:space="preserve"> lo trovo bellissimo e ringrazio la mia mamma per essersi impegnata tanto nella scelta</w:t>
      </w:r>
      <w:r w:rsidR="004522B8" w:rsidRPr="000D3225">
        <w:rPr>
          <w:rFonts w:ascii="Arial Nova" w:hAnsi="Arial Nova"/>
          <w:color w:val="auto"/>
          <w:spacing w:val="-2"/>
          <w:sz w:val="24"/>
          <w:szCs w:val="24"/>
          <w:lang w:bidi="it-IT"/>
        </w:rPr>
        <w:t xml:space="preserve"> e non avermene dato uno più comune.</w:t>
      </w:r>
    </w:p>
    <w:p w14:paraId="3A1F3E94" w14:textId="51DF4CD4" w:rsidR="004522B8" w:rsidRPr="000D3225" w:rsidRDefault="00A23E9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Un giorno, h</w:t>
      </w:r>
      <w:r w:rsidR="004522B8" w:rsidRPr="000D3225">
        <w:rPr>
          <w:rFonts w:ascii="Arial Nova" w:hAnsi="Arial Nova"/>
          <w:color w:val="auto"/>
          <w:spacing w:val="-2"/>
          <w:sz w:val="24"/>
          <w:szCs w:val="24"/>
          <w:lang w:bidi="it-IT"/>
        </w:rPr>
        <w:t xml:space="preserve">o deciso di essere me stessa e quindi essere fuori dal comune. </w:t>
      </w:r>
      <w:r w:rsidRPr="000D3225">
        <w:rPr>
          <w:rFonts w:ascii="Arial Nova" w:hAnsi="Arial Nova"/>
          <w:color w:val="auto"/>
          <w:spacing w:val="-2"/>
          <w:sz w:val="24"/>
          <w:szCs w:val="24"/>
          <w:lang w:bidi="it-IT"/>
        </w:rPr>
        <w:t>Non mi sono mai accontentata. Non ci riesco.</w:t>
      </w:r>
    </w:p>
    <w:p w14:paraId="7E932F63" w14:textId="087CDCC9" w:rsidR="00A23E9B" w:rsidRPr="000D3225" w:rsidRDefault="00A23E9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voglio un lavoro comune. Non voglio una vita comune. Mai un giorno nella mia vita mi sono </w:t>
      </w:r>
      <w:r w:rsidR="005942FA" w:rsidRPr="000D3225">
        <w:rPr>
          <w:rFonts w:ascii="Arial Nova" w:hAnsi="Arial Nova"/>
          <w:color w:val="auto"/>
          <w:spacing w:val="-2"/>
          <w:sz w:val="24"/>
          <w:szCs w:val="24"/>
          <w:lang w:bidi="it-IT"/>
        </w:rPr>
        <w:t>vista come</w:t>
      </w:r>
      <w:r w:rsidRPr="000D3225">
        <w:rPr>
          <w:rFonts w:ascii="Arial Nova" w:hAnsi="Arial Nova"/>
          <w:color w:val="auto"/>
          <w:spacing w:val="-2"/>
          <w:sz w:val="24"/>
          <w:szCs w:val="24"/>
          <w:lang w:bidi="it-IT"/>
        </w:rPr>
        <w:t xml:space="preserve"> mediocre, neanche nei momenti più difficili e forse oggi capisco che era un buon atteggiamento di pensiero.</w:t>
      </w:r>
    </w:p>
    <w:p w14:paraId="04C750BC" w14:textId="6459BF87" w:rsidR="004522B8" w:rsidRPr="000D3225" w:rsidRDefault="004522B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Da ragazzi si tende molto ad omologarsi</w:t>
      </w:r>
      <w:r w:rsidR="00463394" w:rsidRPr="000D3225">
        <w:rPr>
          <w:rFonts w:ascii="Arial Nova" w:hAnsi="Arial Nova"/>
          <w:color w:val="auto"/>
          <w:spacing w:val="-2"/>
          <w:sz w:val="24"/>
          <w:szCs w:val="24"/>
          <w:lang w:bidi="it-IT"/>
        </w:rPr>
        <w:t xml:space="preserve"> agli altri,</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ma questo significa non rivelarci mai realmente per quello che siamo e ognuno di noi, è </w:t>
      </w:r>
      <w:r w:rsidR="00463394" w:rsidRPr="000D3225">
        <w:rPr>
          <w:rFonts w:ascii="Arial Nova" w:hAnsi="Arial Nova"/>
          <w:color w:val="auto"/>
          <w:spacing w:val="-2"/>
          <w:sz w:val="24"/>
          <w:szCs w:val="24"/>
          <w:lang w:bidi="it-IT"/>
        </w:rPr>
        <w:t>UNICO e SPECIALE</w:t>
      </w:r>
      <w:r w:rsidRPr="000D3225">
        <w:rPr>
          <w:rFonts w:ascii="Arial Nova" w:hAnsi="Arial Nova"/>
          <w:color w:val="auto"/>
          <w:spacing w:val="-2"/>
          <w:sz w:val="24"/>
          <w:szCs w:val="24"/>
          <w:lang w:bidi="it-IT"/>
        </w:rPr>
        <w:t xml:space="preserve"> e ha qualcosa da dare al mondo.</w:t>
      </w:r>
    </w:p>
    <w:p w14:paraId="4219463B" w14:textId="77777777" w:rsidR="00A23E9B" w:rsidRPr="000D3225" w:rsidRDefault="00A23E9B" w:rsidP="008707DD">
      <w:pPr>
        <w:pStyle w:val="Informazionidicontatto"/>
        <w:spacing w:line="240" w:lineRule="auto"/>
        <w:jc w:val="both"/>
        <w:rPr>
          <w:rFonts w:ascii="Arial Nova" w:hAnsi="Arial Nova"/>
          <w:color w:val="auto"/>
          <w:spacing w:val="-2"/>
          <w:sz w:val="24"/>
          <w:szCs w:val="24"/>
          <w:lang w:bidi="it-IT"/>
        </w:rPr>
      </w:pPr>
    </w:p>
    <w:p w14:paraId="6A231EA0" w14:textId="67F98BD9" w:rsidR="002D6E1F" w:rsidRPr="000D3225" w:rsidRDefault="00A23E9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Quindi dicevo, beh si</w:t>
      </w:r>
      <w:r w:rsidR="00342CBC" w:rsidRPr="000D3225">
        <w:rPr>
          <w:rFonts w:ascii="Arial Nova" w:hAnsi="Arial Nova"/>
          <w:color w:val="auto"/>
          <w:spacing w:val="-2"/>
          <w:sz w:val="24"/>
          <w:szCs w:val="24"/>
          <w:lang w:bidi="it-IT"/>
        </w:rPr>
        <w:t>, o</w:t>
      </w:r>
      <w:r w:rsidRPr="000D3225">
        <w:rPr>
          <w:rFonts w:ascii="Arial Nova" w:hAnsi="Arial Nova"/>
          <w:color w:val="auto"/>
          <w:spacing w:val="-2"/>
          <w:sz w:val="24"/>
          <w:szCs w:val="24"/>
          <w:lang w:bidi="it-IT"/>
        </w:rPr>
        <w:t>ggi il mio nome è ok, s</w:t>
      </w:r>
      <w:r w:rsidR="002D6E1F" w:rsidRPr="000D3225">
        <w:rPr>
          <w:rFonts w:ascii="Arial Nova" w:hAnsi="Arial Nova"/>
          <w:color w:val="auto"/>
          <w:spacing w:val="-2"/>
          <w:sz w:val="24"/>
          <w:szCs w:val="24"/>
          <w:lang w:bidi="it-IT"/>
        </w:rPr>
        <w:t>ono molto difficile sui nomi, secondo me parlano tanto di una persona e non vanno mai dati a caso</w:t>
      </w:r>
      <w:r w:rsidRPr="000D3225">
        <w:rPr>
          <w:rFonts w:ascii="Arial Nova" w:hAnsi="Arial Nova"/>
          <w:color w:val="auto"/>
          <w:spacing w:val="-2"/>
          <w:sz w:val="24"/>
          <w:szCs w:val="24"/>
          <w:lang w:bidi="it-IT"/>
        </w:rPr>
        <w:t xml:space="preserve"> o per essere per forza in linea col cognome.</w:t>
      </w:r>
    </w:p>
    <w:p w14:paraId="3C13BECE" w14:textId="6038ABDA" w:rsidR="002D6E1F" w:rsidRPr="000D3225" w:rsidRDefault="002D6E1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Io oggi</w:t>
      </w:r>
      <w:r w:rsidR="00061279" w:rsidRPr="000D3225">
        <w:rPr>
          <w:rFonts w:ascii="Arial Nova" w:hAnsi="Arial Nova"/>
          <w:color w:val="auto"/>
          <w:spacing w:val="-2"/>
          <w:sz w:val="24"/>
          <w:szCs w:val="24"/>
          <w:lang w:bidi="it-IT"/>
        </w:rPr>
        <w:t xml:space="preserve"> posso dire di sentirmi </w:t>
      </w:r>
      <w:r w:rsidRPr="000D3225">
        <w:rPr>
          <w:rFonts w:ascii="Arial Nova" w:hAnsi="Arial Nova"/>
          <w:color w:val="auto"/>
          <w:spacing w:val="-2"/>
          <w:sz w:val="24"/>
          <w:szCs w:val="24"/>
          <w:lang w:bidi="it-IT"/>
        </w:rPr>
        <w:t>un’ Annabella a tutti gli effetti</w:t>
      </w:r>
      <w:r w:rsidR="004522B8" w:rsidRPr="000D3225">
        <w:rPr>
          <w:rFonts w:ascii="Arial Nova" w:hAnsi="Arial Nova"/>
          <w:color w:val="auto"/>
          <w:spacing w:val="-2"/>
          <w:sz w:val="24"/>
          <w:szCs w:val="24"/>
          <w:lang w:bidi="it-IT"/>
        </w:rPr>
        <w:t>!</w:t>
      </w:r>
    </w:p>
    <w:p w14:paraId="0010CAD9" w14:textId="77777777" w:rsidR="001F5884" w:rsidRPr="000D3225" w:rsidRDefault="001F5884" w:rsidP="008707DD">
      <w:pPr>
        <w:pStyle w:val="Informazionidicontatto"/>
        <w:spacing w:line="240" w:lineRule="auto"/>
        <w:jc w:val="both"/>
        <w:rPr>
          <w:rFonts w:ascii="Arial Nova" w:hAnsi="Arial Nova"/>
          <w:color w:val="auto"/>
          <w:spacing w:val="-2"/>
          <w:sz w:val="24"/>
          <w:szCs w:val="24"/>
          <w:lang w:bidi="it-IT"/>
        </w:rPr>
      </w:pPr>
    </w:p>
    <w:p w14:paraId="2DC8E113" w14:textId="4649D28D" w:rsidR="00A23E9B" w:rsidRPr="000D3225" w:rsidRDefault="00C629C1"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E t</w:t>
      </w:r>
      <w:r w:rsidR="00A23E9B" w:rsidRPr="000D3225">
        <w:rPr>
          <w:rFonts w:ascii="Arial Nova" w:hAnsi="Arial Nova"/>
          <w:color w:val="auto"/>
          <w:spacing w:val="-2"/>
          <w:sz w:val="24"/>
          <w:szCs w:val="24"/>
          <w:lang w:bidi="it-IT"/>
        </w:rPr>
        <w:t xml:space="preserve">u </w:t>
      </w:r>
      <w:r w:rsidR="00061279" w:rsidRPr="000D3225">
        <w:rPr>
          <w:rFonts w:ascii="Arial Nova" w:hAnsi="Arial Nova"/>
          <w:color w:val="auto"/>
          <w:spacing w:val="-2"/>
          <w:sz w:val="24"/>
          <w:szCs w:val="24"/>
          <w:lang w:bidi="it-IT"/>
        </w:rPr>
        <w:t xml:space="preserve">ci pensi mai davvero al tuo nome? Ti rappresenta? </w:t>
      </w:r>
    </w:p>
    <w:p w14:paraId="22DA0DDC" w14:textId="6B76FEDD" w:rsidR="00061279" w:rsidRPr="000D3225" w:rsidRDefault="0006127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Dice qualcosa sulla tua storia?</w:t>
      </w:r>
    </w:p>
    <w:p w14:paraId="4F1C47DD" w14:textId="3781E0A8" w:rsidR="00342CBC" w:rsidRPr="000D3225" w:rsidRDefault="00342CB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Perché ti chiami cos</w:t>
      </w:r>
      <w:r w:rsidR="003B0731" w:rsidRPr="000D3225">
        <w:rPr>
          <w:rFonts w:ascii="Arial Nova" w:hAnsi="Arial Nova"/>
          <w:color w:val="auto"/>
          <w:spacing w:val="-2"/>
          <w:sz w:val="24"/>
          <w:szCs w:val="24"/>
          <w:lang w:bidi="it-IT"/>
        </w:rPr>
        <w:t>ì?</w:t>
      </w:r>
    </w:p>
    <w:p w14:paraId="45CC7440" w14:textId="5E7E55EF" w:rsidR="002D6E1F" w:rsidRPr="000D3225" w:rsidRDefault="002D6E1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Il mio fratellone da sempre mi chiama Annabi, e io lo trovo così carino e simpatico e </w:t>
      </w:r>
      <w:r w:rsidR="00A23E9B" w:rsidRPr="000D3225">
        <w:rPr>
          <w:rFonts w:ascii="Arial Nova" w:hAnsi="Arial Nova"/>
          <w:color w:val="auto"/>
          <w:spacing w:val="-2"/>
          <w:sz w:val="24"/>
          <w:szCs w:val="24"/>
          <w:lang w:bidi="it-IT"/>
        </w:rPr>
        <w:t xml:space="preserve">di recente, </w:t>
      </w:r>
      <w:r w:rsidRPr="000D3225">
        <w:rPr>
          <w:rFonts w:ascii="Arial Nova" w:hAnsi="Arial Nova"/>
          <w:color w:val="auto"/>
          <w:spacing w:val="-2"/>
          <w:sz w:val="24"/>
          <w:szCs w:val="24"/>
          <w:lang w:bidi="it-IT"/>
        </w:rPr>
        <w:t>l’ho adottato anche come brand personale.</w:t>
      </w:r>
    </w:p>
    <w:p w14:paraId="73881C0E" w14:textId="5C3C7411" w:rsidR="002542B5" w:rsidRPr="000D3225" w:rsidRDefault="00C629C1" w:rsidP="008707DD">
      <w:pPr>
        <w:pStyle w:val="Informazionidicontatto"/>
        <w:spacing w:line="240" w:lineRule="auto"/>
        <w:jc w:val="both"/>
        <w:rPr>
          <w:rFonts w:ascii="Arial Nova" w:hAnsi="Arial Nova"/>
          <w:i/>
          <w:iCs/>
          <w:color w:val="auto"/>
          <w:spacing w:val="-2"/>
          <w:sz w:val="24"/>
          <w:szCs w:val="24"/>
          <w:lang w:bidi="it-IT"/>
        </w:rPr>
      </w:pPr>
      <w:r>
        <w:rPr>
          <w:rFonts w:ascii="Arial Nova" w:hAnsi="Arial Nova"/>
          <w:color w:val="auto"/>
          <w:spacing w:val="-2"/>
          <w:sz w:val="24"/>
          <w:szCs w:val="24"/>
          <w:lang w:bidi="it-IT"/>
        </w:rPr>
        <w:t>M</w:t>
      </w:r>
      <w:r w:rsidR="00061279" w:rsidRPr="000D3225">
        <w:rPr>
          <w:rFonts w:ascii="Arial Nova" w:hAnsi="Arial Nova"/>
          <w:color w:val="auto"/>
          <w:spacing w:val="-2"/>
          <w:sz w:val="24"/>
          <w:szCs w:val="24"/>
          <w:lang w:bidi="it-IT"/>
        </w:rPr>
        <w:t xml:space="preserve">eno di un anno fa ho dato vita ad </w:t>
      </w:r>
      <w:r w:rsidR="00061279" w:rsidRPr="000D3225">
        <w:rPr>
          <w:rFonts w:ascii="Arial Nova" w:hAnsi="Arial Nova"/>
          <w:i/>
          <w:iCs/>
          <w:color w:val="auto"/>
          <w:spacing w:val="-2"/>
          <w:sz w:val="24"/>
          <w:szCs w:val="24"/>
          <w:lang w:bidi="it-IT"/>
        </w:rPr>
        <w:t>Annabi Lifestyle</w:t>
      </w:r>
      <w:r w:rsidR="00061279" w:rsidRPr="000D3225">
        <w:rPr>
          <w:rFonts w:ascii="Arial Nova" w:hAnsi="Arial Nova"/>
          <w:color w:val="auto"/>
          <w:spacing w:val="-2"/>
          <w:sz w:val="24"/>
          <w:szCs w:val="24"/>
          <w:lang w:bidi="it-IT"/>
        </w:rPr>
        <w:t xml:space="preserve"> e di recente ad </w:t>
      </w:r>
      <w:proofErr w:type="spellStart"/>
      <w:r w:rsidR="00061279" w:rsidRPr="000D3225">
        <w:rPr>
          <w:rFonts w:ascii="Arial Nova" w:hAnsi="Arial Nova"/>
          <w:i/>
          <w:iCs/>
          <w:color w:val="auto"/>
          <w:spacing w:val="-2"/>
          <w:sz w:val="24"/>
          <w:szCs w:val="24"/>
          <w:lang w:bidi="it-IT"/>
        </w:rPr>
        <w:t>Annabi’s</w:t>
      </w:r>
      <w:proofErr w:type="spellEnd"/>
      <w:r w:rsidR="00061279" w:rsidRPr="000D3225">
        <w:rPr>
          <w:rFonts w:ascii="Arial Nova" w:hAnsi="Arial Nova"/>
          <w:i/>
          <w:iCs/>
          <w:color w:val="auto"/>
          <w:spacing w:val="-2"/>
          <w:sz w:val="24"/>
          <w:szCs w:val="24"/>
          <w:lang w:bidi="it-IT"/>
        </w:rPr>
        <w:t xml:space="preserve"> Corner. </w:t>
      </w:r>
    </w:p>
    <w:p w14:paraId="3DA3141E" w14:textId="2196C48B" w:rsidR="00645079" w:rsidRPr="000D3225" w:rsidRDefault="00C629C1"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Un nuovo stile di vita, un</w:t>
      </w:r>
      <w:r w:rsidR="00061279" w:rsidRPr="000D3225">
        <w:rPr>
          <w:rFonts w:ascii="Arial Nova" w:hAnsi="Arial Nova"/>
          <w:color w:val="auto"/>
          <w:spacing w:val="-2"/>
          <w:sz w:val="24"/>
          <w:szCs w:val="24"/>
          <w:lang w:bidi="it-IT"/>
        </w:rPr>
        <w:t xml:space="preserve"> prim</w:t>
      </w:r>
      <w:r>
        <w:rPr>
          <w:rFonts w:ascii="Arial Nova" w:hAnsi="Arial Nova"/>
          <w:color w:val="auto"/>
          <w:spacing w:val="-2"/>
          <w:sz w:val="24"/>
          <w:szCs w:val="24"/>
          <w:lang w:bidi="it-IT"/>
        </w:rPr>
        <w:t>o</w:t>
      </w:r>
      <w:r w:rsidR="00061279" w:rsidRPr="000D3225">
        <w:rPr>
          <w:rFonts w:ascii="Arial Nova" w:hAnsi="Arial Nova"/>
          <w:color w:val="auto"/>
          <w:spacing w:val="-2"/>
          <w:sz w:val="24"/>
          <w:szCs w:val="24"/>
          <w:lang w:bidi="it-IT"/>
        </w:rPr>
        <w:t xml:space="preserve"> </w:t>
      </w:r>
      <w:r w:rsidR="00A23E9B" w:rsidRPr="000D3225">
        <w:rPr>
          <w:rFonts w:ascii="Arial Nova" w:hAnsi="Arial Nova"/>
          <w:color w:val="auto"/>
          <w:spacing w:val="-2"/>
          <w:sz w:val="24"/>
          <w:szCs w:val="24"/>
          <w:lang w:bidi="it-IT"/>
        </w:rPr>
        <w:t>piccol</w:t>
      </w:r>
      <w:r>
        <w:rPr>
          <w:rFonts w:ascii="Arial Nova" w:hAnsi="Arial Nova"/>
          <w:color w:val="auto"/>
          <w:spacing w:val="-2"/>
          <w:sz w:val="24"/>
          <w:szCs w:val="24"/>
          <w:lang w:bidi="it-IT"/>
        </w:rPr>
        <w:t>o</w:t>
      </w:r>
      <w:r w:rsidR="00A23E9B" w:rsidRPr="000D3225">
        <w:rPr>
          <w:rFonts w:ascii="Arial Nova" w:hAnsi="Arial Nova"/>
          <w:color w:val="auto"/>
          <w:spacing w:val="-2"/>
          <w:sz w:val="24"/>
          <w:szCs w:val="24"/>
          <w:lang w:bidi="it-IT"/>
        </w:rPr>
        <w:t xml:space="preserve"> </w:t>
      </w:r>
      <w:r w:rsidR="00061279" w:rsidRPr="000D3225">
        <w:rPr>
          <w:rFonts w:ascii="Arial Nova" w:hAnsi="Arial Nova"/>
          <w:color w:val="auto"/>
          <w:spacing w:val="-2"/>
          <w:sz w:val="24"/>
          <w:szCs w:val="24"/>
          <w:lang w:bidi="it-IT"/>
        </w:rPr>
        <w:t>pass</w:t>
      </w:r>
      <w:r>
        <w:rPr>
          <w:rFonts w:ascii="Arial Nova" w:hAnsi="Arial Nova"/>
          <w:color w:val="auto"/>
          <w:spacing w:val="-2"/>
          <w:sz w:val="24"/>
          <w:szCs w:val="24"/>
          <w:lang w:bidi="it-IT"/>
        </w:rPr>
        <w:t>o</w:t>
      </w:r>
      <w:r w:rsidR="00061279" w:rsidRPr="000D3225">
        <w:rPr>
          <w:rFonts w:ascii="Arial Nova" w:hAnsi="Arial Nova"/>
          <w:color w:val="auto"/>
          <w:spacing w:val="-2"/>
          <w:sz w:val="24"/>
          <w:szCs w:val="24"/>
          <w:lang w:bidi="it-IT"/>
        </w:rPr>
        <w:t xml:space="preserve"> verso il cambiamento che desidero nella mia vita.</w:t>
      </w:r>
    </w:p>
    <w:p w14:paraId="7C310F10" w14:textId="011BE4B5" w:rsidR="00061279" w:rsidRPr="000D3225" w:rsidRDefault="00061279" w:rsidP="008707DD">
      <w:pPr>
        <w:pStyle w:val="Informazionidicontatto"/>
        <w:spacing w:line="240" w:lineRule="auto"/>
        <w:jc w:val="both"/>
        <w:rPr>
          <w:rFonts w:ascii="Arial Nova" w:hAnsi="Arial Nova"/>
          <w:color w:val="auto"/>
          <w:spacing w:val="-2"/>
          <w:sz w:val="24"/>
          <w:szCs w:val="24"/>
          <w:lang w:bidi="it-IT"/>
        </w:rPr>
      </w:pPr>
    </w:p>
    <w:p w14:paraId="6F60DD22" w14:textId="2B2423CB" w:rsidR="00061279" w:rsidRPr="000D3225" w:rsidRDefault="004522B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w:t>
      </w:r>
      <w:r w:rsidR="00F30DD7" w:rsidRPr="000D3225">
        <w:rPr>
          <w:rFonts w:ascii="Arial Nova" w:hAnsi="Arial Nova"/>
          <w:color w:val="auto"/>
          <w:spacing w:val="-2"/>
          <w:sz w:val="24"/>
          <w:szCs w:val="24"/>
          <w:lang w:bidi="it-IT"/>
        </w:rPr>
        <w:t xml:space="preserve">a </w:t>
      </w:r>
      <w:r w:rsidRPr="000D3225">
        <w:rPr>
          <w:rFonts w:ascii="Arial Nova" w:hAnsi="Arial Nova"/>
          <w:color w:val="auto"/>
          <w:spacing w:val="-2"/>
          <w:sz w:val="24"/>
          <w:szCs w:val="24"/>
          <w:lang w:bidi="it-IT"/>
        </w:rPr>
        <w:t>mia vita</w:t>
      </w:r>
      <w:r w:rsidR="00061279" w:rsidRPr="000D3225">
        <w:rPr>
          <w:rFonts w:ascii="Arial Nova" w:hAnsi="Arial Nova"/>
          <w:color w:val="auto"/>
          <w:spacing w:val="-2"/>
          <w:sz w:val="24"/>
          <w:szCs w:val="24"/>
          <w:lang w:bidi="it-IT"/>
        </w:rPr>
        <w:t xml:space="preserve">, appunto. </w:t>
      </w:r>
      <w:r w:rsidR="00A23E9B" w:rsidRPr="000D3225">
        <w:rPr>
          <w:rFonts w:ascii="Arial Nova" w:hAnsi="Arial Nova"/>
          <w:color w:val="auto"/>
          <w:spacing w:val="-2"/>
          <w:sz w:val="24"/>
          <w:szCs w:val="24"/>
          <w:lang w:bidi="it-IT"/>
        </w:rPr>
        <w:t>Rip</w:t>
      </w:r>
      <w:r w:rsidR="00061279" w:rsidRPr="000D3225">
        <w:rPr>
          <w:rFonts w:ascii="Arial Nova" w:hAnsi="Arial Nova"/>
          <w:color w:val="auto"/>
          <w:spacing w:val="-2"/>
          <w:sz w:val="24"/>
          <w:szCs w:val="24"/>
          <w:lang w:bidi="it-IT"/>
        </w:rPr>
        <w:t>artiamo da qui.</w:t>
      </w:r>
    </w:p>
    <w:p w14:paraId="43BA1ADE" w14:textId="1BAEE992" w:rsidR="002542B5" w:rsidRPr="000D3225" w:rsidRDefault="002542B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In realtà per </w:t>
      </w:r>
      <w:r w:rsidR="00A23E9B" w:rsidRPr="000D3225">
        <w:rPr>
          <w:rFonts w:ascii="Arial Nova" w:hAnsi="Arial Nova"/>
          <w:color w:val="auto"/>
          <w:spacing w:val="-2"/>
          <w:sz w:val="24"/>
          <w:szCs w:val="24"/>
          <w:lang w:bidi="it-IT"/>
        </w:rPr>
        <w:t>tanto tempo,</w:t>
      </w:r>
      <w:r w:rsidRPr="000D3225">
        <w:rPr>
          <w:rFonts w:ascii="Arial Nova" w:hAnsi="Arial Nova"/>
          <w:color w:val="auto"/>
          <w:spacing w:val="-2"/>
          <w:sz w:val="24"/>
          <w:szCs w:val="24"/>
          <w:lang w:bidi="it-IT"/>
        </w:rPr>
        <w:t xml:space="preserve"> non mi sono espressa o raccontata perché non</w:t>
      </w:r>
      <w:r w:rsidR="00A11A6C" w:rsidRPr="000D3225">
        <w:rPr>
          <w:rFonts w:ascii="Arial Nova" w:hAnsi="Arial Nova"/>
          <w:color w:val="auto"/>
          <w:spacing w:val="-2"/>
          <w:sz w:val="24"/>
          <w:szCs w:val="24"/>
          <w:lang w:bidi="it-IT"/>
        </w:rPr>
        <w:t xml:space="preserve"> mi sembrava di avere una vita da romanzo con grandi colpi di scena, la mia non </w:t>
      </w:r>
      <w:r w:rsidRPr="000D3225">
        <w:rPr>
          <w:rFonts w:ascii="Arial Nova" w:hAnsi="Arial Nova"/>
          <w:color w:val="auto"/>
          <w:spacing w:val="-2"/>
          <w:sz w:val="24"/>
          <w:szCs w:val="24"/>
          <w:lang w:bidi="it-IT"/>
        </w:rPr>
        <w:t>è per nulla una vita strappalacrime,</w:t>
      </w:r>
      <w:r w:rsidR="00A11A6C" w:rsidRPr="000D3225">
        <w:rPr>
          <w:rFonts w:ascii="Arial Nova" w:hAnsi="Arial Nova"/>
          <w:color w:val="auto"/>
          <w:spacing w:val="-2"/>
          <w:sz w:val="24"/>
          <w:szCs w:val="24"/>
          <w:lang w:bidi="it-IT"/>
        </w:rPr>
        <w:t xml:space="preserve"> di quelle che piacciono tanto al pubblico, </w:t>
      </w:r>
      <w:r w:rsidRPr="000D3225">
        <w:rPr>
          <w:rFonts w:ascii="Arial Nova" w:hAnsi="Arial Nova"/>
          <w:color w:val="auto"/>
          <w:spacing w:val="-2"/>
          <w:sz w:val="24"/>
          <w:szCs w:val="24"/>
          <w:lang w:bidi="it-IT"/>
        </w:rPr>
        <w:t>in cui si tocca il fondo e bisogna risollevarsi.</w:t>
      </w:r>
    </w:p>
    <w:p w14:paraId="4571DE59" w14:textId="2FFEC5F0" w:rsidR="00A11A6C" w:rsidRPr="000D3225" w:rsidRDefault="00A11A6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Certo</w:t>
      </w:r>
      <w:r w:rsidR="00C629C1">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q</w:t>
      </w:r>
      <w:r w:rsidR="002542B5" w:rsidRPr="000D3225">
        <w:rPr>
          <w:rFonts w:ascii="Arial Nova" w:hAnsi="Arial Nova"/>
          <w:color w:val="auto"/>
          <w:spacing w:val="-2"/>
          <w:sz w:val="24"/>
          <w:szCs w:val="24"/>
          <w:lang w:bidi="it-IT"/>
        </w:rPr>
        <w:t>uelle emozionano molto,</w:t>
      </w:r>
      <w:r w:rsidRPr="000D3225">
        <w:rPr>
          <w:rFonts w:ascii="Arial Nova" w:hAnsi="Arial Nova"/>
          <w:color w:val="auto"/>
          <w:spacing w:val="-2"/>
          <w:sz w:val="24"/>
          <w:szCs w:val="24"/>
          <w:lang w:bidi="it-IT"/>
        </w:rPr>
        <w:t xml:space="preserve"> ti dan</w:t>
      </w:r>
      <w:r w:rsidR="00A23E9B" w:rsidRPr="000D3225">
        <w:rPr>
          <w:rFonts w:ascii="Arial Nova" w:hAnsi="Arial Nova"/>
          <w:color w:val="auto"/>
          <w:spacing w:val="-2"/>
          <w:sz w:val="24"/>
          <w:szCs w:val="24"/>
          <w:lang w:bidi="it-IT"/>
        </w:rPr>
        <w:t>no</w:t>
      </w:r>
      <w:r w:rsidRPr="000D3225">
        <w:rPr>
          <w:rFonts w:ascii="Arial Nova" w:hAnsi="Arial Nova"/>
          <w:color w:val="auto"/>
          <w:spacing w:val="-2"/>
          <w:sz w:val="24"/>
          <w:szCs w:val="24"/>
          <w:lang w:bidi="it-IT"/>
        </w:rPr>
        <w:t xml:space="preserve"> una sensazione di riscatto,</w:t>
      </w:r>
      <w:r w:rsidR="002542B5" w:rsidRPr="000D3225">
        <w:rPr>
          <w:rFonts w:ascii="Arial Nova" w:hAnsi="Arial Nova"/>
          <w:color w:val="auto"/>
          <w:spacing w:val="-2"/>
          <w:sz w:val="24"/>
          <w:szCs w:val="24"/>
          <w:lang w:bidi="it-IT"/>
        </w:rPr>
        <w:t xml:space="preserve"> </w:t>
      </w:r>
      <w:r w:rsidR="00A23E9B" w:rsidRPr="000D3225">
        <w:rPr>
          <w:rFonts w:ascii="Arial Nova" w:hAnsi="Arial Nova"/>
          <w:color w:val="auto"/>
          <w:spacing w:val="-2"/>
          <w:sz w:val="24"/>
          <w:szCs w:val="24"/>
          <w:lang w:bidi="it-IT"/>
        </w:rPr>
        <w:t xml:space="preserve">di vera affermazione, </w:t>
      </w:r>
      <w:r w:rsidR="002542B5" w:rsidRPr="000D3225">
        <w:rPr>
          <w:rFonts w:ascii="Arial Nova" w:hAnsi="Arial Nova"/>
          <w:color w:val="auto"/>
          <w:spacing w:val="-2"/>
          <w:sz w:val="24"/>
          <w:szCs w:val="24"/>
          <w:lang w:bidi="it-IT"/>
        </w:rPr>
        <w:t xml:space="preserve">ma la verità </w:t>
      </w:r>
      <w:r w:rsidRPr="000D3225">
        <w:rPr>
          <w:rFonts w:ascii="Arial Nova" w:hAnsi="Arial Nova"/>
          <w:color w:val="auto"/>
          <w:spacing w:val="-2"/>
          <w:sz w:val="24"/>
          <w:szCs w:val="24"/>
          <w:lang w:bidi="it-IT"/>
        </w:rPr>
        <w:t xml:space="preserve">invece è molto semplice: </w:t>
      </w:r>
      <w:r w:rsidR="002542B5" w:rsidRPr="000D3225">
        <w:rPr>
          <w:rFonts w:ascii="Arial Nova" w:hAnsi="Arial Nova"/>
          <w:color w:val="auto"/>
          <w:spacing w:val="-2"/>
          <w:sz w:val="24"/>
          <w:szCs w:val="24"/>
          <w:lang w:bidi="it-IT"/>
        </w:rPr>
        <w:t xml:space="preserve">sono stata fortunata. </w:t>
      </w:r>
    </w:p>
    <w:p w14:paraId="57D30B1A" w14:textId="438E4ECD" w:rsidR="002542B5" w:rsidRPr="000D3225" w:rsidRDefault="002542B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Fino ad oggi non mi è mancato nulla.</w:t>
      </w:r>
    </w:p>
    <w:p w14:paraId="00F580B6" w14:textId="287D9F62" w:rsidR="002542B5" w:rsidRPr="000D3225" w:rsidRDefault="002542B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Sono sempre stata coccolata </w:t>
      </w:r>
      <w:r w:rsidR="00A11A6C" w:rsidRPr="000D3225">
        <w:rPr>
          <w:rFonts w:ascii="Arial Nova" w:hAnsi="Arial Nova"/>
          <w:color w:val="auto"/>
          <w:spacing w:val="-2"/>
          <w:sz w:val="24"/>
          <w:szCs w:val="24"/>
          <w:lang w:bidi="it-IT"/>
        </w:rPr>
        <w:t xml:space="preserve">e amata </w:t>
      </w:r>
      <w:r w:rsidRPr="000D3225">
        <w:rPr>
          <w:rFonts w:ascii="Arial Nova" w:hAnsi="Arial Nova"/>
          <w:color w:val="auto"/>
          <w:spacing w:val="-2"/>
          <w:sz w:val="24"/>
          <w:szCs w:val="24"/>
          <w:lang w:bidi="it-IT"/>
        </w:rPr>
        <w:t>da tutti</w:t>
      </w:r>
      <w:r w:rsidR="00A11A6C" w:rsidRPr="000D3225">
        <w:rPr>
          <w:rFonts w:ascii="Arial Nova" w:hAnsi="Arial Nova"/>
          <w:color w:val="auto"/>
          <w:spacing w:val="-2"/>
          <w:sz w:val="24"/>
          <w:szCs w:val="24"/>
          <w:lang w:bidi="it-IT"/>
        </w:rPr>
        <w:t xml:space="preserve"> per il mio buon carattere</w:t>
      </w:r>
      <w:r w:rsidRPr="000D3225">
        <w:rPr>
          <w:rFonts w:ascii="Arial Nova" w:hAnsi="Arial Nova"/>
          <w:color w:val="auto"/>
          <w:spacing w:val="-2"/>
          <w:sz w:val="24"/>
          <w:szCs w:val="24"/>
          <w:lang w:bidi="it-IT"/>
        </w:rPr>
        <w:t xml:space="preserve">, ho avuto la possibilità di scegliere molte volte, ho ricevuto un’istruzione nelle scuole migliori e </w:t>
      </w:r>
      <w:r w:rsidR="00A11A6C" w:rsidRPr="000D3225">
        <w:rPr>
          <w:rFonts w:ascii="Arial Nova" w:hAnsi="Arial Nova"/>
          <w:color w:val="auto"/>
          <w:spacing w:val="-2"/>
          <w:sz w:val="24"/>
          <w:szCs w:val="24"/>
          <w:lang w:bidi="it-IT"/>
        </w:rPr>
        <w:t xml:space="preserve">sono consapevole che </w:t>
      </w:r>
      <w:r w:rsidRPr="000D3225">
        <w:rPr>
          <w:rFonts w:ascii="Arial Nova" w:hAnsi="Arial Nova"/>
          <w:color w:val="auto"/>
          <w:spacing w:val="-2"/>
          <w:sz w:val="24"/>
          <w:szCs w:val="24"/>
          <w:lang w:bidi="it-IT"/>
        </w:rPr>
        <w:t>devo solo essere grata per tutto questo.</w:t>
      </w:r>
    </w:p>
    <w:p w14:paraId="434EEA66" w14:textId="2C62DC12" w:rsidR="002542B5" w:rsidRPr="000D3225" w:rsidRDefault="002542B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La mia vita s</w:t>
      </w:r>
      <w:r w:rsidR="004522B8" w:rsidRPr="000D3225">
        <w:rPr>
          <w:rFonts w:ascii="Arial Nova" w:hAnsi="Arial Nova"/>
          <w:color w:val="auto"/>
          <w:spacing w:val="-2"/>
          <w:sz w:val="24"/>
          <w:szCs w:val="24"/>
          <w:lang w:bidi="it-IT"/>
        </w:rPr>
        <w:t>i è svolta a Milano fin dalla nascita.</w:t>
      </w:r>
    </w:p>
    <w:p w14:paraId="020D6822" w14:textId="04C9B895" w:rsidR="002D6E1F" w:rsidRPr="000D3225" w:rsidRDefault="002542B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Milano, c</w:t>
      </w:r>
      <w:r w:rsidR="002D6E1F" w:rsidRPr="000D3225">
        <w:rPr>
          <w:rFonts w:ascii="Arial Nova" w:hAnsi="Arial Nova"/>
          <w:color w:val="auto"/>
          <w:spacing w:val="-2"/>
          <w:sz w:val="24"/>
          <w:szCs w:val="24"/>
          <w:lang w:bidi="it-IT"/>
        </w:rPr>
        <w:t xml:space="preserve">ittà che </w:t>
      </w:r>
      <w:r w:rsidR="00061279" w:rsidRPr="000D3225">
        <w:rPr>
          <w:rFonts w:ascii="Arial Nova" w:hAnsi="Arial Nova"/>
          <w:color w:val="auto"/>
          <w:spacing w:val="-2"/>
          <w:sz w:val="24"/>
          <w:szCs w:val="24"/>
          <w:lang w:bidi="it-IT"/>
        </w:rPr>
        <w:t xml:space="preserve">non ho mai apprezzato abbastanza e che </w:t>
      </w:r>
      <w:r w:rsidR="004522B8" w:rsidRPr="000D3225">
        <w:rPr>
          <w:rFonts w:ascii="Arial Nova" w:hAnsi="Arial Nova"/>
          <w:color w:val="auto"/>
          <w:spacing w:val="-2"/>
          <w:sz w:val="24"/>
          <w:szCs w:val="24"/>
          <w:lang w:bidi="it-IT"/>
        </w:rPr>
        <w:t xml:space="preserve">oggi </w:t>
      </w:r>
      <w:r w:rsidR="002D6E1F" w:rsidRPr="000D3225">
        <w:rPr>
          <w:rFonts w:ascii="Arial Nova" w:hAnsi="Arial Nova"/>
          <w:color w:val="auto"/>
          <w:spacing w:val="-2"/>
          <w:sz w:val="24"/>
          <w:szCs w:val="24"/>
          <w:lang w:bidi="it-IT"/>
        </w:rPr>
        <w:t xml:space="preserve">adoro </w:t>
      </w:r>
      <w:r w:rsidRPr="000D3225">
        <w:rPr>
          <w:rFonts w:ascii="Arial Nova" w:hAnsi="Arial Nova"/>
          <w:color w:val="auto"/>
          <w:spacing w:val="-2"/>
          <w:sz w:val="24"/>
          <w:szCs w:val="24"/>
          <w:lang w:bidi="it-IT"/>
        </w:rPr>
        <w:t xml:space="preserve">perché </w:t>
      </w:r>
      <w:r w:rsidR="00ED5026" w:rsidRPr="000D3225">
        <w:rPr>
          <w:rFonts w:ascii="Arial Nova" w:hAnsi="Arial Nova"/>
          <w:color w:val="auto"/>
          <w:spacing w:val="-2"/>
          <w:sz w:val="24"/>
          <w:szCs w:val="24"/>
          <w:lang w:bidi="it-IT"/>
        </w:rPr>
        <w:t>mi ha permesso di re</w:t>
      </w:r>
      <w:r w:rsidR="00986BBF" w:rsidRPr="000D3225">
        <w:rPr>
          <w:rFonts w:ascii="Arial Nova" w:hAnsi="Arial Nova"/>
          <w:color w:val="auto"/>
          <w:spacing w:val="-2"/>
          <w:sz w:val="24"/>
          <w:szCs w:val="24"/>
          <w:lang w:bidi="it-IT"/>
        </w:rPr>
        <w:t>alizzare</w:t>
      </w:r>
      <w:r w:rsidR="00061279" w:rsidRPr="000D3225">
        <w:rPr>
          <w:rFonts w:ascii="Arial Nova" w:hAnsi="Arial Nova"/>
          <w:color w:val="auto"/>
          <w:spacing w:val="-2"/>
          <w:sz w:val="24"/>
          <w:szCs w:val="24"/>
          <w:lang w:bidi="it-IT"/>
        </w:rPr>
        <w:t xml:space="preserve"> tanti </w:t>
      </w:r>
      <w:r w:rsidR="00ED5026" w:rsidRPr="000D3225">
        <w:rPr>
          <w:rFonts w:ascii="Arial Nova" w:hAnsi="Arial Nova"/>
          <w:color w:val="auto"/>
          <w:spacing w:val="-2"/>
          <w:sz w:val="24"/>
          <w:szCs w:val="24"/>
          <w:lang w:bidi="it-IT"/>
        </w:rPr>
        <w:t>desideri</w:t>
      </w:r>
      <w:r w:rsidR="00986BBF" w:rsidRPr="000D3225">
        <w:rPr>
          <w:rFonts w:ascii="Arial Nova" w:hAnsi="Arial Nova"/>
          <w:color w:val="auto"/>
          <w:spacing w:val="-2"/>
          <w:sz w:val="24"/>
          <w:szCs w:val="24"/>
          <w:lang w:bidi="it-IT"/>
        </w:rPr>
        <w:t>.</w:t>
      </w:r>
    </w:p>
    <w:p w14:paraId="73E13AB4" w14:textId="77777777" w:rsidR="004522B8" w:rsidRPr="000D3225" w:rsidRDefault="00986BB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a Milano chiedi, Milano risponde</w:t>
      </w:r>
      <w:r w:rsidR="004522B8" w:rsidRPr="000D3225">
        <w:rPr>
          <w:rFonts w:ascii="Arial Nova" w:hAnsi="Arial Nova"/>
          <w:color w:val="auto"/>
          <w:spacing w:val="-2"/>
          <w:sz w:val="24"/>
          <w:szCs w:val="24"/>
          <w:lang w:bidi="it-IT"/>
        </w:rPr>
        <w:t>.</w:t>
      </w:r>
    </w:p>
    <w:p w14:paraId="6044A73E" w14:textId="17E6AE96" w:rsidR="00986BBF"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4522B8" w:rsidRPr="000D3225">
        <w:rPr>
          <w:rFonts w:ascii="Arial Nova" w:hAnsi="Arial Nova"/>
          <w:color w:val="auto"/>
          <w:spacing w:val="-2"/>
          <w:sz w:val="24"/>
          <w:szCs w:val="24"/>
          <w:lang w:bidi="it-IT"/>
        </w:rPr>
        <w:t xml:space="preserve"> in grado di darti </w:t>
      </w:r>
      <w:r w:rsidR="00986BBF" w:rsidRPr="000D3225">
        <w:rPr>
          <w:rFonts w:ascii="Arial Nova" w:hAnsi="Arial Nova"/>
          <w:color w:val="auto"/>
          <w:spacing w:val="-2"/>
          <w:sz w:val="24"/>
          <w:szCs w:val="24"/>
          <w:lang w:bidi="it-IT"/>
        </w:rPr>
        <w:t>davvero tanto.</w:t>
      </w:r>
    </w:p>
    <w:p w14:paraId="640EE28A" w14:textId="779C78F3" w:rsidR="00A23E9B" w:rsidRPr="000D3225" w:rsidRDefault="00A23E9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Potrebbe essere infilata nella lista delle città che realizzano tutti i sogni un po' come Parigi o New York.</w:t>
      </w:r>
    </w:p>
    <w:p w14:paraId="65C784F5" w14:textId="407579B9" w:rsidR="00061279" w:rsidRPr="000D3225" w:rsidRDefault="0006127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I Milanesi ne vanno fieri</w:t>
      </w:r>
      <w:r w:rsidR="003B0731" w:rsidRPr="000D3225">
        <w:rPr>
          <w:rFonts w:ascii="Arial Nova" w:hAnsi="Arial Nova"/>
          <w:color w:val="auto"/>
          <w:spacing w:val="-2"/>
          <w:sz w:val="24"/>
          <w:szCs w:val="24"/>
          <w:lang w:bidi="it-IT"/>
        </w:rPr>
        <w:t>, imbruttiti o no,</w:t>
      </w:r>
      <w:r w:rsidRPr="000D3225">
        <w:rPr>
          <w:rFonts w:ascii="Arial Nova" w:hAnsi="Arial Nova"/>
          <w:color w:val="auto"/>
          <w:spacing w:val="-2"/>
          <w:sz w:val="24"/>
          <w:szCs w:val="24"/>
          <w:lang w:bidi="it-IT"/>
        </w:rPr>
        <w:t xml:space="preserve"> e tutti coloro che vengono da fuori sanno </w:t>
      </w:r>
      <w:r w:rsidR="002542B5" w:rsidRPr="000D3225">
        <w:rPr>
          <w:rFonts w:ascii="Arial Nova" w:hAnsi="Arial Nova"/>
          <w:color w:val="auto"/>
          <w:spacing w:val="-2"/>
          <w:sz w:val="24"/>
          <w:szCs w:val="24"/>
          <w:lang w:bidi="it-IT"/>
        </w:rPr>
        <w:t xml:space="preserve">che hanno una grande opportunità </w:t>
      </w:r>
      <w:r w:rsidRPr="000D3225">
        <w:rPr>
          <w:rFonts w:ascii="Arial Nova" w:hAnsi="Arial Nova"/>
          <w:color w:val="auto"/>
          <w:spacing w:val="-2"/>
          <w:sz w:val="24"/>
          <w:szCs w:val="24"/>
          <w:lang w:bidi="it-IT"/>
        </w:rPr>
        <w:t xml:space="preserve">e chi si trova a doverla lasciare non la dimenticherà mai del tutto.. </w:t>
      </w:r>
    </w:p>
    <w:p w14:paraId="79005B4B" w14:textId="77777777" w:rsidR="00061279" w:rsidRPr="000D3225" w:rsidRDefault="00061279" w:rsidP="008707DD">
      <w:pPr>
        <w:pStyle w:val="Informazionidicontatto"/>
        <w:spacing w:line="240" w:lineRule="auto"/>
        <w:jc w:val="both"/>
        <w:rPr>
          <w:rFonts w:ascii="Arial Nova" w:hAnsi="Arial Nova"/>
          <w:color w:val="auto"/>
          <w:spacing w:val="-2"/>
          <w:sz w:val="24"/>
          <w:szCs w:val="24"/>
          <w:lang w:bidi="it-IT"/>
        </w:rPr>
      </w:pPr>
    </w:p>
    <w:p w14:paraId="706BE5CA" w14:textId="700EC375" w:rsidR="00986BBF" w:rsidRPr="000D3225" w:rsidRDefault="0006127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Sono sempre stata a</w:t>
      </w:r>
      <w:r w:rsidR="00986BBF" w:rsidRPr="000D3225">
        <w:rPr>
          <w:rFonts w:ascii="Arial Nova" w:hAnsi="Arial Nova"/>
          <w:color w:val="auto"/>
          <w:spacing w:val="-2"/>
          <w:sz w:val="24"/>
          <w:szCs w:val="24"/>
          <w:lang w:bidi="it-IT"/>
        </w:rPr>
        <w:t xml:space="preserve">ppassionata di lingue straniere, </w:t>
      </w:r>
      <w:r w:rsidRPr="000D3225">
        <w:rPr>
          <w:rFonts w:ascii="Arial Nova" w:hAnsi="Arial Nova"/>
          <w:color w:val="auto"/>
          <w:spacing w:val="-2"/>
          <w:sz w:val="24"/>
          <w:szCs w:val="24"/>
          <w:lang w:bidi="it-IT"/>
        </w:rPr>
        <w:t>in effett</w:t>
      </w:r>
      <w:r w:rsidR="002542B5" w:rsidRPr="000D3225">
        <w:rPr>
          <w:rFonts w:ascii="Arial Nova" w:hAnsi="Arial Nova"/>
          <w:color w:val="auto"/>
          <w:spacing w:val="-2"/>
          <w:sz w:val="24"/>
          <w:szCs w:val="24"/>
          <w:lang w:bidi="it-IT"/>
        </w:rPr>
        <w:t xml:space="preserve">i </w:t>
      </w:r>
      <w:r w:rsidR="00986BBF" w:rsidRPr="000D3225">
        <w:rPr>
          <w:rFonts w:ascii="Arial Nova" w:hAnsi="Arial Nova"/>
          <w:color w:val="auto"/>
          <w:spacing w:val="-2"/>
          <w:sz w:val="24"/>
          <w:szCs w:val="24"/>
          <w:lang w:bidi="it-IT"/>
        </w:rPr>
        <w:t xml:space="preserve">intorno ai sei anni </w:t>
      </w:r>
      <w:r w:rsidR="002542B5" w:rsidRPr="000D3225">
        <w:rPr>
          <w:rFonts w:ascii="Arial Nova" w:hAnsi="Arial Nova"/>
          <w:color w:val="auto"/>
          <w:spacing w:val="-2"/>
          <w:sz w:val="24"/>
          <w:szCs w:val="24"/>
          <w:lang w:bidi="it-IT"/>
        </w:rPr>
        <w:t xml:space="preserve">credo di aver deciso </w:t>
      </w:r>
      <w:r w:rsidR="00986BBF" w:rsidRPr="000D3225">
        <w:rPr>
          <w:rFonts w:ascii="Arial Nova" w:hAnsi="Arial Nova"/>
          <w:color w:val="auto"/>
          <w:spacing w:val="-2"/>
          <w:sz w:val="24"/>
          <w:szCs w:val="24"/>
          <w:lang w:bidi="it-IT"/>
        </w:rPr>
        <w:t>che avrei voluto parlarne il più</w:t>
      </w:r>
      <w:r w:rsidR="005608AA" w:rsidRPr="000D3225">
        <w:rPr>
          <w:rFonts w:ascii="Arial Nova" w:hAnsi="Arial Nova"/>
          <w:color w:val="auto"/>
          <w:spacing w:val="-2"/>
          <w:sz w:val="24"/>
          <w:szCs w:val="24"/>
          <w:lang w:bidi="it-IT"/>
        </w:rPr>
        <w:t xml:space="preserve"> </w:t>
      </w:r>
      <w:r w:rsidR="00986BBF" w:rsidRPr="000D3225">
        <w:rPr>
          <w:rFonts w:ascii="Arial Nova" w:hAnsi="Arial Nova"/>
          <w:color w:val="auto"/>
          <w:spacing w:val="-2"/>
          <w:sz w:val="24"/>
          <w:szCs w:val="24"/>
          <w:lang w:bidi="it-IT"/>
        </w:rPr>
        <w:t>possibile per comunicare con tutto il mondo.</w:t>
      </w:r>
    </w:p>
    <w:p w14:paraId="55ED0C1F" w14:textId="45C896E2" w:rsidR="002542B5" w:rsidRPr="000D3225" w:rsidRDefault="00986BB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Se vuoi instaurare una comunicazione profonda </w:t>
      </w:r>
      <w:r w:rsidR="00061279" w:rsidRPr="000D3225">
        <w:rPr>
          <w:rFonts w:ascii="Arial Nova" w:hAnsi="Arial Nova"/>
          <w:color w:val="auto"/>
          <w:spacing w:val="-2"/>
          <w:sz w:val="24"/>
          <w:szCs w:val="24"/>
          <w:lang w:bidi="it-IT"/>
        </w:rPr>
        <w:t>con qualcuno</w:t>
      </w:r>
      <w:r w:rsidR="00C629C1">
        <w:rPr>
          <w:rFonts w:ascii="Arial Nova" w:hAnsi="Arial Nova"/>
          <w:color w:val="auto"/>
          <w:spacing w:val="-2"/>
          <w:sz w:val="24"/>
          <w:szCs w:val="24"/>
          <w:lang w:bidi="it-IT"/>
        </w:rPr>
        <w:t>,</w:t>
      </w:r>
      <w:r w:rsidR="00061279"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devi conoscere a pieno la </w:t>
      </w:r>
      <w:r w:rsidR="002542B5" w:rsidRPr="000D3225">
        <w:rPr>
          <w:rFonts w:ascii="Arial Nova" w:hAnsi="Arial Nova"/>
          <w:color w:val="auto"/>
          <w:spacing w:val="-2"/>
          <w:sz w:val="24"/>
          <w:szCs w:val="24"/>
          <w:lang w:bidi="it-IT"/>
        </w:rPr>
        <w:t xml:space="preserve">sua </w:t>
      </w:r>
      <w:r w:rsidRPr="000D3225">
        <w:rPr>
          <w:rFonts w:ascii="Arial Nova" w:hAnsi="Arial Nova"/>
          <w:color w:val="auto"/>
          <w:spacing w:val="-2"/>
          <w:sz w:val="24"/>
          <w:szCs w:val="24"/>
          <w:lang w:bidi="it-IT"/>
        </w:rPr>
        <w:t xml:space="preserve">lingua, la </w:t>
      </w:r>
      <w:r w:rsidR="002542B5" w:rsidRPr="000D3225">
        <w:rPr>
          <w:rFonts w:ascii="Arial Nova" w:hAnsi="Arial Nova"/>
          <w:color w:val="auto"/>
          <w:spacing w:val="-2"/>
          <w:sz w:val="24"/>
          <w:szCs w:val="24"/>
          <w:lang w:bidi="it-IT"/>
        </w:rPr>
        <w:t xml:space="preserve">sua </w:t>
      </w:r>
      <w:r w:rsidRPr="000D3225">
        <w:rPr>
          <w:rFonts w:ascii="Arial Nova" w:hAnsi="Arial Nova"/>
          <w:color w:val="auto"/>
          <w:spacing w:val="-2"/>
          <w:sz w:val="24"/>
          <w:szCs w:val="24"/>
          <w:lang w:bidi="it-IT"/>
        </w:rPr>
        <w:t>cultura, le sfumature e</w:t>
      </w:r>
      <w:r w:rsidR="002542B5" w:rsidRPr="000D3225">
        <w:rPr>
          <w:rFonts w:ascii="Arial Nova" w:hAnsi="Arial Nova"/>
          <w:color w:val="auto"/>
          <w:spacing w:val="-2"/>
          <w:sz w:val="24"/>
          <w:szCs w:val="24"/>
          <w:lang w:bidi="it-IT"/>
        </w:rPr>
        <w:t xml:space="preserve"> per me</w:t>
      </w:r>
      <w:r w:rsidR="00C629C1">
        <w:rPr>
          <w:rFonts w:ascii="Arial Nova" w:hAnsi="Arial Nova"/>
          <w:color w:val="auto"/>
          <w:spacing w:val="-2"/>
          <w:sz w:val="24"/>
          <w:szCs w:val="24"/>
          <w:lang w:bidi="it-IT"/>
        </w:rPr>
        <w:t>,</w:t>
      </w:r>
      <w:r w:rsidR="002542B5" w:rsidRPr="000D3225">
        <w:rPr>
          <w:rFonts w:ascii="Arial Nova" w:hAnsi="Arial Nova"/>
          <w:color w:val="auto"/>
          <w:spacing w:val="-2"/>
          <w:sz w:val="24"/>
          <w:szCs w:val="24"/>
          <w:lang w:bidi="it-IT"/>
        </w:rPr>
        <w:t xml:space="preserve"> c’è anche la letteratura che dice molto su un popolo e sull</w:t>
      </w:r>
      <w:r w:rsidR="00DA4D45">
        <w:rPr>
          <w:rFonts w:ascii="Arial Nova" w:hAnsi="Arial Nova"/>
          <w:color w:val="auto"/>
          <w:spacing w:val="-2"/>
          <w:sz w:val="24"/>
          <w:szCs w:val="24"/>
          <w:lang w:bidi="it-IT"/>
        </w:rPr>
        <w:t>a</w:t>
      </w:r>
      <w:r w:rsidR="002542B5" w:rsidRPr="000D3225">
        <w:rPr>
          <w:rFonts w:ascii="Arial Nova" w:hAnsi="Arial Nova"/>
          <w:color w:val="auto"/>
          <w:spacing w:val="-2"/>
          <w:sz w:val="24"/>
          <w:szCs w:val="24"/>
          <w:lang w:bidi="it-IT"/>
        </w:rPr>
        <w:t xml:space="preserve"> su</w:t>
      </w:r>
      <w:r w:rsidR="00DA4D45">
        <w:rPr>
          <w:rFonts w:ascii="Arial Nova" w:hAnsi="Arial Nova"/>
          <w:color w:val="auto"/>
          <w:spacing w:val="-2"/>
          <w:sz w:val="24"/>
          <w:szCs w:val="24"/>
          <w:lang w:bidi="it-IT"/>
        </w:rPr>
        <w:t>a</w:t>
      </w:r>
      <w:r w:rsidR="002542B5" w:rsidRPr="000D3225">
        <w:rPr>
          <w:rFonts w:ascii="Arial Nova" w:hAnsi="Arial Nova"/>
          <w:color w:val="auto"/>
          <w:spacing w:val="-2"/>
          <w:sz w:val="24"/>
          <w:szCs w:val="24"/>
          <w:lang w:bidi="it-IT"/>
        </w:rPr>
        <w:t xml:space="preserve"> </w:t>
      </w:r>
      <w:r w:rsidR="003B0731" w:rsidRPr="000D3225">
        <w:rPr>
          <w:rFonts w:ascii="Arial Nova" w:hAnsi="Arial Nova"/>
          <w:color w:val="auto"/>
          <w:spacing w:val="-2"/>
          <w:sz w:val="24"/>
          <w:szCs w:val="24"/>
          <w:lang w:bidi="it-IT"/>
        </w:rPr>
        <w:t>storia</w:t>
      </w:r>
      <w:r w:rsidR="002542B5" w:rsidRPr="000D3225">
        <w:rPr>
          <w:rFonts w:ascii="Arial Nova" w:hAnsi="Arial Nova"/>
          <w:color w:val="auto"/>
          <w:spacing w:val="-2"/>
          <w:sz w:val="24"/>
          <w:szCs w:val="24"/>
          <w:lang w:bidi="it-IT"/>
        </w:rPr>
        <w:t>.</w:t>
      </w:r>
    </w:p>
    <w:p w14:paraId="215872D2" w14:textId="556364EE" w:rsidR="00986BBF" w:rsidRPr="000D3225" w:rsidRDefault="002542B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w:t>
      </w:r>
      <w:r w:rsidR="00986BBF" w:rsidRPr="000D3225">
        <w:rPr>
          <w:rFonts w:ascii="Arial Nova" w:hAnsi="Arial Nova"/>
          <w:color w:val="auto"/>
          <w:spacing w:val="-2"/>
          <w:sz w:val="24"/>
          <w:szCs w:val="24"/>
          <w:lang w:bidi="it-IT"/>
        </w:rPr>
        <w:t>o soffrivo davvero a non comprendere le bimbe straniere con cui volevo giocare a tutti i costi</w:t>
      </w:r>
      <w:r w:rsidR="003B0731"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probabilmente </w:t>
      </w:r>
      <w:r w:rsidR="00986BBF" w:rsidRPr="000D3225">
        <w:rPr>
          <w:rFonts w:ascii="Arial Nova" w:hAnsi="Arial Nova"/>
          <w:color w:val="auto"/>
          <w:spacing w:val="-2"/>
          <w:sz w:val="24"/>
          <w:szCs w:val="24"/>
          <w:lang w:bidi="it-IT"/>
        </w:rPr>
        <w:t>perché sembravano delle Barbie</w:t>
      </w:r>
      <w:r w:rsidRPr="000D3225">
        <w:rPr>
          <w:rFonts w:ascii="Arial Nova" w:hAnsi="Arial Nova"/>
          <w:color w:val="auto"/>
          <w:spacing w:val="-2"/>
          <w:sz w:val="24"/>
          <w:szCs w:val="24"/>
          <w:lang w:bidi="it-IT"/>
        </w:rPr>
        <w:t xml:space="preserve"> e tentavo di parlare lo stesso</w:t>
      </w:r>
      <w:r w:rsidR="00161E87"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la cosa straordinaria è che tra bambini ci si capisce sempre. </w:t>
      </w:r>
    </w:p>
    <w:p w14:paraId="1715A2FB" w14:textId="10495FC7" w:rsidR="00986BBF" w:rsidRPr="000D3225" w:rsidRDefault="00986BB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Parlare del tempo e del più e del meno non faceva per me nemmeno a sei anni e quindi</w:t>
      </w:r>
      <w:r w:rsidR="00C629C1">
        <w:rPr>
          <w:rFonts w:ascii="Arial Nova" w:hAnsi="Arial Nova"/>
          <w:color w:val="auto"/>
          <w:spacing w:val="-2"/>
          <w:sz w:val="24"/>
          <w:szCs w:val="24"/>
          <w:lang w:bidi="it-IT"/>
        </w:rPr>
        <w:t xml:space="preserve"> parlavo tedesco</w:t>
      </w:r>
      <w:r w:rsidRPr="000D3225">
        <w:rPr>
          <w:rFonts w:ascii="Arial Nova" w:hAnsi="Arial Nova"/>
          <w:color w:val="auto"/>
          <w:spacing w:val="-2"/>
          <w:sz w:val="24"/>
          <w:szCs w:val="24"/>
          <w:lang w:bidi="it-IT"/>
        </w:rPr>
        <w:t>…</w:t>
      </w:r>
    </w:p>
    <w:p w14:paraId="2A6C2AAF" w14:textId="4CB43985" w:rsidR="00986BBF" w:rsidRPr="000D3225" w:rsidRDefault="00C629C1"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Così, h</w:t>
      </w:r>
      <w:r w:rsidR="00ED5026" w:rsidRPr="000D3225">
        <w:rPr>
          <w:rFonts w:ascii="Arial Nova" w:hAnsi="Arial Nova"/>
          <w:color w:val="auto"/>
          <w:spacing w:val="-2"/>
          <w:sz w:val="24"/>
          <w:szCs w:val="24"/>
          <w:lang w:bidi="it-IT"/>
        </w:rPr>
        <w:t xml:space="preserve">o studiato lingue al liceo e recidiva </w:t>
      </w:r>
      <w:r w:rsidR="00986BBF" w:rsidRPr="000D3225">
        <w:rPr>
          <w:rFonts w:ascii="Arial Nova" w:hAnsi="Arial Nova"/>
          <w:color w:val="auto"/>
          <w:spacing w:val="-2"/>
          <w:sz w:val="24"/>
          <w:szCs w:val="24"/>
          <w:lang w:bidi="it-IT"/>
        </w:rPr>
        <w:t>mi</w:t>
      </w:r>
      <w:r w:rsidR="00ED5026" w:rsidRPr="000D3225">
        <w:rPr>
          <w:rFonts w:ascii="Arial Nova" w:hAnsi="Arial Nova"/>
          <w:color w:val="auto"/>
          <w:spacing w:val="-2"/>
          <w:sz w:val="24"/>
          <w:szCs w:val="24"/>
          <w:lang w:bidi="it-IT"/>
        </w:rPr>
        <w:t xml:space="preserve"> sono laureata in lingue e letterature straniere</w:t>
      </w:r>
      <w:r w:rsidR="00986BBF" w:rsidRPr="000D3225">
        <w:rPr>
          <w:rFonts w:ascii="Arial Nova" w:hAnsi="Arial Nova"/>
          <w:color w:val="auto"/>
          <w:spacing w:val="-2"/>
          <w:sz w:val="24"/>
          <w:szCs w:val="24"/>
          <w:lang w:bidi="it-IT"/>
        </w:rPr>
        <w:t xml:space="preserve"> all’Università.</w:t>
      </w:r>
    </w:p>
    <w:p w14:paraId="0F613B8D" w14:textId="73D349B5" w:rsidR="00161E87" w:rsidRPr="000D3225" w:rsidRDefault="00986BB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Mia mamma ha tentato in tutti i modi di </w:t>
      </w:r>
      <w:r w:rsidR="004522B8" w:rsidRPr="000D3225">
        <w:rPr>
          <w:rFonts w:ascii="Arial Nova" w:hAnsi="Arial Nova"/>
          <w:color w:val="auto"/>
          <w:spacing w:val="-2"/>
          <w:sz w:val="24"/>
          <w:szCs w:val="24"/>
          <w:lang w:bidi="it-IT"/>
        </w:rPr>
        <w:t>convincermi a</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fare il medico, ancora oggi m</w:t>
      </w:r>
      <w:r w:rsidR="00161E87" w:rsidRPr="000D3225">
        <w:rPr>
          <w:rFonts w:ascii="Arial Nova" w:hAnsi="Arial Nova"/>
          <w:color w:val="auto"/>
          <w:spacing w:val="-2"/>
          <w:sz w:val="24"/>
          <w:szCs w:val="24"/>
          <w:lang w:bidi="it-IT"/>
        </w:rPr>
        <w:t>i rimprovera di non averlo fatto</w:t>
      </w:r>
      <w:r w:rsidR="004522B8"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dice che sono fredda</w:t>
      </w:r>
      <w:r w:rsidR="004522B8" w:rsidRPr="000D3225">
        <w:rPr>
          <w:rFonts w:ascii="Arial Nova" w:hAnsi="Arial Nova"/>
          <w:color w:val="auto"/>
          <w:spacing w:val="-2"/>
          <w:sz w:val="24"/>
          <w:szCs w:val="24"/>
          <w:lang w:bidi="it-IT"/>
        </w:rPr>
        <w:t xml:space="preserve"> al punto giusto </w:t>
      </w:r>
      <w:r w:rsidRPr="000D3225">
        <w:rPr>
          <w:rFonts w:ascii="Arial Nova" w:hAnsi="Arial Nova"/>
          <w:color w:val="auto"/>
          <w:spacing w:val="-2"/>
          <w:sz w:val="24"/>
          <w:szCs w:val="24"/>
          <w:lang w:bidi="it-IT"/>
        </w:rPr>
        <w:t xml:space="preserve">e avrei potuto farlo benissimo, </w:t>
      </w:r>
      <w:r w:rsidR="00161E87" w:rsidRPr="000D3225">
        <w:rPr>
          <w:rFonts w:ascii="Arial Nova" w:hAnsi="Arial Nova"/>
          <w:color w:val="auto"/>
          <w:spacing w:val="-2"/>
          <w:sz w:val="24"/>
          <w:szCs w:val="24"/>
          <w:lang w:bidi="it-IT"/>
        </w:rPr>
        <w:t xml:space="preserve">e poi abbiamo l’esempio della cugina Manu che è un medico straordinario, </w:t>
      </w:r>
      <w:r w:rsidRPr="000D3225">
        <w:rPr>
          <w:rFonts w:ascii="Arial Nova" w:hAnsi="Arial Nova"/>
          <w:color w:val="auto"/>
          <w:spacing w:val="-2"/>
          <w:sz w:val="24"/>
          <w:szCs w:val="24"/>
          <w:lang w:bidi="it-IT"/>
        </w:rPr>
        <w:t xml:space="preserve">ma </w:t>
      </w:r>
      <w:r w:rsidR="00161E87" w:rsidRPr="000D3225">
        <w:rPr>
          <w:rFonts w:ascii="Arial Nova" w:hAnsi="Arial Nova"/>
          <w:color w:val="auto"/>
          <w:spacing w:val="-2"/>
          <w:sz w:val="24"/>
          <w:szCs w:val="24"/>
          <w:lang w:bidi="it-IT"/>
        </w:rPr>
        <w:t>la verità è che</w:t>
      </w:r>
      <w:r w:rsidRPr="000D3225">
        <w:rPr>
          <w:rFonts w:ascii="Arial Nova" w:hAnsi="Arial Nova"/>
          <w:color w:val="auto"/>
          <w:spacing w:val="-2"/>
          <w:sz w:val="24"/>
          <w:szCs w:val="24"/>
          <w:lang w:bidi="it-IT"/>
        </w:rPr>
        <w:t xml:space="preserve"> non sentivo la vocazione e senza una chiamata</w:t>
      </w:r>
      <w:r w:rsidR="00161E87"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per me è impossibile intraprendere </w:t>
      </w:r>
      <w:r w:rsidR="00C629C1">
        <w:rPr>
          <w:rFonts w:ascii="Arial Nova" w:hAnsi="Arial Nova"/>
          <w:color w:val="auto"/>
          <w:spacing w:val="-2"/>
          <w:sz w:val="24"/>
          <w:szCs w:val="24"/>
          <w:lang w:bidi="it-IT"/>
        </w:rPr>
        <w:t>qualsi</w:t>
      </w:r>
      <w:r w:rsidRPr="000D3225">
        <w:rPr>
          <w:rFonts w:ascii="Arial Nova" w:hAnsi="Arial Nova"/>
          <w:color w:val="auto"/>
          <w:spacing w:val="-2"/>
          <w:sz w:val="24"/>
          <w:szCs w:val="24"/>
          <w:lang w:bidi="it-IT"/>
        </w:rPr>
        <w:t>a</w:t>
      </w:r>
      <w:r w:rsidR="00C629C1">
        <w:rPr>
          <w:rFonts w:ascii="Arial Nova" w:hAnsi="Arial Nova"/>
          <w:color w:val="auto"/>
          <w:spacing w:val="-2"/>
          <w:sz w:val="24"/>
          <w:szCs w:val="24"/>
          <w:lang w:bidi="it-IT"/>
        </w:rPr>
        <w:t>si a</w:t>
      </w:r>
      <w:r w:rsidRPr="000D3225">
        <w:rPr>
          <w:rFonts w:ascii="Arial Nova" w:hAnsi="Arial Nova"/>
          <w:color w:val="auto"/>
          <w:spacing w:val="-2"/>
          <w:sz w:val="24"/>
          <w:szCs w:val="24"/>
          <w:lang w:bidi="it-IT"/>
        </w:rPr>
        <w:t>ttività</w:t>
      </w:r>
      <w:r w:rsidR="00161E87" w:rsidRPr="000D3225">
        <w:rPr>
          <w:rFonts w:ascii="Arial Nova" w:hAnsi="Arial Nova"/>
          <w:color w:val="auto"/>
          <w:spacing w:val="-2"/>
          <w:sz w:val="24"/>
          <w:szCs w:val="24"/>
          <w:lang w:bidi="it-IT"/>
        </w:rPr>
        <w:t>.</w:t>
      </w:r>
    </w:p>
    <w:p w14:paraId="34E0B574" w14:textId="67385C3A" w:rsidR="00986BBF" w:rsidRPr="000D3225" w:rsidRDefault="00161E8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Beh dai p</w:t>
      </w:r>
      <w:r w:rsidR="00036CDB" w:rsidRPr="000D3225">
        <w:rPr>
          <w:rFonts w:ascii="Arial Nova" w:hAnsi="Arial Nova"/>
          <w:color w:val="auto"/>
          <w:spacing w:val="-2"/>
          <w:sz w:val="24"/>
          <w:szCs w:val="24"/>
          <w:lang w:bidi="it-IT"/>
        </w:rPr>
        <w:t xml:space="preserve">oi non sono così fredda, </w:t>
      </w:r>
      <w:r w:rsidR="003B0731" w:rsidRPr="000D3225">
        <w:rPr>
          <w:rFonts w:ascii="Arial Nova" w:hAnsi="Arial Nova"/>
          <w:color w:val="auto"/>
          <w:spacing w:val="-2"/>
          <w:sz w:val="24"/>
          <w:szCs w:val="24"/>
          <w:lang w:bidi="it-IT"/>
        </w:rPr>
        <w:t xml:space="preserve">provo </w:t>
      </w:r>
      <w:r w:rsidR="00C629C1">
        <w:rPr>
          <w:rFonts w:ascii="Arial Nova" w:hAnsi="Arial Nova"/>
          <w:color w:val="auto"/>
          <w:spacing w:val="-2"/>
          <w:sz w:val="24"/>
          <w:szCs w:val="24"/>
          <w:lang w:bidi="it-IT"/>
        </w:rPr>
        <w:t xml:space="preserve">sempre </w:t>
      </w:r>
      <w:r w:rsidR="003B0731" w:rsidRPr="000D3225">
        <w:rPr>
          <w:rFonts w:ascii="Arial Nova" w:hAnsi="Arial Nova"/>
          <w:color w:val="auto"/>
          <w:spacing w:val="-2"/>
          <w:sz w:val="24"/>
          <w:szCs w:val="24"/>
          <w:lang w:bidi="it-IT"/>
        </w:rPr>
        <w:t>ad essere</w:t>
      </w:r>
      <w:r w:rsidR="00036CDB" w:rsidRPr="000D3225">
        <w:rPr>
          <w:rFonts w:ascii="Arial Nova" w:hAnsi="Arial Nova"/>
          <w:color w:val="auto"/>
          <w:spacing w:val="-2"/>
          <w:sz w:val="24"/>
          <w:szCs w:val="24"/>
          <w:lang w:bidi="it-IT"/>
        </w:rPr>
        <w:t xml:space="preserve"> empatica,</w:t>
      </w:r>
      <w:r w:rsidRPr="000D3225">
        <w:rPr>
          <w:rFonts w:ascii="Arial Nova" w:hAnsi="Arial Nova"/>
          <w:color w:val="auto"/>
          <w:spacing w:val="-2"/>
          <w:sz w:val="24"/>
          <w:szCs w:val="24"/>
          <w:lang w:bidi="it-IT"/>
        </w:rPr>
        <w:t xml:space="preserve"> </w:t>
      </w:r>
      <w:r w:rsidR="00036CDB" w:rsidRPr="000D3225">
        <w:rPr>
          <w:rFonts w:ascii="Arial Nova" w:hAnsi="Arial Nova"/>
          <w:color w:val="auto"/>
          <w:spacing w:val="-2"/>
          <w:sz w:val="24"/>
          <w:szCs w:val="24"/>
          <w:lang w:bidi="it-IT"/>
        </w:rPr>
        <w:t xml:space="preserve">tendo a mettermi nei panni dell’altro e </w:t>
      </w:r>
      <w:r w:rsidR="00036CDB" w:rsidRPr="000D3225">
        <w:rPr>
          <w:rFonts w:ascii="Arial Nova" w:hAnsi="Arial Nova"/>
          <w:color w:val="auto"/>
          <w:spacing w:val="-2"/>
          <w:sz w:val="24"/>
          <w:szCs w:val="24"/>
          <w:lang w:bidi="it-IT"/>
        </w:rPr>
        <w:lastRenderedPageBreak/>
        <w:t>sarebbe stata davvero dura</w:t>
      </w:r>
      <w:r w:rsidRPr="000D3225">
        <w:rPr>
          <w:rFonts w:ascii="Arial Nova" w:hAnsi="Arial Nova"/>
          <w:color w:val="auto"/>
          <w:spacing w:val="-2"/>
          <w:sz w:val="24"/>
          <w:szCs w:val="24"/>
          <w:lang w:bidi="it-IT"/>
        </w:rPr>
        <w:t xml:space="preserve"> non immedesimarmi in ogni caso </w:t>
      </w:r>
      <w:r w:rsidR="00036CDB" w:rsidRPr="000D3225">
        <w:rPr>
          <w:rFonts w:ascii="Arial Nova" w:hAnsi="Arial Nova"/>
          <w:color w:val="auto"/>
          <w:spacing w:val="-2"/>
          <w:sz w:val="24"/>
          <w:szCs w:val="24"/>
          <w:lang w:bidi="it-IT"/>
        </w:rPr>
        <w:t>…</w:t>
      </w:r>
    </w:p>
    <w:p w14:paraId="0BEE6971" w14:textId="1359CAB0" w:rsidR="00161E87" w:rsidRPr="000D3225" w:rsidRDefault="00161E8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 realtà spesso lo faccio quando molte donne mi chiedono aiuto per riprendere in mano la propria vita.</w:t>
      </w:r>
    </w:p>
    <w:p w14:paraId="76C18692" w14:textId="6F085AB2" w:rsidR="00161E87" w:rsidRPr="000D3225" w:rsidRDefault="00161E8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Mi piace entrare in comunicazione profonda e capire cosa provano e perchè desiderano un cambiamento.</w:t>
      </w:r>
    </w:p>
    <w:p w14:paraId="2E8C54D4" w14:textId="77777777" w:rsidR="00161E87" w:rsidRPr="000D3225" w:rsidRDefault="00161E87" w:rsidP="008707DD">
      <w:pPr>
        <w:pStyle w:val="Informazionidicontatto"/>
        <w:spacing w:line="240" w:lineRule="auto"/>
        <w:jc w:val="both"/>
        <w:rPr>
          <w:rFonts w:ascii="Arial Nova" w:hAnsi="Arial Nova"/>
          <w:color w:val="auto"/>
          <w:spacing w:val="-2"/>
          <w:sz w:val="24"/>
          <w:szCs w:val="24"/>
          <w:lang w:bidi="it-IT"/>
        </w:rPr>
      </w:pPr>
    </w:p>
    <w:p w14:paraId="5DB9DA62" w14:textId="77777777" w:rsidR="003B0731" w:rsidRPr="000D3225" w:rsidRDefault="00161E8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tornando alla mia storia, devo dire che</w:t>
      </w:r>
      <w:r w:rsidR="00036CDB" w:rsidRPr="000D3225">
        <w:rPr>
          <w:rFonts w:ascii="Arial Nova" w:hAnsi="Arial Nova"/>
          <w:color w:val="auto"/>
          <w:spacing w:val="-2"/>
          <w:sz w:val="24"/>
          <w:szCs w:val="24"/>
          <w:lang w:bidi="it-IT"/>
        </w:rPr>
        <w:t xml:space="preserve"> u</w:t>
      </w:r>
      <w:r w:rsidR="00986BBF" w:rsidRPr="000D3225">
        <w:rPr>
          <w:rFonts w:ascii="Arial Nova" w:hAnsi="Arial Nova"/>
          <w:color w:val="auto"/>
          <w:spacing w:val="-2"/>
          <w:sz w:val="24"/>
          <w:szCs w:val="24"/>
          <w:lang w:bidi="it-IT"/>
        </w:rPr>
        <w:t>na passione</w:t>
      </w:r>
      <w:r w:rsidR="00036CDB" w:rsidRPr="000D3225">
        <w:rPr>
          <w:rFonts w:ascii="Arial Nova" w:hAnsi="Arial Nova"/>
          <w:color w:val="auto"/>
          <w:spacing w:val="-2"/>
          <w:sz w:val="24"/>
          <w:szCs w:val="24"/>
          <w:lang w:bidi="it-IT"/>
        </w:rPr>
        <w:t xml:space="preserve"> grande </w:t>
      </w:r>
      <w:r w:rsidR="00986BBF" w:rsidRPr="000D3225">
        <w:rPr>
          <w:rFonts w:ascii="Arial Nova" w:hAnsi="Arial Nova"/>
          <w:color w:val="auto"/>
          <w:spacing w:val="-2"/>
          <w:sz w:val="24"/>
          <w:szCs w:val="24"/>
          <w:lang w:bidi="it-IT"/>
        </w:rPr>
        <w:t xml:space="preserve">grande </w:t>
      </w:r>
      <w:r w:rsidR="00061279" w:rsidRPr="000D3225">
        <w:rPr>
          <w:rFonts w:ascii="Arial Nova" w:hAnsi="Arial Nova"/>
          <w:color w:val="auto"/>
          <w:spacing w:val="-2"/>
          <w:sz w:val="24"/>
          <w:szCs w:val="24"/>
          <w:lang w:bidi="it-IT"/>
        </w:rPr>
        <w:t>io l’avevo</w:t>
      </w:r>
      <w:r w:rsidRPr="000D3225">
        <w:rPr>
          <w:rFonts w:ascii="Arial Nova" w:hAnsi="Arial Nova"/>
          <w:color w:val="auto"/>
          <w:spacing w:val="-2"/>
          <w:sz w:val="24"/>
          <w:szCs w:val="24"/>
          <w:lang w:bidi="it-IT"/>
        </w:rPr>
        <w:t xml:space="preserve">. </w:t>
      </w:r>
    </w:p>
    <w:p w14:paraId="72AE3E80" w14:textId="36A47218" w:rsidR="00061279" w:rsidRPr="000D3225" w:rsidRDefault="00161E8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Si trattava del</w:t>
      </w:r>
      <w:r w:rsidR="00881F07" w:rsidRPr="000D3225">
        <w:rPr>
          <w:rFonts w:ascii="Arial Nova" w:hAnsi="Arial Nova"/>
          <w:color w:val="auto"/>
          <w:spacing w:val="-2"/>
          <w:sz w:val="24"/>
          <w:szCs w:val="24"/>
          <w:lang w:bidi="it-IT"/>
        </w:rPr>
        <w:t>la</w:t>
      </w:r>
      <w:r w:rsidR="00ED5026" w:rsidRPr="000D3225">
        <w:rPr>
          <w:rFonts w:ascii="Arial Nova" w:hAnsi="Arial Nova"/>
          <w:color w:val="auto"/>
          <w:spacing w:val="-2"/>
          <w:sz w:val="24"/>
          <w:szCs w:val="24"/>
          <w:lang w:bidi="it-IT"/>
        </w:rPr>
        <w:t xml:space="preserve"> bellezza</w:t>
      </w:r>
      <w:r w:rsidR="00061279" w:rsidRPr="000D3225">
        <w:rPr>
          <w:rFonts w:ascii="Arial Nova" w:hAnsi="Arial Nova"/>
          <w:color w:val="auto"/>
          <w:spacing w:val="-2"/>
          <w:sz w:val="24"/>
          <w:szCs w:val="24"/>
          <w:lang w:bidi="it-IT"/>
        </w:rPr>
        <w:t>.</w:t>
      </w:r>
    </w:p>
    <w:p w14:paraId="490DFEBF" w14:textId="101064C9" w:rsidR="00061279" w:rsidRPr="000D3225" w:rsidRDefault="00036CD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ancora in senso assoluto. </w:t>
      </w:r>
      <w:r w:rsidR="00A314DB">
        <w:rPr>
          <w:rFonts w:ascii="Arial Nova" w:hAnsi="Arial Nova"/>
          <w:color w:val="auto"/>
          <w:spacing w:val="-2"/>
          <w:sz w:val="24"/>
          <w:szCs w:val="24"/>
          <w:lang w:bidi="it-IT"/>
        </w:rPr>
        <w:t>T</w:t>
      </w:r>
      <w:r w:rsidRPr="000D3225">
        <w:rPr>
          <w:rFonts w:ascii="Arial Nova" w:hAnsi="Arial Nova"/>
          <w:color w:val="auto"/>
          <w:spacing w:val="-2"/>
          <w:sz w:val="24"/>
          <w:szCs w:val="24"/>
          <w:lang w:bidi="it-IT"/>
        </w:rPr>
        <w:t>utto ciò che riguardava la bellezza legata al benessere della persona</w:t>
      </w:r>
      <w:r w:rsidR="00A314DB">
        <w:rPr>
          <w:rFonts w:ascii="Arial Nova" w:hAnsi="Arial Nova"/>
          <w:color w:val="auto"/>
          <w:spacing w:val="-2"/>
          <w:sz w:val="24"/>
          <w:szCs w:val="24"/>
          <w:lang w:bidi="it-IT"/>
        </w:rPr>
        <w:t>, t</w:t>
      </w:r>
      <w:r w:rsidR="00061279" w:rsidRPr="000D3225">
        <w:rPr>
          <w:rFonts w:ascii="Arial Nova" w:hAnsi="Arial Nova"/>
          <w:color w:val="auto"/>
          <w:spacing w:val="-2"/>
          <w:sz w:val="24"/>
          <w:szCs w:val="24"/>
          <w:lang w:bidi="it-IT"/>
        </w:rPr>
        <w:t>utto i</w:t>
      </w:r>
      <w:r w:rsidR="00881F07" w:rsidRPr="000D3225">
        <w:rPr>
          <w:rFonts w:ascii="Arial Nova" w:hAnsi="Arial Nova"/>
          <w:color w:val="auto"/>
          <w:spacing w:val="-2"/>
          <w:sz w:val="24"/>
          <w:szCs w:val="24"/>
          <w:lang w:bidi="it-IT"/>
        </w:rPr>
        <w:t>l suo mondo,</w:t>
      </w:r>
      <w:r w:rsidR="005608AA" w:rsidRPr="000D3225">
        <w:rPr>
          <w:rFonts w:ascii="Arial Nova" w:hAnsi="Arial Nova"/>
          <w:color w:val="auto"/>
          <w:spacing w:val="-2"/>
          <w:sz w:val="24"/>
          <w:szCs w:val="24"/>
          <w:lang w:bidi="it-IT"/>
        </w:rPr>
        <w:t xml:space="preserve"> </w:t>
      </w:r>
      <w:r w:rsidR="00061279" w:rsidRPr="000D3225">
        <w:rPr>
          <w:rFonts w:ascii="Arial Nova" w:hAnsi="Arial Nova"/>
          <w:color w:val="auto"/>
          <w:spacing w:val="-2"/>
          <w:sz w:val="24"/>
          <w:szCs w:val="24"/>
          <w:lang w:bidi="it-IT"/>
        </w:rPr>
        <w:t xml:space="preserve">i </w:t>
      </w:r>
      <w:r w:rsidR="00986BBF" w:rsidRPr="000D3225">
        <w:rPr>
          <w:rFonts w:ascii="Arial Nova" w:hAnsi="Arial Nova"/>
          <w:color w:val="auto"/>
          <w:spacing w:val="-2"/>
          <w:sz w:val="24"/>
          <w:szCs w:val="24"/>
          <w:lang w:bidi="it-IT"/>
        </w:rPr>
        <w:t>prodotti,</w:t>
      </w:r>
      <w:r w:rsidR="00061279" w:rsidRPr="000D3225">
        <w:rPr>
          <w:rFonts w:ascii="Arial Nova" w:hAnsi="Arial Nova"/>
          <w:color w:val="auto"/>
          <w:spacing w:val="-2"/>
          <w:sz w:val="24"/>
          <w:szCs w:val="24"/>
          <w:lang w:bidi="it-IT"/>
        </w:rPr>
        <w:t xml:space="preserve"> i</w:t>
      </w:r>
      <w:r w:rsidR="005608AA" w:rsidRPr="000D3225">
        <w:rPr>
          <w:rFonts w:ascii="Arial Nova" w:hAnsi="Arial Nova"/>
          <w:color w:val="auto"/>
          <w:spacing w:val="-2"/>
          <w:sz w:val="24"/>
          <w:szCs w:val="24"/>
          <w:lang w:bidi="it-IT"/>
        </w:rPr>
        <w:t xml:space="preserve"> </w:t>
      </w:r>
      <w:r w:rsidR="00986BBF" w:rsidRPr="000D3225">
        <w:rPr>
          <w:rFonts w:ascii="Arial Nova" w:hAnsi="Arial Nova"/>
          <w:color w:val="auto"/>
          <w:spacing w:val="-2"/>
          <w:sz w:val="24"/>
          <w:szCs w:val="24"/>
          <w:lang w:bidi="it-IT"/>
        </w:rPr>
        <w:t>profumi,</w:t>
      </w:r>
      <w:r w:rsidR="00061279" w:rsidRPr="000D3225">
        <w:rPr>
          <w:rFonts w:ascii="Arial Nova" w:hAnsi="Arial Nova"/>
          <w:color w:val="auto"/>
          <w:spacing w:val="-2"/>
          <w:sz w:val="24"/>
          <w:szCs w:val="24"/>
          <w:lang w:bidi="it-IT"/>
        </w:rPr>
        <w:t xml:space="preserve"> i</w:t>
      </w:r>
      <w:r w:rsidR="005608AA" w:rsidRPr="000D3225">
        <w:rPr>
          <w:rFonts w:ascii="Arial Nova" w:hAnsi="Arial Nova"/>
          <w:color w:val="auto"/>
          <w:spacing w:val="-2"/>
          <w:sz w:val="24"/>
          <w:szCs w:val="24"/>
          <w:lang w:bidi="it-IT"/>
        </w:rPr>
        <w:t xml:space="preserve"> </w:t>
      </w:r>
      <w:r w:rsidR="00986BBF" w:rsidRPr="000D3225">
        <w:rPr>
          <w:rFonts w:ascii="Arial Nova" w:hAnsi="Arial Nova"/>
          <w:color w:val="auto"/>
          <w:spacing w:val="-2"/>
          <w:sz w:val="24"/>
          <w:szCs w:val="24"/>
          <w:lang w:bidi="it-IT"/>
        </w:rPr>
        <w:t xml:space="preserve">rimedi, </w:t>
      </w:r>
      <w:r w:rsidR="00061279" w:rsidRPr="000D3225">
        <w:rPr>
          <w:rFonts w:ascii="Arial Nova" w:hAnsi="Arial Nova"/>
          <w:color w:val="auto"/>
          <w:spacing w:val="-2"/>
          <w:sz w:val="24"/>
          <w:szCs w:val="24"/>
          <w:lang w:bidi="it-IT"/>
        </w:rPr>
        <w:t>la c</w:t>
      </w:r>
      <w:r w:rsidR="00986BBF" w:rsidRPr="000D3225">
        <w:rPr>
          <w:rFonts w:ascii="Arial Nova" w:hAnsi="Arial Nova"/>
          <w:color w:val="auto"/>
          <w:spacing w:val="-2"/>
          <w:sz w:val="24"/>
          <w:szCs w:val="24"/>
          <w:lang w:bidi="it-IT"/>
        </w:rPr>
        <w:t>ura di sé</w:t>
      </w:r>
      <w:r w:rsidR="00ED5026" w:rsidRPr="000D3225">
        <w:rPr>
          <w:rFonts w:ascii="Arial Nova" w:hAnsi="Arial Nova"/>
          <w:color w:val="auto"/>
          <w:spacing w:val="-2"/>
          <w:sz w:val="24"/>
          <w:szCs w:val="24"/>
          <w:lang w:bidi="it-IT"/>
        </w:rPr>
        <w:t xml:space="preserve"> </w:t>
      </w:r>
      <w:r w:rsidR="00A314DB">
        <w:rPr>
          <w:rFonts w:ascii="Arial Nova" w:hAnsi="Arial Nova"/>
          <w:color w:val="auto"/>
          <w:spacing w:val="-2"/>
          <w:sz w:val="24"/>
          <w:szCs w:val="24"/>
          <w:lang w:bidi="it-IT"/>
        </w:rPr>
        <w:t>aveva per me un fascino sconfinato</w:t>
      </w:r>
      <w:r w:rsidR="004522B8" w:rsidRPr="000D3225">
        <w:rPr>
          <w:rFonts w:ascii="Arial Nova" w:hAnsi="Arial Nova"/>
          <w:color w:val="auto"/>
          <w:spacing w:val="-2"/>
          <w:sz w:val="24"/>
          <w:szCs w:val="24"/>
          <w:lang w:bidi="it-IT"/>
        </w:rPr>
        <w:t>…</w:t>
      </w:r>
    </w:p>
    <w:p w14:paraId="1257A422" w14:textId="7388E099" w:rsidR="00986BBF" w:rsidRPr="000D3225" w:rsidRDefault="00036CD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Questo </w:t>
      </w:r>
      <w:r w:rsidR="00986BBF" w:rsidRPr="000D3225">
        <w:rPr>
          <w:rFonts w:ascii="Arial Nova" w:hAnsi="Arial Nova"/>
          <w:color w:val="auto"/>
          <w:spacing w:val="-2"/>
          <w:sz w:val="24"/>
          <w:szCs w:val="24"/>
          <w:lang w:bidi="it-IT"/>
        </w:rPr>
        <w:t xml:space="preserve">amore </w:t>
      </w:r>
      <w:r w:rsidR="00061279" w:rsidRPr="000D3225">
        <w:rPr>
          <w:rFonts w:ascii="Arial Nova" w:hAnsi="Arial Nova"/>
          <w:color w:val="auto"/>
          <w:spacing w:val="-2"/>
          <w:sz w:val="24"/>
          <w:szCs w:val="24"/>
          <w:lang w:bidi="it-IT"/>
        </w:rPr>
        <w:t>credo</w:t>
      </w:r>
      <w:r w:rsidR="003B0731" w:rsidRPr="000D3225">
        <w:rPr>
          <w:rFonts w:ascii="Arial Nova" w:hAnsi="Arial Nova"/>
          <w:color w:val="auto"/>
          <w:spacing w:val="-2"/>
          <w:sz w:val="24"/>
          <w:szCs w:val="24"/>
          <w:lang w:bidi="it-IT"/>
        </w:rPr>
        <w:t xml:space="preserve"> sia</w:t>
      </w:r>
      <w:r w:rsidR="00061279" w:rsidRPr="000D3225">
        <w:rPr>
          <w:rFonts w:ascii="Arial Nova" w:hAnsi="Arial Nova"/>
          <w:color w:val="auto"/>
          <w:spacing w:val="-2"/>
          <w:sz w:val="24"/>
          <w:szCs w:val="24"/>
          <w:lang w:bidi="it-IT"/>
        </w:rPr>
        <w:t xml:space="preserve"> s</w:t>
      </w:r>
      <w:r w:rsidR="00986BBF" w:rsidRPr="000D3225">
        <w:rPr>
          <w:rFonts w:ascii="Arial Nova" w:hAnsi="Arial Nova"/>
          <w:color w:val="auto"/>
          <w:spacing w:val="-2"/>
          <w:sz w:val="24"/>
          <w:szCs w:val="24"/>
          <w:lang w:bidi="it-IT"/>
        </w:rPr>
        <w:t xml:space="preserve">bocciato in Francia </w:t>
      </w:r>
      <w:r w:rsidRPr="000D3225">
        <w:rPr>
          <w:rFonts w:ascii="Arial Nova" w:hAnsi="Arial Nova"/>
          <w:color w:val="auto"/>
          <w:spacing w:val="-2"/>
          <w:sz w:val="24"/>
          <w:szCs w:val="24"/>
          <w:lang w:bidi="it-IT"/>
        </w:rPr>
        <w:t xml:space="preserve">durante </w:t>
      </w:r>
      <w:r w:rsidR="00986BBF" w:rsidRPr="000D3225">
        <w:rPr>
          <w:rFonts w:ascii="Arial Nova" w:hAnsi="Arial Nova"/>
          <w:color w:val="auto"/>
          <w:spacing w:val="-2"/>
          <w:sz w:val="24"/>
          <w:szCs w:val="24"/>
          <w:lang w:bidi="it-IT"/>
        </w:rPr>
        <w:t>una gita di famiglia quando ero ancora alle elementari.</w:t>
      </w:r>
    </w:p>
    <w:p w14:paraId="5319695F" w14:textId="77777777" w:rsidR="00061279" w:rsidRPr="000D3225" w:rsidRDefault="00061279" w:rsidP="008707DD">
      <w:pPr>
        <w:pStyle w:val="Informazionidicontatto"/>
        <w:spacing w:line="240" w:lineRule="auto"/>
        <w:jc w:val="both"/>
        <w:rPr>
          <w:rFonts w:ascii="Arial Nova" w:hAnsi="Arial Nova"/>
          <w:color w:val="auto"/>
          <w:spacing w:val="-2"/>
          <w:sz w:val="24"/>
          <w:szCs w:val="24"/>
          <w:lang w:bidi="it-IT"/>
        </w:rPr>
      </w:pPr>
    </w:p>
    <w:p w14:paraId="6EAEF7B0" w14:textId="4C9616BF" w:rsidR="00986BBF" w:rsidRPr="000D3225" w:rsidRDefault="00036CD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 sorpresa dopo</w:t>
      </w:r>
      <w:r w:rsidR="00161E87" w:rsidRPr="000D3225">
        <w:rPr>
          <w:rFonts w:ascii="Arial Nova" w:hAnsi="Arial Nova"/>
          <w:color w:val="auto"/>
          <w:spacing w:val="-2"/>
          <w:sz w:val="24"/>
          <w:szCs w:val="24"/>
          <w:lang w:bidi="it-IT"/>
        </w:rPr>
        <w:t xml:space="preserve"> aver visitato le meravigliose </w:t>
      </w:r>
      <w:r w:rsidRPr="000D3225">
        <w:rPr>
          <w:rFonts w:ascii="Arial Nova" w:hAnsi="Arial Nova"/>
          <w:color w:val="auto"/>
          <w:spacing w:val="-2"/>
          <w:sz w:val="24"/>
          <w:szCs w:val="24"/>
          <w:lang w:bidi="it-IT"/>
        </w:rPr>
        <w:t>Cannes e Nizza mi sono ritrovata all</w:t>
      </w:r>
      <w:r w:rsidR="00986BBF" w:rsidRPr="000D3225">
        <w:rPr>
          <w:rFonts w:ascii="Arial Nova" w:hAnsi="Arial Nova"/>
          <w:color w:val="auto"/>
          <w:spacing w:val="-2"/>
          <w:sz w:val="24"/>
          <w:szCs w:val="24"/>
          <w:lang w:bidi="it-IT"/>
        </w:rPr>
        <w:t xml:space="preserve">a fabbrica dei profumi </w:t>
      </w:r>
      <w:proofErr w:type="spellStart"/>
      <w:r w:rsidR="00986BBF" w:rsidRPr="000D3225">
        <w:rPr>
          <w:rFonts w:ascii="Arial Nova" w:hAnsi="Arial Nova"/>
          <w:color w:val="auto"/>
          <w:spacing w:val="-2"/>
          <w:sz w:val="24"/>
          <w:szCs w:val="24"/>
          <w:lang w:bidi="it-IT"/>
        </w:rPr>
        <w:t>Fragonard</w:t>
      </w:r>
      <w:proofErr w:type="spellEnd"/>
      <w:r w:rsidR="00986BBF" w:rsidRPr="000D3225">
        <w:rPr>
          <w:rFonts w:ascii="Arial Nova" w:hAnsi="Arial Nova"/>
          <w:color w:val="auto"/>
          <w:spacing w:val="-2"/>
          <w:sz w:val="24"/>
          <w:szCs w:val="24"/>
          <w:lang w:bidi="it-IT"/>
        </w:rPr>
        <w:t xml:space="preserve"> di </w:t>
      </w:r>
      <w:proofErr w:type="spellStart"/>
      <w:r w:rsidR="00986BBF" w:rsidRPr="000D3225">
        <w:rPr>
          <w:rFonts w:ascii="Arial Nova" w:hAnsi="Arial Nova"/>
          <w:color w:val="auto"/>
          <w:spacing w:val="-2"/>
          <w:sz w:val="24"/>
          <w:szCs w:val="24"/>
          <w:lang w:bidi="it-IT"/>
        </w:rPr>
        <w:t>Eze</w:t>
      </w:r>
      <w:proofErr w:type="spellEnd"/>
      <w:r w:rsidR="00DA4D45">
        <w:rPr>
          <w:rFonts w:ascii="Arial Nova" w:hAnsi="Arial Nova"/>
          <w:color w:val="auto"/>
          <w:spacing w:val="-2"/>
          <w:sz w:val="24"/>
          <w:szCs w:val="24"/>
          <w:lang w:bidi="it-IT"/>
        </w:rPr>
        <w:t>…</w:t>
      </w:r>
    </w:p>
    <w:p w14:paraId="4B431051" w14:textId="471F5E14" w:rsidR="00986BBF" w:rsidRPr="000D3225" w:rsidRDefault="00986BB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Ancora non lo sapevo</w:t>
      </w:r>
      <w:r w:rsidR="00061279"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ma quella giornata</w:t>
      </w:r>
      <w:r w:rsidR="00A314DB">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w:t>
      </w:r>
      <w:r w:rsidR="00881F07" w:rsidRPr="000D3225">
        <w:rPr>
          <w:rFonts w:ascii="Arial Nova" w:hAnsi="Arial Nova"/>
          <w:color w:val="auto"/>
          <w:spacing w:val="-2"/>
          <w:sz w:val="24"/>
          <w:szCs w:val="24"/>
          <w:lang w:bidi="it-IT"/>
        </w:rPr>
        <w:t>che non ho mai dimenticato</w:t>
      </w:r>
      <w:r w:rsidRPr="000D3225">
        <w:rPr>
          <w:rFonts w:ascii="Arial Nova" w:hAnsi="Arial Nova"/>
          <w:color w:val="auto"/>
          <w:spacing w:val="-2"/>
          <w:sz w:val="24"/>
          <w:szCs w:val="24"/>
          <w:lang w:bidi="it-IT"/>
        </w:rPr>
        <w:t>,</w:t>
      </w:r>
      <w:r w:rsidR="004522B8" w:rsidRPr="000D3225">
        <w:rPr>
          <w:rFonts w:ascii="Arial Nova" w:hAnsi="Arial Nova"/>
          <w:color w:val="auto"/>
          <w:spacing w:val="-2"/>
          <w:sz w:val="24"/>
          <w:szCs w:val="24"/>
          <w:lang w:bidi="it-IT"/>
        </w:rPr>
        <w:t xml:space="preserve"> </w:t>
      </w:r>
      <w:r w:rsidR="00DA4D45">
        <w:rPr>
          <w:rFonts w:ascii="Arial Nova" w:hAnsi="Arial Nova"/>
          <w:color w:val="auto"/>
          <w:spacing w:val="-2"/>
          <w:sz w:val="24"/>
          <w:szCs w:val="24"/>
          <w:lang w:bidi="it-IT"/>
        </w:rPr>
        <w:t xml:space="preserve">ricordo </w:t>
      </w:r>
      <w:r w:rsidR="00061279" w:rsidRPr="000D3225">
        <w:rPr>
          <w:rFonts w:ascii="Arial Nova" w:hAnsi="Arial Nova"/>
          <w:color w:val="auto"/>
          <w:spacing w:val="-2"/>
          <w:sz w:val="24"/>
          <w:szCs w:val="24"/>
          <w:lang w:bidi="it-IT"/>
        </w:rPr>
        <w:t>ancora il p</w:t>
      </w:r>
      <w:r w:rsidR="00881F07" w:rsidRPr="000D3225">
        <w:rPr>
          <w:rFonts w:ascii="Arial Nova" w:hAnsi="Arial Nova"/>
          <w:color w:val="auto"/>
          <w:spacing w:val="-2"/>
          <w:sz w:val="24"/>
          <w:szCs w:val="24"/>
          <w:lang w:bidi="it-IT"/>
        </w:rPr>
        <w:t>rofumo d</w:t>
      </w:r>
      <w:r w:rsidR="00061279" w:rsidRPr="000D3225">
        <w:rPr>
          <w:rFonts w:ascii="Arial Nova" w:hAnsi="Arial Nova"/>
          <w:color w:val="auto"/>
          <w:spacing w:val="-2"/>
          <w:sz w:val="24"/>
          <w:szCs w:val="24"/>
          <w:lang w:bidi="it-IT"/>
        </w:rPr>
        <w:t>i</w:t>
      </w:r>
      <w:r w:rsidR="00881F07" w:rsidRPr="000D3225">
        <w:rPr>
          <w:rFonts w:ascii="Arial Nova" w:hAnsi="Arial Nova"/>
          <w:color w:val="auto"/>
          <w:spacing w:val="-2"/>
          <w:sz w:val="24"/>
          <w:szCs w:val="24"/>
          <w:lang w:bidi="it-IT"/>
        </w:rPr>
        <w:t xml:space="preserve"> </w:t>
      </w:r>
      <w:r w:rsidR="004522B8" w:rsidRPr="000D3225">
        <w:rPr>
          <w:rFonts w:ascii="Arial Nova" w:hAnsi="Arial Nova"/>
          <w:color w:val="auto"/>
          <w:spacing w:val="-2"/>
          <w:sz w:val="24"/>
          <w:szCs w:val="24"/>
          <w:lang w:bidi="it-IT"/>
        </w:rPr>
        <w:t>Lavanda,</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avrebbe segnato i miei anni futuri.</w:t>
      </w:r>
    </w:p>
    <w:p w14:paraId="43968323" w14:textId="77777777" w:rsidR="00061279" w:rsidRPr="000D3225" w:rsidRDefault="00061279" w:rsidP="008707DD">
      <w:pPr>
        <w:pStyle w:val="Informazionidicontatto"/>
        <w:spacing w:line="240" w:lineRule="auto"/>
        <w:jc w:val="both"/>
        <w:rPr>
          <w:rFonts w:ascii="Arial Nova" w:hAnsi="Arial Nova"/>
          <w:color w:val="auto"/>
          <w:spacing w:val="-2"/>
          <w:sz w:val="24"/>
          <w:szCs w:val="24"/>
          <w:lang w:bidi="it-IT"/>
        </w:rPr>
      </w:pPr>
    </w:p>
    <w:p w14:paraId="363D9746" w14:textId="2E77DB28" w:rsidR="00061279" w:rsidRPr="000D3225" w:rsidRDefault="00881F0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Molte amiche </w:t>
      </w:r>
      <w:r w:rsidR="00061279" w:rsidRPr="000D3225">
        <w:rPr>
          <w:rFonts w:ascii="Arial Nova" w:hAnsi="Arial Nova"/>
          <w:color w:val="auto"/>
          <w:spacing w:val="-2"/>
          <w:sz w:val="24"/>
          <w:szCs w:val="24"/>
          <w:lang w:bidi="it-IT"/>
        </w:rPr>
        <w:t xml:space="preserve">fresche di laurea, </w:t>
      </w:r>
      <w:r w:rsidRPr="000D3225">
        <w:rPr>
          <w:rFonts w:ascii="Arial Nova" w:hAnsi="Arial Nova"/>
          <w:color w:val="auto"/>
          <w:spacing w:val="-2"/>
          <w:sz w:val="24"/>
          <w:szCs w:val="24"/>
          <w:lang w:bidi="it-IT"/>
        </w:rPr>
        <w:t>accettavano il primo lavoro arrivato</w:t>
      </w:r>
      <w:r w:rsidR="00A314DB">
        <w:rPr>
          <w:rFonts w:ascii="Arial Nova" w:hAnsi="Arial Nova"/>
          <w:color w:val="auto"/>
          <w:spacing w:val="-2"/>
          <w:sz w:val="24"/>
          <w:szCs w:val="24"/>
          <w:lang w:bidi="it-IT"/>
        </w:rPr>
        <w:t>,</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felici di iniziare, io</w:t>
      </w:r>
      <w:r w:rsidR="00A314DB">
        <w:rPr>
          <w:rFonts w:ascii="Arial Nova" w:hAnsi="Arial Nova"/>
          <w:color w:val="auto"/>
          <w:spacing w:val="-2"/>
          <w:sz w:val="24"/>
          <w:szCs w:val="24"/>
          <w:lang w:bidi="it-IT"/>
        </w:rPr>
        <w:t>, invece,</w:t>
      </w:r>
      <w:r w:rsidRPr="000D3225">
        <w:rPr>
          <w:rFonts w:ascii="Arial Nova" w:hAnsi="Arial Nova"/>
          <w:color w:val="auto"/>
          <w:spacing w:val="-2"/>
          <w:sz w:val="24"/>
          <w:szCs w:val="24"/>
          <w:lang w:bidi="it-IT"/>
        </w:rPr>
        <w:t xml:space="preserve"> li rifiutavo quasi tutti. </w:t>
      </w:r>
      <w:r w:rsidR="00061279" w:rsidRPr="000D3225">
        <w:rPr>
          <w:rFonts w:ascii="Arial Nova" w:hAnsi="Arial Nova"/>
          <w:color w:val="auto"/>
          <w:spacing w:val="-2"/>
          <w:sz w:val="24"/>
          <w:szCs w:val="24"/>
          <w:lang w:bidi="it-IT"/>
        </w:rPr>
        <w:t>Non ero molto attratta dal mondo del lavoro, per me lasciare quel periodo idilliaco fatto di libri e crescita costante era davvero faticoso…</w:t>
      </w:r>
    </w:p>
    <w:p w14:paraId="658D5284" w14:textId="47DC116E" w:rsidR="003B0731" w:rsidRPr="000D3225" w:rsidRDefault="0006127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H</w:t>
      </w:r>
      <w:r w:rsidR="00881F07" w:rsidRPr="000D3225">
        <w:rPr>
          <w:rFonts w:ascii="Arial Nova" w:hAnsi="Arial Nova"/>
          <w:color w:val="auto"/>
          <w:spacing w:val="-2"/>
          <w:sz w:val="24"/>
          <w:szCs w:val="24"/>
          <w:lang w:bidi="it-IT"/>
        </w:rPr>
        <w:t>o rifiutat</w:t>
      </w:r>
      <w:r w:rsidRPr="000D3225">
        <w:rPr>
          <w:rFonts w:ascii="Arial Nova" w:hAnsi="Arial Nova"/>
          <w:color w:val="auto"/>
          <w:spacing w:val="-2"/>
          <w:sz w:val="24"/>
          <w:szCs w:val="24"/>
          <w:lang w:bidi="it-IT"/>
        </w:rPr>
        <w:t xml:space="preserve">o anche </w:t>
      </w:r>
      <w:r w:rsidR="00881F07" w:rsidRPr="000D3225">
        <w:rPr>
          <w:rFonts w:ascii="Arial Nova" w:hAnsi="Arial Nova"/>
          <w:color w:val="auto"/>
          <w:spacing w:val="-2"/>
          <w:sz w:val="24"/>
          <w:szCs w:val="24"/>
          <w:lang w:bidi="it-IT"/>
        </w:rPr>
        <w:t xml:space="preserve">un paio </w:t>
      </w:r>
      <w:r w:rsidRPr="000D3225">
        <w:rPr>
          <w:rFonts w:ascii="Arial Nova" w:hAnsi="Arial Nova"/>
          <w:color w:val="auto"/>
          <w:spacing w:val="-2"/>
          <w:sz w:val="24"/>
          <w:szCs w:val="24"/>
          <w:lang w:bidi="it-IT"/>
        </w:rPr>
        <w:t xml:space="preserve">di lavori </w:t>
      </w:r>
      <w:r w:rsidR="00881F07" w:rsidRPr="000D3225">
        <w:rPr>
          <w:rFonts w:ascii="Arial Nova" w:hAnsi="Arial Nova"/>
          <w:color w:val="auto"/>
          <w:spacing w:val="-2"/>
          <w:sz w:val="24"/>
          <w:szCs w:val="24"/>
          <w:lang w:bidi="it-IT"/>
        </w:rPr>
        <w:t>nell’insegnamento</w:t>
      </w:r>
      <w:r w:rsidR="00036CDB" w:rsidRPr="000D3225">
        <w:rPr>
          <w:rFonts w:ascii="Arial Nova" w:hAnsi="Arial Nova"/>
          <w:color w:val="auto"/>
          <w:spacing w:val="-2"/>
          <w:sz w:val="24"/>
          <w:szCs w:val="24"/>
          <w:lang w:bidi="it-IT"/>
        </w:rPr>
        <w:t xml:space="preserve">, </w:t>
      </w:r>
      <w:r w:rsidR="003B0731" w:rsidRPr="000D3225">
        <w:rPr>
          <w:rFonts w:ascii="Arial Nova" w:hAnsi="Arial Nova"/>
          <w:color w:val="auto"/>
          <w:spacing w:val="-2"/>
          <w:sz w:val="24"/>
          <w:szCs w:val="24"/>
          <w:lang w:bidi="it-IT"/>
        </w:rPr>
        <w:t xml:space="preserve">non era quello che volevo, </w:t>
      </w:r>
      <w:r w:rsidR="00036CDB" w:rsidRPr="000D3225">
        <w:rPr>
          <w:rFonts w:ascii="Arial Nova" w:hAnsi="Arial Nova"/>
          <w:color w:val="auto"/>
          <w:spacing w:val="-2"/>
          <w:sz w:val="24"/>
          <w:szCs w:val="24"/>
          <w:lang w:bidi="it-IT"/>
        </w:rPr>
        <w:t>diciamo che</w:t>
      </w:r>
      <w:r w:rsidR="00881F07"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ho preferito andare a studiare </w:t>
      </w:r>
      <w:r w:rsidR="00711847" w:rsidRPr="000D3225">
        <w:rPr>
          <w:rFonts w:ascii="Arial Nova" w:hAnsi="Arial Nova"/>
          <w:color w:val="auto"/>
          <w:spacing w:val="-2"/>
          <w:sz w:val="24"/>
          <w:szCs w:val="24"/>
          <w:lang w:bidi="it-IT"/>
        </w:rPr>
        <w:t xml:space="preserve">un altro anno, aizzata anche da mio </w:t>
      </w:r>
      <w:r w:rsidR="00711847" w:rsidRPr="000D3225">
        <w:rPr>
          <w:rFonts w:ascii="Arial Nova" w:hAnsi="Arial Nova"/>
          <w:color w:val="auto"/>
          <w:spacing w:val="-2"/>
          <w:sz w:val="24"/>
          <w:szCs w:val="24"/>
          <w:lang w:bidi="it-IT"/>
        </w:rPr>
        <w:lastRenderedPageBreak/>
        <w:t>fratello</w:t>
      </w:r>
      <w:r w:rsidR="00A314DB">
        <w:rPr>
          <w:rFonts w:ascii="Arial Nova" w:hAnsi="Arial Nova"/>
          <w:color w:val="auto"/>
          <w:spacing w:val="-2"/>
          <w:sz w:val="24"/>
          <w:szCs w:val="24"/>
          <w:lang w:bidi="it-IT"/>
        </w:rPr>
        <w:t>,</w:t>
      </w:r>
      <w:r w:rsidR="00711847" w:rsidRPr="000D3225">
        <w:rPr>
          <w:rFonts w:ascii="Arial Nova" w:hAnsi="Arial Nova"/>
          <w:color w:val="auto"/>
          <w:spacing w:val="-2"/>
          <w:sz w:val="24"/>
          <w:szCs w:val="24"/>
          <w:lang w:bidi="it-IT"/>
        </w:rPr>
        <w:t xml:space="preserve"> dal quale ho imparato che non si sa mai abbastanza e che non bisogna </w:t>
      </w:r>
      <w:r w:rsidR="00036CDB" w:rsidRPr="000D3225">
        <w:rPr>
          <w:rFonts w:ascii="Arial Nova" w:hAnsi="Arial Nova"/>
          <w:color w:val="auto"/>
          <w:spacing w:val="-2"/>
          <w:sz w:val="24"/>
          <w:szCs w:val="24"/>
          <w:lang w:bidi="it-IT"/>
        </w:rPr>
        <w:t xml:space="preserve">mai </w:t>
      </w:r>
      <w:r w:rsidR="00711847" w:rsidRPr="000D3225">
        <w:rPr>
          <w:rFonts w:ascii="Arial Nova" w:hAnsi="Arial Nova"/>
          <w:color w:val="auto"/>
          <w:spacing w:val="-2"/>
          <w:sz w:val="24"/>
          <w:szCs w:val="24"/>
          <w:lang w:bidi="it-IT"/>
        </w:rPr>
        <w:t>smettere</w:t>
      </w:r>
      <w:r w:rsidR="00036CDB" w:rsidRPr="000D3225">
        <w:rPr>
          <w:rFonts w:ascii="Arial Nova" w:hAnsi="Arial Nova"/>
          <w:color w:val="auto"/>
          <w:spacing w:val="-2"/>
          <w:sz w:val="24"/>
          <w:szCs w:val="24"/>
          <w:lang w:bidi="it-IT"/>
        </w:rPr>
        <w:t xml:space="preserve"> di aggiornarsi, formarsi e</w:t>
      </w:r>
      <w:r w:rsidR="00711847" w:rsidRPr="000D3225">
        <w:rPr>
          <w:rFonts w:ascii="Arial Nova" w:hAnsi="Arial Nova"/>
          <w:color w:val="auto"/>
          <w:spacing w:val="-2"/>
          <w:sz w:val="24"/>
          <w:szCs w:val="24"/>
          <w:lang w:bidi="it-IT"/>
        </w:rPr>
        <w:t xml:space="preserve"> progredire.</w:t>
      </w:r>
      <w:r w:rsidR="003B0731" w:rsidRPr="000D3225">
        <w:rPr>
          <w:rFonts w:ascii="Arial Nova" w:hAnsi="Arial Nova"/>
          <w:color w:val="auto"/>
          <w:spacing w:val="-2"/>
          <w:sz w:val="24"/>
          <w:szCs w:val="24"/>
          <w:lang w:bidi="it-IT"/>
        </w:rPr>
        <w:t xml:space="preserve"> Più tardi rifiuterò anche altri lavori in aziende del lusso estremo, </w:t>
      </w:r>
      <w:r w:rsidR="00DA4D45">
        <w:rPr>
          <w:rFonts w:ascii="Arial Nova" w:hAnsi="Arial Nova"/>
          <w:color w:val="auto"/>
          <w:spacing w:val="-2"/>
          <w:sz w:val="24"/>
          <w:szCs w:val="24"/>
          <w:lang w:bidi="it-IT"/>
        </w:rPr>
        <w:t xml:space="preserve">giustificata </w:t>
      </w:r>
      <w:r w:rsidR="003B0731" w:rsidRPr="000D3225">
        <w:rPr>
          <w:rFonts w:ascii="Arial Nova" w:hAnsi="Arial Nova"/>
          <w:color w:val="auto"/>
          <w:spacing w:val="-2"/>
          <w:sz w:val="24"/>
          <w:szCs w:val="24"/>
          <w:lang w:bidi="it-IT"/>
        </w:rPr>
        <w:t xml:space="preserve">solo </w:t>
      </w:r>
      <w:r w:rsidR="00DA4D45">
        <w:rPr>
          <w:rFonts w:ascii="Arial Nova" w:hAnsi="Arial Nova"/>
          <w:color w:val="auto"/>
          <w:spacing w:val="-2"/>
          <w:sz w:val="24"/>
          <w:szCs w:val="24"/>
          <w:lang w:bidi="it-IT"/>
        </w:rPr>
        <w:t xml:space="preserve">dal mio </w:t>
      </w:r>
      <w:r w:rsidR="003B0731" w:rsidRPr="000D3225">
        <w:rPr>
          <w:rFonts w:ascii="Arial Nova" w:hAnsi="Arial Nova"/>
          <w:color w:val="auto"/>
          <w:spacing w:val="-2"/>
          <w:sz w:val="24"/>
          <w:szCs w:val="24"/>
          <w:lang w:bidi="it-IT"/>
        </w:rPr>
        <w:t>cambio di priorità</w:t>
      </w:r>
      <w:r w:rsidR="00A314DB">
        <w:rPr>
          <w:rFonts w:ascii="Arial Nova" w:hAnsi="Arial Nova"/>
          <w:color w:val="auto"/>
          <w:spacing w:val="-2"/>
          <w:sz w:val="24"/>
          <w:szCs w:val="24"/>
          <w:lang w:bidi="it-IT"/>
        </w:rPr>
        <w:t xml:space="preserve"> del momento.</w:t>
      </w:r>
    </w:p>
    <w:p w14:paraId="41E10F6A" w14:textId="40D2B24E" w:rsidR="00711847" w:rsidRPr="000D3225" w:rsidRDefault="003B073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Ma torniamo ai miei studi. </w:t>
      </w:r>
    </w:p>
    <w:p w14:paraId="5F8EFD14" w14:textId="70AD87B7" w:rsidR="00036CDB" w:rsidRPr="000D3225" w:rsidRDefault="003B073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Il</w:t>
      </w:r>
      <w:r w:rsidR="00711847" w:rsidRPr="000D3225">
        <w:rPr>
          <w:rFonts w:ascii="Arial Nova" w:hAnsi="Arial Nova"/>
          <w:color w:val="auto"/>
          <w:spacing w:val="-2"/>
          <w:sz w:val="24"/>
          <w:szCs w:val="24"/>
          <w:lang w:bidi="it-IT"/>
        </w:rPr>
        <w:t xml:space="preserve"> </w:t>
      </w:r>
      <w:r w:rsidR="00881F07" w:rsidRPr="000D3225">
        <w:rPr>
          <w:rFonts w:ascii="Arial Nova" w:hAnsi="Arial Nova"/>
          <w:color w:val="auto"/>
          <w:spacing w:val="-2"/>
          <w:sz w:val="24"/>
          <w:szCs w:val="24"/>
          <w:lang w:bidi="it-IT"/>
        </w:rPr>
        <w:t>chiodo fisso</w:t>
      </w:r>
      <w:r w:rsidR="00711847" w:rsidRPr="000D3225">
        <w:rPr>
          <w:rFonts w:ascii="Arial Nova" w:hAnsi="Arial Nova"/>
          <w:color w:val="auto"/>
          <w:spacing w:val="-2"/>
          <w:sz w:val="24"/>
          <w:szCs w:val="24"/>
          <w:lang w:bidi="it-IT"/>
        </w:rPr>
        <w:t xml:space="preserve"> restava anche dopo il master</w:t>
      </w:r>
      <w:r w:rsidR="00036CDB" w:rsidRPr="000D3225">
        <w:rPr>
          <w:rFonts w:ascii="Arial Nova" w:hAnsi="Arial Nova"/>
          <w:color w:val="auto"/>
          <w:spacing w:val="-2"/>
          <w:sz w:val="24"/>
          <w:szCs w:val="24"/>
          <w:lang w:bidi="it-IT"/>
        </w:rPr>
        <w:t>.</w:t>
      </w:r>
    </w:p>
    <w:p w14:paraId="10DD518D" w14:textId="4E038E59" w:rsidR="00036CDB" w:rsidRPr="000D3225" w:rsidRDefault="00036CD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C’era lo possibilità di uno stage in RAI, </w:t>
      </w:r>
      <w:r w:rsidR="00A314DB">
        <w:rPr>
          <w:rFonts w:ascii="Arial Nova" w:hAnsi="Arial Nova"/>
          <w:color w:val="auto"/>
          <w:spacing w:val="-2"/>
          <w:sz w:val="24"/>
          <w:szCs w:val="24"/>
          <w:lang w:bidi="it-IT"/>
        </w:rPr>
        <w:t xml:space="preserve">e, </w:t>
      </w:r>
      <w:r w:rsidRPr="000D3225">
        <w:rPr>
          <w:rFonts w:ascii="Arial Nova" w:hAnsi="Arial Nova"/>
          <w:color w:val="auto"/>
          <w:spacing w:val="-2"/>
          <w:sz w:val="24"/>
          <w:szCs w:val="24"/>
          <w:lang w:bidi="it-IT"/>
        </w:rPr>
        <w:t xml:space="preserve">anche in questo caso mia mamma ci ha provato. Secondo lei potevo fare la giornalista e leggere il </w:t>
      </w:r>
      <w:r w:rsidR="00161E87" w:rsidRPr="000D3225">
        <w:rPr>
          <w:rFonts w:ascii="Arial Nova" w:hAnsi="Arial Nova"/>
          <w:color w:val="auto"/>
          <w:spacing w:val="-2"/>
          <w:sz w:val="24"/>
          <w:szCs w:val="24"/>
          <w:lang w:bidi="it-IT"/>
        </w:rPr>
        <w:t>TG</w:t>
      </w:r>
      <w:r w:rsidRPr="000D3225">
        <w:rPr>
          <w:rFonts w:ascii="Arial Nova" w:hAnsi="Arial Nova"/>
          <w:color w:val="auto"/>
          <w:spacing w:val="-2"/>
          <w:sz w:val="24"/>
          <w:szCs w:val="24"/>
          <w:lang w:bidi="it-IT"/>
        </w:rPr>
        <w:t>.</w:t>
      </w:r>
    </w:p>
    <w:p w14:paraId="4A8D33EB" w14:textId="0935D430" w:rsidR="00036CDB" w:rsidRPr="000D3225" w:rsidRDefault="00036CD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Ammetto oggi in effetti che non mi sarebbe dispiaciuto, ho scoperto tempo dopo quanto mi piace parlare a un pubblico</w:t>
      </w:r>
      <w:r w:rsidR="00161E87" w:rsidRPr="000D3225">
        <w:rPr>
          <w:rFonts w:ascii="Arial Nova" w:hAnsi="Arial Nova"/>
          <w:color w:val="auto"/>
          <w:spacing w:val="-2"/>
          <w:sz w:val="24"/>
          <w:szCs w:val="24"/>
          <w:lang w:bidi="it-IT"/>
        </w:rPr>
        <w:t xml:space="preserve"> che ti ascolta</w:t>
      </w:r>
      <w:r w:rsidR="00A314DB">
        <w:rPr>
          <w:rFonts w:ascii="Arial Nova" w:hAnsi="Arial Nova"/>
          <w:color w:val="auto"/>
          <w:spacing w:val="-2"/>
          <w:sz w:val="24"/>
          <w:szCs w:val="24"/>
          <w:lang w:bidi="it-IT"/>
        </w:rPr>
        <w:t>.</w:t>
      </w:r>
    </w:p>
    <w:p w14:paraId="7999C39B" w14:textId="0150AB09" w:rsidR="00523B26" w:rsidRPr="000D3225" w:rsidRDefault="00DA4D45"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Ok</w:t>
      </w:r>
      <w:r w:rsidR="00036CDB" w:rsidRPr="000D3225">
        <w:rPr>
          <w:rFonts w:ascii="Arial Nova" w:hAnsi="Arial Nova"/>
          <w:color w:val="auto"/>
          <w:spacing w:val="-2"/>
          <w:sz w:val="24"/>
          <w:szCs w:val="24"/>
          <w:lang w:bidi="it-IT"/>
        </w:rPr>
        <w:t xml:space="preserve">, ma avevo </w:t>
      </w:r>
      <w:r w:rsidR="003B0731" w:rsidRPr="000D3225">
        <w:rPr>
          <w:rFonts w:ascii="Arial Nova" w:hAnsi="Arial Nova"/>
          <w:color w:val="auto"/>
          <w:spacing w:val="-2"/>
          <w:sz w:val="24"/>
          <w:szCs w:val="24"/>
          <w:lang w:bidi="it-IT"/>
        </w:rPr>
        <w:t>il mio</w:t>
      </w:r>
      <w:r w:rsidR="00036CDB" w:rsidRPr="000D3225">
        <w:rPr>
          <w:rFonts w:ascii="Arial Nova" w:hAnsi="Arial Nova"/>
          <w:color w:val="auto"/>
          <w:spacing w:val="-2"/>
          <w:sz w:val="24"/>
          <w:szCs w:val="24"/>
          <w:lang w:bidi="it-IT"/>
        </w:rPr>
        <w:t xml:space="preserve"> chiodo fisso e come sapete è difficile mandarli via certi chiodi, </w:t>
      </w:r>
      <w:r>
        <w:rPr>
          <w:rFonts w:ascii="Arial Nova" w:hAnsi="Arial Nova"/>
          <w:color w:val="auto"/>
          <w:spacing w:val="-2"/>
          <w:sz w:val="24"/>
          <w:szCs w:val="24"/>
          <w:lang w:bidi="it-IT"/>
        </w:rPr>
        <w:t xml:space="preserve">io non cambio idea facilmente se qualcosa mi interessa davvero, </w:t>
      </w:r>
      <w:r w:rsidR="00036CDB" w:rsidRPr="000D3225">
        <w:rPr>
          <w:rFonts w:ascii="Arial Nova" w:hAnsi="Arial Nova"/>
          <w:color w:val="auto"/>
          <w:spacing w:val="-2"/>
          <w:sz w:val="24"/>
          <w:szCs w:val="24"/>
          <w:lang w:bidi="it-IT"/>
        </w:rPr>
        <w:t xml:space="preserve">quindi, </w:t>
      </w:r>
      <w:r w:rsidR="00881F07" w:rsidRPr="000D3225">
        <w:rPr>
          <w:rFonts w:ascii="Arial Nova" w:hAnsi="Arial Nova"/>
          <w:color w:val="auto"/>
          <w:spacing w:val="-2"/>
          <w:sz w:val="24"/>
          <w:szCs w:val="24"/>
          <w:lang w:bidi="it-IT"/>
        </w:rPr>
        <w:t xml:space="preserve">non mi sono data per vinta finché non sono riuscita ad infilarmi in un’azienda del mondo </w:t>
      </w:r>
      <w:r w:rsidR="00036CDB" w:rsidRPr="000D3225">
        <w:rPr>
          <w:rFonts w:ascii="Arial Nova" w:hAnsi="Arial Nova"/>
          <w:color w:val="auto"/>
          <w:spacing w:val="-2"/>
          <w:sz w:val="24"/>
          <w:szCs w:val="24"/>
          <w:lang w:bidi="it-IT"/>
        </w:rPr>
        <w:t>della Bellezza</w:t>
      </w:r>
      <w:r w:rsidR="00881F07" w:rsidRPr="000D3225">
        <w:rPr>
          <w:rFonts w:ascii="Arial Nova" w:hAnsi="Arial Nova"/>
          <w:color w:val="auto"/>
          <w:spacing w:val="-2"/>
          <w:sz w:val="24"/>
          <w:szCs w:val="24"/>
          <w:lang w:bidi="it-IT"/>
        </w:rPr>
        <w:t>.</w:t>
      </w:r>
    </w:p>
    <w:p w14:paraId="2B7A9177" w14:textId="77777777" w:rsidR="009B6CC1" w:rsidRPr="000D3225" w:rsidRDefault="009B6CC1" w:rsidP="008707DD">
      <w:pPr>
        <w:pStyle w:val="Informazionidicontatto"/>
        <w:spacing w:line="240" w:lineRule="auto"/>
        <w:jc w:val="both"/>
        <w:rPr>
          <w:rFonts w:ascii="Arial Nova" w:hAnsi="Arial Nova"/>
          <w:color w:val="auto"/>
          <w:spacing w:val="-2"/>
          <w:sz w:val="24"/>
          <w:szCs w:val="24"/>
          <w:lang w:bidi="it-IT"/>
        </w:rPr>
      </w:pPr>
    </w:p>
    <w:p w14:paraId="1A14700D" w14:textId="697AA321" w:rsidR="00881F07" w:rsidRPr="000D3225" w:rsidRDefault="00881F0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Questa passione </w:t>
      </w:r>
      <w:r w:rsidR="00036CDB" w:rsidRPr="000D3225">
        <w:rPr>
          <w:rFonts w:ascii="Arial Nova" w:hAnsi="Arial Nova"/>
          <w:color w:val="auto"/>
          <w:spacing w:val="-2"/>
          <w:sz w:val="24"/>
          <w:szCs w:val="24"/>
          <w:lang w:bidi="it-IT"/>
        </w:rPr>
        <w:t xml:space="preserve">più tardi </w:t>
      </w:r>
      <w:r w:rsidRPr="000D3225">
        <w:rPr>
          <w:rFonts w:ascii="Arial Nova" w:hAnsi="Arial Nova"/>
          <w:color w:val="auto"/>
          <w:spacing w:val="-2"/>
          <w:sz w:val="24"/>
          <w:szCs w:val="24"/>
          <w:lang w:bidi="it-IT"/>
        </w:rPr>
        <w:t xml:space="preserve">mi porterà nelle più grandi multinazionali del settore cosmetico all’interno delle quali scoprirò la mia </w:t>
      </w:r>
      <w:r w:rsidR="00DA4D45">
        <w:rPr>
          <w:rFonts w:ascii="Arial Nova" w:hAnsi="Arial Nova"/>
          <w:color w:val="auto"/>
          <w:spacing w:val="-2"/>
          <w:sz w:val="24"/>
          <w:szCs w:val="24"/>
          <w:lang w:bidi="it-IT"/>
        </w:rPr>
        <w:t xml:space="preserve">altra </w:t>
      </w:r>
      <w:r w:rsidRPr="000D3225">
        <w:rPr>
          <w:rFonts w:ascii="Arial Nova" w:hAnsi="Arial Nova"/>
          <w:color w:val="auto"/>
          <w:spacing w:val="-2"/>
          <w:sz w:val="24"/>
          <w:szCs w:val="24"/>
          <w:lang w:bidi="it-IT"/>
        </w:rPr>
        <w:t>grande passione: la formazione.</w:t>
      </w:r>
    </w:p>
    <w:p w14:paraId="4934F968" w14:textId="1D1B6D0E" w:rsidR="00881F07" w:rsidRPr="000D3225" w:rsidRDefault="00881F07" w:rsidP="008707DD">
      <w:pPr>
        <w:pStyle w:val="Informazionidicontatto"/>
        <w:spacing w:line="240" w:lineRule="auto"/>
        <w:jc w:val="both"/>
        <w:rPr>
          <w:rFonts w:ascii="Arial Nova" w:hAnsi="Arial Nova"/>
          <w:color w:val="auto"/>
          <w:spacing w:val="-2"/>
          <w:sz w:val="24"/>
          <w:szCs w:val="24"/>
          <w:lang w:bidi="it-IT"/>
        </w:rPr>
      </w:pPr>
    </w:p>
    <w:p w14:paraId="7F509EF6" w14:textId="74572F9E" w:rsidR="00ED5026" w:rsidRPr="000D3225" w:rsidRDefault="00ED50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Trasmettere un contenuto agli altri, emoziona</w:t>
      </w:r>
      <w:r w:rsidR="00161E87" w:rsidRPr="000D3225">
        <w:rPr>
          <w:rFonts w:ascii="Arial Nova" w:hAnsi="Arial Nova"/>
          <w:color w:val="auto"/>
          <w:spacing w:val="-2"/>
          <w:sz w:val="24"/>
          <w:szCs w:val="24"/>
          <w:lang w:bidi="it-IT"/>
        </w:rPr>
        <w:t>re</w:t>
      </w:r>
      <w:r w:rsidRPr="000D3225">
        <w:rPr>
          <w:rFonts w:ascii="Arial Nova" w:hAnsi="Arial Nova"/>
          <w:color w:val="auto"/>
          <w:spacing w:val="-2"/>
          <w:sz w:val="24"/>
          <w:szCs w:val="24"/>
          <w:lang w:bidi="it-IT"/>
        </w:rPr>
        <w:t xml:space="preserve"> parlando di bellezza e </w:t>
      </w:r>
      <w:r w:rsidR="00645079" w:rsidRPr="000D3225">
        <w:rPr>
          <w:rFonts w:ascii="Arial Nova" w:hAnsi="Arial Nova"/>
          <w:color w:val="auto"/>
          <w:spacing w:val="-2"/>
          <w:sz w:val="24"/>
          <w:szCs w:val="24"/>
          <w:lang w:bidi="it-IT"/>
        </w:rPr>
        <w:t>cura di sé</w:t>
      </w:r>
      <w:r w:rsidRPr="000D3225">
        <w:rPr>
          <w:rFonts w:ascii="Arial Nova" w:hAnsi="Arial Nova"/>
          <w:color w:val="auto"/>
          <w:spacing w:val="-2"/>
          <w:sz w:val="24"/>
          <w:szCs w:val="24"/>
          <w:lang w:bidi="it-IT"/>
        </w:rPr>
        <w:t xml:space="preserve"> e soprattutto regalare un sogno ad ogni donna che ha il diritto di sentirsi più bella, </w:t>
      </w:r>
      <w:r w:rsidR="00036CDB" w:rsidRPr="000D3225">
        <w:rPr>
          <w:rFonts w:ascii="Arial Nova" w:hAnsi="Arial Nova"/>
          <w:color w:val="auto"/>
          <w:spacing w:val="-2"/>
          <w:sz w:val="24"/>
          <w:szCs w:val="24"/>
          <w:lang w:bidi="it-IT"/>
        </w:rPr>
        <w:t xml:space="preserve">in ogni situazione a ad ogni età </w:t>
      </w:r>
      <w:r w:rsidRPr="000D3225">
        <w:rPr>
          <w:rFonts w:ascii="Arial Nova" w:hAnsi="Arial Nova"/>
          <w:color w:val="auto"/>
          <w:spacing w:val="-2"/>
          <w:sz w:val="24"/>
          <w:szCs w:val="24"/>
          <w:lang w:bidi="it-IT"/>
        </w:rPr>
        <w:t xml:space="preserve">è stato </w:t>
      </w:r>
      <w:r w:rsidR="00645079" w:rsidRPr="000D3225">
        <w:rPr>
          <w:rFonts w:ascii="Arial Nova" w:hAnsi="Arial Nova"/>
          <w:color w:val="auto"/>
          <w:spacing w:val="-2"/>
          <w:sz w:val="24"/>
          <w:szCs w:val="24"/>
          <w:lang w:bidi="it-IT"/>
        </w:rPr>
        <w:t>e sarà se</w:t>
      </w:r>
      <w:r w:rsidRPr="000D3225">
        <w:rPr>
          <w:rFonts w:ascii="Arial Nova" w:hAnsi="Arial Nova"/>
          <w:color w:val="auto"/>
          <w:spacing w:val="-2"/>
          <w:sz w:val="24"/>
          <w:szCs w:val="24"/>
          <w:lang w:bidi="it-IT"/>
        </w:rPr>
        <w:t>mpre per me un grande motore.</w:t>
      </w:r>
    </w:p>
    <w:p w14:paraId="08567A5F" w14:textId="092A599A" w:rsidR="00ED5026" w:rsidRPr="000D3225" w:rsidRDefault="00ED50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Mi ha reso anche molto critica</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nei confronti d</w:t>
      </w:r>
      <w:r w:rsidR="00036CDB" w:rsidRPr="000D3225">
        <w:rPr>
          <w:rFonts w:ascii="Arial Nova" w:hAnsi="Arial Nova"/>
          <w:color w:val="auto"/>
          <w:spacing w:val="-2"/>
          <w:sz w:val="24"/>
          <w:szCs w:val="24"/>
          <w:lang w:bidi="it-IT"/>
        </w:rPr>
        <w:t>ei</w:t>
      </w:r>
      <w:r w:rsidRPr="000D3225">
        <w:rPr>
          <w:rFonts w:ascii="Arial Nova" w:hAnsi="Arial Nova"/>
          <w:color w:val="auto"/>
          <w:spacing w:val="-2"/>
          <w:sz w:val="24"/>
          <w:szCs w:val="24"/>
          <w:lang w:bidi="it-IT"/>
        </w:rPr>
        <w:t xml:space="preserve"> formatori</w:t>
      </w:r>
      <w:r w:rsidR="00036CDB" w:rsidRPr="000D3225">
        <w:rPr>
          <w:rFonts w:ascii="Arial Nova" w:hAnsi="Arial Nova"/>
          <w:color w:val="auto"/>
          <w:spacing w:val="-2"/>
          <w:sz w:val="24"/>
          <w:szCs w:val="24"/>
          <w:lang w:bidi="it-IT"/>
        </w:rPr>
        <w:t xml:space="preserve">, c’è chi non ci mette anima e non ti lascia </w:t>
      </w:r>
      <w:r w:rsidRPr="000D3225">
        <w:rPr>
          <w:rFonts w:ascii="Arial Nova" w:hAnsi="Arial Nova"/>
          <w:color w:val="auto"/>
          <w:spacing w:val="-2"/>
          <w:sz w:val="24"/>
          <w:szCs w:val="24"/>
          <w:lang w:bidi="it-IT"/>
        </w:rPr>
        <w:t>nulla dopo un corso</w:t>
      </w:r>
      <w:r w:rsidR="00523B26"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oggi </w:t>
      </w:r>
      <w:r w:rsidR="00161E87" w:rsidRPr="000D3225">
        <w:rPr>
          <w:rFonts w:ascii="Arial Nova" w:hAnsi="Arial Nova"/>
          <w:color w:val="auto"/>
          <w:spacing w:val="-2"/>
          <w:sz w:val="24"/>
          <w:szCs w:val="24"/>
          <w:lang w:bidi="it-IT"/>
        </w:rPr>
        <w:t xml:space="preserve">infatti </w:t>
      </w:r>
      <w:r w:rsidRPr="000D3225">
        <w:rPr>
          <w:rFonts w:ascii="Arial Nova" w:hAnsi="Arial Nova"/>
          <w:color w:val="auto"/>
          <w:spacing w:val="-2"/>
          <w:sz w:val="24"/>
          <w:szCs w:val="24"/>
          <w:lang w:bidi="it-IT"/>
        </w:rPr>
        <w:t>mi</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emozion</w:t>
      </w:r>
      <w:r w:rsidR="00036CDB" w:rsidRPr="000D3225">
        <w:rPr>
          <w:rFonts w:ascii="Arial Nova" w:hAnsi="Arial Nova"/>
          <w:color w:val="auto"/>
          <w:spacing w:val="-2"/>
          <w:sz w:val="24"/>
          <w:szCs w:val="24"/>
          <w:lang w:bidi="it-IT"/>
        </w:rPr>
        <w:t>o</w:t>
      </w:r>
      <w:r w:rsidRPr="000D3225">
        <w:rPr>
          <w:rFonts w:ascii="Arial Nova" w:hAnsi="Arial Nova"/>
          <w:color w:val="auto"/>
          <w:spacing w:val="-2"/>
          <w:sz w:val="24"/>
          <w:szCs w:val="24"/>
          <w:lang w:bidi="it-IT"/>
        </w:rPr>
        <w:t xml:space="preserve"> davanti a un formatore </w:t>
      </w:r>
      <w:r w:rsidRPr="000D3225">
        <w:rPr>
          <w:rFonts w:ascii="Arial Nova" w:hAnsi="Arial Nova"/>
          <w:color w:val="auto"/>
          <w:spacing w:val="-2"/>
          <w:sz w:val="24"/>
          <w:szCs w:val="24"/>
          <w:lang w:bidi="it-IT"/>
        </w:rPr>
        <w:lastRenderedPageBreak/>
        <w:t xml:space="preserve">vero, che è quello che </w:t>
      </w:r>
      <w:r w:rsidR="00645079" w:rsidRPr="000D3225">
        <w:rPr>
          <w:rFonts w:ascii="Arial Nova" w:hAnsi="Arial Nova"/>
          <w:color w:val="auto"/>
          <w:spacing w:val="-2"/>
          <w:sz w:val="24"/>
          <w:szCs w:val="24"/>
          <w:lang w:bidi="it-IT"/>
        </w:rPr>
        <w:t>oltre a darti un contenuto</w:t>
      </w:r>
      <w:r w:rsidR="005608AA" w:rsidRPr="000D3225">
        <w:rPr>
          <w:rFonts w:ascii="Arial Nova" w:hAnsi="Arial Nova"/>
          <w:color w:val="auto"/>
          <w:spacing w:val="-2"/>
          <w:sz w:val="24"/>
          <w:szCs w:val="24"/>
          <w:lang w:bidi="it-IT"/>
        </w:rPr>
        <w:t xml:space="preserve"> </w:t>
      </w:r>
      <w:r w:rsidR="00645079" w:rsidRPr="000D3225">
        <w:rPr>
          <w:rFonts w:ascii="Arial Nova" w:hAnsi="Arial Nova"/>
          <w:color w:val="auto"/>
          <w:spacing w:val="-2"/>
          <w:sz w:val="24"/>
          <w:szCs w:val="24"/>
          <w:lang w:bidi="it-IT"/>
        </w:rPr>
        <w:t>ri</w:t>
      </w:r>
      <w:r w:rsidRPr="000D3225">
        <w:rPr>
          <w:rFonts w:ascii="Arial Nova" w:hAnsi="Arial Nova"/>
          <w:color w:val="auto"/>
          <w:spacing w:val="-2"/>
          <w:sz w:val="24"/>
          <w:szCs w:val="24"/>
          <w:lang w:bidi="it-IT"/>
        </w:rPr>
        <w:t>esce ad arrivarti al cuore.</w:t>
      </w:r>
    </w:p>
    <w:p w14:paraId="6B0926E4" w14:textId="131C7FB4" w:rsidR="00523B26"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523B26" w:rsidRPr="000D3225">
        <w:rPr>
          <w:rFonts w:ascii="Arial Nova" w:hAnsi="Arial Nova"/>
          <w:color w:val="auto"/>
          <w:spacing w:val="-2"/>
          <w:sz w:val="24"/>
          <w:szCs w:val="24"/>
          <w:lang w:bidi="it-IT"/>
        </w:rPr>
        <w:t xml:space="preserve"> quello che ha la famosa vocazione.</w:t>
      </w:r>
    </w:p>
    <w:p w14:paraId="55B751A1" w14:textId="77777777" w:rsidR="00523B26" w:rsidRPr="000D3225" w:rsidRDefault="00523B26" w:rsidP="008707DD">
      <w:pPr>
        <w:pStyle w:val="Informazionidicontatto"/>
        <w:spacing w:line="240" w:lineRule="auto"/>
        <w:jc w:val="both"/>
        <w:rPr>
          <w:rFonts w:ascii="Arial Nova" w:hAnsi="Arial Nova"/>
          <w:color w:val="auto"/>
          <w:spacing w:val="-2"/>
          <w:sz w:val="24"/>
          <w:szCs w:val="24"/>
          <w:lang w:bidi="it-IT"/>
        </w:rPr>
      </w:pPr>
    </w:p>
    <w:p w14:paraId="2A21AD2E" w14:textId="5D831D23" w:rsidR="00ED5026" w:rsidRPr="000D3225" w:rsidRDefault="0083449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Si crea un legame indissolubile tra il formatore e la persona </w:t>
      </w:r>
      <w:r w:rsidR="00523B26" w:rsidRPr="000D3225">
        <w:rPr>
          <w:rFonts w:ascii="Arial Nova" w:hAnsi="Arial Nova"/>
          <w:color w:val="auto"/>
          <w:spacing w:val="-2"/>
          <w:sz w:val="24"/>
          <w:szCs w:val="24"/>
          <w:lang w:bidi="it-IT"/>
        </w:rPr>
        <w:t>che ascolta, lo sguardo</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scintillan</w:t>
      </w:r>
      <w:r w:rsidR="00523B26" w:rsidRPr="000D3225">
        <w:rPr>
          <w:rFonts w:ascii="Arial Nova" w:hAnsi="Arial Nova"/>
          <w:color w:val="auto"/>
          <w:spacing w:val="-2"/>
          <w:sz w:val="24"/>
          <w:szCs w:val="24"/>
          <w:lang w:bidi="it-IT"/>
        </w:rPr>
        <w:t xml:space="preserve">te di chi ti </w:t>
      </w:r>
      <w:r w:rsidR="00036CDB" w:rsidRPr="000D3225">
        <w:rPr>
          <w:rFonts w:ascii="Arial Nova" w:hAnsi="Arial Nova"/>
          <w:color w:val="auto"/>
          <w:spacing w:val="-2"/>
          <w:sz w:val="24"/>
          <w:szCs w:val="24"/>
          <w:lang w:bidi="it-IT"/>
        </w:rPr>
        <w:t>segue</w:t>
      </w:r>
      <w:r w:rsidR="00523B26" w:rsidRPr="000D3225">
        <w:rPr>
          <w:rFonts w:ascii="Arial Nova" w:hAnsi="Arial Nova"/>
          <w:color w:val="auto"/>
          <w:spacing w:val="-2"/>
          <w:sz w:val="24"/>
          <w:szCs w:val="24"/>
          <w:lang w:bidi="it-IT"/>
        </w:rPr>
        <w:t xml:space="preserve"> rapito è </w:t>
      </w:r>
      <w:r w:rsidR="00A314DB">
        <w:rPr>
          <w:rFonts w:ascii="Arial Nova" w:hAnsi="Arial Nova"/>
          <w:color w:val="auto"/>
          <w:spacing w:val="-2"/>
          <w:sz w:val="24"/>
          <w:szCs w:val="24"/>
          <w:lang w:bidi="it-IT"/>
        </w:rPr>
        <w:t>nutrimento, linfa vitale</w:t>
      </w:r>
      <w:r w:rsidR="00B035DE">
        <w:rPr>
          <w:rFonts w:ascii="Arial Nova" w:hAnsi="Arial Nova"/>
          <w:color w:val="auto"/>
          <w:spacing w:val="-2"/>
          <w:sz w:val="24"/>
          <w:szCs w:val="24"/>
          <w:lang w:bidi="it-IT"/>
        </w:rPr>
        <w:t xml:space="preserve"> per</w:t>
      </w:r>
      <w:r w:rsidR="00036CDB" w:rsidRPr="000D3225">
        <w:rPr>
          <w:rFonts w:ascii="Arial Nova" w:hAnsi="Arial Nova"/>
          <w:color w:val="auto"/>
          <w:spacing w:val="-2"/>
          <w:sz w:val="24"/>
          <w:szCs w:val="24"/>
          <w:lang w:bidi="it-IT"/>
        </w:rPr>
        <w:t xml:space="preserve"> chi parla.</w:t>
      </w:r>
    </w:p>
    <w:p w14:paraId="5E170762" w14:textId="084C2A74" w:rsidR="0083449D" w:rsidRPr="000D3225" w:rsidRDefault="00B035DE"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C</w:t>
      </w:r>
      <w:r w:rsidR="0083449D" w:rsidRPr="000D3225">
        <w:rPr>
          <w:rFonts w:ascii="Arial Nova" w:hAnsi="Arial Nova"/>
          <w:color w:val="auto"/>
          <w:spacing w:val="-2"/>
          <w:sz w:val="24"/>
          <w:szCs w:val="24"/>
          <w:lang w:bidi="it-IT"/>
        </w:rPr>
        <w:t>onservo nel cuore tantissime ragazze con cui ho lavorato fianco a fianco e che avuto il piacere di formare e veder crescere, loro lo sanno</w:t>
      </w:r>
      <w:r w:rsidR="00523B26" w:rsidRPr="000D3225">
        <w:rPr>
          <w:rFonts w:ascii="Arial Nova" w:hAnsi="Arial Nova"/>
          <w:color w:val="auto"/>
          <w:spacing w:val="-2"/>
          <w:sz w:val="24"/>
          <w:szCs w:val="24"/>
          <w:lang w:bidi="it-IT"/>
        </w:rPr>
        <w:t xml:space="preserve">, </w:t>
      </w:r>
      <w:r w:rsidR="0083449D" w:rsidRPr="000D3225">
        <w:rPr>
          <w:rFonts w:ascii="Arial Nova" w:hAnsi="Arial Nova"/>
          <w:color w:val="auto"/>
          <w:spacing w:val="-2"/>
          <w:sz w:val="24"/>
          <w:szCs w:val="24"/>
          <w:lang w:bidi="it-IT"/>
        </w:rPr>
        <w:t>sono ancora oggi ne</w:t>
      </w:r>
      <w:r>
        <w:rPr>
          <w:rFonts w:ascii="Arial Nova" w:hAnsi="Arial Nova"/>
          <w:color w:val="auto"/>
          <w:spacing w:val="-2"/>
          <w:sz w:val="24"/>
          <w:szCs w:val="24"/>
          <w:lang w:bidi="it-IT"/>
        </w:rPr>
        <w:t>i miei pensieri</w:t>
      </w:r>
      <w:r w:rsidR="0083449D" w:rsidRPr="000D3225">
        <w:rPr>
          <w:rFonts w:ascii="Arial Nova" w:hAnsi="Arial Nova"/>
          <w:color w:val="auto"/>
          <w:spacing w:val="-2"/>
          <w:sz w:val="24"/>
          <w:szCs w:val="24"/>
          <w:lang w:bidi="it-IT"/>
        </w:rPr>
        <w:t xml:space="preserve"> e sanno anche che uno dei miei </w:t>
      </w:r>
      <w:r w:rsidR="00036CDB" w:rsidRPr="000D3225">
        <w:rPr>
          <w:rFonts w:ascii="Arial Nova" w:hAnsi="Arial Nova"/>
          <w:color w:val="auto"/>
          <w:spacing w:val="-2"/>
          <w:sz w:val="24"/>
          <w:szCs w:val="24"/>
          <w:lang w:bidi="it-IT"/>
        </w:rPr>
        <w:t xml:space="preserve">più grandi </w:t>
      </w:r>
      <w:r w:rsidR="0083449D" w:rsidRPr="000D3225">
        <w:rPr>
          <w:rFonts w:ascii="Arial Nova" w:hAnsi="Arial Nova"/>
          <w:color w:val="auto"/>
          <w:spacing w:val="-2"/>
          <w:sz w:val="24"/>
          <w:szCs w:val="24"/>
          <w:lang w:bidi="it-IT"/>
        </w:rPr>
        <w:t>sogni è averle un giorno di nuovo accanto a me nei miei progetti.</w:t>
      </w:r>
      <w:r w:rsidR="00161E87" w:rsidRPr="000D3225">
        <w:rPr>
          <w:rFonts w:ascii="Arial Nova" w:hAnsi="Arial Nova"/>
          <w:color w:val="auto"/>
          <w:spacing w:val="-2"/>
          <w:sz w:val="24"/>
          <w:szCs w:val="24"/>
          <w:lang w:bidi="it-IT"/>
        </w:rPr>
        <w:t xml:space="preserve"> Essere di nuovo una grande squadra.</w:t>
      </w:r>
    </w:p>
    <w:p w14:paraId="3A20AFB6" w14:textId="0D63069C" w:rsidR="003B0731" w:rsidRPr="000D3225" w:rsidRDefault="003B073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Alcune lo hanno già capito e sono già parte del</w:t>
      </w:r>
      <w:r w:rsidR="00332D1D" w:rsidRPr="000D3225">
        <w:rPr>
          <w:rFonts w:ascii="Arial Nova" w:hAnsi="Arial Nova"/>
          <w:color w:val="auto"/>
          <w:spacing w:val="-2"/>
          <w:sz w:val="24"/>
          <w:szCs w:val="24"/>
          <w:lang w:bidi="it-IT"/>
        </w:rPr>
        <w:t>la mia vita.</w:t>
      </w:r>
    </w:p>
    <w:p w14:paraId="180309CC" w14:textId="77777777" w:rsidR="0083449D" w:rsidRPr="000D3225" w:rsidRDefault="0083449D" w:rsidP="008707DD">
      <w:pPr>
        <w:pStyle w:val="Informazionidicontatto"/>
        <w:spacing w:line="240" w:lineRule="auto"/>
        <w:jc w:val="both"/>
        <w:rPr>
          <w:rFonts w:ascii="Arial Nova" w:hAnsi="Arial Nova"/>
          <w:color w:val="auto"/>
          <w:spacing w:val="-2"/>
          <w:sz w:val="24"/>
          <w:szCs w:val="24"/>
          <w:lang w:bidi="it-IT"/>
        </w:rPr>
      </w:pPr>
    </w:p>
    <w:p w14:paraId="65D2A099" w14:textId="4CBB8879" w:rsidR="00161E87" w:rsidRPr="000D3225" w:rsidRDefault="00036CD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w:t>
      </w:r>
      <w:r w:rsidR="00ED5026" w:rsidRPr="000D3225">
        <w:rPr>
          <w:rFonts w:ascii="Arial Nova" w:hAnsi="Arial Nova"/>
          <w:color w:val="auto"/>
          <w:spacing w:val="-2"/>
          <w:sz w:val="24"/>
          <w:szCs w:val="24"/>
          <w:lang w:bidi="it-IT"/>
        </w:rPr>
        <w:t>utto que</w:t>
      </w:r>
      <w:r w:rsidR="00523B26" w:rsidRPr="000D3225">
        <w:rPr>
          <w:rFonts w:ascii="Arial Nova" w:hAnsi="Arial Nova"/>
          <w:color w:val="auto"/>
          <w:spacing w:val="-2"/>
          <w:sz w:val="24"/>
          <w:szCs w:val="24"/>
          <w:lang w:bidi="it-IT"/>
        </w:rPr>
        <w:t>llo che mi ha regalato questo mondo</w:t>
      </w:r>
      <w:r w:rsidR="00ED5026" w:rsidRPr="000D3225">
        <w:rPr>
          <w:rFonts w:ascii="Arial Nova" w:hAnsi="Arial Nova"/>
          <w:color w:val="auto"/>
          <w:spacing w:val="-2"/>
          <w:sz w:val="24"/>
          <w:szCs w:val="24"/>
          <w:lang w:bidi="it-IT"/>
        </w:rPr>
        <w:t xml:space="preserve"> </w:t>
      </w:r>
      <w:r w:rsidR="00645079" w:rsidRPr="000D3225">
        <w:rPr>
          <w:rFonts w:ascii="Arial Nova" w:hAnsi="Arial Nova"/>
          <w:color w:val="auto"/>
          <w:spacing w:val="-2"/>
          <w:sz w:val="24"/>
          <w:szCs w:val="24"/>
          <w:lang w:bidi="it-IT"/>
        </w:rPr>
        <w:t>è stato molto bello, persone, viagg</w:t>
      </w:r>
      <w:r w:rsidR="0083449D" w:rsidRPr="000D3225">
        <w:rPr>
          <w:rFonts w:ascii="Arial Nova" w:hAnsi="Arial Nova"/>
          <w:color w:val="auto"/>
          <w:spacing w:val="-2"/>
          <w:sz w:val="24"/>
          <w:szCs w:val="24"/>
          <w:lang w:bidi="it-IT"/>
        </w:rPr>
        <w:t>i,</w:t>
      </w:r>
      <w:r w:rsidR="005608AA" w:rsidRPr="000D3225">
        <w:rPr>
          <w:rFonts w:ascii="Arial Nova" w:hAnsi="Arial Nova"/>
          <w:color w:val="auto"/>
          <w:spacing w:val="-2"/>
          <w:sz w:val="24"/>
          <w:szCs w:val="24"/>
          <w:lang w:bidi="it-IT"/>
        </w:rPr>
        <w:t xml:space="preserve"> </w:t>
      </w:r>
      <w:r w:rsidR="00645079" w:rsidRPr="000D3225">
        <w:rPr>
          <w:rFonts w:ascii="Arial Nova" w:hAnsi="Arial Nova"/>
          <w:color w:val="auto"/>
          <w:spacing w:val="-2"/>
          <w:sz w:val="24"/>
          <w:szCs w:val="24"/>
          <w:lang w:bidi="it-IT"/>
        </w:rPr>
        <w:t xml:space="preserve">lusso estremo, i prodotti più </w:t>
      </w:r>
      <w:r w:rsidR="0083449D" w:rsidRPr="000D3225">
        <w:rPr>
          <w:rFonts w:ascii="Arial Nova" w:hAnsi="Arial Nova"/>
          <w:color w:val="auto"/>
          <w:spacing w:val="-2"/>
          <w:sz w:val="24"/>
          <w:szCs w:val="24"/>
          <w:lang w:bidi="it-IT"/>
        </w:rPr>
        <w:t>ricercati</w:t>
      </w:r>
      <w:r w:rsidR="00645079" w:rsidRPr="000D3225">
        <w:rPr>
          <w:rFonts w:ascii="Arial Nova" w:hAnsi="Arial Nova"/>
          <w:color w:val="auto"/>
          <w:spacing w:val="-2"/>
          <w:sz w:val="24"/>
          <w:szCs w:val="24"/>
          <w:lang w:bidi="it-IT"/>
        </w:rPr>
        <w:t xml:space="preserve"> da provare e i migliori profumi da indossare</w:t>
      </w:r>
      <w:r w:rsidR="00523B26" w:rsidRPr="000D3225">
        <w:rPr>
          <w:rFonts w:ascii="Arial Nova" w:hAnsi="Arial Nova"/>
          <w:color w:val="auto"/>
          <w:spacing w:val="-2"/>
          <w:sz w:val="24"/>
          <w:szCs w:val="24"/>
          <w:lang w:bidi="it-IT"/>
        </w:rPr>
        <w:t xml:space="preserve">. </w:t>
      </w:r>
      <w:r w:rsidR="00161E87" w:rsidRPr="000D3225">
        <w:rPr>
          <w:rFonts w:ascii="Arial Nova" w:hAnsi="Arial Nova"/>
          <w:color w:val="auto"/>
          <w:spacing w:val="-2"/>
          <w:sz w:val="24"/>
          <w:szCs w:val="24"/>
          <w:lang w:bidi="it-IT"/>
        </w:rPr>
        <w:t>Abiti da sogno, capelli perfetti, corsi a non finire. Una crescita costante.</w:t>
      </w:r>
    </w:p>
    <w:p w14:paraId="04415896" w14:textId="736EF74C" w:rsidR="00645079" w:rsidRPr="000D3225" w:rsidRDefault="00523B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So</w:t>
      </w:r>
      <w:r w:rsidR="00ED5026" w:rsidRPr="000D3225">
        <w:rPr>
          <w:rFonts w:ascii="Arial Nova" w:hAnsi="Arial Nova"/>
          <w:color w:val="auto"/>
          <w:spacing w:val="-2"/>
          <w:sz w:val="24"/>
          <w:szCs w:val="24"/>
          <w:lang w:bidi="it-IT"/>
        </w:rPr>
        <w:t>no sempre stata invidiatissima per il mio lavoro</w:t>
      </w:r>
      <w:r w:rsidRPr="000D3225">
        <w:rPr>
          <w:rFonts w:ascii="Arial Nova" w:hAnsi="Arial Nova"/>
          <w:color w:val="auto"/>
          <w:spacing w:val="-2"/>
          <w:sz w:val="24"/>
          <w:szCs w:val="24"/>
          <w:lang w:bidi="it-IT"/>
        </w:rPr>
        <w:t xml:space="preserve">. Ma ci tengo a precisare, e i </w:t>
      </w:r>
      <w:r w:rsidR="00A4449B" w:rsidRPr="000D3225">
        <w:rPr>
          <w:rFonts w:ascii="Arial Nova" w:hAnsi="Arial Nova"/>
          <w:color w:val="auto"/>
          <w:spacing w:val="-2"/>
          <w:sz w:val="24"/>
          <w:szCs w:val="24"/>
          <w:lang w:bidi="it-IT"/>
        </w:rPr>
        <w:t>veri f</w:t>
      </w:r>
      <w:r w:rsidRPr="000D3225">
        <w:rPr>
          <w:rFonts w:ascii="Arial Nova" w:hAnsi="Arial Nova"/>
          <w:color w:val="auto"/>
          <w:spacing w:val="-2"/>
          <w:sz w:val="24"/>
          <w:szCs w:val="24"/>
          <w:lang w:bidi="it-IT"/>
        </w:rPr>
        <w:t>ormatori lo sanno, c</w:t>
      </w:r>
      <w:r w:rsidR="00645079" w:rsidRPr="000D3225">
        <w:rPr>
          <w:rFonts w:ascii="Arial Nova" w:hAnsi="Arial Nova"/>
          <w:color w:val="auto"/>
          <w:spacing w:val="-2"/>
          <w:sz w:val="24"/>
          <w:szCs w:val="24"/>
          <w:lang w:bidi="it-IT"/>
        </w:rPr>
        <w:t xml:space="preserve">he non </w:t>
      </w:r>
      <w:r w:rsidR="00A4449B" w:rsidRPr="000D3225">
        <w:rPr>
          <w:rFonts w:ascii="Arial Nova" w:hAnsi="Arial Nova"/>
          <w:color w:val="auto"/>
          <w:spacing w:val="-2"/>
          <w:sz w:val="24"/>
          <w:szCs w:val="24"/>
          <w:lang w:bidi="it-IT"/>
        </w:rPr>
        <w:t>c’</w:t>
      </w:r>
      <w:r w:rsidR="00DA4D45">
        <w:rPr>
          <w:rFonts w:ascii="Arial Nova" w:hAnsi="Arial Nova"/>
          <w:color w:val="auto"/>
          <w:spacing w:val="-2"/>
          <w:sz w:val="24"/>
          <w:szCs w:val="24"/>
          <w:lang w:bidi="it-IT"/>
        </w:rPr>
        <w:t>è</w:t>
      </w:r>
      <w:r w:rsidR="00645079" w:rsidRPr="000D3225">
        <w:rPr>
          <w:rFonts w:ascii="Arial Nova" w:hAnsi="Arial Nova"/>
          <w:color w:val="auto"/>
          <w:spacing w:val="-2"/>
          <w:sz w:val="24"/>
          <w:szCs w:val="24"/>
          <w:lang w:bidi="it-IT"/>
        </w:rPr>
        <w:t xml:space="preserve"> solo apparenza</w:t>
      </w:r>
      <w:r w:rsidRPr="000D3225">
        <w:rPr>
          <w:rFonts w:ascii="Arial Nova" w:hAnsi="Arial Nova"/>
          <w:color w:val="auto"/>
          <w:spacing w:val="-2"/>
          <w:sz w:val="24"/>
          <w:szCs w:val="24"/>
          <w:lang w:bidi="it-IT"/>
        </w:rPr>
        <w:t>, bisogna guardare anche dietro le quinte.</w:t>
      </w:r>
    </w:p>
    <w:p w14:paraId="2457D64A" w14:textId="4598B702" w:rsidR="00523B26" w:rsidRPr="000D3225" w:rsidRDefault="00523B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Ho incontrato tante persone che mi hanno detto: </w:t>
      </w:r>
      <w:r w:rsidR="00B035DE">
        <w:rPr>
          <w:rFonts w:ascii="Arial Nova" w:hAnsi="Arial Nova"/>
          <w:color w:val="auto"/>
          <w:spacing w:val="-2"/>
          <w:sz w:val="24"/>
          <w:szCs w:val="24"/>
          <w:lang w:bidi="it-IT"/>
        </w:rPr>
        <w:t>“C</w:t>
      </w:r>
      <w:r w:rsidRPr="000D3225">
        <w:rPr>
          <w:rFonts w:ascii="Arial Nova" w:hAnsi="Arial Nova"/>
          <w:color w:val="auto"/>
          <w:spacing w:val="-2"/>
          <w:sz w:val="24"/>
          <w:szCs w:val="24"/>
          <w:lang w:bidi="it-IT"/>
        </w:rPr>
        <w:t>he meraviglia, voglio fare quello che fai tu</w:t>
      </w:r>
      <w:r w:rsidR="00B035DE">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Appena gliene davi la possibilità scappavano a gambe levate.</w:t>
      </w:r>
    </w:p>
    <w:p w14:paraId="29F5F6B4" w14:textId="77777777" w:rsidR="00523B26" w:rsidRPr="000D3225" w:rsidRDefault="00523B26" w:rsidP="008707DD">
      <w:pPr>
        <w:pStyle w:val="Informazionidicontatto"/>
        <w:spacing w:line="240" w:lineRule="auto"/>
        <w:jc w:val="both"/>
        <w:rPr>
          <w:rFonts w:ascii="Arial Nova" w:hAnsi="Arial Nova"/>
          <w:color w:val="auto"/>
          <w:spacing w:val="-2"/>
          <w:sz w:val="24"/>
          <w:szCs w:val="24"/>
          <w:lang w:bidi="it-IT"/>
        </w:rPr>
      </w:pPr>
    </w:p>
    <w:p w14:paraId="76BE07CC" w14:textId="4041D739" w:rsidR="00523B26" w:rsidRPr="000D3225" w:rsidRDefault="0064507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Prima dello show </w:t>
      </w:r>
      <w:r w:rsidR="00A4449B" w:rsidRPr="000D3225">
        <w:rPr>
          <w:rFonts w:ascii="Arial Nova" w:hAnsi="Arial Nova"/>
          <w:color w:val="auto"/>
          <w:spacing w:val="-2"/>
          <w:sz w:val="24"/>
          <w:szCs w:val="24"/>
          <w:lang w:bidi="it-IT"/>
        </w:rPr>
        <w:t>strepitoso</w:t>
      </w:r>
      <w:r w:rsidR="00332D1D" w:rsidRPr="000D3225">
        <w:rPr>
          <w:rFonts w:ascii="Arial Nova" w:hAnsi="Arial Nova"/>
          <w:color w:val="auto"/>
          <w:spacing w:val="-2"/>
          <w:sz w:val="24"/>
          <w:szCs w:val="24"/>
          <w:lang w:bidi="it-IT"/>
        </w:rPr>
        <w:t xml:space="preserve"> </w:t>
      </w:r>
      <w:r w:rsidR="00B035DE">
        <w:rPr>
          <w:rFonts w:ascii="Arial Nova" w:hAnsi="Arial Nova"/>
          <w:color w:val="auto"/>
          <w:spacing w:val="-2"/>
          <w:sz w:val="24"/>
          <w:szCs w:val="24"/>
          <w:lang w:bidi="it-IT"/>
        </w:rPr>
        <w:t>a cui assistiamo</w:t>
      </w:r>
      <w:r w:rsidR="00332D1D" w:rsidRPr="000D3225">
        <w:rPr>
          <w:rFonts w:ascii="Arial Nova" w:hAnsi="Arial Nova"/>
          <w:color w:val="auto"/>
          <w:spacing w:val="-2"/>
          <w:sz w:val="24"/>
          <w:szCs w:val="24"/>
          <w:lang w:bidi="it-IT"/>
        </w:rPr>
        <w:t xml:space="preserve">, </w:t>
      </w:r>
      <w:r w:rsidR="00523B26" w:rsidRPr="000D3225">
        <w:rPr>
          <w:rFonts w:ascii="Arial Nova" w:hAnsi="Arial Nova"/>
          <w:color w:val="auto"/>
          <w:spacing w:val="-2"/>
          <w:sz w:val="24"/>
          <w:szCs w:val="24"/>
          <w:lang w:bidi="it-IT"/>
        </w:rPr>
        <w:t>c</w:t>
      </w:r>
      <w:r w:rsidRPr="000D3225">
        <w:rPr>
          <w:rFonts w:ascii="Arial Nova" w:hAnsi="Arial Nova"/>
          <w:color w:val="auto"/>
          <w:spacing w:val="-2"/>
          <w:sz w:val="24"/>
          <w:szCs w:val="24"/>
          <w:lang w:bidi="it-IT"/>
        </w:rPr>
        <w:t xml:space="preserve">’è duro lavoro, impegno, studio, preparazione, cura del dettaglio, </w:t>
      </w:r>
      <w:r w:rsidR="00523B26" w:rsidRPr="000D3225">
        <w:rPr>
          <w:rFonts w:ascii="Arial Nova" w:hAnsi="Arial Nova"/>
          <w:color w:val="auto"/>
          <w:spacing w:val="-2"/>
          <w:sz w:val="24"/>
          <w:szCs w:val="24"/>
          <w:lang w:bidi="it-IT"/>
        </w:rPr>
        <w:t>e c’è il non essere mai stanchi</w:t>
      </w:r>
      <w:r w:rsidR="00A4449B" w:rsidRPr="000D3225">
        <w:rPr>
          <w:rFonts w:ascii="Arial Nova" w:hAnsi="Arial Nova"/>
          <w:color w:val="auto"/>
          <w:spacing w:val="-2"/>
          <w:sz w:val="24"/>
          <w:szCs w:val="24"/>
          <w:lang w:bidi="it-IT"/>
        </w:rPr>
        <w:t>, il non avere orari.</w:t>
      </w:r>
    </w:p>
    <w:p w14:paraId="766E4D4A" w14:textId="77777777" w:rsidR="00523B26" w:rsidRPr="000D3225" w:rsidRDefault="00523B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C’è sempre molto di più di quello che vediamo, in ogni cosa.</w:t>
      </w:r>
    </w:p>
    <w:p w14:paraId="461B2F2D" w14:textId="77777777" w:rsidR="00B035DE" w:rsidRDefault="00B035DE"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lastRenderedPageBreak/>
        <w:t>Bisogna provare.</w:t>
      </w:r>
    </w:p>
    <w:p w14:paraId="56E675B9" w14:textId="623F14F2" w:rsidR="00B035DE" w:rsidRDefault="00B035DE"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E’ necessario non essere mai stanchi di studiare e di migliorare.</w:t>
      </w:r>
    </w:p>
    <w:p w14:paraId="5A564813" w14:textId="0FE88075" w:rsidR="00A4449B" w:rsidRPr="000D3225" w:rsidRDefault="00B035DE"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Quindi, n</w:t>
      </w:r>
      <w:r w:rsidR="00A4449B" w:rsidRPr="000D3225">
        <w:rPr>
          <w:rFonts w:ascii="Arial Nova" w:hAnsi="Arial Nova"/>
          <w:color w:val="auto"/>
          <w:spacing w:val="-2"/>
          <w:sz w:val="24"/>
          <w:szCs w:val="24"/>
          <w:lang w:bidi="it-IT"/>
        </w:rPr>
        <w:t>on giudicare, non puoi mai conoscere l’essenza solo basandoti sull’apparenza.</w:t>
      </w:r>
    </w:p>
    <w:p w14:paraId="2B1EEE57" w14:textId="209EA7EB" w:rsidR="00A4449B" w:rsidRDefault="00B035DE"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Questo vale per tutte le cose.</w:t>
      </w:r>
    </w:p>
    <w:p w14:paraId="019C958D" w14:textId="77777777" w:rsidR="00B035DE" w:rsidRPr="000D3225" w:rsidRDefault="00B035DE" w:rsidP="008707DD">
      <w:pPr>
        <w:pStyle w:val="Informazionidicontatto"/>
        <w:spacing w:line="240" w:lineRule="auto"/>
        <w:jc w:val="both"/>
        <w:rPr>
          <w:rFonts w:ascii="Arial Nova" w:hAnsi="Arial Nova"/>
          <w:color w:val="auto"/>
          <w:spacing w:val="-2"/>
          <w:sz w:val="24"/>
          <w:szCs w:val="24"/>
          <w:lang w:bidi="it-IT"/>
        </w:rPr>
      </w:pPr>
    </w:p>
    <w:p w14:paraId="33112372" w14:textId="06146DB1" w:rsidR="00645079" w:rsidRDefault="00523B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Tuttavia, </w:t>
      </w:r>
      <w:r w:rsidR="00B035DE">
        <w:rPr>
          <w:rFonts w:ascii="Arial Nova" w:hAnsi="Arial Nova"/>
          <w:color w:val="auto"/>
          <w:spacing w:val="-2"/>
          <w:sz w:val="24"/>
          <w:szCs w:val="24"/>
          <w:lang w:bidi="it-IT"/>
        </w:rPr>
        <w:t xml:space="preserve">tornando a me, </w:t>
      </w:r>
      <w:r w:rsidRPr="000D3225">
        <w:rPr>
          <w:rFonts w:ascii="Arial Nova" w:hAnsi="Arial Nova"/>
          <w:color w:val="auto"/>
          <w:spacing w:val="-2"/>
          <w:sz w:val="24"/>
          <w:szCs w:val="24"/>
          <w:lang w:bidi="it-IT"/>
        </w:rPr>
        <w:t xml:space="preserve">la formazione </w:t>
      </w:r>
      <w:r w:rsidR="00645079" w:rsidRPr="000D3225">
        <w:rPr>
          <w:rFonts w:ascii="Arial Nova" w:hAnsi="Arial Nova"/>
          <w:color w:val="auto"/>
          <w:spacing w:val="-2"/>
          <w:sz w:val="24"/>
          <w:szCs w:val="24"/>
          <w:lang w:bidi="it-IT"/>
        </w:rPr>
        <w:t>resta una professione da sogno</w:t>
      </w:r>
      <w:r w:rsidR="00A7733E" w:rsidRPr="000D3225">
        <w:rPr>
          <w:rFonts w:ascii="Arial Nova" w:hAnsi="Arial Nova"/>
          <w:color w:val="auto"/>
          <w:spacing w:val="-2"/>
          <w:sz w:val="24"/>
          <w:szCs w:val="24"/>
          <w:lang w:bidi="it-IT"/>
        </w:rPr>
        <w:t xml:space="preserve"> ed è per questo che non riuscirò mai a staccarmene del tutto.</w:t>
      </w:r>
    </w:p>
    <w:p w14:paraId="58C0E1B0" w14:textId="29A4D576" w:rsidR="00B035DE" w:rsidRPr="000D3225" w:rsidRDefault="00B035DE" w:rsidP="008707DD">
      <w:pPr>
        <w:pStyle w:val="Informazionidicontatto"/>
        <w:spacing w:line="240" w:lineRule="auto"/>
        <w:jc w:val="both"/>
        <w:rPr>
          <w:rFonts w:ascii="Arial Nova" w:hAnsi="Arial Nova"/>
          <w:color w:val="auto"/>
          <w:spacing w:val="-2"/>
          <w:sz w:val="24"/>
          <w:szCs w:val="24"/>
          <w:lang w:bidi="it-IT"/>
        </w:rPr>
      </w:pPr>
    </w:p>
    <w:p w14:paraId="03FD63C8" w14:textId="77777777" w:rsidR="00B02074" w:rsidRPr="000D3225" w:rsidRDefault="00B02074" w:rsidP="008707DD">
      <w:pPr>
        <w:pStyle w:val="Informazionidicontatto"/>
        <w:spacing w:line="240" w:lineRule="auto"/>
        <w:jc w:val="both"/>
        <w:rPr>
          <w:rFonts w:ascii="Arial Nova" w:hAnsi="Arial Nova"/>
          <w:b/>
          <w:bCs/>
          <w:i/>
          <w:iCs/>
          <w:color w:val="auto"/>
          <w:spacing w:val="-2"/>
          <w:sz w:val="24"/>
          <w:szCs w:val="24"/>
          <w:lang w:bidi="it-IT"/>
        </w:rPr>
      </w:pPr>
    </w:p>
    <w:p w14:paraId="6B46A481" w14:textId="77777777" w:rsidR="005C301E" w:rsidRPr="000D3225" w:rsidRDefault="005C301E">
      <w:pPr>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br w:type="page"/>
      </w:r>
    </w:p>
    <w:p w14:paraId="7FAE3ACC" w14:textId="51880C24" w:rsidR="00FF69EA" w:rsidRPr="000D3225" w:rsidRDefault="00F30DD7" w:rsidP="008707DD">
      <w:pPr>
        <w:pStyle w:val="Informazionidicontatto"/>
        <w:spacing w:line="240" w:lineRule="auto"/>
        <w:jc w:val="left"/>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lastRenderedPageBreak/>
        <w:t>“</w:t>
      </w:r>
      <w:r w:rsidR="00DB4D6A" w:rsidRPr="000D3225">
        <w:rPr>
          <w:rFonts w:ascii="Arial Nova" w:hAnsi="Arial Nova"/>
          <w:b/>
          <w:bCs/>
          <w:i/>
          <w:iCs/>
          <w:color w:val="auto"/>
          <w:spacing w:val="-2"/>
          <w:sz w:val="24"/>
          <w:szCs w:val="24"/>
          <w:lang w:bidi="it-IT"/>
        </w:rPr>
        <w:t>La Via non può essere lasciata un solo istante.</w:t>
      </w:r>
    </w:p>
    <w:p w14:paraId="2334D491" w14:textId="7C473C51" w:rsidR="00DB4D6A" w:rsidRPr="000D3225" w:rsidRDefault="00DB4D6A" w:rsidP="008707DD">
      <w:pPr>
        <w:pStyle w:val="Informazionidicontatto"/>
        <w:spacing w:line="240" w:lineRule="auto"/>
        <w:jc w:val="left"/>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t>Se potessimo lasciarla non sarebbe la via</w:t>
      </w:r>
      <w:r w:rsidR="00F30DD7" w:rsidRPr="000D3225">
        <w:rPr>
          <w:rFonts w:ascii="Arial Nova" w:hAnsi="Arial Nova"/>
          <w:b/>
          <w:bCs/>
          <w:i/>
          <w:iCs/>
          <w:color w:val="auto"/>
          <w:spacing w:val="-2"/>
          <w:sz w:val="24"/>
          <w:szCs w:val="24"/>
          <w:lang w:bidi="it-IT"/>
        </w:rPr>
        <w:t>”</w:t>
      </w:r>
      <w:r w:rsidRPr="000D3225">
        <w:rPr>
          <w:rFonts w:ascii="Arial Nova" w:hAnsi="Arial Nova"/>
          <w:b/>
          <w:bCs/>
          <w:i/>
          <w:iCs/>
          <w:color w:val="auto"/>
          <w:spacing w:val="-2"/>
          <w:sz w:val="24"/>
          <w:szCs w:val="24"/>
          <w:lang w:bidi="it-IT"/>
        </w:rPr>
        <w:t>.</w:t>
      </w:r>
    </w:p>
    <w:p w14:paraId="688C9AB6" w14:textId="510D8F90" w:rsidR="00DB4D6A" w:rsidRPr="000D3225" w:rsidRDefault="00DB4D6A"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Confucio</w:t>
      </w:r>
    </w:p>
    <w:p w14:paraId="66A75427" w14:textId="410869D6" w:rsidR="00DB4D6A" w:rsidRPr="000D3225" w:rsidRDefault="00DB4D6A" w:rsidP="008707DD">
      <w:pPr>
        <w:pStyle w:val="Informazionidicontatto"/>
        <w:spacing w:line="240" w:lineRule="auto"/>
        <w:jc w:val="both"/>
        <w:rPr>
          <w:rFonts w:ascii="Arial Nova" w:hAnsi="Arial Nova"/>
          <w:color w:val="auto"/>
          <w:spacing w:val="-2"/>
          <w:sz w:val="24"/>
          <w:szCs w:val="24"/>
          <w:lang w:bidi="it-IT"/>
        </w:rPr>
      </w:pPr>
    </w:p>
    <w:p w14:paraId="7AD10CC2" w14:textId="35A28B3B" w:rsidR="008A3D78" w:rsidRPr="000D3225" w:rsidRDefault="008A3D78" w:rsidP="00BF51B7">
      <w:pPr>
        <w:pStyle w:val="Titolo1"/>
        <w:rPr>
          <w:rFonts w:ascii="Arial Nova" w:hAnsi="Arial Nova"/>
        </w:rPr>
      </w:pPr>
      <w:bookmarkStart w:id="3" w:name="_Toc30146695"/>
      <w:r w:rsidRPr="000D3225">
        <w:rPr>
          <w:rFonts w:ascii="Arial Nova" w:hAnsi="Arial Nova"/>
        </w:rPr>
        <w:t>CAMBIA …MENTI</w:t>
      </w:r>
      <w:bookmarkEnd w:id="3"/>
    </w:p>
    <w:p w14:paraId="37C41D8B" w14:textId="3C1FE27C" w:rsidR="008A3D78" w:rsidRPr="000D3225" w:rsidRDefault="008A3D78" w:rsidP="008707DD">
      <w:pPr>
        <w:pStyle w:val="Informazionidicontatto"/>
        <w:spacing w:line="240" w:lineRule="auto"/>
        <w:jc w:val="both"/>
        <w:rPr>
          <w:rFonts w:ascii="Arial Nova" w:hAnsi="Arial Nova"/>
          <w:color w:val="auto"/>
          <w:spacing w:val="-2"/>
          <w:sz w:val="24"/>
          <w:szCs w:val="24"/>
          <w:lang w:bidi="it-IT"/>
        </w:rPr>
      </w:pPr>
    </w:p>
    <w:p w14:paraId="2E408152" w14:textId="0DF4F7DA" w:rsidR="00032FF9" w:rsidRPr="000D3225" w:rsidRDefault="00032FF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Come </w:t>
      </w:r>
      <w:r w:rsidR="00D05A64" w:rsidRPr="000D3225">
        <w:rPr>
          <w:rFonts w:ascii="Arial Nova" w:hAnsi="Arial Nova"/>
          <w:color w:val="auto"/>
          <w:spacing w:val="-2"/>
          <w:sz w:val="24"/>
          <w:szCs w:val="24"/>
          <w:lang w:bidi="it-IT"/>
        </w:rPr>
        <w:t xml:space="preserve">il titolo della canzone di </w:t>
      </w:r>
      <w:r w:rsidRPr="000D3225">
        <w:rPr>
          <w:rFonts w:ascii="Arial Nova" w:hAnsi="Arial Nova"/>
          <w:color w:val="auto"/>
          <w:spacing w:val="-2"/>
          <w:sz w:val="24"/>
          <w:szCs w:val="24"/>
          <w:lang w:bidi="it-IT"/>
        </w:rPr>
        <w:t xml:space="preserve">Vasco Rossi, </w:t>
      </w:r>
      <w:r w:rsidR="00D05A64" w:rsidRPr="000D3225">
        <w:rPr>
          <w:rFonts w:ascii="Arial Nova" w:hAnsi="Arial Nova"/>
          <w:color w:val="auto"/>
          <w:spacing w:val="-2"/>
          <w:sz w:val="24"/>
          <w:szCs w:val="24"/>
          <w:lang w:bidi="it-IT"/>
        </w:rPr>
        <w:t xml:space="preserve">e come ci dice lui, </w:t>
      </w:r>
      <w:r w:rsidRPr="000D3225">
        <w:rPr>
          <w:rFonts w:ascii="Arial Nova" w:hAnsi="Arial Nova"/>
          <w:color w:val="auto"/>
          <w:spacing w:val="-2"/>
          <w:sz w:val="24"/>
          <w:szCs w:val="24"/>
          <w:lang w:bidi="it-IT"/>
        </w:rPr>
        <w:t>i cambiamenti sono sempre legati alle necessità.</w:t>
      </w:r>
    </w:p>
    <w:p w14:paraId="4CD6CF1E" w14:textId="08D41DEA" w:rsidR="00D05A64" w:rsidRPr="000D3225" w:rsidRDefault="00032FF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Ci sono cose semplici da cambiare come una macchina ad esempio</w:t>
      </w:r>
      <w:r w:rsidR="00D05A64"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e cose che non si possono cambiare facilmente. In questo caso io parlo di noi. Possiamo </w:t>
      </w:r>
      <w:r w:rsidR="00D05A64" w:rsidRPr="000D3225">
        <w:rPr>
          <w:rFonts w:ascii="Arial Nova" w:hAnsi="Arial Nova"/>
          <w:color w:val="auto"/>
          <w:spacing w:val="-2"/>
          <w:sz w:val="24"/>
          <w:szCs w:val="24"/>
          <w:lang w:bidi="it-IT"/>
        </w:rPr>
        <w:t xml:space="preserve">davvero </w:t>
      </w:r>
      <w:r w:rsidRPr="000D3225">
        <w:rPr>
          <w:rFonts w:ascii="Arial Nova" w:hAnsi="Arial Nova"/>
          <w:color w:val="auto"/>
          <w:spacing w:val="-2"/>
          <w:sz w:val="24"/>
          <w:szCs w:val="24"/>
          <w:lang w:bidi="it-IT"/>
        </w:rPr>
        <w:t xml:space="preserve">diventare ciò che vogliamo, ma non è sempre semplice e immediato. </w:t>
      </w:r>
      <w:r w:rsidR="00D05A64" w:rsidRPr="000D3225">
        <w:rPr>
          <w:rFonts w:ascii="Arial Nova" w:hAnsi="Arial Nova"/>
          <w:color w:val="auto"/>
          <w:spacing w:val="-2"/>
          <w:sz w:val="24"/>
          <w:szCs w:val="24"/>
          <w:lang w:bidi="it-IT"/>
        </w:rPr>
        <w:t>Lo stesso</w:t>
      </w:r>
      <w:r w:rsidRPr="000D3225">
        <w:rPr>
          <w:rFonts w:ascii="Arial Nova" w:hAnsi="Arial Nova"/>
          <w:color w:val="auto"/>
          <w:spacing w:val="-2"/>
          <w:sz w:val="24"/>
          <w:szCs w:val="24"/>
          <w:lang w:bidi="it-IT"/>
        </w:rPr>
        <w:t xml:space="preserve"> Vasco parla della consapevolezza</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che la vita non è cosa semplice, ma che volendo e cercando almeno il cambiamento di </w:t>
      </w:r>
      <w:r w:rsidR="00D05A64" w:rsidRPr="000D3225">
        <w:rPr>
          <w:rFonts w:ascii="Arial Nova" w:hAnsi="Arial Nova"/>
          <w:color w:val="auto"/>
          <w:spacing w:val="-2"/>
          <w:sz w:val="24"/>
          <w:szCs w:val="24"/>
          <w:lang w:bidi="it-IT"/>
        </w:rPr>
        <w:t>noi</w:t>
      </w:r>
      <w:r w:rsidRPr="000D3225">
        <w:rPr>
          <w:rFonts w:ascii="Arial Nova" w:hAnsi="Arial Nova"/>
          <w:color w:val="auto"/>
          <w:spacing w:val="-2"/>
          <w:sz w:val="24"/>
          <w:szCs w:val="24"/>
          <w:lang w:bidi="it-IT"/>
        </w:rPr>
        <w:t xml:space="preserve"> stessi in qualcosa di migliore</w:t>
      </w:r>
      <w:r w:rsidR="00B035DE">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si può fare </w:t>
      </w:r>
      <w:r w:rsidR="00D05A64" w:rsidRPr="000D3225">
        <w:rPr>
          <w:rFonts w:ascii="Arial Nova" w:hAnsi="Arial Nova"/>
          <w:color w:val="auto"/>
          <w:spacing w:val="-2"/>
          <w:sz w:val="24"/>
          <w:szCs w:val="24"/>
          <w:lang w:bidi="it-IT"/>
        </w:rPr>
        <w:t xml:space="preserve">molto per </w:t>
      </w:r>
      <w:r w:rsidR="00B035DE">
        <w:rPr>
          <w:rFonts w:ascii="Arial Nova" w:hAnsi="Arial Nova"/>
          <w:color w:val="auto"/>
          <w:spacing w:val="-2"/>
          <w:sz w:val="24"/>
          <w:szCs w:val="24"/>
          <w:lang w:bidi="it-IT"/>
        </w:rPr>
        <w:t>elevare</w:t>
      </w:r>
      <w:r w:rsidR="00D05A64" w:rsidRPr="000D3225">
        <w:rPr>
          <w:rFonts w:ascii="Arial Nova" w:hAnsi="Arial Nova"/>
          <w:color w:val="auto"/>
          <w:spacing w:val="-2"/>
          <w:sz w:val="24"/>
          <w:szCs w:val="24"/>
          <w:lang w:bidi="it-IT"/>
        </w:rPr>
        <w:t xml:space="preserve"> questa nostra vita </w:t>
      </w:r>
      <w:r w:rsidR="00B035DE">
        <w:rPr>
          <w:rFonts w:ascii="Arial Nova" w:hAnsi="Arial Nova"/>
          <w:color w:val="auto"/>
          <w:spacing w:val="-2"/>
          <w:sz w:val="24"/>
          <w:szCs w:val="24"/>
          <w:lang w:bidi="it-IT"/>
        </w:rPr>
        <w:t xml:space="preserve">ad un livello superiore </w:t>
      </w:r>
      <w:r w:rsidR="00D05A64" w:rsidRPr="000D3225">
        <w:rPr>
          <w:rFonts w:ascii="Arial Nova" w:hAnsi="Arial Nova"/>
          <w:color w:val="auto"/>
          <w:spacing w:val="-2"/>
          <w:sz w:val="24"/>
          <w:szCs w:val="24"/>
          <w:lang w:bidi="it-IT"/>
        </w:rPr>
        <w:t>e darle un senso.</w:t>
      </w:r>
    </w:p>
    <w:p w14:paraId="39236759" w14:textId="77777777" w:rsidR="00D05A64" w:rsidRPr="000D3225" w:rsidRDefault="00D05A64" w:rsidP="008707DD">
      <w:pPr>
        <w:pStyle w:val="Informazionidicontatto"/>
        <w:spacing w:line="240" w:lineRule="auto"/>
        <w:jc w:val="both"/>
        <w:rPr>
          <w:rFonts w:ascii="Arial Nova" w:hAnsi="Arial Nova"/>
          <w:color w:val="auto"/>
          <w:spacing w:val="-2"/>
          <w:sz w:val="24"/>
          <w:szCs w:val="24"/>
          <w:lang w:bidi="it-IT"/>
        </w:rPr>
      </w:pPr>
    </w:p>
    <w:p w14:paraId="72FDC59A" w14:textId="7906EDE8" w:rsidR="00523B26" w:rsidRPr="000D3225" w:rsidRDefault="00523B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E allora perché </w:t>
      </w:r>
      <w:r w:rsidR="00D05A64" w:rsidRPr="000D3225">
        <w:rPr>
          <w:rFonts w:ascii="Arial Nova" w:hAnsi="Arial Nova"/>
          <w:color w:val="auto"/>
          <w:spacing w:val="-2"/>
          <w:sz w:val="24"/>
          <w:szCs w:val="24"/>
          <w:lang w:bidi="it-IT"/>
        </w:rPr>
        <w:t xml:space="preserve">io </w:t>
      </w:r>
      <w:r w:rsidRPr="000D3225">
        <w:rPr>
          <w:rFonts w:ascii="Arial Nova" w:hAnsi="Arial Nova"/>
          <w:color w:val="auto"/>
          <w:spacing w:val="-2"/>
          <w:sz w:val="24"/>
          <w:szCs w:val="24"/>
          <w:lang w:bidi="it-IT"/>
        </w:rPr>
        <w:t xml:space="preserve">ho cambiato </w:t>
      </w:r>
      <w:r w:rsidR="00A4449B" w:rsidRPr="000D3225">
        <w:rPr>
          <w:rFonts w:ascii="Arial Nova" w:hAnsi="Arial Nova"/>
          <w:color w:val="auto"/>
          <w:spacing w:val="-2"/>
          <w:sz w:val="24"/>
          <w:szCs w:val="24"/>
          <w:lang w:bidi="it-IT"/>
        </w:rPr>
        <w:t xml:space="preserve">via? </w:t>
      </w:r>
      <w:r w:rsidR="00B035DE">
        <w:rPr>
          <w:rFonts w:ascii="Arial Nova" w:hAnsi="Arial Nova"/>
          <w:color w:val="auto"/>
          <w:spacing w:val="-2"/>
          <w:sz w:val="24"/>
          <w:szCs w:val="24"/>
          <w:lang w:bidi="it-IT"/>
        </w:rPr>
        <w:t>Mi piaceva quello che facevo.</w:t>
      </w:r>
    </w:p>
    <w:p w14:paraId="0A66F9D9" w14:textId="163FC4D7" w:rsidR="0083449D" w:rsidRPr="000D3225" w:rsidRDefault="00523B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w:t>
      </w:r>
      <w:r w:rsidR="0083449D" w:rsidRPr="000D3225">
        <w:rPr>
          <w:rFonts w:ascii="Arial Nova" w:hAnsi="Arial Nova"/>
          <w:color w:val="auto"/>
          <w:spacing w:val="-2"/>
          <w:sz w:val="24"/>
          <w:szCs w:val="24"/>
          <w:lang w:bidi="it-IT"/>
        </w:rPr>
        <w:t xml:space="preserve">uando </w:t>
      </w:r>
      <w:r w:rsidR="003208CF" w:rsidRPr="000D3225">
        <w:rPr>
          <w:rFonts w:ascii="Arial Nova" w:hAnsi="Arial Nova"/>
          <w:color w:val="auto"/>
          <w:spacing w:val="-2"/>
          <w:sz w:val="24"/>
          <w:szCs w:val="24"/>
          <w:lang w:bidi="it-IT"/>
        </w:rPr>
        <w:t xml:space="preserve">e perché </w:t>
      </w:r>
      <w:r w:rsidR="0083449D" w:rsidRPr="000D3225">
        <w:rPr>
          <w:rFonts w:ascii="Arial Nova" w:hAnsi="Arial Nova"/>
          <w:color w:val="auto"/>
          <w:spacing w:val="-2"/>
          <w:sz w:val="24"/>
          <w:szCs w:val="24"/>
          <w:lang w:bidi="it-IT"/>
        </w:rPr>
        <w:t xml:space="preserve">le cose </w:t>
      </w:r>
      <w:r w:rsidR="00A7733E" w:rsidRPr="000D3225">
        <w:rPr>
          <w:rFonts w:ascii="Arial Nova" w:hAnsi="Arial Nova"/>
          <w:color w:val="auto"/>
          <w:spacing w:val="-2"/>
          <w:sz w:val="24"/>
          <w:szCs w:val="24"/>
          <w:lang w:bidi="it-IT"/>
        </w:rPr>
        <w:t>sono cambiate</w:t>
      </w:r>
      <w:r w:rsidR="00D05A64" w:rsidRPr="000D3225">
        <w:rPr>
          <w:rFonts w:ascii="Arial Nova" w:hAnsi="Arial Nova"/>
          <w:color w:val="auto"/>
          <w:spacing w:val="-2"/>
          <w:sz w:val="24"/>
          <w:szCs w:val="24"/>
          <w:lang w:bidi="it-IT"/>
        </w:rPr>
        <w:t xml:space="preserve"> per me</w:t>
      </w:r>
      <w:r w:rsidR="0083449D" w:rsidRPr="000D3225">
        <w:rPr>
          <w:rFonts w:ascii="Arial Nova" w:hAnsi="Arial Nova"/>
          <w:color w:val="auto"/>
          <w:spacing w:val="-2"/>
          <w:sz w:val="24"/>
          <w:szCs w:val="24"/>
          <w:lang w:bidi="it-IT"/>
        </w:rPr>
        <w:t>?</w:t>
      </w:r>
    </w:p>
    <w:p w14:paraId="276F18D7" w14:textId="1BA1768D" w:rsidR="00D05A64" w:rsidRPr="000D3225" w:rsidRDefault="00D05A6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Come sono arrivata a tutte queste riflessioni di oggi?</w:t>
      </w:r>
    </w:p>
    <w:p w14:paraId="1C4DB8FF" w14:textId="77777777" w:rsidR="00D05A64" w:rsidRPr="000D3225" w:rsidRDefault="00D05A64" w:rsidP="008707DD">
      <w:pPr>
        <w:pStyle w:val="Informazionidicontatto"/>
        <w:spacing w:line="240" w:lineRule="auto"/>
        <w:jc w:val="both"/>
        <w:rPr>
          <w:rFonts w:ascii="Arial Nova" w:hAnsi="Arial Nova"/>
          <w:color w:val="auto"/>
          <w:spacing w:val="-2"/>
          <w:sz w:val="24"/>
          <w:szCs w:val="24"/>
          <w:lang w:bidi="it-IT"/>
        </w:rPr>
      </w:pPr>
    </w:p>
    <w:p w14:paraId="16918F2C" w14:textId="77777777" w:rsidR="003208CF" w:rsidRPr="000D3225" w:rsidRDefault="00523B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Beh, </w:t>
      </w:r>
      <w:r w:rsidR="003208CF" w:rsidRPr="000D3225">
        <w:rPr>
          <w:rFonts w:ascii="Arial Nova" w:hAnsi="Arial Nova"/>
          <w:color w:val="auto"/>
          <w:spacing w:val="-2"/>
          <w:sz w:val="24"/>
          <w:szCs w:val="24"/>
          <w:lang w:bidi="it-IT"/>
        </w:rPr>
        <w:t>come spesso accade, arriva un momento che non avevi previsto o non ne avevi immaginato l’entità… un momento che credi sia naturale nella vita di ognuno di noi e poi invece ti accorgi che niente è facile, niente è prevedibile.</w:t>
      </w:r>
    </w:p>
    <w:p w14:paraId="676BE9D2" w14:textId="50B77A0C" w:rsidR="0083449D" w:rsidRPr="000D3225" w:rsidRDefault="003208C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Si</w:t>
      </w:r>
      <w:r w:rsidR="003712B4" w:rsidRPr="000D3225">
        <w:rPr>
          <w:rFonts w:ascii="Arial Nova" w:hAnsi="Arial Nova"/>
          <w:color w:val="auto"/>
          <w:spacing w:val="-2"/>
          <w:sz w:val="24"/>
          <w:szCs w:val="24"/>
          <w:lang w:bidi="it-IT"/>
        </w:rPr>
        <w:t xml:space="preserve">, </w:t>
      </w:r>
      <w:r w:rsidR="00332D1D" w:rsidRPr="000D3225">
        <w:rPr>
          <w:rFonts w:ascii="Arial Nova" w:hAnsi="Arial Nova"/>
          <w:color w:val="auto"/>
          <w:spacing w:val="-2"/>
          <w:sz w:val="24"/>
          <w:szCs w:val="24"/>
          <w:lang w:bidi="it-IT"/>
        </w:rPr>
        <w:t>forse h</w:t>
      </w:r>
      <w:r w:rsidR="00A7733E" w:rsidRPr="000D3225">
        <w:rPr>
          <w:rFonts w:ascii="Arial Nova" w:hAnsi="Arial Nova"/>
          <w:color w:val="auto"/>
          <w:spacing w:val="-2"/>
          <w:sz w:val="24"/>
          <w:szCs w:val="24"/>
          <w:lang w:bidi="it-IT"/>
        </w:rPr>
        <w:t>ai capito</w:t>
      </w:r>
      <w:r w:rsidR="00332D1D" w:rsidRPr="000D3225">
        <w:rPr>
          <w:rFonts w:ascii="Arial Nova" w:hAnsi="Arial Nova"/>
          <w:color w:val="auto"/>
          <w:spacing w:val="-2"/>
          <w:sz w:val="24"/>
          <w:szCs w:val="24"/>
          <w:lang w:bidi="it-IT"/>
        </w:rPr>
        <w:t>,</w:t>
      </w:r>
      <w:r w:rsidR="00A7733E" w:rsidRPr="000D3225">
        <w:rPr>
          <w:rFonts w:ascii="Arial Nova" w:hAnsi="Arial Nova"/>
          <w:color w:val="auto"/>
          <w:spacing w:val="-2"/>
          <w:sz w:val="24"/>
          <w:szCs w:val="24"/>
          <w:lang w:bidi="it-IT"/>
        </w:rPr>
        <w:t xml:space="preserve"> </w:t>
      </w:r>
      <w:r w:rsidR="003712B4" w:rsidRPr="000D3225">
        <w:rPr>
          <w:rFonts w:ascii="Arial Nova" w:hAnsi="Arial Nova"/>
          <w:color w:val="auto"/>
          <w:spacing w:val="-2"/>
          <w:sz w:val="24"/>
          <w:szCs w:val="24"/>
          <w:lang w:bidi="it-IT"/>
        </w:rPr>
        <w:t xml:space="preserve">parlo </w:t>
      </w:r>
      <w:r w:rsidR="00523B26" w:rsidRPr="000D3225">
        <w:rPr>
          <w:rFonts w:ascii="Arial Nova" w:hAnsi="Arial Nova"/>
          <w:color w:val="auto"/>
          <w:spacing w:val="-2"/>
          <w:sz w:val="24"/>
          <w:szCs w:val="24"/>
          <w:lang w:bidi="it-IT"/>
        </w:rPr>
        <w:t>dell’</w:t>
      </w:r>
      <w:r w:rsidR="00ED5026" w:rsidRPr="000D3225">
        <w:rPr>
          <w:rFonts w:ascii="Arial Nova" w:hAnsi="Arial Nova"/>
          <w:color w:val="auto"/>
          <w:spacing w:val="-2"/>
          <w:sz w:val="24"/>
          <w:szCs w:val="24"/>
          <w:lang w:bidi="it-IT"/>
        </w:rPr>
        <w:t>arrivo della materni</w:t>
      </w:r>
      <w:r w:rsidR="003712B4" w:rsidRPr="000D3225">
        <w:rPr>
          <w:rFonts w:ascii="Arial Nova" w:hAnsi="Arial Nova"/>
          <w:color w:val="auto"/>
          <w:spacing w:val="-2"/>
          <w:sz w:val="24"/>
          <w:szCs w:val="24"/>
          <w:lang w:bidi="it-IT"/>
        </w:rPr>
        <w:t>tà.</w:t>
      </w:r>
    </w:p>
    <w:p w14:paraId="35DDED26" w14:textId="424CB837" w:rsidR="00523B26"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3712B4" w:rsidRPr="000D3225">
        <w:rPr>
          <w:rFonts w:ascii="Arial Nova" w:hAnsi="Arial Nova"/>
          <w:color w:val="auto"/>
          <w:spacing w:val="-2"/>
          <w:sz w:val="24"/>
          <w:szCs w:val="24"/>
          <w:lang w:bidi="it-IT"/>
        </w:rPr>
        <w:t xml:space="preserve"> uno dei momenti</w:t>
      </w:r>
      <w:r w:rsidR="00523B26" w:rsidRPr="000D3225">
        <w:rPr>
          <w:rFonts w:ascii="Arial Nova" w:hAnsi="Arial Nova"/>
          <w:color w:val="auto"/>
          <w:spacing w:val="-2"/>
          <w:sz w:val="24"/>
          <w:szCs w:val="24"/>
          <w:lang w:bidi="it-IT"/>
        </w:rPr>
        <w:t xml:space="preserve"> in cui una donna rimette in discussione molte cose.</w:t>
      </w:r>
      <w:r w:rsidR="00B035DE">
        <w:rPr>
          <w:rFonts w:ascii="Arial Nova" w:hAnsi="Arial Nova"/>
          <w:color w:val="auto"/>
          <w:spacing w:val="-2"/>
          <w:sz w:val="24"/>
          <w:szCs w:val="24"/>
          <w:lang w:bidi="it-IT"/>
        </w:rPr>
        <w:t xml:space="preserve"> Per me è stato così.</w:t>
      </w:r>
    </w:p>
    <w:p w14:paraId="77E35169" w14:textId="3B4BD0A4" w:rsidR="00645079" w:rsidRPr="000D3225" w:rsidRDefault="00A7733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Sentivo </w:t>
      </w:r>
      <w:r w:rsidR="00ED5026" w:rsidRPr="000D3225">
        <w:rPr>
          <w:rFonts w:ascii="Arial Nova" w:hAnsi="Arial Nova"/>
          <w:color w:val="auto"/>
          <w:spacing w:val="-2"/>
          <w:sz w:val="24"/>
          <w:szCs w:val="24"/>
          <w:lang w:bidi="it-IT"/>
        </w:rPr>
        <w:t>che questo ambiente luccicante non faceva più per me</w:t>
      </w:r>
      <w:r w:rsidR="00645079" w:rsidRPr="000D3225">
        <w:rPr>
          <w:rFonts w:ascii="Arial Nova" w:hAnsi="Arial Nova"/>
          <w:color w:val="auto"/>
          <w:spacing w:val="-2"/>
          <w:sz w:val="24"/>
          <w:szCs w:val="24"/>
          <w:lang w:bidi="it-IT"/>
        </w:rPr>
        <w:t xml:space="preserve">. Quando arrivi a sentirti in colpa perché sei nell’hotel più bello del mondo e </w:t>
      </w:r>
      <w:r w:rsidRPr="000D3225">
        <w:rPr>
          <w:rFonts w:ascii="Arial Nova" w:hAnsi="Arial Nova"/>
          <w:color w:val="auto"/>
          <w:spacing w:val="-2"/>
          <w:sz w:val="24"/>
          <w:szCs w:val="24"/>
          <w:lang w:bidi="it-IT"/>
        </w:rPr>
        <w:t>i tuoi frugoletti sono a casa</w:t>
      </w:r>
      <w:r w:rsidR="00645079"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e senza di loro niente ha più senso,</w:t>
      </w:r>
      <w:r w:rsidR="00645079" w:rsidRPr="000D3225">
        <w:rPr>
          <w:rFonts w:ascii="Arial Nova" w:hAnsi="Arial Nova"/>
          <w:color w:val="auto"/>
          <w:spacing w:val="-2"/>
          <w:sz w:val="24"/>
          <w:szCs w:val="24"/>
          <w:lang w:bidi="it-IT"/>
        </w:rPr>
        <w:t xml:space="preserve"> forse è il caso </w:t>
      </w:r>
      <w:r w:rsidRPr="000D3225">
        <w:rPr>
          <w:rFonts w:ascii="Arial Nova" w:hAnsi="Arial Nova"/>
          <w:color w:val="auto"/>
          <w:spacing w:val="-2"/>
          <w:sz w:val="24"/>
          <w:szCs w:val="24"/>
          <w:lang w:bidi="it-IT"/>
        </w:rPr>
        <w:t>che ti fermi e rivedi le tu</w:t>
      </w:r>
      <w:r w:rsidR="00645079" w:rsidRPr="000D3225">
        <w:rPr>
          <w:rFonts w:ascii="Arial Nova" w:hAnsi="Arial Nova"/>
          <w:color w:val="auto"/>
          <w:spacing w:val="-2"/>
          <w:sz w:val="24"/>
          <w:szCs w:val="24"/>
          <w:lang w:bidi="it-IT"/>
        </w:rPr>
        <w:t>e</w:t>
      </w:r>
      <w:r w:rsidR="00ED5026" w:rsidRPr="000D3225">
        <w:rPr>
          <w:rFonts w:ascii="Arial Nova" w:hAnsi="Arial Nova"/>
          <w:color w:val="auto"/>
          <w:spacing w:val="-2"/>
          <w:sz w:val="24"/>
          <w:szCs w:val="24"/>
          <w:lang w:bidi="it-IT"/>
        </w:rPr>
        <w:t xml:space="preserve"> priorità. </w:t>
      </w:r>
    </w:p>
    <w:p w14:paraId="1267F3C9" w14:textId="6A23537C" w:rsidR="00645079" w:rsidRPr="000D3225" w:rsidRDefault="0064507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Priorità cambiate.</w:t>
      </w:r>
      <w:r w:rsidR="00B035DE">
        <w:rPr>
          <w:rFonts w:ascii="Arial Nova" w:hAnsi="Arial Nova"/>
          <w:color w:val="auto"/>
          <w:spacing w:val="-2"/>
          <w:sz w:val="24"/>
          <w:szCs w:val="24"/>
          <w:lang w:bidi="it-IT"/>
        </w:rPr>
        <w:t xml:space="preserve"> Non è stato dall’oggi al domani.</w:t>
      </w:r>
    </w:p>
    <w:p w14:paraId="2F4A4444" w14:textId="6BE32DAC" w:rsidR="00A4449B" w:rsidRPr="000D3225" w:rsidRDefault="00A4449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 realtà non è stato per nulla facile avere il mio primo figlio e già durante la ricerca avevo iniziato a rivedere le mie priorità</w:t>
      </w:r>
      <w:r w:rsidR="00B035DE">
        <w:rPr>
          <w:rFonts w:ascii="Arial Nova" w:hAnsi="Arial Nova"/>
          <w:color w:val="auto"/>
          <w:spacing w:val="-2"/>
          <w:sz w:val="24"/>
          <w:szCs w:val="24"/>
          <w:lang w:bidi="it-IT"/>
        </w:rPr>
        <w:t xml:space="preserve"> e a riflettere sul senso dell’esistenza.</w:t>
      </w:r>
    </w:p>
    <w:p w14:paraId="7C3946C2" w14:textId="6A347EF4" w:rsidR="00A4449B"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A4449B" w:rsidRPr="000D3225">
        <w:rPr>
          <w:rFonts w:ascii="Arial Nova" w:hAnsi="Arial Nova"/>
          <w:color w:val="auto"/>
          <w:spacing w:val="-2"/>
          <w:sz w:val="24"/>
          <w:szCs w:val="24"/>
          <w:lang w:bidi="it-IT"/>
        </w:rPr>
        <w:t xml:space="preserve"> stata una straordinaria esperienza di vita che rifarei subito, ma non è stato sempre semplice. A volte ho pensato di mollare, ma il mio sogno, il mio obiettivo o il mio perché erano troppo forti.</w:t>
      </w:r>
    </w:p>
    <w:p w14:paraId="30ED5DAA" w14:textId="11350D80" w:rsidR="00A4449B" w:rsidRPr="000D3225" w:rsidRDefault="00A4449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quando hai un perché così grande niente ti può fermare.</w:t>
      </w:r>
      <w:r w:rsidR="00B035DE">
        <w:rPr>
          <w:rFonts w:ascii="Arial Nova" w:hAnsi="Arial Nova"/>
          <w:color w:val="auto"/>
          <w:spacing w:val="-2"/>
          <w:sz w:val="24"/>
          <w:szCs w:val="24"/>
          <w:lang w:bidi="it-IT"/>
        </w:rPr>
        <w:t xml:space="preserve"> Mettere al mondo un altro essere umano è una grande responsabilità. E’ un perché molto forte.</w:t>
      </w:r>
    </w:p>
    <w:p w14:paraId="4D22939A" w14:textId="0EA3B04F" w:rsidR="00A4449B" w:rsidRPr="000D3225" w:rsidRDefault="00332D1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H</w:t>
      </w:r>
      <w:r w:rsidR="00A4449B" w:rsidRPr="000D3225">
        <w:rPr>
          <w:rFonts w:ascii="Arial Nova" w:hAnsi="Arial Nova"/>
          <w:color w:val="auto"/>
          <w:spacing w:val="-2"/>
          <w:sz w:val="24"/>
          <w:szCs w:val="24"/>
          <w:lang w:bidi="it-IT"/>
        </w:rPr>
        <w:t xml:space="preserve">o anche imparato che non dobbiamo solo affrontare un viaggio per raggiungere la meta, ma che la meta è il viaggio stesso, perché ci consente di apprendere ogni momento e di diventare le persone che siamo. </w:t>
      </w:r>
    </w:p>
    <w:p w14:paraId="3E5CA7F9" w14:textId="77777777" w:rsidR="00A4449B" w:rsidRPr="000D3225" w:rsidRDefault="00A4449B" w:rsidP="008707DD">
      <w:pPr>
        <w:pStyle w:val="Informazionidicontatto"/>
        <w:spacing w:line="240" w:lineRule="auto"/>
        <w:jc w:val="both"/>
        <w:rPr>
          <w:rFonts w:ascii="Arial Nova" w:hAnsi="Arial Nova"/>
          <w:color w:val="auto"/>
          <w:spacing w:val="-2"/>
          <w:sz w:val="24"/>
          <w:szCs w:val="24"/>
          <w:lang w:bidi="it-IT"/>
        </w:rPr>
      </w:pPr>
    </w:p>
    <w:p w14:paraId="771AD65B" w14:textId="065BD5C9" w:rsidR="00A4449B" w:rsidRPr="000D3225" w:rsidRDefault="00B035DE"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C</w:t>
      </w:r>
      <w:r w:rsidR="00A4449B" w:rsidRPr="000D3225">
        <w:rPr>
          <w:rFonts w:ascii="Arial Nova" w:hAnsi="Arial Nova"/>
          <w:color w:val="auto"/>
          <w:spacing w:val="-2"/>
          <w:sz w:val="24"/>
          <w:szCs w:val="24"/>
          <w:lang w:bidi="it-IT"/>
        </w:rPr>
        <w:t>ome dicevo, questa esperienza mi ha portato a rimettere in ordine le mie priorità.</w:t>
      </w:r>
    </w:p>
    <w:p w14:paraId="43ED4F99" w14:textId="273BBC02" w:rsidR="00A024C7" w:rsidRPr="000D3225" w:rsidRDefault="00523B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Ho sempre avuto dei super nonni pronti ad aiutarm</w:t>
      </w:r>
      <w:r w:rsidR="00A7733E" w:rsidRPr="000D3225">
        <w:rPr>
          <w:rFonts w:ascii="Arial Nova" w:hAnsi="Arial Nova"/>
          <w:color w:val="auto"/>
          <w:spacing w:val="-2"/>
          <w:sz w:val="24"/>
          <w:szCs w:val="24"/>
          <w:lang w:bidi="it-IT"/>
        </w:rPr>
        <w:t xml:space="preserve">i, </w:t>
      </w:r>
      <w:r w:rsidRPr="000D3225">
        <w:rPr>
          <w:rFonts w:ascii="Arial Nova" w:hAnsi="Arial Nova"/>
          <w:color w:val="auto"/>
          <w:spacing w:val="-2"/>
          <w:sz w:val="24"/>
          <w:szCs w:val="24"/>
          <w:lang w:bidi="it-IT"/>
        </w:rPr>
        <w:t>ma</w:t>
      </w:r>
      <w:r w:rsidR="005608AA" w:rsidRPr="000D3225">
        <w:rPr>
          <w:rFonts w:ascii="Arial Nova" w:hAnsi="Arial Nova"/>
          <w:color w:val="auto"/>
          <w:spacing w:val="-2"/>
          <w:sz w:val="24"/>
          <w:szCs w:val="24"/>
          <w:lang w:bidi="it-IT"/>
        </w:rPr>
        <w:t xml:space="preserve"> </w:t>
      </w:r>
      <w:r w:rsidR="00A7733E" w:rsidRPr="000D3225">
        <w:rPr>
          <w:rFonts w:ascii="Arial Nova" w:hAnsi="Arial Nova"/>
          <w:color w:val="auto"/>
          <w:spacing w:val="-2"/>
          <w:sz w:val="24"/>
          <w:szCs w:val="24"/>
          <w:lang w:bidi="it-IT"/>
        </w:rPr>
        <w:t xml:space="preserve">stavo spesso fuori o </w:t>
      </w:r>
      <w:r w:rsidRPr="000D3225">
        <w:rPr>
          <w:rFonts w:ascii="Arial Nova" w:hAnsi="Arial Nova"/>
          <w:color w:val="auto"/>
          <w:spacing w:val="-2"/>
          <w:sz w:val="24"/>
          <w:szCs w:val="24"/>
          <w:lang w:bidi="it-IT"/>
        </w:rPr>
        <w:t>lontana.</w:t>
      </w:r>
      <w:r w:rsidR="00A7733E" w:rsidRPr="000D3225">
        <w:rPr>
          <w:rFonts w:ascii="Arial Nova" w:hAnsi="Arial Nova"/>
          <w:color w:val="auto"/>
          <w:spacing w:val="-2"/>
          <w:sz w:val="24"/>
          <w:szCs w:val="24"/>
          <w:lang w:bidi="it-IT"/>
        </w:rPr>
        <w:t xml:space="preserve"> Vivevo senza orari.</w:t>
      </w:r>
    </w:p>
    <w:p w14:paraId="289E0DC1" w14:textId="77777777" w:rsidR="00A4449B" w:rsidRPr="000D3225" w:rsidRDefault="00523B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Mio marito </w:t>
      </w:r>
      <w:r w:rsidR="00A024C7" w:rsidRPr="000D3225">
        <w:rPr>
          <w:rFonts w:ascii="Arial Nova" w:hAnsi="Arial Nova"/>
          <w:color w:val="auto"/>
          <w:spacing w:val="-2"/>
          <w:sz w:val="24"/>
          <w:szCs w:val="24"/>
          <w:lang w:bidi="it-IT"/>
        </w:rPr>
        <w:t xml:space="preserve">al momento era </w:t>
      </w:r>
      <w:r w:rsidRPr="000D3225">
        <w:rPr>
          <w:rFonts w:ascii="Arial Nova" w:hAnsi="Arial Nova"/>
          <w:color w:val="auto"/>
          <w:spacing w:val="-2"/>
          <w:sz w:val="24"/>
          <w:szCs w:val="24"/>
          <w:lang w:bidi="it-IT"/>
        </w:rPr>
        <w:t>in super carriera</w:t>
      </w:r>
      <w:r w:rsidR="00A024C7"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viaggiava in tutto il mondo e non avrei mai e poi mai chiesto a lui di rinunciare al mondo che amava più di ogni cosa</w:t>
      </w:r>
      <w:r w:rsidR="00A024C7" w:rsidRPr="000D3225">
        <w:rPr>
          <w:rFonts w:ascii="Arial Nova" w:hAnsi="Arial Nova"/>
          <w:color w:val="auto"/>
          <w:spacing w:val="-2"/>
          <w:sz w:val="24"/>
          <w:szCs w:val="24"/>
          <w:lang w:bidi="it-IT"/>
        </w:rPr>
        <w:t>, quello del grande basket</w:t>
      </w:r>
      <w:r w:rsidR="00A4449B" w:rsidRPr="000D3225">
        <w:rPr>
          <w:rFonts w:ascii="Arial Nova" w:hAnsi="Arial Nova"/>
          <w:color w:val="auto"/>
          <w:spacing w:val="-2"/>
          <w:sz w:val="24"/>
          <w:szCs w:val="24"/>
          <w:lang w:bidi="it-IT"/>
        </w:rPr>
        <w:t>.</w:t>
      </w:r>
    </w:p>
    <w:p w14:paraId="1CB389E9" w14:textId="08E7B3E9" w:rsidR="00A024C7" w:rsidRPr="000D3225" w:rsidRDefault="00A4449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 quel mondo,</w:t>
      </w:r>
      <w:r w:rsidR="00523B26" w:rsidRPr="000D3225">
        <w:rPr>
          <w:rFonts w:ascii="Arial Nova" w:hAnsi="Arial Nova"/>
          <w:color w:val="auto"/>
          <w:spacing w:val="-2"/>
          <w:sz w:val="24"/>
          <w:szCs w:val="24"/>
          <w:lang w:bidi="it-IT"/>
        </w:rPr>
        <w:t xml:space="preserve"> un giorno aveva lasciato la sua </w:t>
      </w:r>
      <w:r w:rsidRPr="000D3225">
        <w:rPr>
          <w:rFonts w:ascii="Arial Nova" w:hAnsi="Arial Nova"/>
          <w:color w:val="auto"/>
          <w:spacing w:val="-2"/>
          <w:sz w:val="24"/>
          <w:szCs w:val="24"/>
          <w:lang w:bidi="it-IT"/>
        </w:rPr>
        <w:t>meravigliosa terra e la</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sua vita </w:t>
      </w:r>
      <w:r w:rsidR="00A7733E" w:rsidRPr="000D3225">
        <w:rPr>
          <w:rFonts w:ascii="Arial Nova" w:hAnsi="Arial Nova"/>
          <w:color w:val="auto"/>
          <w:spacing w:val="-2"/>
          <w:sz w:val="24"/>
          <w:szCs w:val="24"/>
          <w:lang w:bidi="it-IT"/>
        </w:rPr>
        <w:t>tranquilla</w:t>
      </w:r>
      <w:r w:rsidRPr="000D3225">
        <w:rPr>
          <w:rFonts w:ascii="Arial Nova" w:hAnsi="Arial Nova"/>
          <w:color w:val="auto"/>
          <w:spacing w:val="-2"/>
          <w:sz w:val="24"/>
          <w:szCs w:val="24"/>
          <w:lang w:bidi="it-IT"/>
        </w:rPr>
        <w:t>,</w:t>
      </w:r>
      <w:r w:rsidR="00A7733E" w:rsidRPr="000D3225">
        <w:rPr>
          <w:rFonts w:ascii="Arial Nova" w:hAnsi="Arial Nova"/>
          <w:color w:val="auto"/>
          <w:spacing w:val="-2"/>
          <w:sz w:val="24"/>
          <w:szCs w:val="24"/>
          <w:lang w:bidi="it-IT"/>
        </w:rPr>
        <w:t xml:space="preserve"> ma </w:t>
      </w:r>
      <w:r w:rsidR="00523B26" w:rsidRPr="000D3225">
        <w:rPr>
          <w:rFonts w:ascii="Arial Nova" w:hAnsi="Arial Nova"/>
          <w:color w:val="auto"/>
          <w:spacing w:val="-2"/>
          <w:sz w:val="24"/>
          <w:szCs w:val="24"/>
          <w:lang w:bidi="it-IT"/>
        </w:rPr>
        <w:t>ordinaria</w:t>
      </w:r>
      <w:r w:rsidR="00332D1D" w:rsidRPr="000D3225">
        <w:rPr>
          <w:rFonts w:ascii="Arial Nova" w:hAnsi="Arial Nova"/>
          <w:color w:val="auto"/>
          <w:spacing w:val="-2"/>
          <w:sz w:val="24"/>
          <w:szCs w:val="24"/>
          <w:lang w:bidi="it-IT"/>
        </w:rPr>
        <w:t>,</w:t>
      </w:r>
      <w:r w:rsidR="00523B26"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per trasformarla </w:t>
      </w:r>
      <w:r w:rsidR="00332D1D" w:rsidRPr="000D3225">
        <w:rPr>
          <w:rFonts w:ascii="Arial Nova" w:hAnsi="Arial Nova"/>
          <w:color w:val="auto"/>
          <w:spacing w:val="-2"/>
          <w:sz w:val="24"/>
          <w:szCs w:val="24"/>
          <w:lang w:bidi="it-IT"/>
        </w:rPr>
        <w:t xml:space="preserve">un po' alla volta </w:t>
      </w:r>
      <w:r w:rsidR="00A024C7" w:rsidRPr="000D3225">
        <w:rPr>
          <w:rFonts w:ascii="Arial Nova" w:hAnsi="Arial Nova"/>
          <w:color w:val="auto"/>
          <w:spacing w:val="-2"/>
          <w:sz w:val="24"/>
          <w:szCs w:val="24"/>
          <w:lang w:bidi="it-IT"/>
        </w:rPr>
        <w:t xml:space="preserve">in qualcosa di </w:t>
      </w:r>
      <w:r w:rsidR="00523B26" w:rsidRPr="000D3225">
        <w:rPr>
          <w:rFonts w:ascii="Arial Nova" w:hAnsi="Arial Nova"/>
          <w:color w:val="auto"/>
          <w:spacing w:val="-2"/>
          <w:sz w:val="24"/>
          <w:szCs w:val="24"/>
          <w:lang w:bidi="it-IT"/>
        </w:rPr>
        <w:t>straordinari</w:t>
      </w:r>
      <w:r w:rsidR="00A024C7" w:rsidRPr="000D3225">
        <w:rPr>
          <w:rFonts w:ascii="Arial Nova" w:hAnsi="Arial Nova"/>
          <w:color w:val="auto"/>
          <w:spacing w:val="-2"/>
          <w:sz w:val="24"/>
          <w:szCs w:val="24"/>
          <w:lang w:bidi="it-IT"/>
        </w:rPr>
        <w:t>o.</w:t>
      </w:r>
    </w:p>
    <w:p w14:paraId="5C178F8B" w14:textId="3C88EB46" w:rsidR="00523B26" w:rsidRPr="000D3225" w:rsidRDefault="00A024C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Lui stava davvero vivendo il suo sogno, quello che in molti </w:t>
      </w:r>
      <w:r w:rsidR="00332D1D" w:rsidRPr="000D3225">
        <w:rPr>
          <w:rFonts w:ascii="Arial Nova" w:hAnsi="Arial Nova"/>
          <w:color w:val="auto"/>
          <w:spacing w:val="-2"/>
          <w:sz w:val="24"/>
          <w:szCs w:val="24"/>
          <w:lang w:bidi="it-IT"/>
        </w:rPr>
        <w:t>si erano limitati ad immaginare</w:t>
      </w:r>
      <w:r w:rsidR="00A7733E"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per lui era diventato realtà</w:t>
      </w:r>
      <w:r w:rsidR="00A4449B" w:rsidRPr="000D3225">
        <w:rPr>
          <w:rFonts w:ascii="Arial Nova" w:hAnsi="Arial Nova"/>
          <w:color w:val="auto"/>
          <w:spacing w:val="-2"/>
          <w:sz w:val="24"/>
          <w:szCs w:val="24"/>
          <w:lang w:bidi="it-IT"/>
        </w:rPr>
        <w:t xml:space="preserve">, ma si intenda, </w:t>
      </w:r>
      <w:r w:rsidRPr="000D3225">
        <w:rPr>
          <w:rFonts w:ascii="Arial Nova" w:hAnsi="Arial Nova"/>
          <w:color w:val="auto"/>
          <w:spacing w:val="-2"/>
          <w:sz w:val="24"/>
          <w:szCs w:val="24"/>
          <w:lang w:bidi="it-IT"/>
        </w:rPr>
        <w:t>per riuscire a coronarlo aveva lasciato la sua zona di comfort.</w:t>
      </w:r>
    </w:p>
    <w:p w14:paraId="3E50278D" w14:textId="720C118C" w:rsidR="00A7733E" w:rsidRPr="000D3225" w:rsidRDefault="00A7733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Col tempo rivedrà anche lui le </w:t>
      </w:r>
      <w:r w:rsidR="0094339C">
        <w:rPr>
          <w:rFonts w:ascii="Arial Nova" w:hAnsi="Arial Nova"/>
          <w:color w:val="auto"/>
          <w:spacing w:val="-2"/>
          <w:sz w:val="24"/>
          <w:szCs w:val="24"/>
          <w:lang w:bidi="it-IT"/>
        </w:rPr>
        <w:t xml:space="preserve">sue </w:t>
      </w:r>
      <w:r w:rsidRPr="000D3225">
        <w:rPr>
          <w:rFonts w:ascii="Arial Nova" w:hAnsi="Arial Nova"/>
          <w:color w:val="auto"/>
          <w:spacing w:val="-2"/>
          <w:sz w:val="24"/>
          <w:szCs w:val="24"/>
          <w:lang w:bidi="it-IT"/>
        </w:rPr>
        <w:t>priorità.</w:t>
      </w:r>
    </w:p>
    <w:p w14:paraId="7723843C" w14:textId="77777777" w:rsidR="00A4449B" w:rsidRPr="000D3225" w:rsidRDefault="00A4449B" w:rsidP="008707DD">
      <w:pPr>
        <w:pStyle w:val="Informazionidicontatto"/>
        <w:spacing w:line="240" w:lineRule="auto"/>
        <w:jc w:val="both"/>
        <w:rPr>
          <w:rFonts w:ascii="Arial Nova" w:hAnsi="Arial Nova"/>
          <w:color w:val="auto"/>
          <w:spacing w:val="-2"/>
          <w:sz w:val="24"/>
          <w:szCs w:val="24"/>
          <w:lang w:bidi="it-IT"/>
        </w:rPr>
      </w:pPr>
    </w:p>
    <w:p w14:paraId="0D354959" w14:textId="3924FFEF" w:rsidR="00A024C7" w:rsidRPr="000D3225" w:rsidRDefault="00A024C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Ma </w:t>
      </w:r>
      <w:r w:rsidR="00A7733E" w:rsidRPr="000D3225">
        <w:rPr>
          <w:rFonts w:ascii="Arial Nova" w:hAnsi="Arial Nova"/>
          <w:color w:val="auto"/>
          <w:spacing w:val="-2"/>
          <w:sz w:val="24"/>
          <w:szCs w:val="24"/>
          <w:lang w:bidi="it-IT"/>
        </w:rPr>
        <w:t xml:space="preserve">questa è un’altra </w:t>
      </w:r>
      <w:r w:rsidRPr="000D3225">
        <w:rPr>
          <w:rFonts w:ascii="Arial Nova" w:hAnsi="Arial Nova"/>
          <w:color w:val="auto"/>
          <w:spacing w:val="-2"/>
          <w:sz w:val="24"/>
          <w:szCs w:val="24"/>
          <w:lang w:bidi="it-IT"/>
        </w:rPr>
        <w:t>storia</w:t>
      </w:r>
      <w:r w:rsidR="00A7733E" w:rsidRPr="000D3225">
        <w:rPr>
          <w:rFonts w:ascii="Arial Nova" w:hAnsi="Arial Nova"/>
          <w:color w:val="auto"/>
          <w:spacing w:val="-2"/>
          <w:sz w:val="24"/>
          <w:szCs w:val="24"/>
          <w:lang w:bidi="it-IT"/>
        </w:rPr>
        <w:t>, mi ruberebbe la scen</w:t>
      </w:r>
      <w:r w:rsidR="00332D1D" w:rsidRPr="000D3225">
        <w:rPr>
          <w:rFonts w:ascii="Arial Nova" w:hAnsi="Arial Nova"/>
          <w:color w:val="auto"/>
          <w:spacing w:val="-2"/>
          <w:sz w:val="24"/>
          <w:szCs w:val="24"/>
          <w:lang w:bidi="it-IT"/>
        </w:rPr>
        <w:t>a e</w:t>
      </w:r>
      <w:r w:rsidRPr="000D3225">
        <w:rPr>
          <w:rFonts w:ascii="Arial Nova" w:hAnsi="Arial Nova"/>
          <w:color w:val="auto"/>
          <w:spacing w:val="-2"/>
          <w:sz w:val="24"/>
          <w:szCs w:val="24"/>
          <w:lang w:bidi="it-IT"/>
        </w:rPr>
        <w:t xml:space="preserve"> merit</w:t>
      </w:r>
      <w:r w:rsidR="00A7733E" w:rsidRPr="000D3225">
        <w:rPr>
          <w:rFonts w:ascii="Arial Nova" w:hAnsi="Arial Nova"/>
          <w:color w:val="auto"/>
          <w:spacing w:val="-2"/>
          <w:sz w:val="24"/>
          <w:szCs w:val="24"/>
          <w:lang w:bidi="it-IT"/>
        </w:rPr>
        <w:t xml:space="preserve">erebbe </w:t>
      </w:r>
      <w:r w:rsidRPr="000D3225">
        <w:rPr>
          <w:rFonts w:ascii="Arial Nova" w:hAnsi="Arial Nova"/>
          <w:color w:val="auto"/>
          <w:spacing w:val="-2"/>
          <w:sz w:val="24"/>
          <w:szCs w:val="24"/>
          <w:lang w:bidi="it-IT"/>
        </w:rPr>
        <w:t>a un libro a sé e chissà forse un giorno …</w:t>
      </w:r>
    </w:p>
    <w:p w14:paraId="3488C971" w14:textId="77777777" w:rsidR="00332D1D" w:rsidRPr="000D3225" w:rsidRDefault="00332D1D" w:rsidP="008707DD">
      <w:pPr>
        <w:pStyle w:val="Informazionidicontatto"/>
        <w:spacing w:line="240" w:lineRule="auto"/>
        <w:jc w:val="both"/>
        <w:rPr>
          <w:rFonts w:ascii="Arial Nova" w:hAnsi="Arial Nova"/>
          <w:color w:val="auto"/>
          <w:spacing w:val="-2"/>
          <w:sz w:val="24"/>
          <w:szCs w:val="24"/>
          <w:lang w:bidi="it-IT"/>
        </w:rPr>
      </w:pPr>
    </w:p>
    <w:p w14:paraId="2C71C175" w14:textId="59C81961" w:rsidR="00ED5026" w:rsidRPr="000D3225" w:rsidRDefault="00332D1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Insomma,</w:t>
      </w:r>
      <w:r w:rsidR="00A024C7" w:rsidRPr="000D3225">
        <w:rPr>
          <w:rFonts w:ascii="Arial Nova" w:hAnsi="Arial Nova"/>
          <w:color w:val="auto"/>
          <w:spacing w:val="-2"/>
          <w:sz w:val="24"/>
          <w:szCs w:val="24"/>
          <w:lang w:bidi="it-IT"/>
        </w:rPr>
        <w:t xml:space="preserve"> </w:t>
      </w:r>
      <w:r w:rsidR="00A4449B" w:rsidRPr="000D3225">
        <w:rPr>
          <w:rFonts w:ascii="Arial Nova" w:hAnsi="Arial Nova"/>
          <w:color w:val="auto"/>
          <w:spacing w:val="-2"/>
          <w:sz w:val="24"/>
          <w:szCs w:val="24"/>
          <w:lang w:bidi="it-IT"/>
        </w:rPr>
        <w:t xml:space="preserve">torniamo a me, </w:t>
      </w:r>
      <w:r w:rsidR="00A024C7" w:rsidRPr="000D3225">
        <w:rPr>
          <w:rFonts w:ascii="Arial Nova" w:hAnsi="Arial Nova"/>
          <w:color w:val="auto"/>
          <w:spacing w:val="-2"/>
          <w:sz w:val="24"/>
          <w:szCs w:val="24"/>
          <w:lang w:bidi="it-IT"/>
        </w:rPr>
        <w:t xml:space="preserve">io mi </w:t>
      </w:r>
      <w:r w:rsidR="00ED5026" w:rsidRPr="000D3225">
        <w:rPr>
          <w:rFonts w:ascii="Arial Nova" w:hAnsi="Arial Nova"/>
          <w:color w:val="auto"/>
          <w:spacing w:val="-2"/>
          <w:sz w:val="24"/>
          <w:szCs w:val="24"/>
          <w:lang w:bidi="it-IT"/>
        </w:rPr>
        <w:t>sentivo</w:t>
      </w:r>
      <w:r w:rsidR="00A024C7" w:rsidRPr="000D3225">
        <w:rPr>
          <w:rFonts w:ascii="Arial Nova" w:hAnsi="Arial Nova"/>
          <w:color w:val="auto"/>
          <w:spacing w:val="-2"/>
          <w:sz w:val="24"/>
          <w:szCs w:val="24"/>
          <w:lang w:bidi="it-IT"/>
        </w:rPr>
        <w:t xml:space="preserve"> male </w:t>
      </w:r>
      <w:r w:rsidR="00645079" w:rsidRPr="000D3225">
        <w:rPr>
          <w:rFonts w:ascii="Arial Nova" w:hAnsi="Arial Nova"/>
          <w:color w:val="auto"/>
          <w:spacing w:val="-2"/>
          <w:sz w:val="24"/>
          <w:szCs w:val="24"/>
          <w:lang w:bidi="it-IT"/>
        </w:rPr>
        <w:t>a s</w:t>
      </w:r>
      <w:r w:rsidR="00ED5026" w:rsidRPr="000D3225">
        <w:rPr>
          <w:rFonts w:ascii="Arial Nova" w:hAnsi="Arial Nova"/>
          <w:color w:val="auto"/>
          <w:spacing w:val="-2"/>
          <w:sz w:val="24"/>
          <w:szCs w:val="24"/>
          <w:lang w:bidi="it-IT"/>
        </w:rPr>
        <w:t xml:space="preserve">tare lontano dai miei </w:t>
      </w:r>
      <w:r w:rsidRPr="000D3225">
        <w:rPr>
          <w:rFonts w:ascii="Arial Nova" w:hAnsi="Arial Nova"/>
          <w:color w:val="auto"/>
          <w:spacing w:val="-2"/>
          <w:sz w:val="24"/>
          <w:szCs w:val="24"/>
          <w:lang w:bidi="it-IT"/>
        </w:rPr>
        <w:t>bimbi</w:t>
      </w:r>
      <w:r w:rsidR="00A4449B" w:rsidRPr="000D3225">
        <w:rPr>
          <w:rFonts w:ascii="Arial Nova" w:hAnsi="Arial Nova"/>
          <w:color w:val="auto"/>
          <w:spacing w:val="-2"/>
          <w:sz w:val="24"/>
          <w:szCs w:val="24"/>
          <w:lang w:bidi="it-IT"/>
        </w:rPr>
        <w:t>, volevo vederli crescere</w:t>
      </w:r>
      <w:r w:rsidRPr="000D3225">
        <w:rPr>
          <w:rFonts w:ascii="Arial Nova" w:hAnsi="Arial Nova"/>
          <w:color w:val="auto"/>
          <w:spacing w:val="-2"/>
          <w:sz w:val="24"/>
          <w:szCs w:val="24"/>
          <w:lang w:bidi="it-IT"/>
        </w:rPr>
        <w:t>, non volevo perdermi il primo passo, la prima pappa e il primo tutto…</w:t>
      </w:r>
      <w:r w:rsidR="00ED5026" w:rsidRPr="000D3225">
        <w:rPr>
          <w:rFonts w:ascii="Arial Nova" w:hAnsi="Arial Nova"/>
          <w:color w:val="auto"/>
          <w:spacing w:val="-2"/>
          <w:sz w:val="24"/>
          <w:szCs w:val="24"/>
          <w:lang w:bidi="it-IT"/>
        </w:rPr>
        <w:t xml:space="preserve"> </w:t>
      </w:r>
      <w:r w:rsidR="005B1F69">
        <w:rPr>
          <w:rFonts w:ascii="Arial Nova" w:hAnsi="Arial Nova"/>
          <w:color w:val="auto"/>
          <w:spacing w:val="-2"/>
          <w:sz w:val="24"/>
          <w:szCs w:val="24"/>
          <w:lang w:bidi="it-IT"/>
        </w:rPr>
        <w:t>Q</w:t>
      </w:r>
      <w:r w:rsidR="00ED5026" w:rsidRPr="000D3225">
        <w:rPr>
          <w:rFonts w:ascii="Arial Nova" w:hAnsi="Arial Nova"/>
          <w:color w:val="auto"/>
          <w:spacing w:val="-2"/>
          <w:sz w:val="24"/>
          <w:szCs w:val="24"/>
          <w:lang w:bidi="it-IT"/>
        </w:rPr>
        <w:t>uindi ho</w:t>
      </w:r>
      <w:r w:rsidR="00A7733E" w:rsidRPr="000D3225">
        <w:rPr>
          <w:rFonts w:ascii="Arial Nova" w:hAnsi="Arial Nova"/>
          <w:color w:val="auto"/>
          <w:spacing w:val="-2"/>
          <w:sz w:val="24"/>
          <w:szCs w:val="24"/>
          <w:lang w:bidi="it-IT"/>
        </w:rPr>
        <w:t xml:space="preserve"> cercato nel mio cassetto, e ho</w:t>
      </w:r>
      <w:r w:rsidR="005608AA" w:rsidRPr="000D3225">
        <w:rPr>
          <w:rFonts w:ascii="Arial Nova" w:hAnsi="Arial Nova"/>
          <w:color w:val="auto"/>
          <w:spacing w:val="-2"/>
          <w:sz w:val="24"/>
          <w:szCs w:val="24"/>
          <w:lang w:bidi="it-IT"/>
        </w:rPr>
        <w:t xml:space="preserve"> </w:t>
      </w:r>
      <w:r w:rsidR="00ED5026" w:rsidRPr="000D3225">
        <w:rPr>
          <w:rFonts w:ascii="Arial Nova" w:hAnsi="Arial Nova"/>
          <w:color w:val="auto"/>
          <w:spacing w:val="-2"/>
          <w:sz w:val="24"/>
          <w:szCs w:val="24"/>
          <w:lang w:bidi="it-IT"/>
        </w:rPr>
        <w:t xml:space="preserve">tirato fuori un altro sogno </w:t>
      </w:r>
      <w:r w:rsidR="00A7733E" w:rsidRPr="000D3225">
        <w:rPr>
          <w:rFonts w:ascii="Arial Nova" w:hAnsi="Arial Nova"/>
          <w:color w:val="auto"/>
          <w:spacing w:val="-2"/>
          <w:sz w:val="24"/>
          <w:szCs w:val="24"/>
          <w:lang w:bidi="it-IT"/>
        </w:rPr>
        <w:t>che tenevo lì da un po'</w:t>
      </w:r>
      <w:r w:rsidR="005B1F69">
        <w:rPr>
          <w:rFonts w:ascii="Arial Nova" w:hAnsi="Arial Nova"/>
          <w:color w:val="auto"/>
          <w:spacing w:val="-2"/>
          <w:sz w:val="24"/>
          <w:szCs w:val="24"/>
          <w:lang w:bidi="it-IT"/>
        </w:rPr>
        <w:t>: q</w:t>
      </w:r>
      <w:r w:rsidR="00ED5026" w:rsidRPr="000D3225">
        <w:rPr>
          <w:rFonts w:ascii="Arial Nova" w:hAnsi="Arial Nova"/>
          <w:color w:val="auto"/>
          <w:spacing w:val="-2"/>
          <w:sz w:val="24"/>
          <w:szCs w:val="24"/>
          <w:lang w:bidi="it-IT"/>
        </w:rPr>
        <w:t>uello dell’imprenditoria.</w:t>
      </w:r>
    </w:p>
    <w:p w14:paraId="26499F90" w14:textId="77777777" w:rsidR="00DB4D6A" w:rsidRPr="000D3225" w:rsidRDefault="00DB4D6A" w:rsidP="008707DD">
      <w:pPr>
        <w:pStyle w:val="Informazionidicontatto"/>
        <w:spacing w:line="240" w:lineRule="auto"/>
        <w:jc w:val="both"/>
        <w:rPr>
          <w:rFonts w:ascii="Arial Nova" w:hAnsi="Arial Nova"/>
          <w:color w:val="auto"/>
          <w:spacing w:val="-2"/>
          <w:sz w:val="24"/>
          <w:szCs w:val="24"/>
          <w:lang w:bidi="it-IT"/>
        </w:rPr>
      </w:pPr>
    </w:p>
    <w:p w14:paraId="40929E94" w14:textId="551A0E66" w:rsidR="00ED5026" w:rsidRPr="000D3225" w:rsidRDefault="00ED50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Sono cresciuta con genitori dalla mente imprenditoriale, non hanno </w:t>
      </w:r>
      <w:r w:rsidR="00A4449B" w:rsidRPr="000D3225">
        <w:rPr>
          <w:rFonts w:ascii="Arial Nova" w:hAnsi="Arial Nova"/>
          <w:color w:val="auto"/>
          <w:spacing w:val="-2"/>
          <w:sz w:val="24"/>
          <w:szCs w:val="24"/>
          <w:lang w:bidi="it-IT"/>
        </w:rPr>
        <w:t xml:space="preserve">mai </w:t>
      </w:r>
      <w:r w:rsidRPr="000D3225">
        <w:rPr>
          <w:rFonts w:ascii="Arial Nova" w:hAnsi="Arial Nova"/>
          <w:color w:val="auto"/>
          <w:spacing w:val="-2"/>
          <w:sz w:val="24"/>
          <w:szCs w:val="24"/>
          <w:lang w:bidi="it-IT"/>
        </w:rPr>
        <w:t xml:space="preserve">dovuto rendere conto a nessuno </w:t>
      </w:r>
      <w:r w:rsidR="00A4449B" w:rsidRPr="000D3225">
        <w:rPr>
          <w:rFonts w:ascii="Arial Nova" w:hAnsi="Arial Nova"/>
          <w:color w:val="auto"/>
          <w:spacing w:val="-2"/>
          <w:sz w:val="24"/>
          <w:szCs w:val="24"/>
          <w:lang w:bidi="it-IT"/>
        </w:rPr>
        <w:t xml:space="preserve">della </w:t>
      </w:r>
      <w:r w:rsidR="005B1F69">
        <w:rPr>
          <w:rFonts w:ascii="Arial Nova" w:hAnsi="Arial Nova"/>
          <w:color w:val="auto"/>
          <w:spacing w:val="-2"/>
          <w:sz w:val="24"/>
          <w:szCs w:val="24"/>
          <w:lang w:bidi="it-IT"/>
        </w:rPr>
        <w:t>propria</w:t>
      </w:r>
      <w:r w:rsidR="00A4449B" w:rsidRPr="000D3225">
        <w:rPr>
          <w:rFonts w:ascii="Arial Nova" w:hAnsi="Arial Nova"/>
          <w:color w:val="auto"/>
          <w:spacing w:val="-2"/>
          <w:sz w:val="24"/>
          <w:szCs w:val="24"/>
          <w:lang w:bidi="it-IT"/>
        </w:rPr>
        <w:t xml:space="preserve"> vita se non a se stessi</w:t>
      </w:r>
      <w:r w:rsidRPr="000D3225">
        <w:rPr>
          <w:rFonts w:ascii="Arial Nova" w:hAnsi="Arial Nova"/>
          <w:color w:val="auto"/>
          <w:spacing w:val="-2"/>
          <w:sz w:val="24"/>
          <w:szCs w:val="24"/>
          <w:lang w:bidi="it-IT"/>
        </w:rPr>
        <w:t xml:space="preserve"> e mi hanno trasmesso </w:t>
      </w:r>
      <w:r w:rsidR="005B1F69">
        <w:rPr>
          <w:rFonts w:ascii="Arial Nova" w:hAnsi="Arial Nova"/>
          <w:color w:val="auto"/>
          <w:spacing w:val="-2"/>
          <w:sz w:val="24"/>
          <w:szCs w:val="24"/>
          <w:lang w:bidi="it-IT"/>
        </w:rPr>
        <w:t xml:space="preserve">la convinzione </w:t>
      </w:r>
      <w:r w:rsidRPr="000D3225">
        <w:rPr>
          <w:rFonts w:ascii="Arial Nova" w:hAnsi="Arial Nova"/>
          <w:color w:val="auto"/>
          <w:spacing w:val="-2"/>
          <w:sz w:val="24"/>
          <w:szCs w:val="24"/>
          <w:lang w:bidi="it-IT"/>
        </w:rPr>
        <w:t xml:space="preserve">che la libertà di decidere e di fare ciò che ami </w:t>
      </w:r>
      <w:r w:rsidR="00332D1D" w:rsidRPr="000D3225">
        <w:rPr>
          <w:rFonts w:ascii="Arial Nova" w:hAnsi="Arial Nova"/>
          <w:color w:val="auto"/>
          <w:spacing w:val="-2"/>
          <w:sz w:val="24"/>
          <w:szCs w:val="24"/>
          <w:lang w:bidi="it-IT"/>
        </w:rPr>
        <w:t>non ha prezzo</w:t>
      </w:r>
      <w:r w:rsidRPr="000D3225">
        <w:rPr>
          <w:rFonts w:ascii="Arial Nova" w:hAnsi="Arial Nova"/>
          <w:color w:val="auto"/>
          <w:spacing w:val="-2"/>
          <w:sz w:val="24"/>
          <w:szCs w:val="24"/>
          <w:lang w:bidi="it-IT"/>
        </w:rPr>
        <w:t>.</w:t>
      </w:r>
    </w:p>
    <w:p w14:paraId="69B1E2D6" w14:textId="77777777" w:rsidR="00A4449B" w:rsidRPr="000D3225" w:rsidRDefault="00A4449B" w:rsidP="008707DD">
      <w:pPr>
        <w:pStyle w:val="Informazionidicontatto"/>
        <w:spacing w:line="240" w:lineRule="auto"/>
        <w:jc w:val="both"/>
        <w:rPr>
          <w:rFonts w:ascii="Arial Nova" w:hAnsi="Arial Nova"/>
          <w:color w:val="auto"/>
          <w:spacing w:val="-2"/>
          <w:sz w:val="24"/>
          <w:szCs w:val="24"/>
          <w:lang w:bidi="it-IT"/>
        </w:rPr>
      </w:pPr>
    </w:p>
    <w:p w14:paraId="065C36BB" w14:textId="27FBC6C2" w:rsidR="00ED5026" w:rsidRPr="000D3225" w:rsidRDefault="00ED50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Certo, hanno sempre lavorato più degli altri, hanno fatto magari meno vacanze, ma lo hanno fatto perché svolgevano qualcosa che amavano davvero</w:t>
      </w:r>
      <w:r w:rsidR="00A7733E" w:rsidRPr="000D3225">
        <w:rPr>
          <w:rFonts w:ascii="Arial Nova" w:hAnsi="Arial Nova"/>
          <w:color w:val="auto"/>
          <w:spacing w:val="-2"/>
          <w:sz w:val="24"/>
          <w:szCs w:val="24"/>
          <w:lang w:bidi="it-IT"/>
        </w:rPr>
        <w:t xml:space="preserve">, costruendo ogni giorno e </w:t>
      </w:r>
      <w:r w:rsidRPr="000D3225">
        <w:rPr>
          <w:rFonts w:ascii="Arial Nova" w:hAnsi="Arial Nova"/>
          <w:color w:val="auto"/>
          <w:spacing w:val="-2"/>
          <w:sz w:val="24"/>
          <w:szCs w:val="24"/>
          <w:lang w:bidi="it-IT"/>
        </w:rPr>
        <w:t>affronta</w:t>
      </w:r>
      <w:r w:rsidR="00A7733E" w:rsidRPr="000D3225">
        <w:rPr>
          <w:rFonts w:ascii="Arial Nova" w:hAnsi="Arial Nova"/>
          <w:color w:val="auto"/>
          <w:spacing w:val="-2"/>
          <w:sz w:val="24"/>
          <w:szCs w:val="24"/>
          <w:lang w:bidi="it-IT"/>
        </w:rPr>
        <w:t>ndo</w:t>
      </w:r>
      <w:r w:rsidRPr="000D3225">
        <w:rPr>
          <w:rFonts w:ascii="Arial Nova" w:hAnsi="Arial Nova"/>
          <w:color w:val="auto"/>
          <w:spacing w:val="-2"/>
          <w:sz w:val="24"/>
          <w:szCs w:val="24"/>
          <w:lang w:bidi="it-IT"/>
        </w:rPr>
        <w:t xml:space="preserve"> </w:t>
      </w:r>
      <w:r w:rsidR="00A7733E" w:rsidRPr="000D3225">
        <w:rPr>
          <w:rFonts w:ascii="Arial Nova" w:hAnsi="Arial Nova"/>
          <w:color w:val="auto"/>
          <w:spacing w:val="-2"/>
          <w:sz w:val="24"/>
          <w:szCs w:val="24"/>
          <w:lang w:bidi="it-IT"/>
        </w:rPr>
        <w:t xml:space="preserve">tutto con grande </w:t>
      </w:r>
      <w:r w:rsidRPr="000D3225">
        <w:rPr>
          <w:rFonts w:ascii="Arial Nova" w:hAnsi="Arial Nova"/>
          <w:color w:val="auto"/>
          <w:spacing w:val="-2"/>
          <w:sz w:val="24"/>
          <w:szCs w:val="24"/>
          <w:lang w:bidi="it-IT"/>
        </w:rPr>
        <w:t>passione.</w:t>
      </w:r>
    </w:p>
    <w:p w14:paraId="1A8F27B5" w14:textId="77777777" w:rsidR="00FF69EA" w:rsidRPr="000D3225" w:rsidRDefault="00FF69EA" w:rsidP="008707DD">
      <w:pPr>
        <w:pStyle w:val="Informazionidicontatto"/>
        <w:spacing w:line="240" w:lineRule="auto"/>
        <w:jc w:val="both"/>
        <w:rPr>
          <w:rFonts w:ascii="Arial Nova" w:hAnsi="Arial Nova"/>
          <w:color w:val="auto"/>
          <w:spacing w:val="-2"/>
          <w:sz w:val="24"/>
          <w:szCs w:val="24"/>
          <w:lang w:bidi="it-IT"/>
        </w:rPr>
      </w:pPr>
    </w:p>
    <w:p w14:paraId="2DF78A9B" w14:textId="1A6509A0" w:rsidR="002D6E1F" w:rsidRPr="000D3225" w:rsidRDefault="0083449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cos</w:t>
      </w:r>
      <w:r w:rsidR="00DA2846" w:rsidRPr="000D3225">
        <w:rPr>
          <w:rFonts w:ascii="Arial Nova" w:hAnsi="Arial Nova"/>
          <w:color w:val="auto"/>
          <w:spacing w:val="-2"/>
          <w:sz w:val="24"/>
          <w:szCs w:val="24"/>
          <w:lang w:bidi="it-IT"/>
        </w:rPr>
        <w:t>ì</w:t>
      </w:r>
      <w:r w:rsidR="005B1F69">
        <w:rPr>
          <w:rFonts w:ascii="Arial Nova" w:hAnsi="Arial Nova"/>
          <w:color w:val="auto"/>
          <w:spacing w:val="-2"/>
          <w:sz w:val="24"/>
          <w:szCs w:val="24"/>
          <w:lang w:bidi="it-IT"/>
        </w:rPr>
        <w:t>,</w:t>
      </w:r>
      <w:r w:rsidR="00DA2846" w:rsidRPr="000D3225">
        <w:rPr>
          <w:rFonts w:ascii="Arial Nova" w:hAnsi="Arial Nova"/>
          <w:color w:val="auto"/>
          <w:spacing w:val="-2"/>
          <w:sz w:val="24"/>
          <w:szCs w:val="24"/>
          <w:lang w:bidi="it-IT"/>
        </w:rPr>
        <w:t xml:space="preserve"> per me,</w:t>
      </w:r>
      <w:r w:rsidRPr="000D3225">
        <w:rPr>
          <w:rFonts w:ascii="Arial Nova" w:hAnsi="Arial Nova"/>
          <w:color w:val="auto"/>
          <w:spacing w:val="-2"/>
          <w:sz w:val="24"/>
          <w:szCs w:val="24"/>
          <w:lang w:bidi="it-IT"/>
        </w:rPr>
        <w:t xml:space="preserve"> si è concluso il rapporto con l’ultima di queste scintillanti aziende dove però </w:t>
      </w:r>
      <w:r w:rsidR="005B1F69">
        <w:rPr>
          <w:rFonts w:ascii="Arial Nova" w:hAnsi="Arial Nova"/>
          <w:color w:val="auto"/>
          <w:spacing w:val="-2"/>
          <w:sz w:val="24"/>
          <w:szCs w:val="24"/>
          <w:lang w:bidi="it-IT"/>
        </w:rPr>
        <w:t xml:space="preserve">l’ambiente era </w:t>
      </w:r>
      <w:r w:rsidRPr="000D3225">
        <w:rPr>
          <w:rFonts w:ascii="Arial Nova" w:hAnsi="Arial Nova"/>
          <w:color w:val="auto"/>
          <w:spacing w:val="-2"/>
          <w:sz w:val="24"/>
          <w:szCs w:val="24"/>
          <w:lang w:bidi="it-IT"/>
        </w:rPr>
        <w:t>senza sorriso e sterile</w:t>
      </w:r>
      <w:r w:rsidR="00A7733E"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w:t>
      </w:r>
      <w:r w:rsidR="005B1F69">
        <w:rPr>
          <w:rFonts w:ascii="Arial Nova" w:hAnsi="Arial Nova"/>
          <w:color w:val="auto"/>
          <w:spacing w:val="-2"/>
          <w:sz w:val="24"/>
          <w:szCs w:val="24"/>
          <w:lang w:bidi="it-IT"/>
        </w:rPr>
        <w:t xml:space="preserve">per i miei gusti, </w:t>
      </w:r>
      <w:r w:rsidRPr="000D3225">
        <w:rPr>
          <w:rFonts w:ascii="Arial Nova" w:hAnsi="Arial Nova"/>
          <w:color w:val="auto"/>
          <w:spacing w:val="-2"/>
          <w:sz w:val="24"/>
          <w:szCs w:val="24"/>
          <w:lang w:bidi="it-IT"/>
        </w:rPr>
        <w:t>quindi molto lontano dal mio modo di essere</w:t>
      </w:r>
      <w:r w:rsidR="00A7733E" w:rsidRPr="000D3225">
        <w:rPr>
          <w:rFonts w:ascii="Arial Nova" w:hAnsi="Arial Nova"/>
          <w:color w:val="auto"/>
          <w:spacing w:val="-2"/>
          <w:sz w:val="24"/>
          <w:szCs w:val="24"/>
          <w:lang w:bidi="it-IT"/>
        </w:rPr>
        <w:t xml:space="preserve"> e d</w:t>
      </w:r>
      <w:r w:rsidR="0094339C">
        <w:rPr>
          <w:rFonts w:ascii="Arial Nova" w:hAnsi="Arial Nova"/>
          <w:color w:val="auto"/>
          <w:spacing w:val="-2"/>
          <w:sz w:val="24"/>
          <w:szCs w:val="24"/>
          <w:lang w:bidi="it-IT"/>
        </w:rPr>
        <w:t>a</w:t>
      </w:r>
      <w:r w:rsidR="00A7733E" w:rsidRPr="000D3225">
        <w:rPr>
          <w:rFonts w:ascii="Arial Nova" w:hAnsi="Arial Nova"/>
          <w:color w:val="auto"/>
          <w:spacing w:val="-2"/>
          <w:sz w:val="24"/>
          <w:szCs w:val="24"/>
          <w:lang w:bidi="it-IT"/>
        </w:rPr>
        <w:t>l tipo di persone che voglio nella mia vita.</w:t>
      </w:r>
    </w:p>
    <w:p w14:paraId="28BAA878" w14:textId="2BB0B0A4" w:rsidR="00A7733E" w:rsidRPr="000D3225" w:rsidRDefault="0083449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Iniziare la giornata </w:t>
      </w:r>
      <w:r w:rsidR="00A7733E" w:rsidRPr="000D3225">
        <w:rPr>
          <w:rFonts w:ascii="Arial Nova" w:hAnsi="Arial Nova"/>
          <w:color w:val="auto"/>
          <w:spacing w:val="-2"/>
          <w:sz w:val="24"/>
          <w:szCs w:val="24"/>
          <w:lang w:bidi="it-IT"/>
        </w:rPr>
        <w:t>s</w:t>
      </w:r>
      <w:r w:rsidRPr="000D3225">
        <w:rPr>
          <w:rFonts w:ascii="Arial Nova" w:hAnsi="Arial Nova"/>
          <w:color w:val="auto"/>
          <w:spacing w:val="-2"/>
          <w:sz w:val="24"/>
          <w:szCs w:val="24"/>
          <w:lang w:bidi="it-IT"/>
        </w:rPr>
        <w:t xml:space="preserve">enza un sorriso per me è impensabile. </w:t>
      </w:r>
    </w:p>
    <w:p w14:paraId="34753B67" w14:textId="77777777" w:rsidR="00BF51B7" w:rsidRPr="000D3225" w:rsidRDefault="00BF51B7" w:rsidP="008707DD">
      <w:pPr>
        <w:pStyle w:val="Informazionidicontatto"/>
        <w:spacing w:line="240" w:lineRule="auto"/>
        <w:jc w:val="both"/>
        <w:rPr>
          <w:rFonts w:ascii="Arial Nova" w:hAnsi="Arial Nova"/>
          <w:color w:val="auto"/>
          <w:spacing w:val="-2"/>
          <w:sz w:val="24"/>
          <w:szCs w:val="24"/>
          <w:lang w:bidi="it-IT"/>
        </w:rPr>
      </w:pPr>
    </w:p>
    <w:p w14:paraId="3DD10779" w14:textId="0A6FD0CF" w:rsidR="0083449D" w:rsidRPr="000D3225" w:rsidRDefault="0083449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Cerco di regalarlo sempre anche quando il mio umore non me lo consentirebbe</w:t>
      </w:r>
      <w:r w:rsidR="00DA2846" w:rsidRPr="000D3225">
        <w:rPr>
          <w:rFonts w:ascii="Arial Nova" w:hAnsi="Arial Nova"/>
          <w:color w:val="auto"/>
          <w:spacing w:val="-2"/>
          <w:sz w:val="24"/>
          <w:szCs w:val="24"/>
          <w:lang w:bidi="it-IT"/>
        </w:rPr>
        <w:t xml:space="preserve"> e faccio fatica ad essere compatibile con chi sorride poco.</w:t>
      </w:r>
    </w:p>
    <w:p w14:paraId="6CA2F152" w14:textId="68CE1C9F" w:rsidR="00A024C7" w:rsidRPr="000D3225" w:rsidRDefault="00A024C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Dobbiamo sempre essere gentili con il nostro prossimo perché non sappiamo quale personale battaglia stia combattendo.</w:t>
      </w:r>
    </w:p>
    <w:p w14:paraId="64954A5B" w14:textId="18C615C5" w:rsidR="0083449D" w:rsidRPr="000D3225" w:rsidRDefault="0083449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Lavorare senza sorriso è come una vita senza amore. </w:t>
      </w:r>
    </w:p>
    <w:p w14:paraId="08CDCF58" w14:textId="312EF79F" w:rsidR="00A7733E" w:rsidRPr="000D3225" w:rsidRDefault="00A7733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quindi senza rimpianti</w:t>
      </w:r>
      <w:r w:rsidR="005B1F69">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ho cambiato strada.</w:t>
      </w:r>
    </w:p>
    <w:p w14:paraId="21BF4470" w14:textId="71DE66F3" w:rsidR="00A7733E" w:rsidRPr="000D3225" w:rsidRDefault="00A7733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Ero addirittura sollevata quando si è concluso questo ultimo rapport</w:t>
      </w:r>
      <w:r w:rsidR="00A11A6C" w:rsidRPr="000D3225">
        <w:rPr>
          <w:rFonts w:ascii="Arial Nova" w:hAnsi="Arial Nova"/>
          <w:color w:val="auto"/>
          <w:spacing w:val="-2"/>
          <w:sz w:val="24"/>
          <w:szCs w:val="24"/>
          <w:lang w:bidi="it-IT"/>
        </w:rPr>
        <w:t>o</w:t>
      </w:r>
      <w:r w:rsidR="00DA2846"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che mi arrecava mal di stomaco ogni domenica sera.</w:t>
      </w:r>
    </w:p>
    <w:p w14:paraId="4AECAF3E" w14:textId="77777777" w:rsidR="00A7733E" w:rsidRPr="000D3225" w:rsidRDefault="00A7733E" w:rsidP="008707DD">
      <w:pPr>
        <w:pStyle w:val="Informazionidicontatto"/>
        <w:spacing w:line="240" w:lineRule="auto"/>
        <w:jc w:val="both"/>
        <w:rPr>
          <w:rFonts w:ascii="Arial Nova" w:hAnsi="Arial Nova"/>
          <w:color w:val="auto"/>
          <w:spacing w:val="-2"/>
          <w:sz w:val="24"/>
          <w:szCs w:val="24"/>
          <w:lang w:bidi="it-IT"/>
        </w:rPr>
      </w:pPr>
    </w:p>
    <w:p w14:paraId="1D58232D" w14:textId="77777777" w:rsidR="00A7733E" w:rsidRPr="000D3225" w:rsidRDefault="00A7733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Avevo bisogno di tornare a respirare.</w:t>
      </w:r>
    </w:p>
    <w:p w14:paraId="318DCCE1" w14:textId="0FFF3864" w:rsidR="00DA2846" w:rsidRPr="000D3225" w:rsidRDefault="00A7733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Ho preso in mano la mia vita. </w:t>
      </w:r>
    </w:p>
    <w:p w14:paraId="4D231AE9" w14:textId="313E33B2" w:rsidR="00332D1D" w:rsidRPr="000D3225" w:rsidRDefault="00332D1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Mi hanno dato della pazza, quasi tutti. Lasciare quel tipo di realtà viene visto come una pazzia dai più, tranne </w:t>
      </w:r>
      <w:r w:rsidR="005B1F69">
        <w:rPr>
          <w:rFonts w:ascii="Arial Nova" w:hAnsi="Arial Nova"/>
          <w:color w:val="auto"/>
          <w:spacing w:val="-2"/>
          <w:sz w:val="24"/>
          <w:szCs w:val="24"/>
          <w:lang w:bidi="it-IT"/>
        </w:rPr>
        <w:t xml:space="preserve">forse </w:t>
      </w:r>
      <w:r w:rsidRPr="000D3225">
        <w:rPr>
          <w:rFonts w:ascii="Arial Nova" w:hAnsi="Arial Nova"/>
          <w:color w:val="auto"/>
          <w:spacing w:val="-2"/>
          <w:sz w:val="24"/>
          <w:szCs w:val="24"/>
          <w:lang w:bidi="it-IT"/>
        </w:rPr>
        <w:t>da chi ci lavora all’interno</w:t>
      </w:r>
      <w:r w:rsidR="005B1F69">
        <w:rPr>
          <w:rFonts w:ascii="Arial Nova" w:hAnsi="Arial Nova"/>
          <w:color w:val="auto"/>
          <w:spacing w:val="-2"/>
          <w:sz w:val="24"/>
          <w:szCs w:val="24"/>
          <w:lang w:bidi="it-IT"/>
        </w:rPr>
        <w:t>. Da chi p</w:t>
      </w:r>
      <w:r w:rsidRPr="000D3225">
        <w:rPr>
          <w:rFonts w:ascii="Arial Nova" w:hAnsi="Arial Nova"/>
          <w:color w:val="auto"/>
          <w:spacing w:val="-2"/>
          <w:sz w:val="24"/>
          <w:szCs w:val="24"/>
          <w:lang w:bidi="it-IT"/>
        </w:rPr>
        <w:t xml:space="preserve">oi sa veramente che non è tutto </w:t>
      </w:r>
      <w:r w:rsidR="005B1F69">
        <w:rPr>
          <w:rFonts w:ascii="Arial Nova" w:hAnsi="Arial Nova"/>
          <w:color w:val="auto"/>
          <w:spacing w:val="-2"/>
          <w:sz w:val="24"/>
          <w:szCs w:val="24"/>
          <w:lang w:bidi="it-IT"/>
        </w:rPr>
        <w:t>oro quello che luccica</w:t>
      </w:r>
      <w:r w:rsidRPr="000D3225">
        <w:rPr>
          <w:rFonts w:ascii="Arial Nova" w:hAnsi="Arial Nova"/>
          <w:color w:val="auto"/>
          <w:spacing w:val="-2"/>
          <w:sz w:val="24"/>
          <w:szCs w:val="24"/>
          <w:lang w:bidi="it-IT"/>
        </w:rPr>
        <w:t>.</w:t>
      </w:r>
      <w:r w:rsidR="005B1F69">
        <w:rPr>
          <w:rFonts w:ascii="Arial Nova" w:hAnsi="Arial Nova"/>
          <w:color w:val="auto"/>
          <w:spacing w:val="-2"/>
          <w:sz w:val="24"/>
          <w:szCs w:val="24"/>
          <w:lang w:bidi="it-IT"/>
        </w:rPr>
        <w:t xml:space="preserve"> La serenità prima di tutto.</w:t>
      </w:r>
    </w:p>
    <w:p w14:paraId="023DD491" w14:textId="1C679EC6" w:rsidR="0083449D" w:rsidRPr="000D3225" w:rsidRDefault="00A7733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w:t>
      </w:r>
      <w:r w:rsidR="0083449D" w:rsidRPr="000D3225">
        <w:rPr>
          <w:rFonts w:ascii="Arial Nova" w:hAnsi="Arial Nova"/>
          <w:color w:val="auto"/>
          <w:spacing w:val="-2"/>
          <w:sz w:val="24"/>
          <w:szCs w:val="24"/>
          <w:lang w:bidi="it-IT"/>
        </w:rPr>
        <w:t>el giro di poco tempo ho aperto una mia attività con delle socie.</w:t>
      </w:r>
      <w:r w:rsidR="005B1F69">
        <w:rPr>
          <w:rFonts w:ascii="Arial Nova" w:hAnsi="Arial Nova"/>
          <w:color w:val="auto"/>
          <w:spacing w:val="-2"/>
          <w:sz w:val="24"/>
          <w:szCs w:val="24"/>
          <w:lang w:bidi="it-IT"/>
        </w:rPr>
        <w:t xml:space="preserve"> Un altro grande sogno.</w:t>
      </w:r>
    </w:p>
    <w:p w14:paraId="2FB301E1" w14:textId="6110747F" w:rsidR="00DA2846" w:rsidRPr="000D3225" w:rsidRDefault="00DA284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pensavo ne sarei stata capace e invece un passo alla volta tutto diventava semplice</w:t>
      </w:r>
      <w:r w:rsidR="005B1F69">
        <w:rPr>
          <w:rFonts w:ascii="Arial Nova" w:hAnsi="Arial Nova"/>
          <w:color w:val="auto"/>
          <w:spacing w:val="-2"/>
          <w:sz w:val="24"/>
          <w:szCs w:val="24"/>
          <w:lang w:bidi="it-IT"/>
        </w:rPr>
        <w:t xml:space="preserve"> e reale.</w:t>
      </w:r>
    </w:p>
    <w:p w14:paraId="6FDEED0C" w14:textId="3A580115" w:rsidR="00C400B1" w:rsidRPr="000D3225" w:rsidRDefault="0083449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Era perfetto. </w:t>
      </w:r>
    </w:p>
    <w:p w14:paraId="2CABFC36" w14:textId="79C65C70" w:rsidR="00A11A6C"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A11A6C" w:rsidRPr="000D3225">
        <w:rPr>
          <w:rFonts w:ascii="Arial Nova" w:hAnsi="Arial Nova"/>
          <w:color w:val="auto"/>
          <w:spacing w:val="-2"/>
          <w:sz w:val="24"/>
          <w:szCs w:val="24"/>
          <w:lang w:bidi="it-IT"/>
        </w:rPr>
        <w:t xml:space="preserve"> durato quasi due anni. </w:t>
      </w:r>
    </w:p>
    <w:p w14:paraId="5FD2C6B2" w14:textId="40A4EC0C" w:rsidR="00C400B1" w:rsidRPr="000D3225" w:rsidRDefault="00D964B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Poi circostanze, tempi</w:t>
      </w:r>
      <w:r w:rsidR="0083449D" w:rsidRPr="000D3225">
        <w:rPr>
          <w:rFonts w:ascii="Arial Nova" w:hAnsi="Arial Nova"/>
          <w:color w:val="auto"/>
          <w:spacing w:val="-2"/>
          <w:sz w:val="24"/>
          <w:szCs w:val="24"/>
          <w:lang w:bidi="it-IT"/>
        </w:rPr>
        <w:t xml:space="preserve"> sbagliati, o forse ero sbagliata</w:t>
      </w:r>
      <w:r w:rsidRPr="000D3225">
        <w:rPr>
          <w:rFonts w:ascii="Arial Nova" w:hAnsi="Arial Nova"/>
          <w:color w:val="auto"/>
          <w:spacing w:val="-2"/>
          <w:sz w:val="24"/>
          <w:szCs w:val="24"/>
          <w:lang w:bidi="it-IT"/>
        </w:rPr>
        <w:t xml:space="preserve"> io in quel momento</w:t>
      </w:r>
      <w:r w:rsidR="00DA2846" w:rsidRPr="000D3225">
        <w:rPr>
          <w:rFonts w:ascii="Arial Nova" w:hAnsi="Arial Nova"/>
          <w:color w:val="auto"/>
          <w:spacing w:val="-2"/>
          <w:sz w:val="24"/>
          <w:szCs w:val="24"/>
          <w:lang w:bidi="it-IT"/>
        </w:rPr>
        <w:t xml:space="preserve">, abbiamo preso altre strade. </w:t>
      </w:r>
    </w:p>
    <w:p w14:paraId="1200589C" w14:textId="5BB2BEBF" w:rsidR="00DA2846" w:rsidRDefault="00DA284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Nel mentre</w:t>
      </w:r>
      <w:r w:rsidR="005B1F69">
        <w:rPr>
          <w:rFonts w:ascii="Arial Nova" w:hAnsi="Arial Nova"/>
          <w:color w:val="auto"/>
          <w:spacing w:val="-2"/>
          <w:sz w:val="24"/>
          <w:szCs w:val="24"/>
          <w:lang w:bidi="it-IT"/>
        </w:rPr>
        <w:t xml:space="preserve"> però</w:t>
      </w:r>
      <w:r w:rsidRPr="000D3225">
        <w:rPr>
          <w:rFonts w:ascii="Arial Nova" w:hAnsi="Arial Nova"/>
          <w:color w:val="auto"/>
          <w:spacing w:val="-2"/>
          <w:sz w:val="24"/>
          <w:szCs w:val="24"/>
          <w:lang w:bidi="it-IT"/>
        </w:rPr>
        <w:t xml:space="preserve"> ho incrociato una strada nuova</w:t>
      </w:r>
      <w:r w:rsidR="00332D1D"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che mi riportava</w:t>
      </w:r>
      <w:r w:rsidR="005B1F69">
        <w:rPr>
          <w:rFonts w:ascii="Arial Nova" w:hAnsi="Arial Nova"/>
          <w:color w:val="auto"/>
          <w:spacing w:val="-2"/>
          <w:sz w:val="24"/>
          <w:szCs w:val="24"/>
          <w:lang w:bidi="it-IT"/>
        </w:rPr>
        <w:t xml:space="preserve"> molto </w:t>
      </w:r>
      <w:r w:rsidRPr="000D3225">
        <w:rPr>
          <w:rFonts w:ascii="Arial Nova" w:hAnsi="Arial Nova"/>
          <w:color w:val="auto"/>
          <w:spacing w:val="-2"/>
          <w:sz w:val="24"/>
          <w:szCs w:val="24"/>
          <w:lang w:bidi="it-IT"/>
        </w:rPr>
        <w:t>vicino alla mia grande passione per la bellezza</w:t>
      </w:r>
      <w:r w:rsidR="005B1F69">
        <w:rPr>
          <w:rFonts w:ascii="Arial Nova" w:hAnsi="Arial Nova"/>
          <w:color w:val="auto"/>
          <w:spacing w:val="-2"/>
          <w:sz w:val="24"/>
          <w:szCs w:val="24"/>
          <w:lang w:bidi="it-IT"/>
        </w:rPr>
        <w:t xml:space="preserve"> e per il benessere dell’individuo.</w:t>
      </w:r>
    </w:p>
    <w:p w14:paraId="734C79FA" w14:textId="32CCAB55" w:rsidR="005B1F69" w:rsidRPr="000D3225" w:rsidRDefault="005B1F69"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Certe cose se sono destinate a te trovano sempre il modo per raggiungerti, anche se provi a fare delle deviazioni. Ci hai fatto caso?</w:t>
      </w:r>
    </w:p>
    <w:p w14:paraId="62AA17BC" w14:textId="7430DEE3" w:rsidR="00C400B1" w:rsidRPr="000D3225" w:rsidRDefault="00C400B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 realtà</w:t>
      </w:r>
      <w:r w:rsidR="007F1789">
        <w:rPr>
          <w:rFonts w:ascii="Arial Nova" w:hAnsi="Arial Nova"/>
          <w:color w:val="auto"/>
          <w:spacing w:val="-2"/>
          <w:sz w:val="24"/>
          <w:szCs w:val="24"/>
          <w:lang w:bidi="it-IT"/>
        </w:rPr>
        <w:t>,</w:t>
      </w:r>
      <w:r w:rsidR="00332D1D" w:rsidRPr="000D3225">
        <w:rPr>
          <w:rFonts w:ascii="Arial Nova" w:hAnsi="Arial Nova"/>
          <w:color w:val="auto"/>
          <w:spacing w:val="-2"/>
          <w:sz w:val="24"/>
          <w:szCs w:val="24"/>
          <w:lang w:bidi="it-IT"/>
        </w:rPr>
        <w:t xml:space="preserve"> ripensando a tutto</w:t>
      </w:r>
      <w:r w:rsidRPr="000D3225">
        <w:rPr>
          <w:rFonts w:ascii="Arial Nova" w:hAnsi="Arial Nova"/>
          <w:color w:val="auto"/>
          <w:spacing w:val="-2"/>
          <w:sz w:val="24"/>
          <w:szCs w:val="24"/>
          <w:lang w:bidi="it-IT"/>
        </w:rPr>
        <w:t>,</w:t>
      </w:r>
      <w:r w:rsidR="005B1F69">
        <w:rPr>
          <w:rFonts w:ascii="Arial Nova" w:hAnsi="Arial Nova"/>
          <w:color w:val="auto"/>
          <w:spacing w:val="-2"/>
          <w:sz w:val="24"/>
          <w:szCs w:val="24"/>
          <w:lang w:bidi="it-IT"/>
        </w:rPr>
        <w:t xml:space="preserve"> a distanza di tempo, </w:t>
      </w:r>
      <w:r w:rsidRPr="000D3225">
        <w:rPr>
          <w:rFonts w:ascii="Arial Nova" w:hAnsi="Arial Nova"/>
          <w:color w:val="auto"/>
          <w:spacing w:val="-2"/>
          <w:sz w:val="24"/>
          <w:szCs w:val="24"/>
          <w:lang w:bidi="it-IT"/>
        </w:rPr>
        <w:t xml:space="preserve"> </w:t>
      </w:r>
      <w:r w:rsidR="00DA2846" w:rsidRPr="000D3225">
        <w:rPr>
          <w:rFonts w:ascii="Arial Nova" w:hAnsi="Arial Nova"/>
          <w:color w:val="auto"/>
          <w:spacing w:val="-2"/>
          <w:sz w:val="24"/>
          <w:szCs w:val="24"/>
          <w:lang w:bidi="it-IT"/>
        </w:rPr>
        <w:t>forse</w:t>
      </w:r>
      <w:r w:rsidRPr="000D3225">
        <w:rPr>
          <w:rFonts w:ascii="Arial Nova" w:hAnsi="Arial Nova"/>
          <w:color w:val="auto"/>
          <w:spacing w:val="-2"/>
          <w:sz w:val="24"/>
          <w:szCs w:val="24"/>
          <w:lang w:bidi="it-IT"/>
        </w:rPr>
        <w:t xml:space="preserve"> era il perché ad essere sbagliato </w:t>
      </w:r>
      <w:r w:rsidR="00332D1D" w:rsidRPr="000D3225">
        <w:rPr>
          <w:rFonts w:ascii="Arial Nova" w:hAnsi="Arial Nova"/>
          <w:color w:val="auto"/>
          <w:spacing w:val="-2"/>
          <w:sz w:val="24"/>
          <w:szCs w:val="24"/>
          <w:lang w:bidi="it-IT"/>
        </w:rPr>
        <w:t>o</w:t>
      </w:r>
      <w:r w:rsidRPr="000D3225">
        <w:rPr>
          <w:rFonts w:ascii="Arial Nova" w:hAnsi="Arial Nova"/>
          <w:color w:val="auto"/>
          <w:spacing w:val="-2"/>
          <w:sz w:val="24"/>
          <w:szCs w:val="24"/>
          <w:lang w:bidi="it-IT"/>
        </w:rPr>
        <w:t xml:space="preserve"> a non essere abbastanza forte.</w:t>
      </w:r>
      <w:r w:rsidR="00D964BB" w:rsidRPr="000D3225">
        <w:rPr>
          <w:rFonts w:ascii="Arial Nova" w:hAnsi="Arial Nova"/>
          <w:color w:val="auto"/>
          <w:spacing w:val="-2"/>
          <w:sz w:val="24"/>
          <w:szCs w:val="24"/>
          <w:lang w:bidi="it-IT"/>
        </w:rPr>
        <w:t xml:space="preserve"> </w:t>
      </w:r>
      <w:r w:rsidR="00DA2846" w:rsidRPr="000D3225">
        <w:rPr>
          <w:rFonts w:ascii="Arial Nova" w:hAnsi="Arial Nova"/>
          <w:color w:val="auto"/>
          <w:spacing w:val="-2"/>
          <w:sz w:val="24"/>
          <w:szCs w:val="24"/>
          <w:lang w:bidi="it-IT"/>
        </w:rPr>
        <w:t>V</w:t>
      </w:r>
      <w:r w:rsidR="00D964BB" w:rsidRPr="000D3225">
        <w:rPr>
          <w:rFonts w:ascii="Arial Nova" w:hAnsi="Arial Nova"/>
          <w:color w:val="auto"/>
          <w:spacing w:val="-2"/>
          <w:sz w:val="24"/>
          <w:szCs w:val="24"/>
          <w:lang w:bidi="it-IT"/>
        </w:rPr>
        <w:t>olevo qualcos</w:t>
      </w:r>
      <w:r w:rsidR="00AA2A54" w:rsidRPr="000D3225">
        <w:rPr>
          <w:rFonts w:ascii="Arial Nova" w:hAnsi="Arial Nova"/>
          <w:color w:val="auto"/>
          <w:spacing w:val="-2"/>
          <w:sz w:val="24"/>
          <w:szCs w:val="24"/>
          <w:lang w:bidi="it-IT"/>
        </w:rPr>
        <w:t>’</w:t>
      </w:r>
      <w:r w:rsidR="00D964BB" w:rsidRPr="000D3225">
        <w:rPr>
          <w:rFonts w:ascii="Arial Nova" w:hAnsi="Arial Nova"/>
          <w:color w:val="auto"/>
          <w:spacing w:val="-2"/>
          <w:sz w:val="24"/>
          <w:szCs w:val="24"/>
          <w:lang w:bidi="it-IT"/>
        </w:rPr>
        <w:t>altro o mancava qualcosa affinché fosse perfetto.</w:t>
      </w:r>
    </w:p>
    <w:p w14:paraId="2CD01A92" w14:textId="22B60866" w:rsidR="00C400B1" w:rsidRPr="000D3225" w:rsidRDefault="00D964B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del resto s</w:t>
      </w:r>
      <w:r w:rsidR="00C400B1" w:rsidRPr="000D3225">
        <w:rPr>
          <w:rFonts w:ascii="Arial Nova" w:hAnsi="Arial Nova"/>
          <w:color w:val="auto"/>
          <w:spacing w:val="-2"/>
          <w:sz w:val="24"/>
          <w:szCs w:val="24"/>
          <w:lang w:bidi="it-IT"/>
        </w:rPr>
        <w:t>enza un grande perché</w:t>
      </w:r>
      <w:r w:rsidR="00DA2846" w:rsidRPr="000D3225">
        <w:rPr>
          <w:rFonts w:ascii="Arial Nova" w:hAnsi="Arial Nova"/>
          <w:color w:val="auto"/>
          <w:spacing w:val="-2"/>
          <w:sz w:val="24"/>
          <w:szCs w:val="24"/>
          <w:lang w:bidi="it-IT"/>
        </w:rPr>
        <w:t xml:space="preserve">, </w:t>
      </w:r>
      <w:r w:rsidR="00C400B1" w:rsidRPr="000D3225">
        <w:rPr>
          <w:rFonts w:ascii="Arial Nova" w:hAnsi="Arial Nova"/>
          <w:color w:val="auto"/>
          <w:spacing w:val="-2"/>
          <w:sz w:val="24"/>
          <w:szCs w:val="24"/>
          <w:lang w:bidi="it-IT"/>
        </w:rPr>
        <w:t xml:space="preserve">non si va </w:t>
      </w:r>
      <w:r w:rsidR="005D5526" w:rsidRPr="000D3225">
        <w:rPr>
          <w:rFonts w:ascii="Arial Nova" w:hAnsi="Arial Nova"/>
          <w:color w:val="auto"/>
          <w:spacing w:val="-2"/>
          <w:sz w:val="24"/>
          <w:szCs w:val="24"/>
          <w:lang w:bidi="it-IT"/>
        </w:rPr>
        <w:t xml:space="preserve">mai </w:t>
      </w:r>
      <w:r w:rsidR="00F30DD7" w:rsidRPr="000D3225">
        <w:rPr>
          <w:rFonts w:ascii="Arial Nova" w:hAnsi="Arial Nova"/>
          <w:color w:val="auto"/>
          <w:spacing w:val="-2"/>
          <w:sz w:val="24"/>
          <w:szCs w:val="24"/>
          <w:lang w:bidi="it-IT"/>
        </w:rPr>
        <w:t>così</w:t>
      </w:r>
      <w:r w:rsidR="00C400B1" w:rsidRPr="000D3225">
        <w:rPr>
          <w:rFonts w:ascii="Arial Nova" w:hAnsi="Arial Nova"/>
          <w:color w:val="auto"/>
          <w:spacing w:val="-2"/>
          <w:sz w:val="24"/>
          <w:szCs w:val="24"/>
          <w:lang w:bidi="it-IT"/>
        </w:rPr>
        <w:t xml:space="preserve"> lontano.</w:t>
      </w:r>
      <w:r w:rsidR="005B1F69">
        <w:rPr>
          <w:rFonts w:ascii="Arial Nova" w:hAnsi="Arial Nova"/>
          <w:color w:val="auto"/>
          <w:spacing w:val="-2"/>
          <w:sz w:val="24"/>
          <w:szCs w:val="24"/>
          <w:lang w:bidi="it-IT"/>
        </w:rPr>
        <w:t xml:space="preserve"> Dovevo entrare in focus</w:t>
      </w:r>
      <w:r w:rsidR="007F1789">
        <w:rPr>
          <w:rFonts w:ascii="Arial Nova" w:hAnsi="Arial Nova"/>
          <w:color w:val="auto"/>
          <w:spacing w:val="-2"/>
          <w:sz w:val="24"/>
          <w:szCs w:val="24"/>
          <w:lang w:bidi="it-IT"/>
        </w:rPr>
        <w:t>: trovare il</w:t>
      </w:r>
      <w:r w:rsidR="005B1F69">
        <w:rPr>
          <w:rFonts w:ascii="Arial Nova" w:hAnsi="Arial Nova"/>
          <w:color w:val="auto"/>
          <w:spacing w:val="-2"/>
          <w:sz w:val="24"/>
          <w:szCs w:val="24"/>
          <w:lang w:bidi="it-IT"/>
        </w:rPr>
        <w:t xml:space="preserve"> mio vero perché.</w:t>
      </w:r>
    </w:p>
    <w:p w14:paraId="2F74A20B" w14:textId="77777777" w:rsidR="00DA2846" w:rsidRPr="000D3225" w:rsidRDefault="00DA2846" w:rsidP="008707DD">
      <w:pPr>
        <w:pStyle w:val="Informazionidicontatto"/>
        <w:spacing w:line="240" w:lineRule="auto"/>
        <w:jc w:val="both"/>
        <w:rPr>
          <w:rFonts w:ascii="Arial Nova" w:hAnsi="Arial Nova"/>
          <w:color w:val="auto"/>
          <w:spacing w:val="-2"/>
          <w:sz w:val="24"/>
          <w:szCs w:val="24"/>
          <w:lang w:bidi="it-IT"/>
        </w:rPr>
      </w:pPr>
    </w:p>
    <w:p w14:paraId="172A5199" w14:textId="561871D6" w:rsidR="0083449D" w:rsidRPr="000D3225" w:rsidRDefault="0083449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w:t>
      </w:r>
      <w:r w:rsidR="005D5526" w:rsidRPr="000D3225">
        <w:rPr>
          <w:rFonts w:ascii="Arial Nova" w:hAnsi="Arial Nova"/>
          <w:color w:val="auto"/>
          <w:spacing w:val="-2"/>
          <w:sz w:val="24"/>
          <w:szCs w:val="24"/>
          <w:lang w:bidi="it-IT"/>
        </w:rPr>
        <w:t xml:space="preserve"> ogni caso,</w:t>
      </w:r>
      <w:r w:rsidRPr="000D3225">
        <w:rPr>
          <w:rFonts w:ascii="Arial Nova" w:hAnsi="Arial Nova"/>
          <w:color w:val="auto"/>
          <w:spacing w:val="-2"/>
          <w:sz w:val="24"/>
          <w:szCs w:val="24"/>
          <w:lang w:bidi="it-IT"/>
        </w:rPr>
        <w:t xml:space="preserve"> </w:t>
      </w:r>
      <w:r w:rsidR="00D964BB" w:rsidRPr="000D3225">
        <w:rPr>
          <w:rFonts w:ascii="Arial Nova" w:hAnsi="Arial Nova"/>
          <w:color w:val="auto"/>
          <w:spacing w:val="-2"/>
          <w:sz w:val="24"/>
          <w:szCs w:val="24"/>
          <w:lang w:bidi="it-IT"/>
        </w:rPr>
        <w:t xml:space="preserve">questo </w:t>
      </w:r>
      <w:r w:rsidRPr="000D3225">
        <w:rPr>
          <w:rFonts w:ascii="Arial Nova" w:hAnsi="Arial Nova"/>
          <w:color w:val="auto"/>
          <w:spacing w:val="-2"/>
          <w:sz w:val="24"/>
          <w:szCs w:val="24"/>
          <w:lang w:bidi="it-IT"/>
        </w:rPr>
        <w:t xml:space="preserve">esperimento </w:t>
      </w:r>
      <w:r w:rsidR="00A7733E" w:rsidRPr="000D3225">
        <w:rPr>
          <w:rFonts w:ascii="Arial Nova" w:hAnsi="Arial Nova"/>
          <w:color w:val="auto"/>
          <w:spacing w:val="-2"/>
          <w:sz w:val="24"/>
          <w:szCs w:val="24"/>
          <w:lang w:bidi="it-IT"/>
        </w:rPr>
        <w:t xml:space="preserve">mi ha insegnato tanto, mi ha permesso di incontrare persone che mi hanno </w:t>
      </w:r>
      <w:r w:rsidR="00DA2846" w:rsidRPr="000D3225">
        <w:rPr>
          <w:rFonts w:ascii="Arial Nova" w:hAnsi="Arial Nova"/>
          <w:color w:val="auto"/>
          <w:spacing w:val="-2"/>
          <w:sz w:val="24"/>
          <w:szCs w:val="24"/>
          <w:lang w:bidi="it-IT"/>
        </w:rPr>
        <w:t>fatto capire cosa vo</w:t>
      </w:r>
      <w:r w:rsidR="005D5526" w:rsidRPr="000D3225">
        <w:rPr>
          <w:rFonts w:ascii="Arial Nova" w:hAnsi="Arial Nova"/>
          <w:color w:val="auto"/>
          <w:spacing w:val="-2"/>
          <w:sz w:val="24"/>
          <w:szCs w:val="24"/>
          <w:lang w:bidi="it-IT"/>
        </w:rPr>
        <w:t xml:space="preserve">glio </w:t>
      </w:r>
      <w:r w:rsidR="00DA2846" w:rsidRPr="000D3225">
        <w:rPr>
          <w:rFonts w:ascii="Arial Nova" w:hAnsi="Arial Nova"/>
          <w:color w:val="auto"/>
          <w:spacing w:val="-2"/>
          <w:sz w:val="24"/>
          <w:szCs w:val="24"/>
          <w:lang w:bidi="it-IT"/>
        </w:rPr>
        <w:t>davvero</w:t>
      </w:r>
      <w:r w:rsidR="005D5526" w:rsidRPr="000D3225">
        <w:rPr>
          <w:rFonts w:ascii="Arial Nova" w:hAnsi="Arial Nova"/>
          <w:color w:val="auto"/>
          <w:spacing w:val="-2"/>
          <w:sz w:val="24"/>
          <w:szCs w:val="24"/>
          <w:lang w:bidi="it-IT"/>
        </w:rPr>
        <w:t xml:space="preserve"> e cosa posso provare ad essere. Re</w:t>
      </w:r>
      <w:r w:rsidR="00774991" w:rsidRPr="000D3225">
        <w:rPr>
          <w:rFonts w:ascii="Arial Nova" w:hAnsi="Arial Nova"/>
          <w:color w:val="auto"/>
          <w:spacing w:val="-2"/>
          <w:sz w:val="24"/>
          <w:szCs w:val="24"/>
          <w:lang w:bidi="it-IT"/>
        </w:rPr>
        <w:t xml:space="preserve">sta </w:t>
      </w:r>
      <w:r w:rsidR="005D5526" w:rsidRPr="000D3225">
        <w:rPr>
          <w:rFonts w:ascii="Arial Nova" w:hAnsi="Arial Nova"/>
          <w:color w:val="auto"/>
          <w:spacing w:val="-2"/>
          <w:sz w:val="24"/>
          <w:szCs w:val="24"/>
          <w:lang w:bidi="it-IT"/>
        </w:rPr>
        <w:t xml:space="preserve">comunque </w:t>
      </w:r>
      <w:r w:rsidRPr="000D3225">
        <w:rPr>
          <w:rFonts w:ascii="Arial Nova" w:hAnsi="Arial Nova"/>
          <w:color w:val="auto"/>
          <w:spacing w:val="-2"/>
          <w:sz w:val="24"/>
          <w:szCs w:val="24"/>
          <w:lang w:bidi="it-IT"/>
        </w:rPr>
        <w:t>per me una delle esperienze più emozionanti</w:t>
      </w:r>
      <w:r w:rsidR="00774991" w:rsidRPr="000D3225">
        <w:rPr>
          <w:rFonts w:ascii="Arial Nova" w:hAnsi="Arial Nova"/>
          <w:color w:val="auto"/>
          <w:spacing w:val="-2"/>
          <w:sz w:val="24"/>
          <w:szCs w:val="24"/>
          <w:lang w:bidi="it-IT"/>
        </w:rPr>
        <w:t xml:space="preserve"> e gratificanti</w:t>
      </w:r>
      <w:r w:rsidRPr="000D3225">
        <w:rPr>
          <w:rFonts w:ascii="Arial Nova" w:hAnsi="Arial Nova"/>
          <w:color w:val="auto"/>
          <w:spacing w:val="-2"/>
          <w:sz w:val="24"/>
          <w:szCs w:val="24"/>
          <w:lang w:bidi="it-IT"/>
        </w:rPr>
        <w:t xml:space="preserve"> della mia vita.</w:t>
      </w:r>
    </w:p>
    <w:p w14:paraId="5C19DE5B" w14:textId="77777777" w:rsidR="00DB4D6A" w:rsidRPr="000D3225" w:rsidRDefault="00DB4D6A" w:rsidP="008707DD">
      <w:pPr>
        <w:pStyle w:val="Informazionidicontatto"/>
        <w:spacing w:line="240" w:lineRule="auto"/>
        <w:jc w:val="both"/>
        <w:rPr>
          <w:rFonts w:ascii="Arial Nova" w:hAnsi="Arial Nova"/>
          <w:color w:val="auto"/>
          <w:spacing w:val="-2"/>
          <w:sz w:val="24"/>
          <w:szCs w:val="24"/>
          <w:lang w:bidi="it-IT"/>
        </w:rPr>
      </w:pPr>
    </w:p>
    <w:p w14:paraId="115A8475" w14:textId="4ADF3E19" w:rsidR="0083449D" w:rsidRPr="000D3225" w:rsidRDefault="0083449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Sicuramente </w:t>
      </w:r>
      <w:r w:rsidR="00DB4D6A" w:rsidRPr="000D3225">
        <w:rPr>
          <w:rFonts w:ascii="Arial Nova" w:hAnsi="Arial Nova"/>
          <w:color w:val="auto"/>
          <w:spacing w:val="-2"/>
          <w:sz w:val="24"/>
          <w:szCs w:val="24"/>
          <w:lang w:bidi="it-IT"/>
        </w:rPr>
        <w:t xml:space="preserve">ha contribuito a portarmi dove sono </w:t>
      </w:r>
      <w:r w:rsidR="00C400B1" w:rsidRPr="000D3225">
        <w:rPr>
          <w:rFonts w:ascii="Arial Nova" w:hAnsi="Arial Nova"/>
          <w:color w:val="auto"/>
          <w:spacing w:val="-2"/>
          <w:sz w:val="24"/>
          <w:szCs w:val="24"/>
          <w:lang w:bidi="it-IT"/>
        </w:rPr>
        <w:t>oggi.</w:t>
      </w:r>
      <w:r w:rsidR="00DA2846" w:rsidRPr="000D3225">
        <w:rPr>
          <w:rFonts w:ascii="Arial Nova" w:hAnsi="Arial Nova"/>
          <w:color w:val="auto"/>
          <w:spacing w:val="-2"/>
          <w:sz w:val="24"/>
          <w:szCs w:val="24"/>
          <w:lang w:bidi="it-IT"/>
        </w:rPr>
        <w:t xml:space="preserve"> Quindi, come dice Madre Teresa di Calcutta, non una qualunque: </w:t>
      </w:r>
    </w:p>
    <w:p w14:paraId="5FFAE4C9" w14:textId="256354EB" w:rsidR="00DB4D6A" w:rsidRPr="000D3225" w:rsidRDefault="00F30DD7"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color w:val="auto"/>
          <w:spacing w:val="-2"/>
          <w:sz w:val="24"/>
          <w:szCs w:val="24"/>
          <w:lang w:bidi="it-IT"/>
        </w:rPr>
        <w:t>“</w:t>
      </w:r>
      <w:r w:rsidR="00DB4D6A" w:rsidRPr="000D3225">
        <w:rPr>
          <w:rFonts w:ascii="Arial Nova" w:hAnsi="Arial Nova"/>
          <w:i/>
          <w:iCs/>
          <w:color w:val="auto"/>
          <w:spacing w:val="-2"/>
          <w:sz w:val="24"/>
          <w:szCs w:val="24"/>
          <w:lang w:bidi="it-IT"/>
        </w:rPr>
        <w:t>Quando potrai camminare veloce, cammina.</w:t>
      </w:r>
    </w:p>
    <w:p w14:paraId="19570029" w14:textId="58955DF3" w:rsidR="00DB4D6A" w:rsidRPr="000D3225" w:rsidRDefault="00DB4D6A"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Quando non potrai camminare, usa il bastone.</w:t>
      </w:r>
    </w:p>
    <w:p w14:paraId="75421F65" w14:textId="58EFE761" w:rsidR="00DB4D6A" w:rsidRPr="000D3225" w:rsidRDefault="00DB4D6A"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Però, non trattenerti mai!</w:t>
      </w:r>
      <w:r w:rsidR="00F30DD7" w:rsidRPr="000D3225">
        <w:rPr>
          <w:rFonts w:ascii="Arial Nova" w:hAnsi="Arial Nova"/>
          <w:i/>
          <w:iCs/>
          <w:color w:val="auto"/>
          <w:spacing w:val="-2"/>
          <w:sz w:val="24"/>
          <w:szCs w:val="24"/>
          <w:lang w:bidi="it-IT"/>
        </w:rPr>
        <w:t>”</w:t>
      </w:r>
    </w:p>
    <w:p w14:paraId="432E3166" w14:textId="77777777" w:rsidR="00DA2846" w:rsidRPr="000D3225" w:rsidRDefault="00DA2846" w:rsidP="008707DD">
      <w:pPr>
        <w:pStyle w:val="Informazionidicontatto"/>
        <w:spacing w:line="240" w:lineRule="auto"/>
        <w:jc w:val="both"/>
        <w:rPr>
          <w:rFonts w:ascii="Arial Nova" w:hAnsi="Arial Nova"/>
          <w:color w:val="auto"/>
          <w:spacing w:val="-2"/>
          <w:sz w:val="24"/>
          <w:szCs w:val="24"/>
          <w:lang w:bidi="it-IT"/>
        </w:rPr>
      </w:pPr>
    </w:p>
    <w:p w14:paraId="1A215E22" w14:textId="1C917792" w:rsidR="00774991" w:rsidRPr="000D3225" w:rsidRDefault="00F30DD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infatti</w:t>
      </w:r>
      <w:r w:rsidR="007F1789">
        <w:rPr>
          <w:rFonts w:ascii="Arial Nova" w:hAnsi="Arial Nova"/>
          <w:color w:val="auto"/>
          <w:spacing w:val="-2"/>
          <w:sz w:val="24"/>
          <w:szCs w:val="24"/>
          <w:lang w:bidi="it-IT"/>
        </w:rPr>
        <w:t xml:space="preserve">, </w:t>
      </w:r>
      <w:r w:rsidR="00DA2846" w:rsidRPr="000D3225">
        <w:rPr>
          <w:rFonts w:ascii="Arial Nova" w:hAnsi="Arial Nova"/>
          <w:color w:val="auto"/>
          <w:spacing w:val="-2"/>
          <w:sz w:val="24"/>
          <w:szCs w:val="24"/>
          <w:lang w:bidi="it-IT"/>
        </w:rPr>
        <w:t xml:space="preserve">proprio </w:t>
      </w:r>
      <w:r w:rsidRPr="000D3225">
        <w:rPr>
          <w:rFonts w:ascii="Arial Nova" w:hAnsi="Arial Nova"/>
          <w:color w:val="auto"/>
          <w:spacing w:val="-2"/>
          <w:sz w:val="24"/>
          <w:szCs w:val="24"/>
          <w:lang w:bidi="it-IT"/>
        </w:rPr>
        <w:t xml:space="preserve">quando sembra che tutto </w:t>
      </w:r>
      <w:r w:rsidR="007F1789">
        <w:rPr>
          <w:rFonts w:ascii="Arial Nova" w:hAnsi="Arial Nova"/>
          <w:color w:val="auto"/>
          <w:spacing w:val="-2"/>
          <w:sz w:val="24"/>
          <w:szCs w:val="24"/>
          <w:lang w:bidi="it-IT"/>
        </w:rPr>
        <w:t>stia</w:t>
      </w:r>
      <w:r w:rsidRPr="000D3225">
        <w:rPr>
          <w:rFonts w:ascii="Arial Nova" w:hAnsi="Arial Nova"/>
          <w:color w:val="auto"/>
          <w:spacing w:val="-2"/>
          <w:sz w:val="24"/>
          <w:szCs w:val="24"/>
          <w:lang w:bidi="it-IT"/>
        </w:rPr>
        <w:t xml:space="preserve"> finire, è il momento in cui </w:t>
      </w:r>
      <w:r w:rsidR="00463BB1" w:rsidRPr="000D3225">
        <w:rPr>
          <w:rFonts w:ascii="Arial Nova" w:hAnsi="Arial Nova"/>
          <w:color w:val="auto"/>
          <w:spacing w:val="-2"/>
          <w:sz w:val="24"/>
          <w:szCs w:val="24"/>
          <w:lang w:bidi="it-IT"/>
        </w:rPr>
        <w:t xml:space="preserve">tutto </w:t>
      </w:r>
      <w:r w:rsidRPr="000D3225">
        <w:rPr>
          <w:rFonts w:ascii="Arial Nova" w:hAnsi="Arial Nova"/>
          <w:color w:val="auto"/>
          <w:spacing w:val="-2"/>
          <w:sz w:val="24"/>
          <w:szCs w:val="24"/>
          <w:lang w:bidi="it-IT"/>
        </w:rPr>
        <w:t xml:space="preserve">comincia. </w:t>
      </w:r>
    </w:p>
    <w:p w14:paraId="1BCB9416" w14:textId="4677ADD9" w:rsidR="005D5526" w:rsidRPr="000D3225" w:rsidRDefault="005D55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ci metto molto a risollevarmi quando </w:t>
      </w:r>
      <w:r w:rsidR="007F1789">
        <w:rPr>
          <w:rFonts w:ascii="Arial Nova" w:hAnsi="Arial Nova"/>
          <w:color w:val="auto"/>
          <w:spacing w:val="-2"/>
          <w:sz w:val="24"/>
          <w:szCs w:val="24"/>
          <w:lang w:bidi="it-IT"/>
        </w:rPr>
        <w:t>c</w:t>
      </w:r>
      <w:r w:rsidRPr="000D3225">
        <w:rPr>
          <w:rFonts w:ascii="Arial Nova" w:hAnsi="Arial Nova"/>
          <w:color w:val="auto"/>
          <w:spacing w:val="-2"/>
          <w:sz w:val="24"/>
          <w:szCs w:val="24"/>
          <w:lang w:bidi="it-IT"/>
        </w:rPr>
        <w:t xml:space="preserve">ado e a ripartire. Non bisogna mai avere paura di farlo. </w:t>
      </w:r>
      <w:r w:rsidR="007F1789">
        <w:rPr>
          <w:rFonts w:ascii="Arial Nova" w:hAnsi="Arial Nova"/>
          <w:color w:val="auto"/>
          <w:spacing w:val="-2"/>
          <w:sz w:val="24"/>
          <w:szCs w:val="24"/>
          <w:lang w:bidi="it-IT"/>
        </w:rPr>
        <w:t xml:space="preserve">Sono ripartita più volte nella vita ed è per questo che penso non ci sia </w:t>
      </w:r>
      <w:r w:rsidR="007F1789">
        <w:rPr>
          <w:rFonts w:ascii="Arial Nova" w:hAnsi="Arial Nova"/>
          <w:color w:val="auto"/>
          <w:spacing w:val="-2"/>
          <w:sz w:val="24"/>
          <w:szCs w:val="24"/>
          <w:lang w:bidi="it-IT"/>
        </w:rPr>
        <w:lastRenderedPageBreak/>
        <w:t>un’età per farlo, ma tutti, siamo sempre in tempo finché c’è vita!</w:t>
      </w:r>
    </w:p>
    <w:p w14:paraId="1D77EBD8" w14:textId="4371B4DF" w:rsidR="00774991" w:rsidRPr="000D3225" w:rsidRDefault="00F30DD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 me è iniziata</w:t>
      </w:r>
      <w:r w:rsidR="007F1789">
        <w:rPr>
          <w:rFonts w:ascii="Arial Nova" w:hAnsi="Arial Nova"/>
          <w:color w:val="auto"/>
          <w:spacing w:val="-2"/>
          <w:sz w:val="24"/>
          <w:szCs w:val="24"/>
          <w:lang w:bidi="it-IT"/>
        </w:rPr>
        <w:t xml:space="preserve"> di fatto</w:t>
      </w:r>
      <w:r w:rsidRPr="000D3225">
        <w:rPr>
          <w:rFonts w:ascii="Arial Nova" w:hAnsi="Arial Nova"/>
          <w:color w:val="auto"/>
          <w:spacing w:val="-2"/>
          <w:sz w:val="24"/>
          <w:szCs w:val="24"/>
          <w:lang w:bidi="it-IT"/>
        </w:rPr>
        <w:t xml:space="preserve"> una nuova vita</w:t>
      </w:r>
      <w:r w:rsidR="00463BB1" w:rsidRPr="000D3225">
        <w:rPr>
          <w:rFonts w:ascii="Arial Nova" w:hAnsi="Arial Nova"/>
          <w:color w:val="auto"/>
          <w:spacing w:val="-2"/>
          <w:sz w:val="24"/>
          <w:szCs w:val="24"/>
          <w:lang w:bidi="it-IT"/>
        </w:rPr>
        <w:t xml:space="preserve">, </w:t>
      </w:r>
      <w:r w:rsidR="007F1789">
        <w:rPr>
          <w:rFonts w:ascii="Arial Nova" w:hAnsi="Arial Nova"/>
          <w:color w:val="auto"/>
          <w:spacing w:val="-2"/>
          <w:sz w:val="24"/>
          <w:szCs w:val="24"/>
          <w:lang w:bidi="it-IT"/>
        </w:rPr>
        <w:t>ho capito davvero che</w:t>
      </w:r>
      <w:r w:rsidR="00774991" w:rsidRPr="000D3225">
        <w:rPr>
          <w:rFonts w:ascii="Arial Nova" w:hAnsi="Arial Nova"/>
          <w:color w:val="auto"/>
          <w:spacing w:val="-2"/>
          <w:sz w:val="24"/>
          <w:szCs w:val="24"/>
          <w:lang w:bidi="it-IT"/>
        </w:rPr>
        <w:t xml:space="preserve"> c’è sempre tempo per ri</w:t>
      </w:r>
      <w:r w:rsidR="005D5526" w:rsidRPr="000D3225">
        <w:rPr>
          <w:rFonts w:ascii="Arial Nova" w:hAnsi="Arial Nova"/>
          <w:color w:val="auto"/>
          <w:spacing w:val="-2"/>
          <w:sz w:val="24"/>
          <w:szCs w:val="24"/>
          <w:lang w:bidi="it-IT"/>
        </w:rPr>
        <w:t>cominciare</w:t>
      </w:r>
      <w:r w:rsidR="007F1789">
        <w:rPr>
          <w:rFonts w:ascii="Arial Nova" w:hAnsi="Arial Nova"/>
          <w:color w:val="auto"/>
          <w:spacing w:val="-2"/>
          <w:sz w:val="24"/>
          <w:szCs w:val="24"/>
          <w:lang w:bidi="it-IT"/>
        </w:rPr>
        <w:t xml:space="preserve"> e per conquistare la nostra libertà</w:t>
      </w:r>
      <w:r w:rsidR="00774991" w:rsidRPr="000D3225">
        <w:rPr>
          <w:rFonts w:ascii="Arial Nova" w:hAnsi="Arial Nova"/>
          <w:color w:val="auto"/>
          <w:spacing w:val="-2"/>
          <w:sz w:val="24"/>
          <w:szCs w:val="24"/>
          <w:lang w:bidi="it-IT"/>
        </w:rPr>
        <w:t>.</w:t>
      </w:r>
    </w:p>
    <w:p w14:paraId="1C4CD08E" w14:textId="170C5399" w:rsidR="002D6E1F" w:rsidRPr="000D3225" w:rsidRDefault="0077499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Perchè</w:t>
      </w:r>
      <w:r w:rsidR="00F30DD7" w:rsidRPr="000D3225">
        <w:rPr>
          <w:rFonts w:ascii="Arial Nova" w:hAnsi="Arial Nova"/>
          <w:color w:val="auto"/>
          <w:spacing w:val="-2"/>
          <w:sz w:val="24"/>
          <w:szCs w:val="24"/>
          <w:lang w:bidi="it-IT"/>
        </w:rPr>
        <w:t xml:space="preserve"> non è davvero mai troppo tardi.</w:t>
      </w:r>
    </w:p>
    <w:p w14:paraId="200CF08A" w14:textId="2B2DFF0C" w:rsidR="002D6E1F" w:rsidRPr="000D3225" w:rsidRDefault="005D55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 qualsiasi età.</w:t>
      </w:r>
    </w:p>
    <w:p w14:paraId="1E9E3139" w14:textId="77777777" w:rsidR="005D5526" w:rsidRPr="000D3225" w:rsidRDefault="005D5526" w:rsidP="008707DD">
      <w:pPr>
        <w:pStyle w:val="Informazionidicontatto"/>
        <w:spacing w:line="240" w:lineRule="auto"/>
        <w:jc w:val="both"/>
        <w:rPr>
          <w:rFonts w:ascii="Arial Nova" w:hAnsi="Arial Nova"/>
          <w:color w:val="auto"/>
          <w:spacing w:val="-2"/>
          <w:sz w:val="24"/>
          <w:szCs w:val="24"/>
          <w:lang w:bidi="it-IT"/>
        </w:rPr>
      </w:pPr>
    </w:p>
    <w:p w14:paraId="3247DC3E" w14:textId="1C2D789F" w:rsidR="002D6E1F" w:rsidRDefault="00463BB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per te?</w:t>
      </w:r>
    </w:p>
    <w:p w14:paraId="17793CD6" w14:textId="73F8B1C1" w:rsidR="007F1789" w:rsidRPr="000D3225" w:rsidRDefault="007F1789"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Come stanno le cose?</w:t>
      </w:r>
    </w:p>
    <w:p w14:paraId="6F380BDB" w14:textId="77777777" w:rsidR="005D5526" w:rsidRPr="000D3225" w:rsidRDefault="005D55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Hai dei sogni da realizzare? </w:t>
      </w:r>
    </w:p>
    <w:p w14:paraId="673A74C5" w14:textId="2B6B4ED6" w:rsidR="00DA2846" w:rsidRPr="000D3225" w:rsidRDefault="00DA284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Pensi di darti una nuov</w:t>
      </w:r>
      <w:r w:rsidR="005D5526" w:rsidRPr="000D3225">
        <w:rPr>
          <w:rFonts w:ascii="Arial Nova" w:hAnsi="Arial Nova"/>
          <w:color w:val="auto"/>
          <w:spacing w:val="-2"/>
          <w:sz w:val="24"/>
          <w:szCs w:val="24"/>
          <w:lang w:bidi="it-IT"/>
        </w:rPr>
        <w:t>a</w:t>
      </w:r>
      <w:r w:rsidRPr="000D3225">
        <w:rPr>
          <w:rFonts w:ascii="Arial Nova" w:hAnsi="Arial Nova"/>
          <w:color w:val="auto"/>
          <w:spacing w:val="-2"/>
          <w:sz w:val="24"/>
          <w:szCs w:val="24"/>
          <w:lang w:bidi="it-IT"/>
        </w:rPr>
        <w:t xml:space="preserve"> opportunità?</w:t>
      </w:r>
    </w:p>
    <w:p w14:paraId="2EF81F37" w14:textId="3713C43A" w:rsidR="00DA2846" w:rsidRPr="000D3225" w:rsidRDefault="00DA284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Sei pronto ad inseguire i tuoi sogni?</w:t>
      </w:r>
    </w:p>
    <w:p w14:paraId="002F4FE9" w14:textId="77777777" w:rsidR="005D5526" w:rsidRPr="000D3225" w:rsidRDefault="005D5526" w:rsidP="008707DD">
      <w:pPr>
        <w:pStyle w:val="Informazionidicontatto"/>
        <w:spacing w:line="240" w:lineRule="auto"/>
        <w:jc w:val="both"/>
        <w:rPr>
          <w:rFonts w:ascii="Arial Nova" w:hAnsi="Arial Nova"/>
          <w:color w:val="auto"/>
          <w:spacing w:val="-2"/>
          <w:sz w:val="24"/>
          <w:szCs w:val="24"/>
          <w:lang w:bidi="it-IT"/>
        </w:rPr>
      </w:pPr>
    </w:p>
    <w:p w14:paraId="3BB9FE03" w14:textId="77777777" w:rsidR="00CE1C5B" w:rsidRPr="000D3225" w:rsidRDefault="00DA284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 riuscire a farlo, devi per prima cosa passare all’azione.</w:t>
      </w:r>
      <w:r w:rsidR="005D5526" w:rsidRPr="000D3225">
        <w:rPr>
          <w:rFonts w:ascii="Arial Nova" w:hAnsi="Arial Nova"/>
          <w:color w:val="auto"/>
          <w:spacing w:val="-2"/>
          <w:sz w:val="24"/>
          <w:szCs w:val="24"/>
          <w:lang w:bidi="it-IT"/>
        </w:rPr>
        <w:t xml:space="preserve"> </w:t>
      </w:r>
    </w:p>
    <w:p w14:paraId="1B8B4326" w14:textId="758CF5AE" w:rsidR="005D5526" w:rsidRPr="000D3225" w:rsidRDefault="005D55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Il successo, il risultato dipendono dall’impegno. </w:t>
      </w:r>
    </w:p>
    <w:p w14:paraId="0C5BB95E" w14:textId="489BCEA3" w:rsidR="00DA2846" w:rsidRPr="000D3225" w:rsidRDefault="00DA284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tutto insieme, ma una piccola semplice cosa ogni giorno può portarti ai grandi cambiamenti di domani.</w:t>
      </w:r>
    </w:p>
    <w:p w14:paraId="24BF61D4" w14:textId="4869E461" w:rsidR="00DA2846" w:rsidRPr="000D3225" w:rsidRDefault="00DA2846" w:rsidP="008707DD">
      <w:pPr>
        <w:pStyle w:val="Informazionidicontatto"/>
        <w:spacing w:line="240" w:lineRule="auto"/>
        <w:jc w:val="both"/>
        <w:rPr>
          <w:rFonts w:ascii="Arial Nova" w:hAnsi="Arial Nova"/>
          <w:color w:val="auto"/>
          <w:spacing w:val="-2"/>
          <w:sz w:val="24"/>
          <w:szCs w:val="24"/>
          <w:lang w:bidi="it-IT"/>
        </w:rPr>
      </w:pPr>
    </w:p>
    <w:p w14:paraId="64E81A86" w14:textId="77777777" w:rsidR="00BF51B7" w:rsidRPr="000D3225" w:rsidRDefault="00BF51B7" w:rsidP="008707DD">
      <w:pPr>
        <w:pStyle w:val="Informazionidicontatto"/>
        <w:spacing w:line="240" w:lineRule="auto"/>
        <w:jc w:val="both"/>
        <w:rPr>
          <w:rFonts w:ascii="Arial Nova" w:hAnsi="Arial Nova"/>
          <w:color w:val="auto"/>
          <w:spacing w:val="-2"/>
          <w:sz w:val="24"/>
          <w:szCs w:val="24"/>
          <w:lang w:bidi="it-IT"/>
        </w:rPr>
      </w:pPr>
    </w:p>
    <w:p w14:paraId="216B4278" w14:textId="10749E43" w:rsidR="00BD1730" w:rsidRPr="000D3225" w:rsidRDefault="00BD173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DA DOVE VORRESTI RIPARTIRE?</w:t>
      </w:r>
    </w:p>
    <w:p w14:paraId="658ACEA5" w14:textId="136D7E75" w:rsidR="00BD1730" w:rsidRPr="000D3225" w:rsidRDefault="00BD173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Scrivi qui il tuo primo passo per poterlo ricordare.</w:t>
      </w:r>
    </w:p>
    <w:p w14:paraId="70866DD2" w14:textId="4D0F5118" w:rsidR="00BD1730" w:rsidRPr="000D3225" w:rsidRDefault="00BD173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w:t>
      </w:r>
      <w:r w:rsidR="006F3E77">
        <w:rPr>
          <w:rFonts w:ascii="Arial Nova" w:hAnsi="Arial Nova"/>
          <w:color w:val="auto"/>
          <w:spacing w:val="-2"/>
          <w:sz w:val="24"/>
          <w:szCs w:val="24"/>
          <w:lang w:bidi="it-IT"/>
        </w:rPr>
        <w:t>…………………………………</w:t>
      </w:r>
    </w:p>
    <w:p w14:paraId="5EF105B5" w14:textId="5FA6EAF2" w:rsidR="005828CB" w:rsidRPr="000D3225" w:rsidRDefault="005C301E" w:rsidP="007F1789">
      <w:pPr>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br w:type="page"/>
      </w:r>
      <w:r w:rsidR="005828CB" w:rsidRPr="000D3225">
        <w:rPr>
          <w:rFonts w:ascii="Arial Nova" w:hAnsi="Arial Nova"/>
          <w:b/>
          <w:bCs/>
          <w:i/>
          <w:iCs/>
          <w:color w:val="auto"/>
          <w:spacing w:val="-2"/>
          <w:sz w:val="24"/>
          <w:szCs w:val="24"/>
          <w:lang w:bidi="it-IT"/>
        </w:rPr>
        <w:lastRenderedPageBreak/>
        <w:t>“Le convinzioni limitano, il dubbio stimola, la conoscenza rafforza, la consapevolezza illumina”.</w:t>
      </w:r>
    </w:p>
    <w:p w14:paraId="5EFABC10" w14:textId="3BE0BE29" w:rsidR="005828CB" w:rsidRPr="000D3225" w:rsidRDefault="005828CB"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Detto Zen</w:t>
      </w:r>
    </w:p>
    <w:p w14:paraId="37EC0363" w14:textId="77777777" w:rsidR="005828CB" w:rsidRPr="000D3225" w:rsidRDefault="005828CB" w:rsidP="008707DD">
      <w:pPr>
        <w:pStyle w:val="Informazionidicontatto"/>
        <w:spacing w:line="240" w:lineRule="auto"/>
        <w:jc w:val="both"/>
        <w:rPr>
          <w:rFonts w:ascii="Arial Nova" w:hAnsi="Arial Nova"/>
          <w:i/>
          <w:iCs/>
          <w:color w:val="auto"/>
          <w:spacing w:val="-2"/>
          <w:sz w:val="24"/>
          <w:szCs w:val="24"/>
          <w:lang w:bidi="it-IT"/>
        </w:rPr>
      </w:pPr>
    </w:p>
    <w:p w14:paraId="10C51AC7" w14:textId="7715DE4F" w:rsidR="00774991" w:rsidRPr="000D3225" w:rsidRDefault="00463BB1" w:rsidP="00BF51B7">
      <w:pPr>
        <w:pStyle w:val="Titolo1"/>
        <w:rPr>
          <w:rFonts w:ascii="Arial Nova" w:hAnsi="Arial Nova"/>
        </w:rPr>
      </w:pPr>
      <w:bookmarkStart w:id="4" w:name="_Toc30146696"/>
      <w:r w:rsidRPr="000D3225">
        <w:rPr>
          <w:rFonts w:ascii="Arial Nova" w:hAnsi="Arial Nova"/>
        </w:rPr>
        <w:t>PASSIAMO ALL’AZIONE</w:t>
      </w:r>
      <w:bookmarkEnd w:id="4"/>
    </w:p>
    <w:p w14:paraId="4CD2C1EE" w14:textId="77777777" w:rsidR="00DA2846" w:rsidRPr="000D3225" w:rsidRDefault="00DA2846" w:rsidP="008707DD">
      <w:pPr>
        <w:pStyle w:val="Informazionidicontatto"/>
        <w:spacing w:line="240" w:lineRule="auto"/>
        <w:jc w:val="both"/>
        <w:rPr>
          <w:rFonts w:ascii="Arial Nova" w:hAnsi="Arial Nova"/>
          <w:color w:val="auto"/>
          <w:spacing w:val="-2"/>
          <w:sz w:val="24"/>
          <w:szCs w:val="24"/>
          <w:lang w:bidi="it-IT"/>
        </w:rPr>
      </w:pPr>
    </w:p>
    <w:p w14:paraId="71E47FCA" w14:textId="67869AED" w:rsidR="007C2D20" w:rsidRPr="000D3225" w:rsidRDefault="007C2D2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Viviamo </w:t>
      </w:r>
      <w:r w:rsidR="00FF69EA" w:rsidRPr="000D3225">
        <w:rPr>
          <w:rFonts w:ascii="Arial Nova" w:hAnsi="Arial Nova"/>
          <w:color w:val="auto"/>
          <w:spacing w:val="-2"/>
          <w:sz w:val="24"/>
          <w:szCs w:val="24"/>
          <w:lang w:bidi="it-IT"/>
        </w:rPr>
        <w:t xml:space="preserve">costantemente </w:t>
      </w:r>
      <w:r w:rsidRPr="000D3225">
        <w:rPr>
          <w:rFonts w:ascii="Arial Nova" w:hAnsi="Arial Nova"/>
          <w:color w:val="auto"/>
          <w:spacing w:val="-2"/>
          <w:sz w:val="24"/>
          <w:szCs w:val="24"/>
          <w:lang w:bidi="it-IT"/>
        </w:rPr>
        <w:t>ossessionati da qualcosa che deve arrivare o che deve succedere, questa continua tensione ci porta a non goderci mai realmente tutto ciò che accade</w:t>
      </w:r>
      <w:r w:rsidR="00DA2846" w:rsidRPr="000D3225">
        <w:rPr>
          <w:rFonts w:ascii="Arial Nova" w:hAnsi="Arial Nova"/>
          <w:color w:val="auto"/>
          <w:spacing w:val="-2"/>
          <w:sz w:val="24"/>
          <w:szCs w:val="24"/>
          <w:lang w:bidi="it-IT"/>
        </w:rPr>
        <w:t xml:space="preserve"> nella nostra vita.</w:t>
      </w:r>
    </w:p>
    <w:p w14:paraId="26435982" w14:textId="77777777" w:rsidR="00FF69EA" w:rsidRPr="000D3225" w:rsidRDefault="00FF69EA" w:rsidP="008707DD">
      <w:pPr>
        <w:pStyle w:val="Informazionidicontatto"/>
        <w:spacing w:line="240" w:lineRule="auto"/>
        <w:jc w:val="both"/>
        <w:rPr>
          <w:rFonts w:ascii="Arial Nova" w:hAnsi="Arial Nova"/>
          <w:color w:val="auto"/>
          <w:spacing w:val="-2"/>
          <w:sz w:val="24"/>
          <w:szCs w:val="24"/>
          <w:lang w:bidi="it-IT"/>
        </w:rPr>
      </w:pPr>
    </w:p>
    <w:p w14:paraId="09E64F41" w14:textId="00CD891A" w:rsidR="00631762" w:rsidRPr="000D3225" w:rsidRDefault="007C2D2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Talvolta ci dimentichiamo di vivere. </w:t>
      </w:r>
    </w:p>
    <w:p w14:paraId="681158C0" w14:textId="77777777" w:rsidR="00FF69EA" w:rsidRPr="000D3225" w:rsidRDefault="00FF69EA" w:rsidP="008707DD">
      <w:pPr>
        <w:pStyle w:val="Informazionidicontatto"/>
        <w:spacing w:line="240" w:lineRule="auto"/>
        <w:jc w:val="both"/>
        <w:rPr>
          <w:rFonts w:ascii="Arial Nova" w:hAnsi="Arial Nova"/>
          <w:color w:val="auto"/>
          <w:spacing w:val="-2"/>
          <w:sz w:val="24"/>
          <w:szCs w:val="24"/>
          <w:lang w:bidi="it-IT"/>
        </w:rPr>
      </w:pPr>
    </w:p>
    <w:p w14:paraId="26D7A1DB" w14:textId="31F255EF" w:rsidR="007C2D20" w:rsidRPr="000D3225" w:rsidRDefault="007C2D2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prestare </w:t>
      </w:r>
      <w:r w:rsidR="00FF69EA" w:rsidRPr="000D3225">
        <w:rPr>
          <w:rFonts w:ascii="Arial Nova" w:hAnsi="Arial Nova"/>
          <w:color w:val="auto"/>
          <w:spacing w:val="-2"/>
          <w:sz w:val="24"/>
          <w:szCs w:val="24"/>
          <w:lang w:bidi="it-IT"/>
        </w:rPr>
        <w:t xml:space="preserve">reale </w:t>
      </w:r>
      <w:r w:rsidRPr="000D3225">
        <w:rPr>
          <w:rFonts w:ascii="Arial Nova" w:hAnsi="Arial Nova"/>
          <w:color w:val="auto"/>
          <w:spacing w:val="-2"/>
          <w:sz w:val="24"/>
          <w:szCs w:val="24"/>
          <w:lang w:bidi="it-IT"/>
        </w:rPr>
        <w:t>attenzione a ciò che succede ogni giorno, in ogni momento del presente, significa perdersi gran parte della vita</w:t>
      </w:r>
      <w:r w:rsidR="00631762" w:rsidRPr="000D3225">
        <w:rPr>
          <w:rFonts w:ascii="Arial Nova" w:hAnsi="Arial Nova"/>
          <w:color w:val="auto"/>
          <w:spacing w:val="-2"/>
          <w:sz w:val="24"/>
          <w:szCs w:val="24"/>
          <w:lang w:bidi="it-IT"/>
        </w:rPr>
        <w:t xml:space="preserve"> stessa.</w:t>
      </w:r>
    </w:p>
    <w:p w14:paraId="38D77184" w14:textId="77777777" w:rsidR="00DA2846" w:rsidRPr="000D3225" w:rsidRDefault="00DA2846" w:rsidP="008707DD">
      <w:pPr>
        <w:pStyle w:val="Informazionidicontatto"/>
        <w:spacing w:line="240" w:lineRule="auto"/>
        <w:jc w:val="both"/>
        <w:rPr>
          <w:rFonts w:ascii="Arial Nova" w:hAnsi="Arial Nova"/>
          <w:color w:val="auto"/>
          <w:spacing w:val="-2"/>
          <w:sz w:val="24"/>
          <w:szCs w:val="24"/>
          <w:lang w:bidi="it-IT"/>
        </w:rPr>
      </w:pPr>
    </w:p>
    <w:p w14:paraId="53722466" w14:textId="4CE12EE1" w:rsidR="007C2D20" w:rsidRPr="000D3225" w:rsidRDefault="007C2D2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ha pertanto senso vivere costantemente sperando che qualcosa accada, qualcosa </w:t>
      </w:r>
      <w:r w:rsidR="00AA6D05" w:rsidRPr="000D3225">
        <w:rPr>
          <w:rFonts w:ascii="Arial Nova" w:hAnsi="Arial Nova"/>
          <w:color w:val="auto"/>
          <w:spacing w:val="-2"/>
          <w:sz w:val="24"/>
          <w:szCs w:val="24"/>
          <w:lang w:bidi="it-IT"/>
        </w:rPr>
        <w:t xml:space="preserve">poi che </w:t>
      </w:r>
      <w:r w:rsidRPr="000D3225">
        <w:rPr>
          <w:rFonts w:ascii="Arial Nova" w:hAnsi="Arial Nova"/>
          <w:color w:val="auto"/>
          <w:spacing w:val="-2"/>
          <w:sz w:val="24"/>
          <w:szCs w:val="24"/>
          <w:lang w:bidi="it-IT"/>
        </w:rPr>
        <w:t>magari non accadrà mai.</w:t>
      </w:r>
    </w:p>
    <w:p w14:paraId="3716E790" w14:textId="11DDEE21" w:rsidR="00AA6D05" w:rsidRPr="000D3225" w:rsidRDefault="007C2D2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Anzi</w:t>
      </w:r>
      <w:r w:rsidR="00FF69EA"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w:t>
      </w:r>
      <w:r w:rsidR="00AA6D05" w:rsidRPr="000D3225">
        <w:rPr>
          <w:rFonts w:ascii="Arial Nova" w:hAnsi="Arial Nova"/>
          <w:color w:val="auto"/>
          <w:spacing w:val="-2"/>
          <w:sz w:val="24"/>
          <w:szCs w:val="24"/>
          <w:lang w:bidi="it-IT"/>
        </w:rPr>
        <w:t xml:space="preserve">credo sia </w:t>
      </w:r>
      <w:r w:rsidRPr="000D3225">
        <w:rPr>
          <w:rFonts w:ascii="Arial Nova" w:hAnsi="Arial Nova"/>
          <w:color w:val="auto"/>
          <w:spacing w:val="-2"/>
          <w:sz w:val="24"/>
          <w:szCs w:val="24"/>
          <w:lang w:bidi="it-IT"/>
        </w:rPr>
        <w:t xml:space="preserve">addirittura sbagliato riporre il futuro nella speranza. </w:t>
      </w:r>
    </w:p>
    <w:p w14:paraId="22B72E27" w14:textId="03DA19C8" w:rsidR="007C2D20" w:rsidRPr="000D3225" w:rsidRDefault="007C2D2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è l’atteggiamento più giusto e costruttivo, è un po’ come se volessimo riporre il nostro futuro nelle mani di qualcun altro senza assumerci</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davvero le nostre responsabilità.</w:t>
      </w:r>
    </w:p>
    <w:p w14:paraId="67FE030D" w14:textId="16C7F03A" w:rsidR="007C2D20" w:rsidRPr="000D3225" w:rsidRDefault="007C2D20" w:rsidP="008707DD">
      <w:pPr>
        <w:pStyle w:val="Informazionidicontatto"/>
        <w:spacing w:line="240" w:lineRule="auto"/>
        <w:jc w:val="both"/>
        <w:rPr>
          <w:rFonts w:ascii="Arial Nova" w:hAnsi="Arial Nova"/>
          <w:color w:val="auto"/>
          <w:spacing w:val="-2"/>
          <w:sz w:val="24"/>
          <w:szCs w:val="24"/>
          <w:lang w:bidi="it-IT"/>
        </w:rPr>
      </w:pPr>
    </w:p>
    <w:p w14:paraId="0F57A722" w14:textId="102A854F" w:rsidR="007C2D20"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7C2D20" w:rsidRPr="000D3225">
        <w:rPr>
          <w:rFonts w:ascii="Arial Nova" w:hAnsi="Arial Nova"/>
          <w:color w:val="auto"/>
          <w:spacing w:val="-2"/>
          <w:sz w:val="24"/>
          <w:szCs w:val="24"/>
          <w:lang w:bidi="it-IT"/>
        </w:rPr>
        <w:t xml:space="preserve"> un </w:t>
      </w:r>
      <w:r w:rsidR="00AA6D05" w:rsidRPr="000D3225">
        <w:rPr>
          <w:rFonts w:ascii="Arial Nova" w:hAnsi="Arial Nova"/>
          <w:color w:val="auto"/>
          <w:spacing w:val="-2"/>
          <w:sz w:val="24"/>
          <w:szCs w:val="24"/>
          <w:lang w:bidi="it-IT"/>
        </w:rPr>
        <w:t>po’</w:t>
      </w:r>
      <w:r w:rsidR="007C2D20" w:rsidRPr="000D3225">
        <w:rPr>
          <w:rFonts w:ascii="Arial Nova" w:hAnsi="Arial Nova"/>
          <w:color w:val="auto"/>
          <w:spacing w:val="-2"/>
          <w:sz w:val="24"/>
          <w:szCs w:val="24"/>
          <w:lang w:bidi="it-IT"/>
        </w:rPr>
        <w:t xml:space="preserve"> come procrastinare</w:t>
      </w:r>
      <w:r w:rsidR="00631762" w:rsidRPr="000D3225">
        <w:rPr>
          <w:rFonts w:ascii="Arial Nova" w:hAnsi="Arial Nova"/>
          <w:color w:val="auto"/>
          <w:spacing w:val="-2"/>
          <w:sz w:val="24"/>
          <w:szCs w:val="24"/>
          <w:lang w:bidi="it-IT"/>
        </w:rPr>
        <w:t xml:space="preserve">, </w:t>
      </w:r>
      <w:r w:rsidR="007C2D20" w:rsidRPr="000D3225">
        <w:rPr>
          <w:rFonts w:ascii="Arial Nova" w:hAnsi="Arial Nova"/>
          <w:color w:val="auto"/>
          <w:spacing w:val="-2"/>
          <w:sz w:val="24"/>
          <w:szCs w:val="24"/>
          <w:lang w:bidi="it-IT"/>
        </w:rPr>
        <w:t>rimandare q</w:t>
      </w:r>
      <w:r w:rsidR="00631762" w:rsidRPr="000D3225">
        <w:rPr>
          <w:rFonts w:ascii="Arial Nova" w:hAnsi="Arial Nova"/>
          <w:color w:val="auto"/>
          <w:spacing w:val="-2"/>
          <w:sz w:val="24"/>
          <w:szCs w:val="24"/>
          <w:lang w:bidi="it-IT"/>
        </w:rPr>
        <w:t xml:space="preserve">ualcosa perché </w:t>
      </w:r>
      <w:r w:rsidR="007C2D20" w:rsidRPr="000D3225">
        <w:rPr>
          <w:rFonts w:ascii="Arial Nova" w:hAnsi="Arial Nova"/>
          <w:color w:val="auto"/>
          <w:spacing w:val="-2"/>
          <w:sz w:val="24"/>
          <w:szCs w:val="24"/>
          <w:lang w:bidi="it-IT"/>
        </w:rPr>
        <w:t>tanto non</w:t>
      </w:r>
      <w:r w:rsidR="00631762" w:rsidRPr="000D3225">
        <w:rPr>
          <w:rFonts w:ascii="Arial Nova" w:hAnsi="Arial Nova"/>
          <w:color w:val="auto"/>
          <w:spacing w:val="-2"/>
          <w:sz w:val="24"/>
          <w:szCs w:val="24"/>
          <w:lang w:bidi="it-IT"/>
        </w:rPr>
        <w:t xml:space="preserve"> è</w:t>
      </w:r>
      <w:r w:rsidR="005608AA" w:rsidRPr="000D3225">
        <w:rPr>
          <w:rFonts w:ascii="Arial Nova" w:hAnsi="Arial Nova"/>
          <w:color w:val="auto"/>
          <w:spacing w:val="-2"/>
          <w:sz w:val="24"/>
          <w:szCs w:val="24"/>
          <w:lang w:bidi="it-IT"/>
        </w:rPr>
        <w:t xml:space="preserve"> </w:t>
      </w:r>
      <w:r w:rsidR="007C2D20" w:rsidRPr="000D3225">
        <w:rPr>
          <w:rFonts w:ascii="Arial Nova" w:hAnsi="Arial Nova"/>
          <w:color w:val="auto"/>
          <w:spacing w:val="-2"/>
          <w:sz w:val="24"/>
          <w:szCs w:val="24"/>
          <w:lang w:bidi="it-IT"/>
        </w:rPr>
        <w:t>in nostro potere fare molto, speriamo però</w:t>
      </w:r>
      <w:r w:rsidR="00631762" w:rsidRPr="000D3225">
        <w:rPr>
          <w:rFonts w:ascii="Arial Nova" w:hAnsi="Arial Nova"/>
          <w:color w:val="auto"/>
          <w:spacing w:val="-2"/>
          <w:sz w:val="24"/>
          <w:szCs w:val="24"/>
          <w:lang w:bidi="it-IT"/>
        </w:rPr>
        <w:t>,</w:t>
      </w:r>
      <w:r w:rsidR="007C2D20" w:rsidRPr="000D3225">
        <w:rPr>
          <w:rFonts w:ascii="Arial Nova" w:hAnsi="Arial Nova"/>
          <w:color w:val="auto"/>
          <w:spacing w:val="-2"/>
          <w:sz w:val="24"/>
          <w:szCs w:val="24"/>
          <w:lang w:bidi="it-IT"/>
        </w:rPr>
        <w:t xml:space="preserve"> chissà</w:t>
      </w:r>
      <w:r w:rsidR="00631762" w:rsidRPr="000D3225">
        <w:rPr>
          <w:rFonts w:ascii="Arial Nova" w:hAnsi="Arial Nova"/>
          <w:color w:val="auto"/>
          <w:spacing w:val="-2"/>
          <w:sz w:val="24"/>
          <w:szCs w:val="24"/>
          <w:lang w:bidi="it-IT"/>
        </w:rPr>
        <w:t xml:space="preserve">, </w:t>
      </w:r>
      <w:r w:rsidR="007C2D20" w:rsidRPr="000D3225">
        <w:rPr>
          <w:rFonts w:ascii="Arial Nova" w:hAnsi="Arial Nova"/>
          <w:color w:val="auto"/>
          <w:spacing w:val="-2"/>
          <w:sz w:val="24"/>
          <w:szCs w:val="24"/>
          <w:lang w:bidi="it-IT"/>
        </w:rPr>
        <w:t>forse a seguito del verificarsi di certe circostanze</w:t>
      </w:r>
      <w:r w:rsidR="00DA2846" w:rsidRPr="000D3225">
        <w:rPr>
          <w:rFonts w:ascii="Arial Nova" w:hAnsi="Arial Nova"/>
          <w:color w:val="auto"/>
          <w:spacing w:val="-2"/>
          <w:sz w:val="24"/>
          <w:szCs w:val="24"/>
          <w:lang w:bidi="it-IT"/>
        </w:rPr>
        <w:t>,</w:t>
      </w:r>
      <w:r w:rsidR="007C2D20" w:rsidRPr="000D3225">
        <w:rPr>
          <w:rFonts w:ascii="Arial Nova" w:hAnsi="Arial Nova"/>
          <w:color w:val="auto"/>
          <w:spacing w:val="-2"/>
          <w:sz w:val="24"/>
          <w:szCs w:val="24"/>
          <w:lang w:bidi="it-IT"/>
        </w:rPr>
        <w:t xml:space="preserve"> le cose potranno cambiare…</w:t>
      </w:r>
    </w:p>
    <w:p w14:paraId="78B5936C" w14:textId="147F4B81" w:rsidR="00631762" w:rsidRPr="000D3225" w:rsidRDefault="0063176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E se no</w:t>
      </w:r>
      <w:r w:rsidR="00AA6D05" w:rsidRPr="000D3225">
        <w:rPr>
          <w:rFonts w:ascii="Arial Nova" w:hAnsi="Arial Nova"/>
          <w:color w:val="auto"/>
          <w:spacing w:val="-2"/>
          <w:sz w:val="24"/>
          <w:szCs w:val="24"/>
          <w:lang w:bidi="it-IT"/>
        </w:rPr>
        <w:t>n</w:t>
      </w:r>
      <w:r w:rsidRPr="000D3225">
        <w:rPr>
          <w:rFonts w:ascii="Arial Nova" w:hAnsi="Arial Nova"/>
          <w:color w:val="auto"/>
          <w:spacing w:val="-2"/>
          <w:sz w:val="24"/>
          <w:szCs w:val="24"/>
          <w:lang w:bidi="it-IT"/>
        </w:rPr>
        <w:t xml:space="preserve"> cambiano avremo la scusa, ma la colpa non è mai nostra.</w:t>
      </w:r>
      <w:r w:rsidR="00AA6D05" w:rsidRPr="000D3225">
        <w:rPr>
          <w:rFonts w:ascii="Arial Nova" w:hAnsi="Arial Nova"/>
          <w:color w:val="auto"/>
          <w:spacing w:val="-2"/>
          <w:sz w:val="24"/>
          <w:szCs w:val="24"/>
          <w:lang w:bidi="it-IT"/>
        </w:rPr>
        <w:t xml:space="preserve"> Non siamo dispost</w:t>
      </w:r>
      <w:r w:rsidR="005828CB" w:rsidRPr="000D3225">
        <w:rPr>
          <w:rFonts w:ascii="Arial Nova" w:hAnsi="Arial Nova"/>
          <w:color w:val="auto"/>
          <w:spacing w:val="-2"/>
          <w:sz w:val="24"/>
          <w:szCs w:val="24"/>
          <w:lang w:bidi="it-IT"/>
        </w:rPr>
        <w:t xml:space="preserve">i quasi mai </w:t>
      </w:r>
      <w:r w:rsidR="00AA6D05" w:rsidRPr="000D3225">
        <w:rPr>
          <w:rFonts w:ascii="Arial Nova" w:hAnsi="Arial Nova"/>
          <w:color w:val="auto"/>
          <w:spacing w:val="-2"/>
          <w:sz w:val="24"/>
          <w:szCs w:val="24"/>
          <w:lang w:bidi="it-IT"/>
        </w:rPr>
        <w:t>ad assumerci la colpa.</w:t>
      </w:r>
    </w:p>
    <w:p w14:paraId="75CAE9E5" w14:textId="1C20A641" w:rsidR="00631762" w:rsidRPr="000D3225" w:rsidRDefault="00DA284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è così?</w:t>
      </w:r>
    </w:p>
    <w:p w14:paraId="37CC6A77" w14:textId="74A0F84A" w:rsidR="00631762" w:rsidRPr="000D3225" w:rsidRDefault="0063176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Chi non ha mai pensato che per poter realizzare qualcosa fosse necessario attendere il verificarsi delle circostanze giuste?</w:t>
      </w:r>
    </w:p>
    <w:p w14:paraId="5E623155" w14:textId="0C4E330D" w:rsidR="00774991" w:rsidRPr="000D3225" w:rsidRDefault="0077499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Ci pensi mai?</w:t>
      </w:r>
    </w:p>
    <w:p w14:paraId="3C6AEEEC" w14:textId="45C97557" w:rsidR="00631762" w:rsidRPr="000D3225" w:rsidRDefault="0063176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così talvolta invano si attende e non si fa nulla per progredire o per provocare il cambiamento.</w:t>
      </w:r>
      <w:r w:rsidR="005D5526" w:rsidRPr="000D3225">
        <w:rPr>
          <w:rFonts w:ascii="Arial Nova" w:hAnsi="Arial Nova"/>
          <w:color w:val="auto"/>
          <w:spacing w:val="-2"/>
          <w:sz w:val="24"/>
          <w:szCs w:val="24"/>
          <w:lang w:bidi="it-IT"/>
        </w:rPr>
        <w:t xml:space="preserve"> Immobilità.</w:t>
      </w:r>
    </w:p>
    <w:p w14:paraId="71AB3304" w14:textId="77777777" w:rsidR="00AA6D05" w:rsidRPr="000D3225" w:rsidRDefault="00AA6D05" w:rsidP="008707DD">
      <w:pPr>
        <w:pStyle w:val="Informazionidicontatto"/>
        <w:spacing w:line="240" w:lineRule="auto"/>
        <w:jc w:val="both"/>
        <w:rPr>
          <w:rFonts w:ascii="Arial Nova" w:hAnsi="Arial Nova"/>
          <w:color w:val="auto"/>
          <w:spacing w:val="-2"/>
          <w:sz w:val="24"/>
          <w:szCs w:val="24"/>
          <w:lang w:bidi="it-IT"/>
        </w:rPr>
      </w:pPr>
    </w:p>
    <w:p w14:paraId="5C61A9E4" w14:textId="12BAAE81" w:rsidR="00631762" w:rsidRPr="000D3225" w:rsidRDefault="0063176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Anche per me è stato a lungo così</w:t>
      </w:r>
      <w:r w:rsidR="00774991"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solo oggi mi rendo conto che se non ho realizzato</w:t>
      </w:r>
      <w:r w:rsidR="005828CB"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determinate cose </w:t>
      </w:r>
      <w:r w:rsidR="005828CB" w:rsidRPr="000D3225">
        <w:rPr>
          <w:rFonts w:ascii="Arial Nova" w:hAnsi="Arial Nova"/>
          <w:color w:val="auto"/>
          <w:spacing w:val="-2"/>
          <w:sz w:val="24"/>
          <w:szCs w:val="24"/>
          <w:lang w:bidi="it-IT"/>
        </w:rPr>
        <w:t>è p</w:t>
      </w:r>
      <w:r w:rsidRPr="000D3225">
        <w:rPr>
          <w:rFonts w:ascii="Arial Nova" w:hAnsi="Arial Nova"/>
          <w:color w:val="auto"/>
          <w:spacing w:val="-2"/>
          <w:sz w:val="24"/>
          <w:szCs w:val="24"/>
          <w:lang w:bidi="it-IT"/>
        </w:rPr>
        <w:t xml:space="preserve">roprio perché la convinzione </w:t>
      </w:r>
      <w:r w:rsidR="005828CB" w:rsidRPr="000D3225">
        <w:rPr>
          <w:rFonts w:ascii="Arial Nova" w:hAnsi="Arial Nova"/>
          <w:color w:val="auto"/>
          <w:spacing w:val="-2"/>
          <w:sz w:val="24"/>
          <w:szCs w:val="24"/>
          <w:lang w:bidi="it-IT"/>
        </w:rPr>
        <w:t xml:space="preserve">non era abbastanza </w:t>
      </w:r>
      <w:r w:rsidR="00774991" w:rsidRPr="000D3225">
        <w:rPr>
          <w:rFonts w:ascii="Arial Nova" w:hAnsi="Arial Nova"/>
          <w:color w:val="auto"/>
          <w:spacing w:val="-2"/>
          <w:sz w:val="24"/>
          <w:szCs w:val="24"/>
          <w:lang w:bidi="it-IT"/>
        </w:rPr>
        <w:t xml:space="preserve">forte </w:t>
      </w:r>
      <w:r w:rsidRPr="000D3225">
        <w:rPr>
          <w:rFonts w:ascii="Arial Nova" w:hAnsi="Arial Nova"/>
          <w:color w:val="auto"/>
          <w:spacing w:val="-2"/>
          <w:sz w:val="24"/>
          <w:szCs w:val="24"/>
          <w:lang w:bidi="it-IT"/>
        </w:rPr>
        <w:t>e attribuivo la causa di un insuccesso a circostanze</w:t>
      </w:r>
      <w:r w:rsidR="00AA6D05" w:rsidRPr="000D3225">
        <w:rPr>
          <w:rFonts w:ascii="Arial Nova" w:hAnsi="Arial Nova"/>
          <w:color w:val="auto"/>
          <w:spacing w:val="-2"/>
          <w:sz w:val="24"/>
          <w:szCs w:val="24"/>
          <w:lang w:bidi="it-IT"/>
        </w:rPr>
        <w:t xml:space="preserve"> sbagliate</w:t>
      </w:r>
      <w:r w:rsidRPr="000D3225">
        <w:rPr>
          <w:rFonts w:ascii="Arial Nova" w:hAnsi="Arial Nova"/>
          <w:color w:val="auto"/>
          <w:spacing w:val="-2"/>
          <w:sz w:val="24"/>
          <w:szCs w:val="24"/>
          <w:lang w:bidi="it-IT"/>
        </w:rPr>
        <w:t xml:space="preserve">, momento </w:t>
      </w:r>
      <w:r w:rsidR="00AA6D05" w:rsidRPr="000D3225">
        <w:rPr>
          <w:rFonts w:ascii="Arial Nova" w:hAnsi="Arial Nova"/>
          <w:color w:val="auto"/>
          <w:spacing w:val="-2"/>
          <w:sz w:val="24"/>
          <w:szCs w:val="24"/>
          <w:lang w:bidi="it-IT"/>
        </w:rPr>
        <w:t>sbagliato o</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persone sbagliate.</w:t>
      </w:r>
      <w:r w:rsidR="005608AA" w:rsidRPr="000D3225">
        <w:rPr>
          <w:rFonts w:ascii="Arial Nova" w:hAnsi="Arial Nova"/>
          <w:color w:val="auto"/>
          <w:spacing w:val="-2"/>
          <w:sz w:val="24"/>
          <w:szCs w:val="24"/>
          <w:lang w:bidi="it-IT"/>
        </w:rPr>
        <w:t xml:space="preserve"> </w:t>
      </w:r>
    </w:p>
    <w:p w14:paraId="0EB49FFA" w14:textId="77777777" w:rsidR="005828CB" w:rsidRPr="000D3225" w:rsidRDefault="00AA6D0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Forse ero</w:t>
      </w:r>
      <w:r w:rsidR="005828CB" w:rsidRPr="000D3225">
        <w:rPr>
          <w:rFonts w:ascii="Arial Nova" w:hAnsi="Arial Nova"/>
          <w:color w:val="auto"/>
          <w:spacing w:val="-2"/>
          <w:sz w:val="24"/>
          <w:szCs w:val="24"/>
          <w:lang w:bidi="it-IT"/>
        </w:rPr>
        <w:t xml:space="preserve"> solo</w:t>
      </w:r>
      <w:r w:rsidRPr="000D3225">
        <w:rPr>
          <w:rFonts w:ascii="Arial Nova" w:hAnsi="Arial Nova"/>
          <w:color w:val="auto"/>
          <w:spacing w:val="-2"/>
          <w:sz w:val="24"/>
          <w:szCs w:val="24"/>
          <w:lang w:bidi="it-IT"/>
        </w:rPr>
        <w:t xml:space="preserve"> io quella sbagliat</w:t>
      </w:r>
      <w:r w:rsidR="005828CB" w:rsidRPr="000D3225">
        <w:rPr>
          <w:rFonts w:ascii="Arial Nova" w:hAnsi="Arial Nova"/>
          <w:color w:val="auto"/>
          <w:spacing w:val="-2"/>
          <w:sz w:val="24"/>
          <w:szCs w:val="24"/>
          <w:lang w:bidi="it-IT"/>
        </w:rPr>
        <w:t>a e non sufficientemente consapevole.</w:t>
      </w:r>
    </w:p>
    <w:p w14:paraId="41B184B0" w14:textId="11962E87" w:rsidR="00AA6D05" w:rsidRPr="000D3225" w:rsidRDefault="005828C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Sarebbe </w:t>
      </w:r>
      <w:r w:rsidR="00AA6D05" w:rsidRPr="000D3225">
        <w:rPr>
          <w:rFonts w:ascii="Arial Nova" w:hAnsi="Arial Nova"/>
          <w:color w:val="auto"/>
          <w:spacing w:val="-2"/>
          <w:sz w:val="24"/>
          <w:szCs w:val="24"/>
          <w:lang w:bidi="it-IT"/>
        </w:rPr>
        <w:t>bastato lavorare su me stessa</w:t>
      </w:r>
      <w:r w:rsidRPr="000D3225">
        <w:rPr>
          <w:rFonts w:ascii="Arial Nova" w:hAnsi="Arial Nova"/>
          <w:color w:val="auto"/>
          <w:spacing w:val="-2"/>
          <w:sz w:val="24"/>
          <w:szCs w:val="24"/>
          <w:lang w:bidi="it-IT"/>
        </w:rPr>
        <w:t>, sulle mie convinzioni limitanti</w:t>
      </w:r>
      <w:r w:rsidR="005608AA" w:rsidRPr="000D3225">
        <w:rPr>
          <w:rFonts w:ascii="Arial Nova" w:hAnsi="Arial Nova"/>
          <w:color w:val="auto"/>
          <w:spacing w:val="-2"/>
          <w:sz w:val="24"/>
          <w:szCs w:val="24"/>
          <w:lang w:bidi="it-IT"/>
        </w:rPr>
        <w:t xml:space="preserve"> </w:t>
      </w:r>
      <w:r w:rsidR="00AA6D05" w:rsidRPr="000D3225">
        <w:rPr>
          <w:rFonts w:ascii="Arial Nova" w:hAnsi="Arial Nova"/>
          <w:color w:val="auto"/>
          <w:spacing w:val="-2"/>
          <w:sz w:val="24"/>
          <w:szCs w:val="24"/>
          <w:lang w:bidi="it-IT"/>
        </w:rPr>
        <w:t>per cambiare le cose.</w:t>
      </w:r>
    </w:p>
    <w:p w14:paraId="4CD05310" w14:textId="77777777" w:rsidR="00AA6D05" w:rsidRPr="000D3225" w:rsidRDefault="00AA6D05" w:rsidP="008707DD">
      <w:pPr>
        <w:pStyle w:val="Informazionidicontatto"/>
        <w:spacing w:line="240" w:lineRule="auto"/>
        <w:jc w:val="both"/>
        <w:rPr>
          <w:rFonts w:ascii="Arial Nova" w:hAnsi="Arial Nova"/>
          <w:color w:val="auto"/>
          <w:spacing w:val="-2"/>
          <w:sz w:val="24"/>
          <w:szCs w:val="24"/>
          <w:lang w:bidi="it-IT"/>
        </w:rPr>
      </w:pPr>
    </w:p>
    <w:p w14:paraId="464D2AB9" w14:textId="24009190" w:rsidR="00631762" w:rsidRPr="000D3225" w:rsidRDefault="0063176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 fortuna non mi dò per vinta facilmente e se sento che una strada è giusta cerco di perseguirla e di trovare il modo per avvicinarmi all’obiettivo.</w:t>
      </w:r>
    </w:p>
    <w:p w14:paraId="339A008A" w14:textId="36137E9B" w:rsidR="00631762" w:rsidRPr="000D3225" w:rsidRDefault="00631762" w:rsidP="008707DD">
      <w:pPr>
        <w:pStyle w:val="Informazionidicontatto"/>
        <w:spacing w:line="240" w:lineRule="auto"/>
        <w:jc w:val="both"/>
        <w:rPr>
          <w:rFonts w:ascii="Arial Nova" w:hAnsi="Arial Nova"/>
          <w:color w:val="auto"/>
          <w:spacing w:val="-2"/>
          <w:sz w:val="24"/>
          <w:szCs w:val="24"/>
          <w:lang w:bidi="it-IT"/>
        </w:rPr>
      </w:pPr>
    </w:p>
    <w:p w14:paraId="3AF65C75" w14:textId="5CA7596E" w:rsidR="00AA6D05" w:rsidRPr="000D3225" w:rsidRDefault="0063176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Quello che sicuramente ho capito finalmente è che le cose non succedono da sole. </w:t>
      </w:r>
    </w:p>
    <w:p w14:paraId="1B1EAE19" w14:textId="33668688" w:rsidR="005D5526" w:rsidRPr="000D3225" w:rsidRDefault="005D55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La teoria è meravigliosa, ma senza l’azione non serve a nulla sapere tante cose</w:t>
      </w:r>
      <w:r w:rsidR="007F1789">
        <w:rPr>
          <w:rFonts w:ascii="Arial Nova" w:hAnsi="Arial Nova"/>
          <w:color w:val="auto"/>
          <w:spacing w:val="-2"/>
          <w:sz w:val="24"/>
          <w:szCs w:val="24"/>
          <w:lang w:bidi="it-IT"/>
        </w:rPr>
        <w:t>.</w:t>
      </w:r>
    </w:p>
    <w:p w14:paraId="42C53BDF" w14:textId="4057C926" w:rsidR="00774991" w:rsidRPr="000D3225" w:rsidRDefault="0077499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Si sono anche fatalista, è vero che a volte il destino gioca la sua parte, ma aspettando il fato a volte si rischia di stare fermi ad aspettare in eterno…</w:t>
      </w:r>
    </w:p>
    <w:p w14:paraId="4EE5444C" w14:textId="77777777" w:rsidR="00774991" w:rsidRPr="000D3225" w:rsidRDefault="0077499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Bisogna anche un po' provocarle le cose.</w:t>
      </w:r>
    </w:p>
    <w:p w14:paraId="24ECDD4C" w14:textId="48862B15" w:rsidR="00631762" w:rsidRPr="000D3225" w:rsidRDefault="00AA6D0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w:t>
      </w:r>
      <w:r w:rsidR="00631762" w:rsidRPr="000D3225">
        <w:rPr>
          <w:rFonts w:ascii="Arial Nova" w:hAnsi="Arial Nova"/>
          <w:color w:val="auto"/>
          <w:spacing w:val="-2"/>
          <w:sz w:val="24"/>
          <w:szCs w:val="24"/>
          <w:lang w:bidi="it-IT"/>
        </w:rPr>
        <w:t>olo un’azione può far scaturire una reazione</w:t>
      </w:r>
      <w:r w:rsidR="00774991" w:rsidRPr="000D3225">
        <w:rPr>
          <w:rFonts w:ascii="Arial Nova" w:hAnsi="Arial Nova"/>
          <w:color w:val="auto"/>
          <w:spacing w:val="-2"/>
          <w:sz w:val="24"/>
          <w:szCs w:val="24"/>
          <w:lang w:bidi="it-IT"/>
        </w:rPr>
        <w:t>. U</w:t>
      </w:r>
      <w:r w:rsidR="00631762" w:rsidRPr="000D3225">
        <w:rPr>
          <w:rFonts w:ascii="Arial Nova" w:hAnsi="Arial Nova"/>
          <w:color w:val="auto"/>
          <w:spacing w:val="-2"/>
          <w:sz w:val="24"/>
          <w:szCs w:val="24"/>
          <w:lang w:bidi="it-IT"/>
        </w:rPr>
        <w:t>na serie di azioni ripetute</w:t>
      </w:r>
      <w:r w:rsidRPr="000D3225">
        <w:rPr>
          <w:rFonts w:ascii="Arial Nova" w:hAnsi="Arial Nova"/>
          <w:color w:val="auto"/>
          <w:spacing w:val="-2"/>
          <w:sz w:val="24"/>
          <w:szCs w:val="24"/>
          <w:lang w:bidi="it-IT"/>
        </w:rPr>
        <w:t xml:space="preserve">, </w:t>
      </w:r>
      <w:r w:rsidR="00631762" w:rsidRPr="000D3225">
        <w:rPr>
          <w:rFonts w:ascii="Arial Nova" w:hAnsi="Arial Nova"/>
          <w:color w:val="auto"/>
          <w:spacing w:val="-2"/>
          <w:sz w:val="24"/>
          <w:szCs w:val="24"/>
          <w:lang w:bidi="it-IT"/>
        </w:rPr>
        <w:t>porteranno a un risultato</w:t>
      </w:r>
      <w:r w:rsidRPr="000D3225">
        <w:rPr>
          <w:rFonts w:ascii="Arial Nova" w:hAnsi="Arial Nova"/>
          <w:color w:val="auto"/>
          <w:spacing w:val="-2"/>
          <w:sz w:val="24"/>
          <w:szCs w:val="24"/>
          <w:lang w:bidi="it-IT"/>
        </w:rPr>
        <w:t xml:space="preserve"> più o meno grande in base a quanto sarà il nostro sforzo e il nostro impegno.</w:t>
      </w:r>
    </w:p>
    <w:p w14:paraId="5E2F9ADF" w14:textId="77777777" w:rsidR="00774991" w:rsidRPr="000D3225" w:rsidRDefault="00774991" w:rsidP="008707DD">
      <w:pPr>
        <w:pStyle w:val="Informazionidicontatto"/>
        <w:spacing w:line="240" w:lineRule="auto"/>
        <w:jc w:val="both"/>
        <w:rPr>
          <w:rFonts w:ascii="Arial Nova" w:hAnsi="Arial Nova"/>
          <w:color w:val="auto"/>
          <w:spacing w:val="-2"/>
          <w:sz w:val="24"/>
          <w:szCs w:val="24"/>
          <w:lang w:bidi="it-IT"/>
        </w:rPr>
      </w:pPr>
    </w:p>
    <w:p w14:paraId="31217CAA" w14:textId="7401AA51" w:rsidR="00DA2846" w:rsidRPr="000D3225" w:rsidRDefault="00AA6D0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Scrivere un libro è sempre stato uno dei miei sogni,</w:t>
      </w:r>
      <w:r w:rsidR="00DA2846" w:rsidRPr="000D3225">
        <w:rPr>
          <w:rFonts w:ascii="Arial Nova" w:hAnsi="Arial Nova"/>
          <w:color w:val="auto"/>
          <w:spacing w:val="-2"/>
          <w:sz w:val="24"/>
          <w:szCs w:val="24"/>
          <w:lang w:bidi="it-IT"/>
        </w:rPr>
        <w:t xml:space="preserve"> come</w:t>
      </w:r>
      <w:r w:rsidR="00BD1730" w:rsidRPr="000D3225">
        <w:rPr>
          <w:rFonts w:ascii="Arial Nova" w:hAnsi="Arial Nova"/>
          <w:color w:val="auto"/>
          <w:spacing w:val="-2"/>
          <w:sz w:val="24"/>
          <w:szCs w:val="24"/>
          <w:lang w:bidi="it-IT"/>
        </w:rPr>
        <w:t xml:space="preserve"> accennavo prima</w:t>
      </w:r>
      <w:r w:rsidR="00DA2846"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mi piace scrivere e passerei ore ed ore a </w:t>
      </w:r>
      <w:r w:rsidR="00DA2846" w:rsidRPr="000D3225">
        <w:rPr>
          <w:rFonts w:ascii="Arial Nova" w:hAnsi="Arial Nova"/>
          <w:color w:val="auto"/>
          <w:spacing w:val="-2"/>
          <w:sz w:val="24"/>
          <w:szCs w:val="24"/>
          <w:lang w:bidi="it-IT"/>
        </w:rPr>
        <w:t>farlo</w:t>
      </w:r>
      <w:r w:rsidRPr="000D3225">
        <w:rPr>
          <w:rFonts w:ascii="Arial Nova" w:hAnsi="Arial Nova"/>
          <w:color w:val="auto"/>
          <w:spacing w:val="-2"/>
          <w:sz w:val="24"/>
          <w:szCs w:val="24"/>
          <w:lang w:bidi="it-IT"/>
        </w:rPr>
        <w:t xml:space="preserve">. </w:t>
      </w:r>
    </w:p>
    <w:p w14:paraId="4444DE5A" w14:textId="6632D45B" w:rsidR="00F30DD7"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F30DD7" w:rsidRPr="000D3225">
        <w:rPr>
          <w:rFonts w:ascii="Arial Nova" w:hAnsi="Arial Nova"/>
          <w:color w:val="auto"/>
          <w:spacing w:val="-2"/>
          <w:sz w:val="24"/>
          <w:szCs w:val="24"/>
          <w:lang w:bidi="it-IT"/>
        </w:rPr>
        <w:t xml:space="preserve"> come raccontare qualcosa di noi a qualcuno che sa ascoltarti e che ha davvero voglia di </w:t>
      </w:r>
      <w:r w:rsidR="00771FA3" w:rsidRPr="000D3225">
        <w:rPr>
          <w:rFonts w:ascii="Arial Nova" w:hAnsi="Arial Nova"/>
          <w:color w:val="auto"/>
          <w:spacing w:val="-2"/>
          <w:sz w:val="24"/>
          <w:szCs w:val="24"/>
          <w:lang w:bidi="it-IT"/>
        </w:rPr>
        <w:t>conoscerti</w:t>
      </w:r>
      <w:r w:rsidR="00F30DD7" w:rsidRPr="000D3225">
        <w:rPr>
          <w:rFonts w:ascii="Arial Nova" w:hAnsi="Arial Nova"/>
          <w:color w:val="auto"/>
          <w:spacing w:val="-2"/>
          <w:sz w:val="24"/>
          <w:szCs w:val="24"/>
          <w:lang w:bidi="it-IT"/>
        </w:rPr>
        <w:t>.</w:t>
      </w:r>
    </w:p>
    <w:p w14:paraId="75544EB2" w14:textId="77777777" w:rsidR="00771FA3" w:rsidRPr="000D3225" w:rsidRDefault="00771FA3" w:rsidP="008707DD">
      <w:pPr>
        <w:pStyle w:val="Informazionidicontatto"/>
        <w:spacing w:line="240" w:lineRule="auto"/>
        <w:jc w:val="both"/>
        <w:rPr>
          <w:rFonts w:ascii="Arial Nova" w:hAnsi="Arial Nova"/>
          <w:color w:val="auto"/>
          <w:spacing w:val="-2"/>
          <w:sz w:val="24"/>
          <w:szCs w:val="24"/>
          <w:lang w:bidi="it-IT"/>
        </w:rPr>
      </w:pPr>
    </w:p>
    <w:p w14:paraId="578AB657" w14:textId="30E81418" w:rsidR="00774991" w:rsidRPr="000D3225" w:rsidRDefault="0077499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Spero che sia </w:t>
      </w:r>
      <w:r w:rsidR="00771FA3" w:rsidRPr="000D3225">
        <w:rPr>
          <w:rFonts w:ascii="Arial Nova" w:hAnsi="Arial Nova"/>
          <w:color w:val="auto"/>
          <w:spacing w:val="-2"/>
          <w:sz w:val="24"/>
          <w:szCs w:val="24"/>
          <w:lang w:bidi="it-IT"/>
        </w:rPr>
        <w:t>così.</w:t>
      </w:r>
      <w:r w:rsidRPr="000D3225">
        <w:rPr>
          <w:rFonts w:ascii="Arial Nova" w:hAnsi="Arial Nova"/>
          <w:color w:val="auto"/>
          <w:spacing w:val="-2"/>
          <w:sz w:val="24"/>
          <w:szCs w:val="24"/>
          <w:lang w:bidi="it-IT"/>
        </w:rPr>
        <w:t xml:space="preserve"> Mio caro lettore.</w:t>
      </w:r>
    </w:p>
    <w:p w14:paraId="52579909" w14:textId="77777777" w:rsidR="00771FA3" w:rsidRPr="000D3225" w:rsidRDefault="00771FA3" w:rsidP="008707DD">
      <w:pPr>
        <w:pStyle w:val="Informazionidicontatto"/>
        <w:spacing w:line="240" w:lineRule="auto"/>
        <w:jc w:val="both"/>
        <w:rPr>
          <w:rFonts w:ascii="Arial Nova" w:hAnsi="Arial Nova"/>
          <w:color w:val="auto"/>
          <w:spacing w:val="-2"/>
          <w:sz w:val="24"/>
          <w:szCs w:val="24"/>
          <w:lang w:bidi="it-IT"/>
        </w:rPr>
      </w:pPr>
    </w:p>
    <w:p w14:paraId="05CC7D3C" w14:textId="77777777" w:rsidR="00771FA3" w:rsidRPr="000D3225" w:rsidRDefault="005828C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Come dicev</w:t>
      </w:r>
      <w:r w:rsidR="00774991" w:rsidRPr="000D3225">
        <w:rPr>
          <w:rFonts w:ascii="Arial Nova" w:hAnsi="Arial Nova"/>
          <w:color w:val="auto"/>
          <w:spacing w:val="-2"/>
          <w:sz w:val="24"/>
          <w:szCs w:val="24"/>
          <w:lang w:bidi="it-IT"/>
        </w:rPr>
        <w:t>o all’inizio</w:t>
      </w:r>
      <w:r w:rsidRPr="000D3225">
        <w:rPr>
          <w:rFonts w:ascii="Arial Nova" w:hAnsi="Arial Nova"/>
          <w:color w:val="auto"/>
          <w:spacing w:val="-2"/>
          <w:sz w:val="24"/>
          <w:szCs w:val="24"/>
          <w:lang w:bidi="it-IT"/>
        </w:rPr>
        <w:t>, h</w:t>
      </w:r>
      <w:r w:rsidR="00AA6D05" w:rsidRPr="000D3225">
        <w:rPr>
          <w:rFonts w:ascii="Arial Nova" w:hAnsi="Arial Nova"/>
          <w:color w:val="auto"/>
          <w:spacing w:val="-2"/>
          <w:sz w:val="24"/>
          <w:szCs w:val="24"/>
          <w:lang w:bidi="it-IT"/>
        </w:rPr>
        <w:t>o già scritto in passato</w:t>
      </w:r>
      <w:r w:rsidR="00F30DD7" w:rsidRPr="000D3225">
        <w:rPr>
          <w:rFonts w:ascii="Arial Nova" w:hAnsi="Arial Nova"/>
          <w:color w:val="auto"/>
          <w:spacing w:val="-2"/>
          <w:sz w:val="24"/>
          <w:szCs w:val="24"/>
          <w:lang w:bidi="it-IT"/>
        </w:rPr>
        <w:t>,</w:t>
      </w:r>
      <w:r w:rsidR="00AA6D05" w:rsidRPr="000D3225">
        <w:rPr>
          <w:rFonts w:ascii="Arial Nova" w:hAnsi="Arial Nova"/>
          <w:color w:val="auto"/>
          <w:spacing w:val="-2"/>
          <w:sz w:val="24"/>
          <w:szCs w:val="24"/>
          <w:lang w:bidi="it-IT"/>
        </w:rPr>
        <w:t xml:space="preserve"> ma non ho mai pubblicato nulla perché mi sono sempre sentita inadeguata</w:t>
      </w:r>
      <w:r w:rsidR="00774991" w:rsidRPr="000D3225">
        <w:rPr>
          <w:rFonts w:ascii="Arial Nova" w:hAnsi="Arial Nova"/>
          <w:color w:val="auto"/>
          <w:spacing w:val="-2"/>
          <w:sz w:val="24"/>
          <w:szCs w:val="24"/>
          <w:lang w:bidi="it-IT"/>
        </w:rPr>
        <w:t xml:space="preserve"> e h</w:t>
      </w:r>
      <w:r w:rsidR="00AA6D05" w:rsidRPr="000D3225">
        <w:rPr>
          <w:rFonts w:ascii="Arial Nova" w:hAnsi="Arial Nova"/>
          <w:color w:val="auto"/>
          <w:spacing w:val="-2"/>
          <w:sz w:val="24"/>
          <w:szCs w:val="24"/>
          <w:lang w:bidi="it-IT"/>
        </w:rPr>
        <w:t xml:space="preserve">o sempre pensato che si fosse già scritto di tutto e che se non hai la spinta giusta non vai da nessuna parte e </w:t>
      </w:r>
      <w:r w:rsidR="005409D2" w:rsidRPr="000D3225">
        <w:rPr>
          <w:rFonts w:ascii="Arial Nova" w:hAnsi="Arial Nova"/>
          <w:color w:val="auto"/>
          <w:spacing w:val="-2"/>
          <w:sz w:val="24"/>
          <w:szCs w:val="24"/>
          <w:lang w:bidi="it-IT"/>
        </w:rPr>
        <w:t>così</w:t>
      </w:r>
      <w:r w:rsidR="00AA6D05" w:rsidRPr="000D3225">
        <w:rPr>
          <w:rFonts w:ascii="Arial Nova" w:hAnsi="Arial Nova"/>
          <w:color w:val="auto"/>
          <w:spacing w:val="-2"/>
          <w:sz w:val="24"/>
          <w:szCs w:val="24"/>
          <w:lang w:bidi="it-IT"/>
        </w:rPr>
        <w:t xml:space="preserve"> via …</w:t>
      </w:r>
    </w:p>
    <w:p w14:paraId="43918513" w14:textId="6C633B87" w:rsidR="005409D2" w:rsidRPr="000D3225" w:rsidRDefault="007F1789"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T</w:t>
      </w:r>
      <w:r w:rsidR="00AA6D05" w:rsidRPr="000D3225">
        <w:rPr>
          <w:rFonts w:ascii="Arial Nova" w:hAnsi="Arial Nova"/>
          <w:color w:val="auto"/>
          <w:spacing w:val="-2"/>
          <w:sz w:val="24"/>
          <w:szCs w:val="24"/>
          <w:lang w:bidi="it-IT"/>
        </w:rPr>
        <w:t>anti luoghi comuni che non</w:t>
      </w:r>
      <w:r w:rsidR="005409D2" w:rsidRPr="000D3225">
        <w:rPr>
          <w:rFonts w:ascii="Arial Nova" w:hAnsi="Arial Nova"/>
          <w:color w:val="auto"/>
          <w:spacing w:val="-2"/>
          <w:sz w:val="24"/>
          <w:szCs w:val="24"/>
          <w:lang w:bidi="it-IT"/>
        </w:rPr>
        <w:t xml:space="preserve"> </w:t>
      </w:r>
      <w:r w:rsidR="00AA6D05" w:rsidRPr="000D3225">
        <w:rPr>
          <w:rFonts w:ascii="Arial Nova" w:hAnsi="Arial Nova"/>
          <w:color w:val="auto"/>
          <w:spacing w:val="-2"/>
          <w:sz w:val="24"/>
          <w:szCs w:val="24"/>
          <w:lang w:bidi="it-IT"/>
        </w:rPr>
        <w:t>portano a nessuna azione e a nessun cambiamento</w:t>
      </w:r>
      <w:r w:rsidR="005828CB" w:rsidRPr="000D3225">
        <w:rPr>
          <w:rFonts w:ascii="Arial Nova" w:hAnsi="Arial Nova"/>
          <w:color w:val="auto"/>
          <w:spacing w:val="-2"/>
          <w:sz w:val="24"/>
          <w:szCs w:val="24"/>
          <w:lang w:bidi="it-IT"/>
        </w:rPr>
        <w:t>.</w:t>
      </w:r>
    </w:p>
    <w:p w14:paraId="65E58DFF" w14:textId="6DA6B03B" w:rsidR="005828CB" w:rsidRPr="000D3225" w:rsidRDefault="005828C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tutti continuiamo a pensarla così non succede mai nulla.</w:t>
      </w:r>
    </w:p>
    <w:p w14:paraId="2EC3BA26" w14:textId="4C996796" w:rsidR="005828CB" w:rsidRPr="000D3225" w:rsidRDefault="005D552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Ancora </w:t>
      </w:r>
      <w:r w:rsidR="005828CB" w:rsidRPr="000D3225">
        <w:rPr>
          <w:rFonts w:ascii="Arial Nova" w:hAnsi="Arial Nova"/>
          <w:color w:val="auto"/>
          <w:spacing w:val="-2"/>
          <w:sz w:val="24"/>
          <w:szCs w:val="24"/>
          <w:lang w:bidi="it-IT"/>
        </w:rPr>
        <w:t>condizioni e idee limitanti</w:t>
      </w:r>
      <w:r w:rsidR="00774991" w:rsidRPr="000D3225">
        <w:rPr>
          <w:rFonts w:ascii="Arial Nova" w:hAnsi="Arial Nova"/>
          <w:color w:val="auto"/>
          <w:spacing w:val="-2"/>
          <w:sz w:val="24"/>
          <w:szCs w:val="24"/>
          <w:lang w:bidi="it-IT"/>
        </w:rPr>
        <w:t>.</w:t>
      </w:r>
    </w:p>
    <w:p w14:paraId="4F76F78D" w14:textId="35EFAA3F" w:rsidR="00AA6D05" w:rsidRDefault="0005095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Il fatto è che n</w:t>
      </w:r>
      <w:r w:rsidR="00AA6D05" w:rsidRPr="000D3225">
        <w:rPr>
          <w:rFonts w:ascii="Arial Nova" w:hAnsi="Arial Nova"/>
          <w:color w:val="auto"/>
          <w:spacing w:val="-2"/>
          <w:sz w:val="24"/>
          <w:szCs w:val="24"/>
          <w:lang w:bidi="it-IT"/>
        </w:rPr>
        <w:t>on mi sentivo abbastanza</w:t>
      </w:r>
      <w:r w:rsidR="005409D2" w:rsidRPr="000D3225">
        <w:rPr>
          <w:rFonts w:ascii="Arial Nova" w:hAnsi="Arial Nova"/>
          <w:color w:val="auto"/>
          <w:spacing w:val="-2"/>
          <w:sz w:val="24"/>
          <w:szCs w:val="24"/>
          <w:lang w:bidi="it-IT"/>
        </w:rPr>
        <w:t>. Punto.</w:t>
      </w:r>
      <w:r w:rsidR="005608AA" w:rsidRPr="000D3225">
        <w:rPr>
          <w:rFonts w:ascii="Arial Nova" w:hAnsi="Arial Nova"/>
          <w:color w:val="auto"/>
          <w:spacing w:val="-2"/>
          <w:sz w:val="24"/>
          <w:szCs w:val="24"/>
          <w:lang w:bidi="it-IT"/>
        </w:rPr>
        <w:t xml:space="preserve"> </w:t>
      </w:r>
    </w:p>
    <w:p w14:paraId="466304A2" w14:textId="56CE71C7" w:rsidR="007F1789" w:rsidRPr="000D3225" w:rsidRDefault="007F1789"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Poi, un giorno ho deciso di mettermi in gioco.</w:t>
      </w:r>
    </w:p>
    <w:p w14:paraId="05777DF3" w14:textId="70CFF14A" w:rsidR="00AA6D05" w:rsidRPr="000D3225" w:rsidRDefault="005409D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Poi</w:t>
      </w:r>
      <w:r w:rsidR="007F1789">
        <w:rPr>
          <w:rFonts w:ascii="Arial Nova" w:hAnsi="Arial Nova"/>
          <w:color w:val="auto"/>
          <w:spacing w:val="-2"/>
          <w:sz w:val="24"/>
          <w:szCs w:val="24"/>
          <w:lang w:bidi="it-IT"/>
        </w:rPr>
        <w:t>, quel</w:t>
      </w:r>
      <w:r w:rsidRPr="000D3225">
        <w:rPr>
          <w:rFonts w:ascii="Arial Nova" w:hAnsi="Arial Nova"/>
          <w:color w:val="auto"/>
          <w:spacing w:val="-2"/>
          <w:sz w:val="24"/>
          <w:szCs w:val="24"/>
          <w:lang w:bidi="it-IT"/>
        </w:rPr>
        <w:t xml:space="preserve"> giorno</w:t>
      </w:r>
      <w:r w:rsidR="005D5526"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ho deciso che ero </w:t>
      </w:r>
      <w:r w:rsidR="00774991" w:rsidRPr="000D3225">
        <w:rPr>
          <w:rFonts w:ascii="Arial Nova" w:hAnsi="Arial Nova"/>
          <w:color w:val="auto"/>
          <w:spacing w:val="-2"/>
          <w:sz w:val="24"/>
          <w:szCs w:val="24"/>
          <w:lang w:bidi="it-IT"/>
        </w:rPr>
        <w:t>ABBASTANZA</w:t>
      </w:r>
      <w:r w:rsidRPr="000D3225">
        <w:rPr>
          <w:rFonts w:ascii="Arial Nova" w:hAnsi="Arial Nova"/>
          <w:color w:val="auto"/>
          <w:spacing w:val="-2"/>
          <w:sz w:val="24"/>
          <w:szCs w:val="24"/>
          <w:lang w:bidi="it-IT"/>
        </w:rPr>
        <w:t>.</w:t>
      </w:r>
    </w:p>
    <w:p w14:paraId="14131610" w14:textId="77777777" w:rsidR="005409D2" w:rsidRPr="000D3225" w:rsidRDefault="005409D2" w:rsidP="008707DD">
      <w:pPr>
        <w:pStyle w:val="Informazionidicontatto"/>
        <w:spacing w:line="240" w:lineRule="auto"/>
        <w:jc w:val="both"/>
        <w:rPr>
          <w:rFonts w:ascii="Arial Nova" w:hAnsi="Arial Nova"/>
          <w:color w:val="auto"/>
          <w:spacing w:val="-2"/>
          <w:sz w:val="24"/>
          <w:szCs w:val="24"/>
          <w:lang w:bidi="it-IT"/>
        </w:rPr>
      </w:pPr>
    </w:p>
    <w:p w14:paraId="2525D892" w14:textId="77777777" w:rsidR="005C301E" w:rsidRPr="000D3225" w:rsidRDefault="005C301E">
      <w:pPr>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br w:type="page"/>
      </w:r>
    </w:p>
    <w:p w14:paraId="1519580A" w14:textId="7174B3E2" w:rsidR="00883E99" w:rsidRPr="000D3225" w:rsidRDefault="00883E99"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lastRenderedPageBreak/>
        <w:t>“Quando smetti di ottenere di più di ciò di cui in realtà non hai bisogno, che è quello che tutti cerchiamo di fare, liberi un’immensa energia per fare la differenza con ciò che hai”</w:t>
      </w:r>
    </w:p>
    <w:p w14:paraId="6DC278EB" w14:textId="042185DE" w:rsidR="00883E99" w:rsidRPr="000D3225" w:rsidRDefault="00883E99"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Lynne Twist</w:t>
      </w:r>
    </w:p>
    <w:p w14:paraId="64FFCB91" w14:textId="77777777" w:rsidR="008D410B" w:rsidRPr="000D3225" w:rsidRDefault="008D410B" w:rsidP="008707DD">
      <w:pPr>
        <w:pStyle w:val="Informazionidicontatto"/>
        <w:spacing w:line="240" w:lineRule="auto"/>
        <w:jc w:val="both"/>
        <w:rPr>
          <w:rFonts w:ascii="Arial Nova" w:hAnsi="Arial Nova"/>
          <w:color w:val="auto"/>
          <w:spacing w:val="-2"/>
          <w:sz w:val="24"/>
          <w:szCs w:val="24"/>
          <w:lang w:bidi="it-IT"/>
        </w:rPr>
      </w:pPr>
    </w:p>
    <w:p w14:paraId="74D42150" w14:textId="2BCC74FC" w:rsidR="002B3B9F" w:rsidRPr="000D3225" w:rsidRDefault="005409D2" w:rsidP="00BF51B7">
      <w:pPr>
        <w:pStyle w:val="Titolo1"/>
        <w:rPr>
          <w:rFonts w:ascii="Arial Nova" w:hAnsi="Arial Nova"/>
        </w:rPr>
      </w:pPr>
      <w:bookmarkStart w:id="5" w:name="_Toc30146697"/>
      <w:r w:rsidRPr="000D3225">
        <w:rPr>
          <w:rFonts w:ascii="Arial Nova" w:hAnsi="Arial Nova"/>
        </w:rPr>
        <w:t>I’M ENOUGH</w:t>
      </w:r>
      <w:r w:rsidR="005608AA" w:rsidRPr="000D3225">
        <w:rPr>
          <w:rFonts w:ascii="Arial Nova" w:hAnsi="Arial Nova"/>
        </w:rPr>
        <w:t xml:space="preserve"> </w:t>
      </w:r>
      <w:r w:rsidR="00883E99" w:rsidRPr="000D3225">
        <w:rPr>
          <w:rFonts w:ascii="Arial Nova" w:hAnsi="Arial Nova"/>
        </w:rPr>
        <w:t>- SONO ABBASTANZA</w:t>
      </w:r>
      <w:bookmarkEnd w:id="5"/>
    </w:p>
    <w:p w14:paraId="4010191B" w14:textId="77777777" w:rsidR="00883E99" w:rsidRPr="000D3225" w:rsidRDefault="00883E99" w:rsidP="008707DD">
      <w:pPr>
        <w:pStyle w:val="Informazionidicontatto"/>
        <w:spacing w:line="240" w:lineRule="auto"/>
        <w:jc w:val="both"/>
        <w:rPr>
          <w:rFonts w:ascii="Arial Nova" w:hAnsi="Arial Nova"/>
          <w:color w:val="auto"/>
          <w:spacing w:val="-2"/>
          <w:sz w:val="24"/>
          <w:szCs w:val="24"/>
          <w:lang w:bidi="it-IT"/>
        </w:rPr>
      </w:pPr>
    </w:p>
    <w:p w14:paraId="2908ED04" w14:textId="048B5594" w:rsidR="005B598A" w:rsidRPr="000D3225" w:rsidRDefault="005B598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Scrivitelo sullo specchio. E guardati. E cambia la tua vita.</w:t>
      </w:r>
    </w:p>
    <w:p w14:paraId="705EBC2B" w14:textId="77777777" w:rsidR="0005095B" w:rsidRPr="000D3225" w:rsidRDefault="0005095B" w:rsidP="008707DD">
      <w:pPr>
        <w:pStyle w:val="Informazionidicontatto"/>
        <w:spacing w:line="240" w:lineRule="auto"/>
        <w:jc w:val="both"/>
        <w:rPr>
          <w:rFonts w:ascii="Arial Nova" w:hAnsi="Arial Nova"/>
          <w:color w:val="auto"/>
          <w:spacing w:val="-2"/>
          <w:sz w:val="24"/>
          <w:szCs w:val="24"/>
          <w:lang w:bidi="it-IT"/>
        </w:rPr>
      </w:pPr>
    </w:p>
    <w:p w14:paraId="365CEE1B" w14:textId="7656025B" w:rsidR="005B598A" w:rsidRPr="000D3225" w:rsidRDefault="005B598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Queste tre parole possono davvero cambiare </w:t>
      </w:r>
      <w:r w:rsidR="00F62556" w:rsidRPr="000D3225">
        <w:rPr>
          <w:rFonts w:ascii="Arial Nova" w:hAnsi="Arial Nova"/>
          <w:color w:val="auto"/>
          <w:spacing w:val="-2"/>
          <w:sz w:val="24"/>
          <w:szCs w:val="24"/>
          <w:lang w:bidi="it-IT"/>
        </w:rPr>
        <w:t xml:space="preserve">una </w:t>
      </w:r>
      <w:r w:rsidRPr="000D3225">
        <w:rPr>
          <w:rFonts w:ascii="Arial Nova" w:hAnsi="Arial Nova"/>
          <w:color w:val="auto"/>
          <w:spacing w:val="-2"/>
          <w:sz w:val="24"/>
          <w:szCs w:val="24"/>
          <w:lang w:bidi="it-IT"/>
        </w:rPr>
        <w:t>vita</w:t>
      </w:r>
      <w:r w:rsidR="00DD2793">
        <w:rPr>
          <w:rFonts w:ascii="Arial Nova" w:hAnsi="Arial Nova"/>
          <w:color w:val="auto"/>
          <w:spacing w:val="-2"/>
          <w:sz w:val="24"/>
          <w:szCs w:val="24"/>
          <w:lang w:bidi="it-IT"/>
        </w:rPr>
        <w:t>,</w:t>
      </w:r>
      <w:r w:rsidR="0005095B" w:rsidRPr="000D3225">
        <w:rPr>
          <w:rFonts w:ascii="Arial Nova" w:hAnsi="Arial Nova"/>
          <w:color w:val="auto"/>
          <w:spacing w:val="-2"/>
          <w:sz w:val="24"/>
          <w:szCs w:val="24"/>
          <w:lang w:bidi="it-IT"/>
        </w:rPr>
        <w:t xml:space="preserve"> per sempre</w:t>
      </w:r>
      <w:r w:rsidR="00160DDB" w:rsidRPr="000D3225">
        <w:rPr>
          <w:rFonts w:ascii="Arial Nova" w:hAnsi="Arial Nova"/>
          <w:color w:val="auto"/>
          <w:spacing w:val="-2"/>
          <w:sz w:val="24"/>
          <w:szCs w:val="24"/>
          <w:lang w:bidi="it-IT"/>
        </w:rPr>
        <w:t>.</w:t>
      </w:r>
    </w:p>
    <w:p w14:paraId="24752539" w14:textId="77777777" w:rsidR="00883E99" w:rsidRPr="000D3225" w:rsidRDefault="00883E9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Magari anche la tua.</w:t>
      </w:r>
    </w:p>
    <w:p w14:paraId="53584C92" w14:textId="77777777" w:rsidR="00883E99" w:rsidRPr="000D3225" w:rsidRDefault="00883E99" w:rsidP="008707DD">
      <w:pPr>
        <w:pStyle w:val="Informazionidicontatto"/>
        <w:spacing w:line="240" w:lineRule="auto"/>
        <w:jc w:val="both"/>
        <w:rPr>
          <w:rFonts w:ascii="Arial Nova" w:hAnsi="Arial Nova"/>
          <w:color w:val="auto"/>
          <w:spacing w:val="-2"/>
          <w:sz w:val="24"/>
          <w:szCs w:val="24"/>
          <w:lang w:bidi="it-IT"/>
        </w:rPr>
      </w:pPr>
    </w:p>
    <w:p w14:paraId="19E0B81D" w14:textId="74EAB60D" w:rsidR="005B598A" w:rsidRPr="000D3225" w:rsidRDefault="005B598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Ho seguito </w:t>
      </w:r>
      <w:r w:rsidR="00F62556" w:rsidRPr="000D3225">
        <w:rPr>
          <w:rFonts w:ascii="Arial Nova" w:hAnsi="Arial Nova"/>
          <w:color w:val="auto"/>
          <w:spacing w:val="-2"/>
          <w:sz w:val="24"/>
          <w:szCs w:val="24"/>
          <w:lang w:bidi="it-IT"/>
        </w:rPr>
        <w:t xml:space="preserve">di recente </w:t>
      </w:r>
      <w:r w:rsidRPr="000D3225">
        <w:rPr>
          <w:rFonts w:ascii="Arial Nova" w:hAnsi="Arial Nova"/>
          <w:color w:val="auto"/>
          <w:spacing w:val="-2"/>
          <w:sz w:val="24"/>
          <w:szCs w:val="24"/>
          <w:lang w:bidi="it-IT"/>
        </w:rPr>
        <w:t>un</w:t>
      </w:r>
      <w:r w:rsidR="0005095B" w:rsidRPr="000D3225">
        <w:rPr>
          <w:rFonts w:ascii="Arial Nova" w:hAnsi="Arial Nova"/>
          <w:color w:val="auto"/>
          <w:spacing w:val="-2"/>
          <w:sz w:val="24"/>
          <w:szCs w:val="24"/>
          <w:lang w:bidi="it-IT"/>
        </w:rPr>
        <w:t xml:space="preserve"> corso </w:t>
      </w:r>
      <w:r w:rsidRPr="000D3225">
        <w:rPr>
          <w:rFonts w:ascii="Arial Nova" w:hAnsi="Arial Nova"/>
          <w:color w:val="auto"/>
          <w:spacing w:val="-2"/>
          <w:sz w:val="24"/>
          <w:szCs w:val="24"/>
          <w:lang w:bidi="it-IT"/>
        </w:rPr>
        <w:t xml:space="preserve">di Marisa Peer, </w:t>
      </w:r>
      <w:r w:rsidR="003270AA" w:rsidRPr="000D3225">
        <w:rPr>
          <w:rFonts w:ascii="Arial Nova" w:hAnsi="Arial Nova"/>
          <w:color w:val="auto"/>
          <w:spacing w:val="-2"/>
          <w:sz w:val="24"/>
          <w:szCs w:val="24"/>
          <w:lang w:bidi="it-IT"/>
        </w:rPr>
        <w:t>ipnoterapeuta inglese</w:t>
      </w:r>
      <w:r w:rsidR="00F62556" w:rsidRPr="000D3225">
        <w:rPr>
          <w:rFonts w:ascii="Arial Nova" w:hAnsi="Arial Nova"/>
          <w:color w:val="auto"/>
          <w:spacing w:val="-2"/>
          <w:sz w:val="24"/>
          <w:szCs w:val="24"/>
          <w:lang w:bidi="it-IT"/>
        </w:rPr>
        <w:t>, a</w:t>
      </w:r>
      <w:r w:rsidRPr="000D3225">
        <w:rPr>
          <w:rFonts w:ascii="Arial Nova" w:hAnsi="Arial Nova"/>
          <w:color w:val="auto"/>
          <w:spacing w:val="-2"/>
          <w:sz w:val="24"/>
          <w:szCs w:val="24"/>
          <w:lang w:bidi="it-IT"/>
        </w:rPr>
        <w:t>utrice del libro</w:t>
      </w:r>
      <w:r w:rsidR="00883E99" w:rsidRPr="000D3225">
        <w:rPr>
          <w:rFonts w:ascii="Arial Nova" w:hAnsi="Arial Nova"/>
          <w:color w:val="auto"/>
          <w:spacing w:val="-2"/>
          <w:sz w:val="24"/>
          <w:szCs w:val="24"/>
          <w:lang w:bidi="it-IT"/>
        </w:rPr>
        <w:t>: “</w:t>
      </w:r>
      <w:proofErr w:type="spellStart"/>
      <w:r w:rsidRPr="000D3225">
        <w:rPr>
          <w:rFonts w:ascii="Arial Nova" w:hAnsi="Arial Nova"/>
          <w:color w:val="auto"/>
          <w:spacing w:val="-2"/>
          <w:sz w:val="24"/>
          <w:szCs w:val="24"/>
          <w:lang w:bidi="it-IT"/>
        </w:rPr>
        <w:t>I’m</w:t>
      </w:r>
      <w:proofErr w:type="spellEnd"/>
      <w:r w:rsidRPr="000D3225">
        <w:rPr>
          <w:rFonts w:ascii="Arial Nova" w:hAnsi="Arial Nova"/>
          <w:color w:val="auto"/>
          <w:spacing w:val="-2"/>
          <w:sz w:val="24"/>
          <w:szCs w:val="24"/>
          <w:lang w:bidi="it-IT"/>
        </w:rPr>
        <w:t xml:space="preserve"> </w:t>
      </w:r>
      <w:proofErr w:type="spellStart"/>
      <w:r w:rsidRPr="000D3225">
        <w:rPr>
          <w:rFonts w:ascii="Arial Nova" w:hAnsi="Arial Nova"/>
          <w:color w:val="auto"/>
          <w:spacing w:val="-2"/>
          <w:sz w:val="24"/>
          <w:szCs w:val="24"/>
          <w:lang w:bidi="it-IT"/>
        </w:rPr>
        <w:t>enough</w:t>
      </w:r>
      <w:proofErr w:type="spellEnd"/>
      <w:r w:rsidR="00F62556"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w:t>
      </w:r>
      <w:r w:rsidR="00F62556" w:rsidRPr="000D3225">
        <w:rPr>
          <w:rFonts w:ascii="Arial Nova" w:hAnsi="Arial Nova"/>
          <w:color w:val="auto"/>
          <w:spacing w:val="-2"/>
          <w:sz w:val="24"/>
          <w:szCs w:val="24"/>
          <w:lang w:bidi="it-IT"/>
        </w:rPr>
        <w:t>-</w:t>
      </w:r>
      <w:r w:rsidR="0005095B"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Mark </w:t>
      </w:r>
      <w:proofErr w:type="spellStart"/>
      <w:r w:rsidRPr="000D3225">
        <w:rPr>
          <w:rFonts w:ascii="Arial Nova" w:hAnsi="Arial Nova"/>
          <w:color w:val="auto"/>
          <w:spacing w:val="-2"/>
          <w:sz w:val="24"/>
          <w:szCs w:val="24"/>
          <w:lang w:bidi="it-IT"/>
        </w:rPr>
        <w:t>your</w:t>
      </w:r>
      <w:proofErr w:type="spellEnd"/>
      <w:r w:rsidRPr="000D3225">
        <w:rPr>
          <w:rFonts w:ascii="Arial Nova" w:hAnsi="Arial Nova"/>
          <w:color w:val="auto"/>
          <w:spacing w:val="-2"/>
          <w:sz w:val="24"/>
          <w:szCs w:val="24"/>
          <w:lang w:bidi="it-IT"/>
        </w:rPr>
        <w:t xml:space="preserve"> mirror and </w:t>
      </w:r>
      <w:proofErr w:type="spellStart"/>
      <w:r w:rsidRPr="000D3225">
        <w:rPr>
          <w:rFonts w:ascii="Arial Nova" w:hAnsi="Arial Nova"/>
          <w:color w:val="auto"/>
          <w:spacing w:val="-2"/>
          <w:sz w:val="24"/>
          <w:szCs w:val="24"/>
          <w:lang w:bidi="it-IT"/>
        </w:rPr>
        <w:t>change</w:t>
      </w:r>
      <w:proofErr w:type="spellEnd"/>
      <w:r w:rsidRPr="000D3225">
        <w:rPr>
          <w:rFonts w:ascii="Arial Nova" w:hAnsi="Arial Nova"/>
          <w:color w:val="auto"/>
          <w:spacing w:val="-2"/>
          <w:sz w:val="24"/>
          <w:szCs w:val="24"/>
          <w:lang w:bidi="it-IT"/>
        </w:rPr>
        <w:t xml:space="preserve"> </w:t>
      </w:r>
      <w:proofErr w:type="spellStart"/>
      <w:r w:rsidRPr="000D3225">
        <w:rPr>
          <w:rFonts w:ascii="Arial Nova" w:hAnsi="Arial Nova"/>
          <w:color w:val="auto"/>
          <w:spacing w:val="-2"/>
          <w:sz w:val="24"/>
          <w:szCs w:val="24"/>
          <w:lang w:bidi="it-IT"/>
        </w:rPr>
        <w:t>your</w:t>
      </w:r>
      <w:proofErr w:type="spellEnd"/>
      <w:r w:rsidRPr="000D3225">
        <w:rPr>
          <w:rFonts w:ascii="Arial Nova" w:hAnsi="Arial Nova"/>
          <w:color w:val="auto"/>
          <w:spacing w:val="-2"/>
          <w:sz w:val="24"/>
          <w:szCs w:val="24"/>
          <w:lang w:bidi="it-IT"/>
        </w:rPr>
        <w:t xml:space="preserve"> life</w:t>
      </w:r>
      <w:r w:rsidR="00883E99" w:rsidRPr="000D3225">
        <w:rPr>
          <w:rFonts w:ascii="Arial Nova" w:hAnsi="Arial Nova"/>
          <w:color w:val="auto"/>
          <w:spacing w:val="-2"/>
          <w:sz w:val="24"/>
          <w:szCs w:val="24"/>
          <w:lang w:bidi="it-IT"/>
        </w:rPr>
        <w:t>.</w:t>
      </w:r>
    </w:p>
    <w:p w14:paraId="06FED20B" w14:textId="77777777" w:rsidR="0005095B" w:rsidRPr="000D3225" w:rsidRDefault="0005095B" w:rsidP="008707DD">
      <w:pPr>
        <w:pStyle w:val="Informazionidicontatto"/>
        <w:spacing w:line="240" w:lineRule="auto"/>
        <w:jc w:val="both"/>
        <w:rPr>
          <w:rFonts w:ascii="Arial Nova" w:hAnsi="Arial Nova"/>
          <w:color w:val="auto"/>
          <w:spacing w:val="-2"/>
          <w:sz w:val="24"/>
          <w:szCs w:val="24"/>
          <w:lang w:bidi="it-IT"/>
        </w:rPr>
      </w:pPr>
    </w:p>
    <w:p w14:paraId="6BFA2818" w14:textId="5CBEF543" w:rsidR="003270AA" w:rsidRPr="000D3225" w:rsidRDefault="00F6255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Si tratta di un metodo</w:t>
      </w:r>
      <w:r w:rsidR="005608AA" w:rsidRPr="000D3225">
        <w:rPr>
          <w:rFonts w:ascii="Arial Nova" w:hAnsi="Arial Nova"/>
          <w:color w:val="auto"/>
          <w:spacing w:val="-2"/>
          <w:sz w:val="24"/>
          <w:szCs w:val="24"/>
          <w:lang w:bidi="it-IT"/>
        </w:rPr>
        <w:t xml:space="preserve"> </w:t>
      </w:r>
      <w:r w:rsidR="003270AA" w:rsidRPr="000D3225">
        <w:rPr>
          <w:rFonts w:ascii="Arial Nova" w:hAnsi="Arial Nova"/>
          <w:color w:val="auto"/>
          <w:spacing w:val="-2"/>
          <w:sz w:val="24"/>
          <w:szCs w:val="24"/>
          <w:lang w:bidi="it-IT"/>
        </w:rPr>
        <w:t xml:space="preserve">per diventare liberi e padroni della propria vita. </w:t>
      </w:r>
    </w:p>
    <w:p w14:paraId="726358C2" w14:textId="3161DC6D" w:rsidR="005B598A" w:rsidRPr="000D3225" w:rsidRDefault="00883E9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w:t>
      </w:r>
      <w:r w:rsidR="0005095B" w:rsidRPr="000D3225">
        <w:rPr>
          <w:rFonts w:ascii="Arial Nova" w:hAnsi="Arial Nova"/>
          <w:color w:val="auto"/>
          <w:spacing w:val="-2"/>
          <w:sz w:val="24"/>
          <w:szCs w:val="24"/>
          <w:lang w:bidi="it-IT"/>
        </w:rPr>
        <w:t>alvolta bast</w:t>
      </w:r>
      <w:r w:rsidRPr="000D3225">
        <w:rPr>
          <w:rFonts w:ascii="Arial Nova" w:hAnsi="Arial Nova"/>
          <w:color w:val="auto"/>
          <w:spacing w:val="-2"/>
          <w:sz w:val="24"/>
          <w:szCs w:val="24"/>
          <w:lang w:bidi="it-IT"/>
        </w:rPr>
        <w:t>a</w:t>
      </w:r>
      <w:r w:rsidR="003270AA" w:rsidRPr="000D3225">
        <w:rPr>
          <w:rFonts w:ascii="Arial Nova" w:hAnsi="Arial Nova"/>
          <w:color w:val="auto"/>
          <w:spacing w:val="-2"/>
          <w:sz w:val="24"/>
          <w:szCs w:val="24"/>
          <w:lang w:bidi="it-IT"/>
        </w:rPr>
        <w:t xml:space="preserve"> modificare una piccola </w:t>
      </w:r>
      <w:r w:rsidR="005B598A" w:rsidRPr="000D3225">
        <w:rPr>
          <w:rFonts w:ascii="Arial Nova" w:hAnsi="Arial Nova"/>
          <w:color w:val="auto"/>
          <w:spacing w:val="-2"/>
          <w:sz w:val="24"/>
          <w:szCs w:val="24"/>
          <w:lang w:bidi="it-IT"/>
        </w:rPr>
        <w:t>abitudine al giorno per cambiare</w:t>
      </w:r>
      <w:r w:rsidR="00F62556" w:rsidRPr="000D3225">
        <w:rPr>
          <w:rFonts w:ascii="Arial Nova" w:hAnsi="Arial Nova"/>
          <w:color w:val="auto"/>
          <w:spacing w:val="-2"/>
          <w:sz w:val="24"/>
          <w:szCs w:val="24"/>
          <w:lang w:bidi="it-IT"/>
        </w:rPr>
        <w:t xml:space="preserve"> le cose</w:t>
      </w:r>
      <w:r w:rsidR="003270AA" w:rsidRPr="000D3225">
        <w:rPr>
          <w:rFonts w:ascii="Arial Nova" w:hAnsi="Arial Nova"/>
          <w:color w:val="auto"/>
          <w:spacing w:val="-2"/>
          <w:sz w:val="24"/>
          <w:szCs w:val="24"/>
          <w:lang w:bidi="it-IT"/>
        </w:rPr>
        <w:t>.</w:t>
      </w:r>
    </w:p>
    <w:p w14:paraId="32EB8BAE" w14:textId="7081F94D" w:rsidR="00F62556" w:rsidRPr="000D3225" w:rsidRDefault="00F6255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serve sentirsi inadeguati, inadatti. Non lo siamo </w:t>
      </w:r>
      <w:r w:rsidR="00883E99" w:rsidRPr="000D3225">
        <w:rPr>
          <w:rFonts w:ascii="Arial Nova" w:hAnsi="Arial Nova"/>
          <w:color w:val="auto"/>
          <w:spacing w:val="-2"/>
          <w:sz w:val="24"/>
          <w:szCs w:val="24"/>
          <w:lang w:bidi="it-IT"/>
        </w:rPr>
        <w:t xml:space="preserve">mai, </w:t>
      </w:r>
      <w:r w:rsidRPr="000D3225">
        <w:rPr>
          <w:rFonts w:ascii="Arial Nova" w:hAnsi="Arial Nova"/>
          <w:color w:val="auto"/>
          <w:spacing w:val="-2"/>
          <w:sz w:val="24"/>
          <w:szCs w:val="24"/>
          <w:lang w:bidi="it-IT"/>
        </w:rPr>
        <w:t>anche se talvolta ci convinciamo di questo.</w:t>
      </w:r>
    </w:p>
    <w:p w14:paraId="7AD2EC04" w14:textId="72398E4A" w:rsidR="00883E99" w:rsidRPr="000D3225" w:rsidRDefault="00F6255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Io per anni mi sono sentita insoddisfatta </w:t>
      </w:r>
      <w:r w:rsidR="005D5526" w:rsidRPr="000D3225">
        <w:rPr>
          <w:rFonts w:ascii="Arial Nova" w:hAnsi="Arial Nova"/>
          <w:color w:val="auto"/>
          <w:spacing w:val="-2"/>
          <w:sz w:val="24"/>
          <w:szCs w:val="24"/>
          <w:lang w:bidi="it-IT"/>
        </w:rPr>
        <w:t xml:space="preserve">non solo delle mie capacità, ma persino </w:t>
      </w:r>
      <w:r w:rsidRPr="000D3225">
        <w:rPr>
          <w:rFonts w:ascii="Arial Nova" w:hAnsi="Arial Nova"/>
          <w:color w:val="auto"/>
          <w:spacing w:val="-2"/>
          <w:sz w:val="24"/>
          <w:szCs w:val="24"/>
          <w:lang w:bidi="it-IT"/>
        </w:rPr>
        <w:t>dal mio aspetto fisico</w:t>
      </w:r>
      <w:r w:rsidR="00883E99" w:rsidRPr="000D3225">
        <w:rPr>
          <w:rFonts w:ascii="Arial Nova" w:hAnsi="Arial Nova"/>
          <w:color w:val="auto"/>
          <w:spacing w:val="-2"/>
          <w:sz w:val="24"/>
          <w:szCs w:val="24"/>
          <w:lang w:bidi="it-IT"/>
        </w:rPr>
        <w:t xml:space="preserve"> ad esempio.</w:t>
      </w:r>
      <w:r w:rsidRPr="000D3225">
        <w:rPr>
          <w:rFonts w:ascii="Arial Nova" w:hAnsi="Arial Nova"/>
          <w:color w:val="auto"/>
          <w:spacing w:val="-2"/>
          <w:sz w:val="24"/>
          <w:szCs w:val="24"/>
          <w:lang w:bidi="it-IT"/>
        </w:rPr>
        <w:t xml:space="preserve"> Non mi sentivo mai abbastanza bella e </w:t>
      </w:r>
      <w:r w:rsidR="00280221" w:rsidRPr="000D3225">
        <w:rPr>
          <w:rFonts w:ascii="Arial Nova" w:hAnsi="Arial Nova"/>
          <w:color w:val="auto"/>
          <w:spacing w:val="-2"/>
          <w:sz w:val="24"/>
          <w:szCs w:val="24"/>
          <w:lang w:bidi="it-IT"/>
        </w:rPr>
        <w:t xml:space="preserve">probabilmente </w:t>
      </w:r>
      <w:r w:rsidRPr="000D3225">
        <w:rPr>
          <w:rFonts w:ascii="Arial Nova" w:hAnsi="Arial Nova"/>
          <w:color w:val="auto"/>
          <w:spacing w:val="-2"/>
          <w:sz w:val="24"/>
          <w:szCs w:val="24"/>
          <w:lang w:bidi="it-IT"/>
        </w:rPr>
        <w:t xml:space="preserve">senza </w:t>
      </w:r>
      <w:r w:rsidR="00771FA3" w:rsidRPr="000D3225">
        <w:rPr>
          <w:rFonts w:ascii="Arial Nova" w:hAnsi="Arial Nova"/>
          <w:color w:val="auto"/>
          <w:spacing w:val="-2"/>
          <w:sz w:val="24"/>
          <w:szCs w:val="24"/>
          <w:lang w:bidi="it-IT"/>
        </w:rPr>
        <w:t>una ragione precisa</w:t>
      </w:r>
      <w:r w:rsidRPr="000D3225">
        <w:rPr>
          <w:rFonts w:ascii="Arial Nova" w:hAnsi="Arial Nova"/>
          <w:color w:val="auto"/>
          <w:spacing w:val="-2"/>
          <w:sz w:val="24"/>
          <w:szCs w:val="24"/>
          <w:lang w:bidi="it-IT"/>
        </w:rPr>
        <w:t>. Sicuramente</w:t>
      </w:r>
      <w:r w:rsidR="00771FA3" w:rsidRPr="000D3225">
        <w:rPr>
          <w:rFonts w:ascii="Arial Nova" w:hAnsi="Arial Nova"/>
          <w:color w:val="auto"/>
          <w:spacing w:val="-2"/>
          <w:sz w:val="24"/>
          <w:szCs w:val="24"/>
          <w:lang w:bidi="it-IT"/>
        </w:rPr>
        <w:t xml:space="preserve"> è tipico delle adolescenti e</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vivendo nell’epoca delle grandi Top Model e dei concorsi di bellezza non era facile sentirsi perfette. </w:t>
      </w:r>
    </w:p>
    <w:p w14:paraId="08C9B691" w14:textId="63A98350" w:rsidR="00280221" w:rsidRPr="000D3225" w:rsidRDefault="0028022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Ma nessuno può essere perfetto in assoluto. Nel mondo ci sarà sempre qualcuno più bello e più bravo </w:t>
      </w:r>
      <w:r w:rsidR="00883E99" w:rsidRPr="000D3225">
        <w:rPr>
          <w:rFonts w:ascii="Arial Nova" w:hAnsi="Arial Nova"/>
          <w:color w:val="auto"/>
          <w:spacing w:val="-2"/>
          <w:sz w:val="24"/>
          <w:szCs w:val="24"/>
          <w:lang w:bidi="it-IT"/>
        </w:rPr>
        <w:t xml:space="preserve">di </w:t>
      </w:r>
      <w:r w:rsidR="00644784" w:rsidRPr="000D3225">
        <w:rPr>
          <w:rFonts w:ascii="Arial Nova" w:hAnsi="Arial Nova"/>
          <w:color w:val="auto"/>
          <w:spacing w:val="-2"/>
          <w:sz w:val="24"/>
          <w:szCs w:val="24"/>
          <w:lang w:bidi="it-IT"/>
        </w:rPr>
        <w:t>te</w:t>
      </w:r>
      <w:r w:rsidR="00883E99"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ed è proprio il fatto di essere diversi e unici che fa la differenza.</w:t>
      </w:r>
    </w:p>
    <w:p w14:paraId="27DF65BA" w14:textId="335C53E9" w:rsidR="00771FA3" w:rsidRPr="000D3225" w:rsidRDefault="00771FA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Se penso che anni dopo avrei </w:t>
      </w:r>
      <w:r w:rsidR="00DD2793">
        <w:rPr>
          <w:rFonts w:ascii="Arial Nova" w:hAnsi="Arial Nova"/>
          <w:color w:val="auto"/>
          <w:spacing w:val="-2"/>
          <w:sz w:val="24"/>
          <w:szCs w:val="24"/>
          <w:lang w:bidi="it-IT"/>
        </w:rPr>
        <w:t xml:space="preserve">proclamato </w:t>
      </w:r>
      <w:r w:rsidRPr="000D3225">
        <w:rPr>
          <w:rFonts w:ascii="Arial Nova" w:hAnsi="Arial Nova"/>
          <w:color w:val="auto"/>
          <w:spacing w:val="-2"/>
          <w:sz w:val="24"/>
          <w:szCs w:val="24"/>
          <w:lang w:bidi="it-IT"/>
        </w:rPr>
        <w:t>al mondo che “</w:t>
      </w:r>
      <w:r w:rsidRPr="000D3225">
        <w:rPr>
          <w:rFonts w:ascii="Arial Nova" w:hAnsi="Arial Nova"/>
          <w:i/>
          <w:iCs/>
          <w:color w:val="auto"/>
          <w:spacing w:val="-2"/>
          <w:sz w:val="24"/>
          <w:szCs w:val="24"/>
          <w:lang w:bidi="it-IT"/>
        </w:rPr>
        <w:t xml:space="preserve">non ci sono donne brutte, ma solo donne pigre” </w:t>
      </w:r>
      <w:r w:rsidRPr="000D3225">
        <w:rPr>
          <w:rFonts w:ascii="Arial Nova" w:hAnsi="Arial Nova"/>
          <w:color w:val="auto"/>
          <w:spacing w:val="-2"/>
          <w:sz w:val="24"/>
          <w:szCs w:val="24"/>
          <w:lang w:bidi="it-IT"/>
        </w:rPr>
        <w:t xml:space="preserve">come mi ha insegnato Madame Helena Rubinstein e che davvero possiamo fare tanto per </w:t>
      </w:r>
      <w:r w:rsidR="00644784" w:rsidRPr="000D3225">
        <w:rPr>
          <w:rFonts w:ascii="Arial Nova" w:hAnsi="Arial Nova"/>
          <w:color w:val="auto"/>
          <w:spacing w:val="-2"/>
          <w:sz w:val="24"/>
          <w:szCs w:val="24"/>
          <w:lang w:bidi="it-IT"/>
        </w:rPr>
        <w:t>migliorarci</w:t>
      </w:r>
      <w:r w:rsidR="00160DDB" w:rsidRPr="000D3225">
        <w:rPr>
          <w:rFonts w:ascii="Arial Nova" w:hAnsi="Arial Nova"/>
          <w:color w:val="auto"/>
          <w:spacing w:val="-2"/>
          <w:sz w:val="24"/>
          <w:szCs w:val="24"/>
          <w:lang w:bidi="it-IT"/>
        </w:rPr>
        <w:t>…</w:t>
      </w:r>
    </w:p>
    <w:p w14:paraId="37D0C539" w14:textId="6D9D156B" w:rsidR="00F62556" w:rsidRPr="000D3225" w:rsidRDefault="00F6255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Ho vissuto in un’epoca dove molte </w:t>
      </w:r>
      <w:r w:rsidR="00DD2793">
        <w:rPr>
          <w:rFonts w:ascii="Arial Nova" w:hAnsi="Arial Nova"/>
          <w:color w:val="auto"/>
          <w:spacing w:val="-2"/>
          <w:sz w:val="24"/>
          <w:szCs w:val="24"/>
          <w:lang w:bidi="it-IT"/>
        </w:rPr>
        <w:t xml:space="preserve">mie </w:t>
      </w:r>
      <w:r w:rsidRPr="000D3225">
        <w:rPr>
          <w:rFonts w:ascii="Arial Nova" w:hAnsi="Arial Nova"/>
          <w:color w:val="auto"/>
          <w:spacing w:val="-2"/>
          <w:sz w:val="24"/>
          <w:szCs w:val="24"/>
          <w:lang w:bidi="it-IT"/>
        </w:rPr>
        <w:t xml:space="preserve">amiche </w:t>
      </w:r>
      <w:r w:rsidR="00DD2793">
        <w:rPr>
          <w:rFonts w:ascii="Arial Nova" w:hAnsi="Arial Nova"/>
          <w:color w:val="auto"/>
          <w:spacing w:val="-2"/>
          <w:sz w:val="24"/>
          <w:szCs w:val="24"/>
          <w:lang w:bidi="it-IT"/>
        </w:rPr>
        <w:t>hanno sofferto di anoressia</w:t>
      </w:r>
      <w:r w:rsidRPr="000D3225">
        <w:rPr>
          <w:rFonts w:ascii="Arial Nova" w:hAnsi="Arial Nova"/>
          <w:color w:val="auto"/>
          <w:spacing w:val="-2"/>
          <w:sz w:val="24"/>
          <w:szCs w:val="24"/>
          <w:lang w:bidi="it-IT"/>
        </w:rPr>
        <w:t xml:space="preserve"> proprio a causa della non accettazione del proprio aspetto</w:t>
      </w:r>
      <w:r w:rsidR="00883E99" w:rsidRPr="000D3225">
        <w:rPr>
          <w:rFonts w:ascii="Arial Nova" w:hAnsi="Arial Nova"/>
          <w:color w:val="auto"/>
          <w:spacing w:val="-2"/>
          <w:sz w:val="24"/>
          <w:szCs w:val="24"/>
          <w:lang w:bidi="it-IT"/>
        </w:rPr>
        <w:t xml:space="preserve"> o di un </w:t>
      </w:r>
      <w:r w:rsidR="00771FA3" w:rsidRPr="000D3225">
        <w:rPr>
          <w:rFonts w:ascii="Arial Nova" w:hAnsi="Arial Nova"/>
          <w:color w:val="auto"/>
          <w:spacing w:val="-2"/>
          <w:sz w:val="24"/>
          <w:szCs w:val="24"/>
          <w:lang w:bidi="it-IT"/>
        </w:rPr>
        <w:t xml:space="preserve">rifiuto </w:t>
      </w:r>
      <w:r w:rsidR="00463BB1" w:rsidRPr="000D3225">
        <w:rPr>
          <w:rFonts w:ascii="Arial Nova" w:hAnsi="Arial Nova"/>
          <w:color w:val="auto"/>
          <w:spacing w:val="-2"/>
          <w:sz w:val="24"/>
          <w:szCs w:val="24"/>
          <w:lang w:bidi="it-IT"/>
        </w:rPr>
        <w:t>in campo sentimentale</w:t>
      </w:r>
      <w:r w:rsidR="00883E99" w:rsidRPr="000D3225">
        <w:rPr>
          <w:rFonts w:ascii="Arial Nova" w:hAnsi="Arial Nova"/>
          <w:color w:val="auto"/>
          <w:spacing w:val="-2"/>
          <w:sz w:val="24"/>
          <w:szCs w:val="24"/>
          <w:lang w:bidi="it-IT"/>
        </w:rPr>
        <w:t>.</w:t>
      </w:r>
    </w:p>
    <w:p w14:paraId="0FBED65D" w14:textId="01F9157F" w:rsidR="00F62556" w:rsidRPr="000D3225" w:rsidRDefault="0028022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Io</w:t>
      </w:r>
      <w:r w:rsidR="00F62556" w:rsidRPr="000D3225">
        <w:rPr>
          <w:rFonts w:ascii="Arial Nova" w:hAnsi="Arial Nova"/>
          <w:color w:val="auto"/>
          <w:spacing w:val="-2"/>
          <w:sz w:val="24"/>
          <w:szCs w:val="24"/>
          <w:lang w:bidi="it-IT"/>
        </w:rPr>
        <w:t xml:space="preserve"> sono sempre stata estremamente razionale e non sarei </w:t>
      </w:r>
      <w:r w:rsidRPr="000D3225">
        <w:rPr>
          <w:rFonts w:ascii="Arial Nova" w:hAnsi="Arial Nova"/>
          <w:color w:val="auto"/>
          <w:spacing w:val="-2"/>
          <w:sz w:val="24"/>
          <w:szCs w:val="24"/>
          <w:lang w:bidi="it-IT"/>
        </w:rPr>
        <w:t>riuscita a farmi dei danni fisici</w:t>
      </w:r>
      <w:r w:rsidR="00F62556" w:rsidRPr="000D3225">
        <w:rPr>
          <w:rFonts w:ascii="Arial Nova" w:hAnsi="Arial Nova"/>
          <w:color w:val="auto"/>
          <w:spacing w:val="-2"/>
          <w:sz w:val="24"/>
          <w:szCs w:val="24"/>
          <w:lang w:bidi="it-IT"/>
        </w:rPr>
        <w:t>, ma sicuramente un</w:t>
      </w:r>
      <w:r w:rsidR="00644784" w:rsidRPr="000D3225">
        <w:rPr>
          <w:rFonts w:ascii="Arial Nova" w:hAnsi="Arial Nova"/>
          <w:color w:val="auto"/>
          <w:spacing w:val="-2"/>
          <w:sz w:val="24"/>
          <w:szCs w:val="24"/>
          <w:lang w:bidi="it-IT"/>
        </w:rPr>
        <w:t>a</w:t>
      </w:r>
      <w:r w:rsidR="00F62556" w:rsidRPr="000D3225">
        <w:rPr>
          <w:rFonts w:ascii="Arial Nova" w:hAnsi="Arial Nova"/>
          <w:color w:val="auto"/>
          <w:spacing w:val="-2"/>
          <w:sz w:val="24"/>
          <w:szCs w:val="24"/>
          <w:lang w:bidi="it-IT"/>
        </w:rPr>
        <w:t xml:space="preserve"> insicurezza di fondo</w:t>
      </w:r>
      <w:r w:rsidRPr="000D3225">
        <w:rPr>
          <w:rFonts w:ascii="Arial Nova" w:hAnsi="Arial Nova"/>
          <w:color w:val="auto"/>
          <w:spacing w:val="-2"/>
          <w:sz w:val="24"/>
          <w:szCs w:val="24"/>
          <w:lang w:bidi="it-IT"/>
        </w:rPr>
        <w:t xml:space="preserve"> era davvero diffusa tra le ragazzine di quei tempi e </w:t>
      </w:r>
      <w:r w:rsidR="00DD2793">
        <w:rPr>
          <w:rFonts w:ascii="Arial Nova" w:hAnsi="Arial Nova"/>
          <w:color w:val="auto"/>
          <w:spacing w:val="-2"/>
          <w:sz w:val="24"/>
          <w:szCs w:val="24"/>
          <w:lang w:bidi="it-IT"/>
        </w:rPr>
        <w:t>anche nel</w:t>
      </w:r>
      <w:r w:rsidRPr="000D3225">
        <w:rPr>
          <w:rFonts w:ascii="Arial Nova" w:hAnsi="Arial Nova"/>
          <w:color w:val="auto"/>
          <w:spacing w:val="-2"/>
          <w:sz w:val="24"/>
          <w:szCs w:val="24"/>
          <w:lang w:bidi="it-IT"/>
        </w:rPr>
        <w:t xml:space="preserve"> mio caso mi ha</w:t>
      </w:r>
      <w:r w:rsidR="00DD2793">
        <w:rPr>
          <w:rFonts w:ascii="Arial Nova" w:hAnsi="Arial Nova"/>
          <w:color w:val="auto"/>
          <w:spacing w:val="-2"/>
          <w:sz w:val="24"/>
          <w:szCs w:val="24"/>
          <w:lang w:bidi="it-IT"/>
        </w:rPr>
        <w:t xml:space="preserve"> condizionato</w:t>
      </w:r>
      <w:r w:rsidRPr="000D3225">
        <w:rPr>
          <w:rFonts w:ascii="Arial Nova" w:hAnsi="Arial Nova"/>
          <w:color w:val="auto"/>
          <w:spacing w:val="-2"/>
          <w:sz w:val="24"/>
          <w:szCs w:val="24"/>
          <w:lang w:bidi="it-IT"/>
        </w:rPr>
        <w:t xml:space="preserve"> </w:t>
      </w:r>
      <w:r w:rsidR="00F62556" w:rsidRPr="000D3225">
        <w:rPr>
          <w:rFonts w:ascii="Arial Nova" w:hAnsi="Arial Nova"/>
          <w:color w:val="auto"/>
          <w:spacing w:val="-2"/>
          <w:sz w:val="24"/>
          <w:szCs w:val="24"/>
          <w:lang w:bidi="it-IT"/>
        </w:rPr>
        <w:t>per molti anni</w:t>
      </w:r>
      <w:r w:rsidR="00DD2793">
        <w:rPr>
          <w:rFonts w:ascii="Arial Nova" w:hAnsi="Arial Nova"/>
          <w:color w:val="auto"/>
          <w:spacing w:val="-2"/>
          <w:sz w:val="24"/>
          <w:szCs w:val="24"/>
          <w:lang w:bidi="it-IT"/>
        </w:rPr>
        <w:t>:</w:t>
      </w:r>
      <w:r w:rsidR="00883E99" w:rsidRPr="000D3225">
        <w:rPr>
          <w:rFonts w:ascii="Arial Nova" w:hAnsi="Arial Nova"/>
          <w:color w:val="auto"/>
          <w:spacing w:val="-2"/>
          <w:sz w:val="24"/>
          <w:szCs w:val="24"/>
          <w:lang w:bidi="it-IT"/>
        </w:rPr>
        <w:t xml:space="preserve"> non dicevo mai a nessuno che mi piaceva, non mi esprimevo più di tanto, </w:t>
      </w:r>
      <w:r w:rsidR="00771FA3" w:rsidRPr="000D3225">
        <w:rPr>
          <w:rFonts w:ascii="Arial Nova" w:hAnsi="Arial Nova"/>
          <w:color w:val="auto"/>
          <w:spacing w:val="-2"/>
          <w:sz w:val="24"/>
          <w:szCs w:val="24"/>
          <w:lang w:bidi="it-IT"/>
        </w:rPr>
        <w:t>mi circondavo e p</w:t>
      </w:r>
      <w:r w:rsidR="00883E99" w:rsidRPr="000D3225">
        <w:rPr>
          <w:rFonts w:ascii="Arial Nova" w:hAnsi="Arial Nova"/>
          <w:color w:val="auto"/>
          <w:spacing w:val="-2"/>
          <w:sz w:val="24"/>
          <w:szCs w:val="24"/>
          <w:lang w:bidi="it-IT"/>
        </w:rPr>
        <w:t xml:space="preserve">arlavo con poche </w:t>
      </w:r>
      <w:r w:rsidR="00771FA3" w:rsidRPr="000D3225">
        <w:rPr>
          <w:rFonts w:ascii="Arial Nova" w:hAnsi="Arial Nova"/>
          <w:color w:val="auto"/>
          <w:spacing w:val="-2"/>
          <w:sz w:val="24"/>
          <w:szCs w:val="24"/>
          <w:lang w:bidi="it-IT"/>
        </w:rPr>
        <w:t>amiche selezionate.</w:t>
      </w:r>
      <w:r w:rsidR="00DD2793">
        <w:rPr>
          <w:rFonts w:ascii="Arial Nova" w:hAnsi="Arial Nova"/>
          <w:color w:val="auto"/>
          <w:spacing w:val="-2"/>
          <w:sz w:val="24"/>
          <w:szCs w:val="24"/>
          <w:lang w:bidi="it-IT"/>
        </w:rPr>
        <w:t xml:space="preserve"> </w:t>
      </w:r>
    </w:p>
    <w:p w14:paraId="42AC5D6D" w14:textId="02EC4DDD" w:rsidR="00883E99" w:rsidRPr="000D3225" w:rsidRDefault="00883E9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Sono cambiata un po' negli anni, ma oggi rivedo queste caratteristiche in tante giovani ragazze che pur essendo belle così come sono</w:t>
      </w:r>
      <w:r w:rsidR="00771FA3"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si sentono insicure e ricorrono prima del tempo alla medicina estetica o ad altri rimedi.</w:t>
      </w:r>
    </w:p>
    <w:p w14:paraId="4BBF8FB8" w14:textId="7C39BB32" w:rsidR="00771FA3" w:rsidRPr="000D3225" w:rsidRDefault="00771FA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E mi rendo conto di come </w:t>
      </w:r>
      <w:r w:rsidR="00883E99" w:rsidRPr="000D3225">
        <w:rPr>
          <w:rFonts w:ascii="Arial Nova" w:hAnsi="Arial Nova"/>
          <w:color w:val="auto"/>
          <w:spacing w:val="-2"/>
          <w:sz w:val="24"/>
          <w:szCs w:val="24"/>
          <w:lang w:bidi="it-IT"/>
        </w:rPr>
        <w:t xml:space="preserve">piacersi </w:t>
      </w:r>
      <w:r w:rsidRPr="000D3225">
        <w:rPr>
          <w:rFonts w:ascii="Arial Nova" w:hAnsi="Arial Nova"/>
          <w:color w:val="auto"/>
          <w:spacing w:val="-2"/>
          <w:sz w:val="24"/>
          <w:szCs w:val="24"/>
          <w:lang w:bidi="it-IT"/>
        </w:rPr>
        <w:t xml:space="preserve">sia davvero </w:t>
      </w:r>
      <w:r w:rsidR="00883E99" w:rsidRPr="000D3225">
        <w:rPr>
          <w:rFonts w:ascii="Arial Nova" w:hAnsi="Arial Nova"/>
          <w:color w:val="auto"/>
          <w:spacing w:val="-2"/>
          <w:sz w:val="24"/>
          <w:szCs w:val="24"/>
          <w:lang w:bidi="it-IT"/>
        </w:rPr>
        <w:t>importante.</w:t>
      </w:r>
      <w:r w:rsidR="00DD2793">
        <w:rPr>
          <w:rFonts w:ascii="Arial Nova" w:hAnsi="Arial Nova"/>
          <w:color w:val="auto"/>
          <w:spacing w:val="-2"/>
          <w:sz w:val="24"/>
          <w:szCs w:val="24"/>
          <w:lang w:bidi="it-IT"/>
        </w:rPr>
        <w:t xml:space="preserve"> Ci infilo sempre l’aspetto fisico perché è parte del mio lavoro da sempre,  aiutare a sentirsi più belli.</w:t>
      </w:r>
    </w:p>
    <w:p w14:paraId="726FA970" w14:textId="77777777" w:rsidR="00DD2793" w:rsidRDefault="00771FA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non dobbiamo per forza piacere agli altri, anche se ricerchiamo consensi costantemente. Dobbiamo piacere a noi stessi.</w:t>
      </w:r>
      <w:r w:rsidR="00DD2793">
        <w:rPr>
          <w:rFonts w:ascii="Arial Nova" w:hAnsi="Arial Nova"/>
          <w:color w:val="auto"/>
          <w:spacing w:val="-2"/>
          <w:sz w:val="24"/>
          <w:szCs w:val="24"/>
          <w:lang w:bidi="it-IT"/>
        </w:rPr>
        <w:t xml:space="preserve"> </w:t>
      </w:r>
    </w:p>
    <w:p w14:paraId="1B47C320" w14:textId="0055B0E3" w:rsidR="00883E99" w:rsidRPr="000D3225" w:rsidRDefault="00DD2793"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A</w:t>
      </w:r>
      <w:r w:rsidR="00883E99" w:rsidRPr="000D3225">
        <w:rPr>
          <w:rFonts w:ascii="Arial Nova" w:hAnsi="Arial Nova"/>
          <w:color w:val="auto"/>
          <w:spacing w:val="-2"/>
          <w:sz w:val="24"/>
          <w:szCs w:val="24"/>
          <w:lang w:bidi="it-IT"/>
        </w:rPr>
        <w:t xml:space="preserve"> volte siamo troppo duri nei </w:t>
      </w:r>
      <w:r w:rsidR="00771FA3" w:rsidRPr="000D3225">
        <w:rPr>
          <w:rFonts w:ascii="Arial Nova" w:hAnsi="Arial Nova"/>
          <w:color w:val="auto"/>
          <w:spacing w:val="-2"/>
          <w:sz w:val="24"/>
          <w:szCs w:val="24"/>
          <w:lang w:bidi="it-IT"/>
        </w:rPr>
        <w:t xml:space="preserve">nostri </w:t>
      </w:r>
      <w:r w:rsidR="00883E99" w:rsidRPr="000D3225">
        <w:rPr>
          <w:rFonts w:ascii="Arial Nova" w:hAnsi="Arial Nova"/>
          <w:color w:val="auto"/>
          <w:spacing w:val="-2"/>
          <w:sz w:val="24"/>
          <w:szCs w:val="24"/>
          <w:lang w:bidi="it-IT"/>
        </w:rPr>
        <w:t>confronti.</w:t>
      </w:r>
    </w:p>
    <w:p w14:paraId="0219083F" w14:textId="3E62F57A" w:rsidR="00883E99" w:rsidRPr="000D3225" w:rsidRDefault="00883E9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 volte davanti alla totale assenza di problemi dobbiamo trovarne e non ci accorgiamo di quanto siamo fortunati.</w:t>
      </w:r>
    </w:p>
    <w:p w14:paraId="7C9ADA19" w14:textId="51BBADA7" w:rsidR="00F62556" w:rsidRPr="000D3225" w:rsidRDefault="00883E9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Tuttavia, l</w:t>
      </w:r>
      <w:r w:rsidR="00F62556" w:rsidRPr="000D3225">
        <w:rPr>
          <w:rFonts w:ascii="Arial Nova" w:hAnsi="Arial Nova"/>
          <w:color w:val="auto"/>
          <w:spacing w:val="-2"/>
          <w:sz w:val="24"/>
          <w:szCs w:val="24"/>
          <w:lang w:bidi="it-IT"/>
        </w:rPr>
        <w:t>a consapevolezza di essere abbastanza va acquisita</w:t>
      </w:r>
      <w:r w:rsidR="00771FA3" w:rsidRPr="000D3225">
        <w:rPr>
          <w:rFonts w:ascii="Arial Nova" w:hAnsi="Arial Nova"/>
          <w:color w:val="auto"/>
          <w:spacing w:val="-2"/>
          <w:sz w:val="24"/>
          <w:szCs w:val="24"/>
          <w:lang w:bidi="it-IT"/>
        </w:rPr>
        <w:t>,</w:t>
      </w:r>
      <w:r w:rsidR="00F62556" w:rsidRPr="000D3225">
        <w:rPr>
          <w:rFonts w:ascii="Arial Nova" w:hAnsi="Arial Nova"/>
          <w:color w:val="auto"/>
          <w:spacing w:val="-2"/>
          <w:sz w:val="24"/>
          <w:szCs w:val="24"/>
          <w:lang w:bidi="it-IT"/>
        </w:rPr>
        <w:t xml:space="preserve"> ogni giorno.</w:t>
      </w:r>
      <w:r w:rsidR="00280221" w:rsidRPr="000D3225">
        <w:rPr>
          <w:rFonts w:ascii="Arial Nova" w:hAnsi="Arial Nova"/>
          <w:color w:val="auto"/>
          <w:spacing w:val="-2"/>
          <w:sz w:val="24"/>
          <w:szCs w:val="24"/>
          <w:lang w:bidi="it-IT"/>
        </w:rPr>
        <w:t xml:space="preserve"> Probabilmente possono anche volerci anni. </w:t>
      </w:r>
    </w:p>
    <w:p w14:paraId="190796B7" w14:textId="16202305" w:rsidR="00F62556" w:rsidRPr="000D3225" w:rsidRDefault="00883E9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Insieme alla convinzione che s</w:t>
      </w:r>
      <w:r w:rsidR="00F62556" w:rsidRPr="000D3225">
        <w:rPr>
          <w:rFonts w:ascii="Arial Nova" w:hAnsi="Arial Nova"/>
          <w:color w:val="auto"/>
          <w:spacing w:val="-2"/>
          <w:sz w:val="24"/>
          <w:szCs w:val="24"/>
          <w:lang w:bidi="it-IT"/>
        </w:rPr>
        <w:t>iamo in grado di fare tutto ciò che ci prefiggiamo di fare</w:t>
      </w:r>
      <w:r w:rsidRPr="000D3225">
        <w:rPr>
          <w:rFonts w:ascii="Arial Nova" w:hAnsi="Arial Nova"/>
          <w:color w:val="auto"/>
          <w:spacing w:val="-2"/>
          <w:sz w:val="24"/>
          <w:szCs w:val="24"/>
          <w:lang w:bidi="it-IT"/>
        </w:rPr>
        <w:t>,</w:t>
      </w:r>
      <w:r w:rsidR="00F62556" w:rsidRPr="000D3225">
        <w:rPr>
          <w:rFonts w:ascii="Arial Nova" w:hAnsi="Arial Nova"/>
          <w:color w:val="auto"/>
          <w:spacing w:val="-2"/>
          <w:sz w:val="24"/>
          <w:szCs w:val="24"/>
          <w:lang w:bidi="it-IT"/>
        </w:rPr>
        <w:t xml:space="preserve"> se solo </w:t>
      </w:r>
      <w:r w:rsidR="00771FA3" w:rsidRPr="000D3225">
        <w:rPr>
          <w:rFonts w:ascii="Arial Nova" w:hAnsi="Arial Nova"/>
          <w:color w:val="auto"/>
          <w:spacing w:val="-2"/>
          <w:sz w:val="24"/>
          <w:szCs w:val="24"/>
          <w:lang w:bidi="it-IT"/>
        </w:rPr>
        <w:t xml:space="preserve">decidiamo che </w:t>
      </w:r>
      <w:r w:rsidR="00F62556" w:rsidRPr="000D3225">
        <w:rPr>
          <w:rFonts w:ascii="Arial Nova" w:hAnsi="Arial Nova"/>
          <w:color w:val="auto"/>
          <w:spacing w:val="-2"/>
          <w:sz w:val="24"/>
          <w:szCs w:val="24"/>
          <w:lang w:bidi="it-IT"/>
        </w:rPr>
        <w:t>lo vogliamo.</w:t>
      </w:r>
    </w:p>
    <w:p w14:paraId="2E25008A" w14:textId="261B6CE9" w:rsidR="00F62556" w:rsidRPr="000D3225" w:rsidRDefault="00F6255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La forza di volontà è importante</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e se c’è qualcosa di noi che davvero non ci va giù </w:t>
      </w:r>
      <w:r w:rsidR="002419F3" w:rsidRPr="000D3225">
        <w:rPr>
          <w:rFonts w:ascii="Arial Nova" w:hAnsi="Arial Nova"/>
          <w:color w:val="auto"/>
          <w:spacing w:val="-2"/>
          <w:sz w:val="24"/>
          <w:szCs w:val="24"/>
          <w:lang w:bidi="it-IT"/>
        </w:rPr>
        <w:t xml:space="preserve">possiamo modificare </w:t>
      </w:r>
      <w:r w:rsidRPr="000D3225">
        <w:rPr>
          <w:rFonts w:ascii="Arial Nova" w:hAnsi="Arial Nova"/>
          <w:color w:val="auto"/>
          <w:spacing w:val="-2"/>
          <w:sz w:val="24"/>
          <w:szCs w:val="24"/>
          <w:lang w:bidi="it-IT"/>
        </w:rPr>
        <w:t>le abitudini e trasform</w:t>
      </w:r>
      <w:r w:rsidR="002419F3" w:rsidRPr="000D3225">
        <w:rPr>
          <w:rFonts w:ascii="Arial Nova" w:hAnsi="Arial Nova"/>
          <w:color w:val="auto"/>
          <w:spacing w:val="-2"/>
          <w:sz w:val="24"/>
          <w:szCs w:val="24"/>
          <w:lang w:bidi="it-IT"/>
        </w:rPr>
        <w:t xml:space="preserve">arci in </w:t>
      </w:r>
      <w:r w:rsidRPr="000D3225">
        <w:rPr>
          <w:rFonts w:ascii="Arial Nova" w:hAnsi="Arial Nova"/>
          <w:color w:val="auto"/>
          <w:spacing w:val="-2"/>
          <w:sz w:val="24"/>
          <w:szCs w:val="24"/>
          <w:lang w:bidi="it-IT"/>
        </w:rPr>
        <w:t>ciò che vogliamo davvero essere.</w:t>
      </w:r>
    </w:p>
    <w:p w14:paraId="40835262" w14:textId="08FC523F" w:rsidR="00F62556" w:rsidRPr="000D3225" w:rsidRDefault="00F62556" w:rsidP="008707DD">
      <w:pPr>
        <w:pStyle w:val="Informazionidicontatto"/>
        <w:spacing w:line="240" w:lineRule="auto"/>
        <w:jc w:val="both"/>
        <w:rPr>
          <w:rFonts w:ascii="Arial Nova" w:hAnsi="Arial Nova"/>
          <w:color w:val="auto"/>
          <w:spacing w:val="-2"/>
          <w:sz w:val="24"/>
          <w:szCs w:val="24"/>
          <w:lang w:bidi="it-IT"/>
        </w:rPr>
      </w:pPr>
    </w:p>
    <w:p w14:paraId="52EBE9CA" w14:textId="4C91ABA7" w:rsidR="00F62556" w:rsidRPr="000D3225" w:rsidRDefault="00883E9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w:t>
      </w:r>
      <w:r w:rsidR="00F62556" w:rsidRPr="000D3225">
        <w:rPr>
          <w:rFonts w:ascii="Arial Nova" w:hAnsi="Arial Nova"/>
          <w:color w:val="auto"/>
          <w:spacing w:val="-2"/>
          <w:sz w:val="24"/>
          <w:szCs w:val="24"/>
          <w:lang w:bidi="it-IT"/>
        </w:rPr>
        <w:t xml:space="preserve"> diventare persone di successo</w:t>
      </w:r>
      <w:r w:rsidRPr="000D3225">
        <w:rPr>
          <w:rFonts w:ascii="Arial Nova" w:hAnsi="Arial Nova"/>
          <w:color w:val="auto"/>
          <w:spacing w:val="-2"/>
          <w:sz w:val="24"/>
          <w:szCs w:val="24"/>
          <w:lang w:bidi="it-IT"/>
        </w:rPr>
        <w:t xml:space="preserve">, </w:t>
      </w:r>
      <w:r w:rsidR="002419F3" w:rsidRPr="000D3225">
        <w:rPr>
          <w:rFonts w:ascii="Arial Nova" w:hAnsi="Arial Nova"/>
          <w:color w:val="auto"/>
          <w:spacing w:val="-2"/>
          <w:sz w:val="24"/>
          <w:szCs w:val="24"/>
          <w:lang w:bidi="it-IT"/>
        </w:rPr>
        <w:t xml:space="preserve">dobbiamo cambiare il nostro atteggiamento e iniziare </w:t>
      </w:r>
      <w:r w:rsidR="00F62556" w:rsidRPr="000D3225">
        <w:rPr>
          <w:rFonts w:ascii="Arial Nova" w:hAnsi="Arial Nova"/>
          <w:color w:val="auto"/>
          <w:spacing w:val="-2"/>
          <w:sz w:val="24"/>
          <w:szCs w:val="24"/>
          <w:lang w:bidi="it-IT"/>
        </w:rPr>
        <w:t>ad intraprendere alcune azioni quotidiane</w:t>
      </w:r>
      <w:r w:rsidR="002419F3" w:rsidRPr="000D3225">
        <w:rPr>
          <w:rFonts w:ascii="Arial Nova" w:hAnsi="Arial Nova"/>
          <w:color w:val="auto"/>
          <w:spacing w:val="-2"/>
          <w:sz w:val="24"/>
          <w:szCs w:val="24"/>
          <w:lang w:bidi="it-IT"/>
        </w:rPr>
        <w:t>.</w:t>
      </w:r>
    </w:p>
    <w:p w14:paraId="31424607" w14:textId="77777777" w:rsidR="00F62556" w:rsidRPr="000D3225" w:rsidRDefault="00F62556" w:rsidP="008707DD">
      <w:pPr>
        <w:pStyle w:val="Informazionidicontatto"/>
        <w:spacing w:line="240" w:lineRule="auto"/>
        <w:jc w:val="both"/>
        <w:rPr>
          <w:rFonts w:ascii="Arial Nova" w:hAnsi="Arial Nova"/>
          <w:color w:val="auto"/>
          <w:spacing w:val="-2"/>
          <w:sz w:val="24"/>
          <w:szCs w:val="24"/>
          <w:lang w:bidi="it-IT"/>
        </w:rPr>
      </w:pPr>
    </w:p>
    <w:p w14:paraId="27043718" w14:textId="50DE0654" w:rsidR="003270AA" w:rsidRPr="000D3225" w:rsidRDefault="00F6255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Tornando</w:t>
      </w:r>
      <w:r w:rsidR="00A40E1A" w:rsidRPr="000D3225">
        <w:rPr>
          <w:rFonts w:ascii="Arial Nova" w:hAnsi="Arial Nova"/>
          <w:color w:val="auto"/>
          <w:spacing w:val="-2"/>
          <w:sz w:val="24"/>
          <w:szCs w:val="24"/>
          <w:lang w:bidi="it-IT"/>
        </w:rPr>
        <w:t xml:space="preserve"> a</w:t>
      </w:r>
      <w:r w:rsidRPr="000D3225">
        <w:rPr>
          <w:rFonts w:ascii="Arial Nova" w:hAnsi="Arial Nova"/>
          <w:color w:val="auto"/>
          <w:spacing w:val="-2"/>
          <w:sz w:val="24"/>
          <w:szCs w:val="24"/>
          <w:lang w:bidi="it-IT"/>
        </w:rPr>
        <w:t xml:space="preserve">lla nota ipnoterapeuta, </w:t>
      </w:r>
      <w:r w:rsidR="003270AA" w:rsidRPr="000D3225">
        <w:rPr>
          <w:rFonts w:ascii="Arial Nova" w:hAnsi="Arial Nova"/>
          <w:color w:val="auto"/>
          <w:spacing w:val="-2"/>
          <w:sz w:val="24"/>
          <w:szCs w:val="24"/>
          <w:lang w:bidi="it-IT"/>
        </w:rPr>
        <w:t>Marisa Peer</w:t>
      </w:r>
      <w:r w:rsidR="002419F3" w:rsidRPr="000D3225">
        <w:rPr>
          <w:rFonts w:ascii="Arial Nova" w:hAnsi="Arial Nova"/>
          <w:color w:val="auto"/>
          <w:spacing w:val="-2"/>
          <w:sz w:val="24"/>
          <w:szCs w:val="24"/>
          <w:lang w:bidi="it-IT"/>
        </w:rPr>
        <w:t xml:space="preserve">, ella </w:t>
      </w:r>
      <w:r w:rsidR="003270AA" w:rsidRPr="000D3225">
        <w:rPr>
          <w:rFonts w:ascii="Arial Nova" w:hAnsi="Arial Nova"/>
          <w:color w:val="auto"/>
          <w:spacing w:val="-2"/>
          <w:sz w:val="24"/>
          <w:szCs w:val="24"/>
          <w:lang w:bidi="it-IT"/>
        </w:rPr>
        <w:t>ha studiato i</w:t>
      </w:r>
      <w:r w:rsidRPr="000D3225">
        <w:rPr>
          <w:rFonts w:ascii="Arial Nova" w:hAnsi="Arial Nova"/>
          <w:color w:val="auto"/>
          <w:spacing w:val="-2"/>
          <w:sz w:val="24"/>
          <w:szCs w:val="24"/>
          <w:lang w:bidi="it-IT"/>
        </w:rPr>
        <w:t xml:space="preserve"> casi e gli atteggiamenti di</w:t>
      </w:r>
      <w:r w:rsidR="003270AA" w:rsidRPr="000D3225">
        <w:rPr>
          <w:rFonts w:ascii="Arial Nova" w:hAnsi="Arial Nova"/>
          <w:color w:val="auto"/>
          <w:spacing w:val="-2"/>
          <w:sz w:val="24"/>
          <w:szCs w:val="24"/>
          <w:lang w:bidi="it-IT"/>
        </w:rPr>
        <w:t xml:space="preserve"> molte persone di successo e ha identificato</w:t>
      </w:r>
      <w:r w:rsidR="005608AA" w:rsidRPr="000D3225">
        <w:rPr>
          <w:rFonts w:ascii="Arial Nova" w:hAnsi="Arial Nova"/>
          <w:color w:val="auto"/>
          <w:spacing w:val="-2"/>
          <w:sz w:val="24"/>
          <w:szCs w:val="24"/>
          <w:lang w:bidi="it-IT"/>
        </w:rPr>
        <w:t xml:space="preserve"> </w:t>
      </w:r>
      <w:r w:rsidR="003270AA" w:rsidRPr="000D3225">
        <w:rPr>
          <w:rFonts w:ascii="Arial Nova" w:hAnsi="Arial Nova"/>
          <w:color w:val="auto"/>
          <w:spacing w:val="-2"/>
          <w:sz w:val="24"/>
          <w:szCs w:val="24"/>
          <w:lang w:bidi="it-IT"/>
        </w:rPr>
        <w:t xml:space="preserve">alcuni modelli che possono aiutare anche noi a cambiare </w:t>
      </w:r>
      <w:r w:rsidR="00A104AB" w:rsidRPr="000D3225">
        <w:rPr>
          <w:rFonts w:ascii="Arial Nova" w:hAnsi="Arial Nova"/>
          <w:color w:val="auto"/>
          <w:spacing w:val="-2"/>
          <w:sz w:val="24"/>
          <w:szCs w:val="24"/>
          <w:lang w:bidi="it-IT"/>
        </w:rPr>
        <w:t>in modo semplice l</w:t>
      </w:r>
      <w:r w:rsidR="003270AA" w:rsidRPr="000D3225">
        <w:rPr>
          <w:rFonts w:ascii="Arial Nova" w:hAnsi="Arial Nova"/>
          <w:color w:val="auto"/>
          <w:spacing w:val="-2"/>
          <w:sz w:val="24"/>
          <w:szCs w:val="24"/>
          <w:lang w:bidi="it-IT"/>
        </w:rPr>
        <w:t>e nostre vite.</w:t>
      </w:r>
      <w:r w:rsidRPr="000D3225">
        <w:rPr>
          <w:rFonts w:ascii="Arial Nova" w:hAnsi="Arial Nova"/>
          <w:color w:val="auto"/>
          <w:spacing w:val="-2"/>
          <w:sz w:val="24"/>
          <w:szCs w:val="24"/>
          <w:lang w:bidi="it-IT"/>
        </w:rPr>
        <w:t xml:space="preserve"> Ogni giorno.</w:t>
      </w:r>
    </w:p>
    <w:p w14:paraId="482FC183" w14:textId="77777777" w:rsidR="00463BB1" w:rsidRPr="000D3225" w:rsidRDefault="00463BB1" w:rsidP="008707DD">
      <w:pPr>
        <w:pStyle w:val="Informazionidicontatto"/>
        <w:spacing w:line="240" w:lineRule="auto"/>
        <w:jc w:val="both"/>
        <w:rPr>
          <w:rFonts w:ascii="Arial Nova" w:hAnsi="Arial Nova"/>
          <w:color w:val="auto"/>
          <w:spacing w:val="-2"/>
          <w:sz w:val="24"/>
          <w:szCs w:val="24"/>
          <w:lang w:bidi="it-IT"/>
        </w:rPr>
      </w:pPr>
    </w:p>
    <w:p w14:paraId="7F52DF35" w14:textId="77777777" w:rsidR="00A104AB" w:rsidRPr="000D3225" w:rsidRDefault="00F6255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Innanzitutto</w:t>
      </w:r>
      <w:r w:rsidR="00A104AB" w:rsidRPr="000D3225">
        <w:rPr>
          <w:rFonts w:ascii="Arial Nova" w:hAnsi="Arial Nova"/>
          <w:color w:val="auto"/>
          <w:spacing w:val="-2"/>
          <w:sz w:val="24"/>
          <w:szCs w:val="24"/>
          <w:lang w:bidi="it-IT"/>
        </w:rPr>
        <w:t xml:space="preserve"> un consiglio che dà</w:t>
      </w:r>
      <w:r w:rsidR="00A40E1A" w:rsidRPr="000D3225">
        <w:rPr>
          <w:rFonts w:ascii="Arial Nova" w:hAnsi="Arial Nova"/>
          <w:color w:val="auto"/>
          <w:spacing w:val="-2"/>
          <w:sz w:val="24"/>
          <w:szCs w:val="24"/>
          <w:lang w:bidi="it-IT"/>
        </w:rPr>
        <w:t xml:space="preserve">: </w:t>
      </w:r>
      <w:r w:rsidR="001B6F53" w:rsidRPr="000D3225">
        <w:rPr>
          <w:rFonts w:ascii="Arial Nova" w:hAnsi="Arial Nova"/>
          <w:i/>
          <w:iCs/>
          <w:color w:val="auto"/>
          <w:spacing w:val="-2"/>
          <w:sz w:val="24"/>
          <w:szCs w:val="24"/>
          <w:lang w:bidi="it-IT"/>
        </w:rPr>
        <w:t xml:space="preserve">fai </w:t>
      </w:r>
      <w:r w:rsidR="003270AA" w:rsidRPr="000D3225">
        <w:rPr>
          <w:rFonts w:ascii="Arial Nova" w:hAnsi="Arial Nova"/>
          <w:i/>
          <w:iCs/>
          <w:color w:val="auto"/>
          <w:spacing w:val="-2"/>
          <w:sz w:val="24"/>
          <w:szCs w:val="24"/>
          <w:lang w:bidi="it-IT"/>
        </w:rPr>
        <w:t>anche ciò che non ami fare</w:t>
      </w:r>
      <w:r w:rsidR="003270AA" w:rsidRPr="000D3225">
        <w:rPr>
          <w:rFonts w:ascii="Arial Nova" w:hAnsi="Arial Nova"/>
          <w:color w:val="auto"/>
          <w:spacing w:val="-2"/>
          <w:sz w:val="24"/>
          <w:szCs w:val="24"/>
          <w:lang w:bidi="it-IT"/>
        </w:rPr>
        <w:t xml:space="preserve">. </w:t>
      </w:r>
    </w:p>
    <w:p w14:paraId="1594F592" w14:textId="56BBFA06" w:rsidR="003270AA"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1B6F53" w:rsidRPr="000D3225">
        <w:rPr>
          <w:rFonts w:ascii="Arial Nova" w:hAnsi="Arial Nova"/>
          <w:color w:val="auto"/>
          <w:spacing w:val="-2"/>
          <w:sz w:val="24"/>
          <w:szCs w:val="24"/>
          <w:lang w:bidi="it-IT"/>
        </w:rPr>
        <w:t xml:space="preserve"> necessario.</w:t>
      </w:r>
    </w:p>
    <w:p w14:paraId="73AEA444" w14:textId="5E61458A" w:rsidR="00A40E1A" w:rsidRPr="000D3225" w:rsidRDefault="00A40E1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w:t>
      </w:r>
      <w:r w:rsidR="001B6F53" w:rsidRPr="000D3225">
        <w:rPr>
          <w:rFonts w:ascii="Arial Nova" w:hAnsi="Arial Nova"/>
          <w:color w:val="auto"/>
          <w:spacing w:val="-2"/>
          <w:sz w:val="24"/>
          <w:szCs w:val="24"/>
          <w:lang w:bidi="it-IT"/>
        </w:rPr>
        <w:t>devi</w:t>
      </w:r>
      <w:r w:rsidRPr="000D3225">
        <w:rPr>
          <w:rFonts w:ascii="Arial Nova" w:hAnsi="Arial Nova"/>
          <w:color w:val="auto"/>
          <w:spacing w:val="-2"/>
          <w:sz w:val="24"/>
          <w:szCs w:val="24"/>
          <w:lang w:bidi="it-IT"/>
        </w:rPr>
        <w:t xml:space="preserve"> rimandare in attesa di qualche circostanza fortuita.</w:t>
      </w:r>
    </w:p>
    <w:p w14:paraId="147646CA" w14:textId="77777777" w:rsidR="00A104AB" w:rsidRPr="000D3225" w:rsidRDefault="00A104AB" w:rsidP="008707DD">
      <w:pPr>
        <w:pStyle w:val="Informazionidicontatto"/>
        <w:spacing w:line="240" w:lineRule="auto"/>
        <w:jc w:val="both"/>
        <w:rPr>
          <w:rFonts w:ascii="Arial Nova" w:hAnsi="Arial Nova"/>
          <w:color w:val="auto"/>
          <w:spacing w:val="-2"/>
          <w:sz w:val="24"/>
          <w:szCs w:val="24"/>
          <w:lang w:bidi="it-IT"/>
        </w:rPr>
      </w:pPr>
    </w:p>
    <w:p w14:paraId="7B2AA697" w14:textId="149DC2E2" w:rsidR="00A104AB" w:rsidRDefault="00A104A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Ad esempio, </w:t>
      </w:r>
      <w:r w:rsidR="00DD2793">
        <w:rPr>
          <w:rFonts w:ascii="Arial Nova" w:hAnsi="Arial Nova"/>
          <w:color w:val="auto"/>
          <w:spacing w:val="-2"/>
          <w:sz w:val="24"/>
          <w:szCs w:val="24"/>
          <w:lang w:bidi="it-IT"/>
        </w:rPr>
        <w:t>è</w:t>
      </w:r>
      <w:r w:rsidR="003270AA" w:rsidRPr="000D3225">
        <w:rPr>
          <w:rFonts w:ascii="Arial Nova" w:hAnsi="Arial Nova"/>
          <w:color w:val="auto"/>
          <w:spacing w:val="-2"/>
          <w:sz w:val="24"/>
          <w:szCs w:val="24"/>
          <w:lang w:bidi="it-IT"/>
        </w:rPr>
        <w:t xml:space="preserve"> come se dicessi: scriverò questo libro quando sarò davvero motivat</w:t>
      </w:r>
      <w:r w:rsidR="001B6F53" w:rsidRPr="000D3225">
        <w:rPr>
          <w:rFonts w:ascii="Arial Nova" w:hAnsi="Arial Nova"/>
          <w:color w:val="auto"/>
          <w:spacing w:val="-2"/>
          <w:sz w:val="24"/>
          <w:szCs w:val="24"/>
          <w:lang w:bidi="it-IT"/>
        </w:rPr>
        <w:t>a</w:t>
      </w:r>
      <w:r w:rsidR="00DD2793">
        <w:rPr>
          <w:rFonts w:ascii="Arial Nova" w:hAnsi="Arial Nova"/>
          <w:color w:val="auto"/>
          <w:spacing w:val="-2"/>
          <w:sz w:val="24"/>
          <w:szCs w:val="24"/>
          <w:lang w:bidi="it-IT"/>
        </w:rPr>
        <w:t xml:space="preserve"> e davvero pronta.</w:t>
      </w:r>
    </w:p>
    <w:p w14:paraId="034A1BFE" w14:textId="581346F3" w:rsidR="00DD2793" w:rsidRPr="000D3225" w:rsidRDefault="00DD2793"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Forse non lo sarò mai.</w:t>
      </w:r>
    </w:p>
    <w:p w14:paraId="1F5C43D5" w14:textId="22E9D929" w:rsidR="00A104AB" w:rsidRPr="000D3225" w:rsidRDefault="00A104A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w:t>
      </w:r>
      <w:r w:rsidR="00A40E1A" w:rsidRPr="000D3225">
        <w:rPr>
          <w:rFonts w:ascii="Arial Nova" w:hAnsi="Arial Nova"/>
          <w:color w:val="auto"/>
          <w:spacing w:val="-2"/>
          <w:sz w:val="24"/>
          <w:szCs w:val="24"/>
          <w:lang w:bidi="it-IT"/>
        </w:rPr>
        <w:t xml:space="preserve">nvece, l’atteggiamento corretto non è </w:t>
      </w:r>
      <w:r w:rsidR="003270AA" w:rsidRPr="000D3225">
        <w:rPr>
          <w:rFonts w:ascii="Arial Nova" w:hAnsi="Arial Nova"/>
          <w:color w:val="auto"/>
          <w:spacing w:val="-2"/>
          <w:sz w:val="24"/>
          <w:szCs w:val="24"/>
          <w:lang w:bidi="it-IT"/>
        </w:rPr>
        <w:t>aspettare</w:t>
      </w:r>
      <w:r w:rsidR="00F62556" w:rsidRPr="000D3225">
        <w:rPr>
          <w:rFonts w:ascii="Arial Nova" w:hAnsi="Arial Nova"/>
          <w:color w:val="auto"/>
          <w:spacing w:val="-2"/>
          <w:sz w:val="24"/>
          <w:szCs w:val="24"/>
          <w:lang w:bidi="it-IT"/>
        </w:rPr>
        <w:t xml:space="preserve">, </w:t>
      </w:r>
      <w:r w:rsidR="00A40E1A" w:rsidRPr="000D3225">
        <w:rPr>
          <w:rFonts w:ascii="Arial Nova" w:hAnsi="Arial Nova"/>
          <w:color w:val="auto"/>
          <w:spacing w:val="-2"/>
          <w:sz w:val="24"/>
          <w:szCs w:val="24"/>
          <w:lang w:bidi="it-IT"/>
        </w:rPr>
        <w:t xml:space="preserve">ma </w:t>
      </w:r>
      <w:r w:rsidR="001B6F53" w:rsidRPr="000D3225">
        <w:rPr>
          <w:rFonts w:ascii="Arial Nova" w:hAnsi="Arial Nova"/>
          <w:color w:val="auto"/>
          <w:spacing w:val="-2"/>
          <w:sz w:val="24"/>
          <w:szCs w:val="24"/>
          <w:lang w:bidi="it-IT"/>
        </w:rPr>
        <w:t xml:space="preserve">iniziare. </w:t>
      </w:r>
    </w:p>
    <w:p w14:paraId="6C36CA0F" w14:textId="177E71A1" w:rsidR="003270AA" w:rsidRPr="000D3225" w:rsidRDefault="001B6F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w:t>
      </w:r>
      <w:r w:rsidR="003270AA" w:rsidRPr="000D3225">
        <w:rPr>
          <w:rFonts w:ascii="Arial Nova" w:hAnsi="Arial Nova"/>
          <w:color w:val="auto"/>
          <w:spacing w:val="-2"/>
          <w:sz w:val="24"/>
          <w:szCs w:val="24"/>
          <w:lang w:bidi="it-IT"/>
        </w:rPr>
        <w:t>a motivazione la trov</w:t>
      </w:r>
      <w:r w:rsidRPr="000D3225">
        <w:rPr>
          <w:rFonts w:ascii="Arial Nova" w:hAnsi="Arial Nova"/>
          <w:color w:val="auto"/>
          <w:spacing w:val="-2"/>
          <w:sz w:val="24"/>
          <w:szCs w:val="24"/>
          <w:lang w:bidi="it-IT"/>
        </w:rPr>
        <w:t>i</w:t>
      </w:r>
      <w:r w:rsidR="003270AA" w:rsidRPr="000D3225">
        <w:rPr>
          <w:rFonts w:ascii="Arial Nova" w:hAnsi="Arial Nova"/>
          <w:color w:val="auto"/>
          <w:spacing w:val="-2"/>
          <w:sz w:val="24"/>
          <w:szCs w:val="24"/>
          <w:lang w:bidi="it-IT"/>
        </w:rPr>
        <w:t xml:space="preserve"> </w:t>
      </w:r>
      <w:r w:rsidR="00A104AB" w:rsidRPr="000D3225">
        <w:rPr>
          <w:rFonts w:ascii="Arial Nova" w:hAnsi="Arial Nova"/>
          <w:color w:val="auto"/>
          <w:spacing w:val="-2"/>
          <w:sz w:val="24"/>
          <w:szCs w:val="24"/>
          <w:lang w:bidi="it-IT"/>
        </w:rPr>
        <w:t>sempre n</w:t>
      </w:r>
      <w:r w:rsidR="003270AA" w:rsidRPr="000D3225">
        <w:rPr>
          <w:rFonts w:ascii="Arial Nova" w:hAnsi="Arial Nova"/>
          <w:color w:val="auto"/>
          <w:spacing w:val="-2"/>
          <w:sz w:val="24"/>
          <w:szCs w:val="24"/>
          <w:lang w:bidi="it-IT"/>
        </w:rPr>
        <w:t xml:space="preserve">ell’azione. </w:t>
      </w:r>
    </w:p>
    <w:p w14:paraId="2699F30F" w14:textId="3F7292CF" w:rsidR="001B6F53" w:rsidRPr="000D3225" w:rsidRDefault="001B6F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E infatti è così. Ogni giorno non vedo l’ora di aprire il computer</w:t>
      </w:r>
      <w:r w:rsidR="00644784" w:rsidRPr="000D3225">
        <w:rPr>
          <w:rFonts w:ascii="Arial Nova" w:hAnsi="Arial Nova"/>
          <w:color w:val="auto"/>
          <w:spacing w:val="-2"/>
          <w:sz w:val="24"/>
          <w:szCs w:val="24"/>
          <w:lang w:bidi="it-IT"/>
        </w:rPr>
        <w:t xml:space="preserve"> e la sera non vorrei mai andare a dormire.</w:t>
      </w:r>
    </w:p>
    <w:p w14:paraId="0875E278" w14:textId="77777777" w:rsidR="00A104AB" w:rsidRPr="000D3225" w:rsidRDefault="00A104AB" w:rsidP="008707DD">
      <w:pPr>
        <w:pStyle w:val="Informazionidicontatto"/>
        <w:spacing w:line="240" w:lineRule="auto"/>
        <w:jc w:val="both"/>
        <w:rPr>
          <w:rFonts w:ascii="Arial Nova" w:hAnsi="Arial Nova"/>
          <w:color w:val="auto"/>
          <w:spacing w:val="-2"/>
          <w:sz w:val="24"/>
          <w:szCs w:val="24"/>
          <w:lang w:bidi="it-IT"/>
        </w:rPr>
      </w:pPr>
    </w:p>
    <w:p w14:paraId="261E218C" w14:textId="68D9D965" w:rsidR="001B6F53" w:rsidRPr="000D3225" w:rsidRDefault="001B6F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Mi ricollego un</w:t>
      </w:r>
      <w:r w:rsidR="003270AA" w:rsidRPr="000D3225">
        <w:rPr>
          <w:rFonts w:ascii="Arial Nova" w:hAnsi="Arial Nova"/>
          <w:color w:val="auto"/>
          <w:spacing w:val="-2"/>
          <w:sz w:val="24"/>
          <w:szCs w:val="24"/>
          <w:lang w:bidi="it-IT"/>
        </w:rPr>
        <w:t xml:space="preserve"> po' </w:t>
      </w:r>
      <w:r w:rsidRPr="000D3225">
        <w:rPr>
          <w:rFonts w:ascii="Arial Nova" w:hAnsi="Arial Nova"/>
          <w:color w:val="auto"/>
          <w:spacing w:val="-2"/>
          <w:sz w:val="24"/>
          <w:szCs w:val="24"/>
          <w:lang w:bidi="it-IT"/>
        </w:rPr>
        <w:t>a</w:t>
      </w:r>
      <w:r w:rsidR="003270AA" w:rsidRPr="000D3225">
        <w:rPr>
          <w:rFonts w:ascii="Arial Nova" w:hAnsi="Arial Nova"/>
          <w:color w:val="auto"/>
          <w:spacing w:val="-2"/>
          <w:sz w:val="24"/>
          <w:szCs w:val="24"/>
          <w:lang w:bidi="it-IT"/>
        </w:rPr>
        <w:t>l discorso che facev</w:t>
      </w:r>
      <w:r w:rsidRPr="000D3225">
        <w:rPr>
          <w:rFonts w:ascii="Arial Nova" w:hAnsi="Arial Nova"/>
          <w:color w:val="auto"/>
          <w:spacing w:val="-2"/>
          <w:sz w:val="24"/>
          <w:szCs w:val="24"/>
          <w:lang w:bidi="it-IT"/>
        </w:rPr>
        <w:t>o</w:t>
      </w:r>
      <w:r w:rsidR="003270AA" w:rsidRPr="000D3225">
        <w:rPr>
          <w:rFonts w:ascii="Arial Nova" w:hAnsi="Arial Nova"/>
          <w:color w:val="auto"/>
          <w:spacing w:val="-2"/>
          <w:sz w:val="24"/>
          <w:szCs w:val="24"/>
          <w:lang w:bidi="it-IT"/>
        </w:rPr>
        <w:t xml:space="preserve"> </w:t>
      </w:r>
      <w:r w:rsidR="002419F3" w:rsidRPr="000D3225">
        <w:rPr>
          <w:rFonts w:ascii="Arial Nova" w:hAnsi="Arial Nova"/>
          <w:color w:val="auto"/>
          <w:spacing w:val="-2"/>
          <w:sz w:val="24"/>
          <w:szCs w:val="24"/>
          <w:lang w:bidi="it-IT"/>
        </w:rPr>
        <w:t>sullo</w:t>
      </w:r>
      <w:r w:rsidR="003270AA" w:rsidRPr="000D3225">
        <w:rPr>
          <w:rFonts w:ascii="Arial Nova" w:hAnsi="Arial Nova"/>
          <w:color w:val="auto"/>
          <w:spacing w:val="-2"/>
          <w:sz w:val="24"/>
          <w:szCs w:val="24"/>
          <w:lang w:bidi="it-IT"/>
        </w:rPr>
        <w:t xml:space="preserve"> stare fermi ad aspettare qualcosa che arriva dall’esterno</w:t>
      </w:r>
      <w:r w:rsidRPr="000D3225">
        <w:rPr>
          <w:rFonts w:ascii="Arial Nova" w:hAnsi="Arial Nova"/>
          <w:color w:val="auto"/>
          <w:spacing w:val="-2"/>
          <w:sz w:val="24"/>
          <w:szCs w:val="24"/>
          <w:lang w:bidi="it-IT"/>
        </w:rPr>
        <w:t>, ricordi?</w:t>
      </w:r>
    </w:p>
    <w:p w14:paraId="132D3286" w14:textId="4621E7B0" w:rsidR="003270AA" w:rsidRPr="000D3225" w:rsidRDefault="00A104A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Si, a volte stiamo lì ad aspettare, </w:t>
      </w:r>
      <w:r w:rsidR="003270AA" w:rsidRPr="000D3225">
        <w:rPr>
          <w:rFonts w:ascii="Arial Nova" w:hAnsi="Arial Nova"/>
          <w:color w:val="auto"/>
          <w:spacing w:val="-2"/>
          <w:sz w:val="24"/>
          <w:szCs w:val="24"/>
          <w:lang w:bidi="it-IT"/>
        </w:rPr>
        <w:t xml:space="preserve">invece </w:t>
      </w:r>
      <w:r w:rsidR="001B6F53" w:rsidRPr="000D3225">
        <w:rPr>
          <w:rFonts w:ascii="Arial Nova" w:hAnsi="Arial Nova"/>
          <w:color w:val="auto"/>
          <w:spacing w:val="-2"/>
          <w:sz w:val="24"/>
          <w:szCs w:val="24"/>
          <w:lang w:bidi="it-IT"/>
        </w:rPr>
        <w:t xml:space="preserve">la verità è che </w:t>
      </w:r>
      <w:r w:rsidR="003270AA" w:rsidRPr="000D3225">
        <w:rPr>
          <w:rFonts w:ascii="Arial Nova" w:hAnsi="Arial Nova"/>
          <w:color w:val="auto"/>
          <w:spacing w:val="-2"/>
          <w:sz w:val="24"/>
          <w:szCs w:val="24"/>
          <w:lang w:bidi="it-IT"/>
        </w:rPr>
        <w:t xml:space="preserve">dobbiamo </w:t>
      </w:r>
      <w:r w:rsidRPr="000D3225">
        <w:rPr>
          <w:rFonts w:ascii="Arial Nova" w:hAnsi="Arial Nova"/>
          <w:color w:val="auto"/>
          <w:spacing w:val="-2"/>
          <w:sz w:val="24"/>
          <w:szCs w:val="24"/>
          <w:lang w:bidi="it-IT"/>
        </w:rPr>
        <w:t xml:space="preserve">iniziare a </w:t>
      </w:r>
      <w:r w:rsidR="003270AA" w:rsidRPr="000D3225">
        <w:rPr>
          <w:rFonts w:ascii="Arial Nova" w:hAnsi="Arial Nova"/>
          <w:color w:val="auto"/>
          <w:spacing w:val="-2"/>
          <w:sz w:val="24"/>
          <w:szCs w:val="24"/>
          <w:lang w:bidi="it-IT"/>
        </w:rPr>
        <w:t xml:space="preserve">cercare dentro di noi. </w:t>
      </w:r>
    </w:p>
    <w:p w14:paraId="03081057" w14:textId="00EB2579" w:rsidR="003270AA" w:rsidRPr="000D3225" w:rsidRDefault="003270A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A volte si fa qualcosa che non si ama fare e si finisce per scoprire che ci piace davvero molto. </w:t>
      </w:r>
    </w:p>
    <w:p w14:paraId="60D084C3" w14:textId="77777777" w:rsidR="001B6F53" w:rsidRPr="000D3225" w:rsidRDefault="001B6F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 volte si ha paura di dire una cosa o di affrontare una situazione, per poi scoprire che ne valeva davvero la pena.</w:t>
      </w:r>
    </w:p>
    <w:p w14:paraId="2BE1F4E1" w14:textId="77777777" w:rsidR="001B6F53" w:rsidRPr="000D3225" w:rsidRDefault="001B6F53" w:rsidP="008707DD">
      <w:pPr>
        <w:pStyle w:val="Informazionidicontatto"/>
        <w:spacing w:line="240" w:lineRule="auto"/>
        <w:jc w:val="both"/>
        <w:rPr>
          <w:rFonts w:ascii="Arial Nova" w:hAnsi="Arial Nova"/>
          <w:color w:val="auto"/>
          <w:spacing w:val="-2"/>
          <w:sz w:val="24"/>
          <w:szCs w:val="24"/>
          <w:lang w:bidi="it-IT"/>
        </w:rPr>
      </w:pPr>
    </w:p>
    <w:p w14:paraId="16FBF1F9" w14:textId="01DF21D8" w:rsidR="002419F3" w:rsidRPr="000D3225" w:rsidRDefault="001B6F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w:t>
      </w:r>
      <w:r w:rsidR="00A40E1A" w:rsidRPr="000D3225">
        <w:rPr>
          <w:rFonts w:ascii="Arial Nova" w:hAnsi="Arial Nova"/>
          <w:color w:val="auto"/>
          <w:spacing w:val="-2"/>
          <w:sz w:val="24"/>
          <w:szCs w:val="24"/>
          <w:lang w:bidi="it-IT"/>
        </w:rPr>
        <w:t>vevo tanti appunti sparsi di cose annotate</w:t>
      </w:r>
      <w:r w:rsidR="002419F3" w:rsidRPr="000D3225">
        <w:rPr>
          <w:rFonts w:ascii="Arial Nova" w:hAnsi="Arial Nova"/>
          <w:color w:val="auto"/>
          <w:spacing w:val="-2"/>
          <w:sz w:val="24"/>
          <w:szCs w:val="24"/>
          <w:lang w:bidi="it-IT"/>
        </w:rPr>
        <w:t xml:space="preserve">, citazioni, </w:t>
      </w:r>
      <w:r w:rsidR="00A40E1A" w:rsidRPr="000D3225">
        <w:rPr>
          <w:rFonts w:ascii="Arial Nova" w:hAnsi="Arial Nova"/>
          <w:color w:val="auto"/>
          <w:spacing w:val="-2"/>
          <w:sz w:val="24"/>
          <w:szCs w:val="24"/>
          <w:lang w:bidi="it-IT"/>
        </w:rPr>
        <w:t>frasi d’effetto</w:t>
      </w:r>
      <w:r w:rsidR="002419F3" w:rsidRPr="000D3225">
        <w:rPr>
          <w:rFonts w:ascii="Arial Nova" w:hAnsi="Arial Nova"/>
          <w:color w:val="auto"/>
          <w:spacing w:val="-2"/>
          <w:sz w:val="24"/>
          <w:szCs w:val="24"/>
          <w:lang w:bidi="it-IT"/>
        </w:rPr>
        <w:t>,</w:t>
      </w:r>
      <w:r w:rsidR="00A40E1A" w:rsidRPr="000D3225">
        <w:rPr>
          <w:rFonts w:ascii="Arial Nova" w:hAnsi="Arial Nova"/>
          <w:color w:val="auto"/>
          <w:spacing w:val="-2"/>
          <w:sz w:val="24"/>
          <w:szCs w:val="24"/>
          <w:lang w:bidi="it-IT"/>
        </w:rPr>
        <w:t xml:space="preserve"> ma mi faceva fatica mettere tutto insieme.</w:t>
      </w:r>
      <w:r w:rsidR="002419F3" w:rsidRPr="000D3225">
        <w:rPr>
          <w:rFonts w:ascii="Arial Nova" w:hAnsi="Arial Nova"/>
          <w:color w:val="auto"/>
          <w:spacing w:val="-2"/>
          <w:sz w:val="24"/>
          <w:szCs w:val="24"/>
          <w:lang w:bidi="it-IT"/>
        </w:rPr>
        <w:t xml:space="preserve"> </w:t>
      </w:r>
    </w:p>
    <w:p w14:paraId="682208F3" w14:textId="4573A151" w:rsidR="001B6F53" w:rsidRPr="000D3225" w:rsidRDefault="001B6F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Sembrava impossibile dare forma al tutto.</w:t>
      </w:r>
    </w:p>
    <w:p w14:paraId="3E10EB59" w14:textId="776CD704" w:rsidR="001B6F53" w:rsidRPr="000D3225" w:rsidRDefault="001B6F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l</w:t>
      </w:r>
      <w:r w:rsidR="00A40E1A" w:rsidRPr="000D3225">
        <w:rPr>
          <w:rFonts w:ascii="Arial Nova" w:hAnsi="Arial Nova"/>
          <w:color w:val="auto"/>
          <w:spacing w:val="-2"/>
          <w:sz w:val="24"/>
          <w:szCs w:val="24"/>
          <w:lang w:bidi="it-IT"/>
        </w:rPr>
        <w:t xml:space="preserve">o sto facendo e il tutto </w:t>
      </w:r>
      <w:r w:rsidR="00A104AB" w:rsidRPr="000D3225">
        <w:rPr>
          <w:rFonts w:ascii="Arial Nova" w:hAnsi="Arial Nova"/>
          <w:color w:val="auto"/>
          <w:spacing w:val="-2"/>
          <w:sz w:val="24"/>
          <w:szCs w:val="24"/>
          <w:lang w:bidi="it-IT"/>
        </w:rPr>
        <w:t>si unisce</w:t>
      </w:r>
      <w:r w:rsidRPr="000D3225">
        <w:rPr>
          <w:rFonts w:ascii="Arial Nova" w:hAnsi="Arial Nova"/>
          <w:color w:val="auto"/>
          <w:spacing w:val="-2"/>
          <w:sz w:val="24"/>
          <w:szCs w:val="24"/>
          <w:lang w:bidi="it-IT"/>
        </w:rPr>
        <w:t>,</w:t>
      </w:r>
      <w:r w:rsidR="00A40E1A" w:rsidRPr="000D3225">
        <w:rPr>
          <w:rFonts w:ascii="Arial Nova" w:hAnsi="Arial Nova"/>
          <w:color w:val="auto"/>
          <w:spacing w:val="-2"/>
          <w:sz w:val="24"/>
          <w:szCs w:val="24"/>
          <w:lang w:bidi="it-IT"/>
        </w:rPr>
        <w:t xml:space="preserve"> piano piano.</w:t>
      </w:r>
      <w:r w:rsidR="002419F3" w:rsidRPr="000D3225">
        <w:rPr>
          <w:rFonts w:ascii="Arial Nova" w:hAnsi="Arial Nova"/>
          <w:color w:val="auto"/>
          <w:spacing w:val="-2"/>
          <w:sz w:val="24"/>
          <w:szCs w:val="24"/>
          <w:lang w:bidi="it-IT"/>
        </w:rPr>
        <w:t xml:space="preserve"> </w:t>
      </w:r>
    </w:p>
    <w:p w14:paraId="7CC99C0B" w14:textId="35A84698" w:rsidR="00A40E1A" w:rsidRPr="000D3225" w:rsidRDefault="002419F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Bell</w:t>
      </w:r>
      <w:r w:rsidR="00DD2793">
        <w:rPr>
          <w:rFonts w:ascii="Arial Nova" w:hAnsi="Arial Nova"/>
          <w:color w:val="auto"/>
          <w:spacing w:val="-2"/>
          <w:sz w:val="24"/>
          <w:szCs w:val="24"/>
          <w:lang w:bidi="it-IT"/>
        </w:rPr>
        <w:t>o</w:t>
      </w:r>
      <w:r w:rsidRPr="000D3225">
        <w:rPr>
          <w:rFonts w:ascii="Arial Nova" w:hAnsi="Arial Nova"/>
          <w:color w:val="auto"/>
          <w:spacing w:val="-2"/>
          <w:sz w:val="24"/>
          <w:szCs w:val="24"/>
          <w:lang w:bidi="it-IT"/>
        </w:rPr>
        <w:t xml:space="preserve"> o </w:t>
      </w:r>
      <w:r w:rsidR="00A104AB" w:rsidRPr="000D3225">
        <w:rPr>
          <w:rFonts w:ascii="Arial Nova" w:hAnsi="Arial Nova"/>
          <w:color w:val="auto"/>
          <w:spacing w:val="-2"/>
          <w:sz w:val="24"/>
          <w:szCs w:val="24"/>
          <w:lang w:bidi="it-IT"/>
        </w:rPr>
        <w:t>brutto c</w:t>
      </w:r>
      <w:r w:rsidRPr="000D3225">
        <w:rPr>
          <w:rFonts w:ascii="Arial Nova" w:hAnsi="Arial Nova"/>
          <w:color w:val="auto"/>
          <w:spacing w:val="-2"/>
          <w:sz w:val="24"/>
          <w:szCs w:val="24"/>
          <w:lang w:bidi="it-IT"/>
        </w:rPr>
        <w:t>he</w:t>
      </w:r>
      <w:r w:rsidR="001B6F53" w:rsidRPr="000D3225">
        <w:rPr>
          <w:rFonts w:ascii="Arial Nova" w:hAnsi="Arial Nova"/>
          <w:color w:val="auto"/>
          <w:spacing w:val="-2"/>
          <w:sz w:val="24"/>
          <w:szCs w:val="24"/>
          <w:lang w:bidi="it-IT"/>
        </w:rPr>
        <w:t xml:space="preserve"> sia il risultato</w:t>
      </w:r>
      <w:r w:rsidRPr="000D3225">
        <w:rPr>
          <w:rFonts w:ascii="Arial Nova" w:hAnsi="Arial Nova"/>
          <w:color w:val="auto"/>
          <w:spacing w:val="-2"/>
          <w:sz w:val="24"/>
          <w:szCs w:val="24"/>
          <w:lang w:bidi="it-IT"/>
        </w:rPr>
        <w:t>, sto mettendo insieme i miei pensieri e i punti salienti per una nuova vita.</w:t>
      </w:r>
    </w:p>
    <w:p w14:paraId="2BB03A2D" w14:textId="2FB94731" w:rsidR="00A40E1A" w:rsidRPr="000D3225" w:rsidRDefault="00A40E1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Condividerlo con </w:t>
      </w:r>
      <w:r w:rsidR="001B6F53" w:rsidRPr="000D3225">
        <w:rPr>
          <w:rFonts w:ascii="Arial Nova" w:hAnsi="Arial Nova"/>
          <w:color w:val="auto"/>
          <w:spacing w:val="-2"/>
          <w:sz w:val="24"/>
          <w:szCs w:val="24"/>
          <w:lang w:bidi="it-IT"/>
        </w:rPr>
        <w:t>te</w:t>
      </w:r>
      <w:r w:rsidRPr="000D3225">
        <w:rPr>
          <w:rFonts w:ascii="Arial Nova" w:hAnsi="Arial Nova"/>
          <w:color w:val="auto"/>
          <w:spacing w:val="-2"/>
          <w:sz w:val="24"/>
          <w:szCs w:val="24"/>
          <w:lang w:bidi="it-IT"/>
        </w:rPr>
        <w:t xml:space="preserve"> è una grande motivazione e mi fa alzare felice al mattino.</w:t>
      </w:r>
    </w:p>
    <w:p w14:paraId="28F91FE9" w14:textId="77777777" w:rsidR="00A40E1A" w:rsidRPr="000D3225" w:rsidRDefault="00A40E1A" w:rsidP="008707DD">
      <w:pPr>
        <w:pStyle w:val="Informazionidicontatto"/>
        <w:spacing w:line="240" w:lineRule="auto"/>
        <w:jc w:val="both"/>
        <w:rPr>
          <w:rFonts w:ascii="Arial Nova" w:hAnsi="Arial Nova"/>
          <w:color w:val="auto"/>
          <w:spacing w:val="-2"/>
          <w:sz w:val="24"/>
          <w:szCs w:val="24"/>
          <w:lang w:bidi="it-IT"/>
        </w:rPr>
      </w:pPr>
    </w:p>
    <w:p w14:paraId="6CCF4C66" w14:textId="71ECF8D1" w:rsidR="002419F3" w:rsidRPr="000D3225" w:rsidRDefault="003270A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Ma se non </w:t>
      </w:r>
      <w:r w:rsidR="00A40E1A" w:rsidRPr="000D3225">
        <w:rPr>
          <w:rFonts w:ascii="Arial Nova" w:hAnsi="Arial Nova"/>
          <w:color w:val="auto"/>
          <w:spacing w:val="-2"/>
          <w:sz w:val="24"/>
          <w:szCs w:val="24"/>
          <w:lang w:bidi="it-IT"/>
        </w:rPr>
        <w:t xml:space="preserve">avessi cominciato non lo avrei mai scoperto. </w:t>
      </w:r>
    </w:p>
    <w:p w14:paraId="2B1257D9" w14:textId="2B4986DD" w:rsidR="001B6F53" w:rsidRPr="000D3225" w:rsidRDefault="001B6F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Sarebbe rimasto uno dei tanti so</w:t>
      </w:r>
      <w:r w:rsidR="00A104AB" w:rsidRPr="000D3225">
        <w:rPr>
          <w:rFonts w:ascii="Arial Nova" w:hAnsi="Arial Nova"/>
          <w:color w:val="auto"/>
          <w:spacing w:val="-2"/>
          <w:sz w:val="24"/>
          <w:szCs w:val="24"/>
          <w:lang w:bidi="it-IT"/>
        </w:rPr>
        <w:t>g</w:t>
      </w:r>
      <w:r w:rsidRPr="000D3225">
        <w:rPr>
          <w:rFonts w:ascii="Arial Nova" w:hAnsi="Arial Nova"/>
          <w:color w:val="auto"/>
          <w:spacing w:val="-2"/>
          <w:sz w:val="24"/>
          <w:szCs w:val="24"/>
          <w:lang w:bidi="it-IT"/>
        </w:rPr>
        <w:t xml:space="preserve">ni </w:t>
      </w:r>
      <w:r w:rsidR="00A104AB" w:rsidRPr="000D3225">
        <w:rPr>
          <w:rFonts w:ascii="Arial Nova" w:hAnsi="Arial Nova"/>
          <w:color w:val="auto"/>
          <w:spacing w:val="-2"/>
          <w:sz w:val="24"/>
          <w:szCs w:val="24"/>
          <w:lang w:bidi="it-IT"/>
        </w:rPr>
        <w:t>nel cassetto</w:t>
      </w:r>
      <w:r w:rsidRPr="000D3225">
        <w:rPr>
          <w:rFonts w:ascii="Arial Nova" w:hAnsi="Arial Nova"/>
          <w:color w:val="auto"/>
          <w:spacing w:val="-2"/>
          <w:sz w:val="24"/>
          <w:szCs w:val="24"/>
          <w:lang w:bidi="it-IT"/>
        </w:rPr>
        <w:t>.</w:t>
      </w:r>
    </w:p>
    <w:p w14:paraId="1759871E" w14:textId="30B2AE09" w:rsidR="001B6F53" w:rsidRPr="000D3225" w:rsidRDefault="001B6F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lo faccio per diventare famosa, ma inizio a comportarmi come una persona di successo.</w:t>
      </w:r>
    </w:p>
    <w:p w14:paraId="726DF43D" w14:textId="1ACB2065" w:rsidR="003270AA" w:rsidRPr="000D3225" w:rsidRDefault="00A40E1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w:t>
      </w:r>
      <w:r w:rsidR="002419F3" w:rsidRPr="000D3225">
        <w:rPr>
          <w:rFonts w:ascii="Arial Nova" w:hAnsi="Arial Nova"/>
          <w:color w:val="auto"/>
          <w:spacing w:val="-2"/>
          <w:sz w:val="24"/>
          <w:szCs w:val="24"/>
          <w:lang w:bidi="it-IT"/>
        </w:rPr>
        <w:t xml:space="preserve"> una cosa non la </w:t>
      </w:r>
      <w:r w:rsidRPr="000D3225">
        <w:rPr>
          <w:rFonts w:ascii="Arial Nova" w:hAnsi="Arial Nova"/>
          <w:color w:val="auto"/>
          <w:spacing w:val="-2"/>
          <w:sz w:val="24"/>
          <w:szCs w:val="24"/>
          <w:lang w:bidi="it-IT"/>
        </w:rPr>
        <w:t>c</w:t>
      </w:r>
      <w:r w:rsidR="003270AA" w:rsidRPr="000D3225">
        <w:rPr>
          <w:rFonts w:ascii="Arial Nova" w:hAnsi="Arial Nova"/>
          <w:color w:val="auto"/>
          <w:spacing w:val="-2"/>
          <w:sz w:val="24"/>
          <w:szCs w:val="24"/>
          <w:lang w:bidi="it-IT"/>
        </w:rPr>
        <w:t>ominciamo</w:t>
      </w:r>
      <w:r w:rsidR="002419F3" w:rsidRPr="000D3225">
        <w:rPr>
          <w:rFonts w:ascii="Arial Nova" w:hAnsi="Arial Nova"/>
          <w:color w:val="auto"/>
          <w:spacing w:val="-2"/>
          <w:sz w:val="24"/>
          <w:szCs w:val="24"/>
          <w:lang w:bidi="it-IT"/>
        </w:rPr>
        <w:t>,</w:t>
      </w:r>
      <w:r w:rsidR="005608AA" w:rsidRPr="000D3225">
        <w:rPr>
          <w:rFonts w:ascii="Arial Nova" w:hAnsi="Arial Nova"/>
          <w:color w:val="auto"/>
          <w:spacing w:val="-2"/>
          <w:sz w:val="24"/>
          <w:szCs w:val="24"/>
          <w:lang w:bidi="it-IT"/>
        </w:rPr>
        <w:t xml:space="preserve"> </w:t>
      </w:r>
      <w:r w:rsidR="003270AA" w:rsidRPr="000D3225">
        <w:rPr>
          <w:rFonts w:ascii="Arial Nova" w:hAnsi="Arial Nova"/>
          <w:color w:val="auto"/>
          <w:spacing w:val="-2"/>
          <w:sz w:val="24"/>
          <w:szCs w:val="24"/>
          <w:lang w:bidi="it-IT"/>
        </w:rPr>
        <w:t>mai</w:t>
      </w:r>
      <w:r w:rsidR="005608AA" w:rsidRPr="000D3225">
        <w:rPr>
          <w:rFonts w:ascii="Arial Nova" w:hAnsi="Arial Nova"/>
          <w:color w:val="auto"/>
          <w:spacing w:val="-2"/>
          <w:sz w:val="24"/>
          <w:szCs w:val="24"/>
          <w:lang w:bidi="it-IT"/>
        </w:rPr>
        <w:t xml:space="preserve"> </w:t>
      </w:r>
      <w:r w:rsidR="003270AA" w:rsidRPr="000D3225">
        <w:rPr>
          <w:rFonts w:ascii="Arial Nova" w:hAnsi="Arial Nova"/>
          <w:color w:val="auto"/>
          <w:spacing w:val="-2"/>
          <w:sz w:val="24"/>
          <w:szCs w:val="24"/>
          <w:lang w:bidi="it-IT"/>
        </w:rPr>
        <w:t>sapremo</w:t>
      </w:r>
      <w:r w:rsidRPr="000D3225">
        <w:rPr>
          <w:rFonts w:ascii="Arial Nova" w:hAnsi="Arial Nova"/>
          <w:color w:val="auto"/>
          <w:spacing w:val="-2"/>
          <w:sz w:val="24"/>
          <w:szCs w:val="24"/>
          <w:lang w:bidi="it-IT"/>
        </w:rPr>
        <w:t xml:space="preserve"> dove siamo in grado di arrivare.</w:t>
      </w:r>
    </w:p>
    <w:p w14:paraId="0BF7EE67" w14:textId="069A7603" w:rsidR="00A104AB" w:rsidRPr="000D3225" w:rsidRDefault="00DD2793"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La</w:t>
      </w:r>
      <w:r w:rsidR="00A104AB" w:rsidRPr="000D3225">
        <w:rPr>
          <w:rFonts w:ascii="Arial Nova" w:hAnsi="Arial Nova"/>
          <w:color w:val="auto"/>
          <w:spacing w:val="-2"/>
          <w:sz w:val="24"/>
          <w:szCs w:val="24"/>
          <w:lang w:bidi="it-IT"/>
        </w:rPr>
        <w:t xml:space="preserve"> capacità è già dentro di noi, dobbiamo </w:t>
      </w:r>
      <w:r>
        <w:rPr>
          <w:rFonts w:ascii="Arial Nova" w:hAnsi="Arial Nova"/>
          <w:color w:val="auto"/>
          <w:spacing w:val="-2"/>
          <w:sz w:val="24"/>
          <w:szCs w:val="24"/>
          <w:lang w:bidi="it-IT"/>
        </w:rPr>
        <w:t xml:space="preserve">solo </w:t>
      </w:r>
      <w:r w:rsidR="00A104AB" w:rsidRPr="000D3225">
        <w:rPr>
          <w:rFonts w:ascii="Arial Nova" w:hAnsi="Arial Nova"/>
          <w:color w:val="auto"/>
          <w:spacing w:val="-2"/>
          <w:sz w:val="24"/>
          <w:szCs w:val="24"/>
          <w:lang w:bidi="it-IT"/>
        </w:rPr>
        <w:t>riuscire a tirarla fuori.</w:t>
      </w:r>
    </w:p>
    <w:p w14:paraId="7FC6243D" w14:textId="3482BF85" w:rsidR="003270AA" w:rsidRPr="000D3225" w:rsidRDefault="003270A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La cosa più giusta poi è fare </w:t>
      </w:r>
      <w:r w:rsidR="002419F3" w:rsidRPr="000D3225">
        <w:rPr>
          <w:rFonts w:ascii="Arial Nova" w:hAnsi="Arial Nova"/>
          <w:color w:val="auto"/>
          <w:spacing w:val="-2"/>
          <w:sz w:val="24"/>
          <w:szCs w:val="24"/>
          <w:lang w:bidi="it-IT"/>
        </w:rPr>
        <w:t xml:space="preserve">ciò </w:t>
      </w:r>
      <w:r w:rsidRPr="000D3225">
        <w:rPr>
          <w:rFonts w:ascii="Arial Nova" w:hAnsi="Arial Nova"/>
          <w:color w:val="auto"/>
          <w:spacing w:val="-2"/>
          <w:sz w:val="24"/>
          <w:szCs w:val="24"/>
          <w:lang w:bidi="it-IT"/>
        </w:rPr>
        <w:t>che meno ci piace prima delle altre</w:t>
      </w:r>
      <w:r w:rsidR="002419F3" w:rsidRPr="000D3225">
        <w:rPr>
          <w:rFonts w:ascii="Arial Nova" w:hAnsi="Arial Nova"/>
          <w:color w:val="auto"/>
          <w:spacing w:val="-2"/>
          <w:sz w:val="24"/>
          <w:szCs w:val="24"/>
          <w:lang w:bidi="it-IT"/>
        </w:rPr>
        <w:t xml:space="preserve"> cose</w:t>
      </w:r>
      <w:r w:rsidRPr="000D3225">
        <w:rPr>
          <w:rFonts w:ascii="Arial Nova" w:hAnsi="Arial Nova"/>
          <w:color w:val="auto"/>
          <w:spacing w:val="-2"/>
          <w:sz w:val="24"/>
          <w:szCs w:val="24"/>
          <w:lang w:bidi="it-IT"/>
        </w:rPr>
        <w:t>, ma non per togliercela di mezzo,</w:t>
      </w:r>
      <w:r w:rsidR="00A40E1A" w:rsidRPr="000D3225">
        <w:rPr>
          <w:rFonts w:ascii="Arial Nova" w:hAnsi="Arial Nova"/>
          <w:color w:val="auto"/>
          <w:spacing w:val="-2"/>
          <w:sz w:val="24"/>
          <w:szCs w:val="24"/>
          <w:lang w:bidi="it-IT"/>
        </w:rPr>
        <w:t xml:space="preserve"> solo </w:t>
      </w:r>
      <w:r w:rsidRPr="000D3225">
        <w:rPr>
          <w:rFonts w:ascii="Arial Nova" w:hAnsi="Arial Nova"/>
          <w:color w:val="auto"/>
          <w:spacing w:val="-2"/>
          <w:sz w:val="24"/>
          <w:szCs w:val="24"/>
          <w:lang w:bidi="it-IT"/>
        </w:rPr>
        <w:t xml:space="preserve">perché poi </w:t>
      </w:r>
      <w:r w:rsidR="001B6F53" w:rsidRPr="000D3225">
        <w:rPr>
          <w:rFonts w:ascii="Arial Nova" w:hAnsi="Arial Nova"/>
          <w:color w:val="auto"/>
          <w:spacing w:val="-2"/>
          <w:sz w:val="24"/>
          <w:szCs w:val="24"/>
          <w:lang w:bidi="it-IT"/>
        </w:rPr>
        <w:t>ci si sentirà</w:t>
      </w:r>
      <w:r w:rsidRPr="000D3225">
        <w:rPr>
          <w:rFonts w:ascii="Arial Nova" w:hAnsi="Arial Nova"/>
          <w:color w:val="auto"/>
          <w:spacing w:val="-2"/>
          <w:sz w:val="24"/>
          <w:szCs w:val="24"/>
          <w:lang w:bidi="it-IT"/>
        </w:rPr>
        <w:t xml:space="preserve"> meglio, più legger</w:t>
      </w:r>
      <w:r w:rsidR="001B6F53" w:rsidRPr="000D3225">
        <w:rPr>
          <w:rFonts w:ascii="Arial Nova" w:hAnsi="Arial Nova"/>
          <w:color w:val="auto"/>
          <w:spacing w:val="-2"/>
          <w:sz w:val="24"/>
          <w:szCs w:val="24"/>
          <w:lang w:bidi="it-IT"/>
        </w:rPr>
        <w:t>i</w:t>
      </w:r>
      <w:r w:rsidRPr="000D3225">
        <w:rPr>
          <w:rFonts w:ascii="Arial Nova" w:hAnsi="Arial Nova"/>
          <w:color w:val="auto"/>
          <w:spacing w:val="-2"/>
          <w:sz w:val="24"/>
          <w:szCs w:val="24"/>
          <w:lang w:bidi="it-IT"/>
        </w:rPr>
        <w:t xml:space="preserve"> e con lo spirito giusto. </w:t>
      </w:r>
    </w:p>
    <w:p w14:paraId="570FB8C0" w14:textId="12832D91" w:rsidR="003270AA" w:rsidRPr="000D3225" w:rsidRDefault="00A40E1A"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w:t>
      </w:r>
      <w:r w:rsidR="003270AA" w:rsidRPr="000D3225">
        <w:rPr>
          <w:rFonts w:ascii="Arial Nova" w:hAnsi="Arial Nova"/>
          <w:i/>
          <w:iCs/>
          <w:color w:val="auto"/>
          <w:spacing w:val="-2"/>
          <w:sz w:val="24"/>
          <w:szCs w:val="24"/>
          <w:lang w:bidi="it-IT"/>
        </w:rPr>
        <w:t>Non rimandare a domani quello che puoi fare oggi</w:t>
      </w:r>
      <w:r w:rsidRPr="000D3225">
        <w:rPr>
          <w:rFonts w:ascii="Arial Nova" w:hAnsi="Arial Nova"/>
          <w:i/>
          <w:iCs/>
          <w:color w:val="auto"/>
          <w:spacing w:val="-2"/>
          <w:sz w:val="24"/>
          <w:szCs w:val="24"/>
          <w:lang w:bidi="it-IT"/>
        </w:rPr>
        <w:t>”</w:t>
      </w:r>
      <w:r w:rsidR="003270AA" w:rsidRPr="000D3225">
        <w:rPr>
          <w:rFonts w:ascii="Arial Nova" w:hAnsi="Arial Nova"/>
          <w:i/>
          <w:iCs/>
          <w:color w:val="auto"/>
          <w:spacing w:val="-2"/>
          <w:sz w:val="24"/>
          <w:szCs w:val="24"/>
          <w:lang w:bidi="it-IT"/>
        </w:rPr>
        <w:t xml:space="preserve"> </w:t>
      </w:r>
    </w:p>
    <w:p w14:paraId="6275006B" w14:textId="48EC0BFC" w:rsidR="001B6F53" w:rsidRPr="000D3225" w:rsidRDefault="001B6F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Perché </w:t>
      </w:r>
      <w:r w:rsidR="00463BB1" w:rsidRPr="000D3225">
        <w:rPr>
          <w:rFonts w:ascii="Arial Nova" w:hAnsi="Arial Nova"/>
          <w:color w:val="auto"/>
          <w:spacing w:val="-2"/>
          <w:sz w:val="24"/>
          <w:szCs w:val="24"/>
          <w:lang w:bidi="it-IT"/>
        </w:rPr>
        <w:t xml:space="preserve">quella cosa </w:t>
      </w:r>
      <w:r w:rsidRPr="000D3225">
        <w:rPr>
          <w:rFonts w:ascii="Arial Nova" w:hAnsi="Arial Nova"/>
          <w:color w:val="auto"/>
          <w:spacing w:val="-2"/>
          <w:sz w:val="24"/>
          <w:szCs w:val="24"/>
          <w:lang w:bidi="it-IT"/>
        </w:rPr>
        <w:t>domani sarà ancora lì in agguato ad aspettarti.</w:t>
      </w:r>
    </w:p>
    <w:p w14:paraId="09AD3891" w14:textId="4C2E9BCC" w:rsidR="00D64ED8" w:rsidRPr="000D3225" w:rsidRDefault="00D64ED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Fare ciò che non ti piace ti aiuterà </w:t>
      </w:r>
      <w:r w:rsidR="001B6F53" w:rsidRPr="000D3225">
        <w:rPr>
          <w:rFonts w:ascii="Arial Nova" w:hAnsi="Arial Nova"/>
          <w:color w:val="auto"/>
          <w:spacing w:val="-2"/>
          <w:sz w:val="24"/>
          <w:szCs w:val="24"/>
          <w:lang w:bidi="it-IT"/>
        </w:rPr>
        <w:t>davvero a iniziare a</w:t>
      </w:r>
      <w:r w:rsidRPr="000D3225">
        <w:rPr>
          <w:rFonts w:ascii="Arial Nova" w:hAnsi="Arial Nova"/>
          <w:color w:val="auto"/>
          <w:spacing w:val="-2"/>
          <w:sz w:val="24"/>
          <w:szCs w:val="24"/>
          <w:lang w:bidi="it-IT"/>
        </w:rPr>
        <w:t xml:space="preserve"> diventare una persona di successo.</w:t>
      </w:r>
    </w:p>
    <w:p w14:paraId="14DBDA35" w14:textId="124DCFD2" w:rsidR="00D64ED8" w:rsidRPr="000D3225" w:rsidRDefault="00D64ED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w:t>
      </w:r>
      <w:r w:rsidR="002419F3" w:rsidRPr="000D3225">
        <w:rPr>
          <w:rFonts w:ascii="Arial Nova" w:hAnsi="Arial Nova"/>
          <w:color w:val="auto"/>
          <w:spacing w:val="-2"/>
          <w:sz w:val="24"/>
          <w:szCs w:val="24"/>
          <w:lang w:bidi="it-IT"/>
        </w:rPr>
        <w:t xml:space="preserve">utto ciò </w:t>
      </w:r>
      <w:r w:rsidR="001B6F53" w:rsidRPr="000D3225">
        <w:rPr>
          <w:rFonts w:ascii="Arial Nova" w:hAnsi="Arial Nova"/>
          <w:color w:val="auto"/>
          <w:spacing w:val="-2"/>
          <w:sz w:val="24"/>
          <w:szCs w:val="24"/>
          <w:lang w:bidi="it-IT"/>
        </w:rPr>
        <w:t xml:space="preserve">ti </w:t>
      </w:r>
      <w:r w:rsidRPr="000D3225">
        <w:rPr>
          <w:rFonts w:ascii="Arial Nova" w:hAnsi="Arial Nova"/>
          <w:color w:val="auto"/>
          <w:spacing w:val="-2"/>
          <w:sz w:val="24"/>
          <w:szCs w:val="24"/>
          <w:lang w:bidi="it-IT"/>
        </w:rPr>
        <w:t>aiuta</w:t>
      </w:r>
      <w:r w:rsidR="001B6F53"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ad abbandonare la zona di comfort.</w:t>
      </w:r>
    </w:p>
    <w:p w14:paraId="0362F76C" w14:textId="08A77340" w:rsidR="002419F3" w:rsidRPr="000D3225" w:rsidRDefault="00D64ED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p</w:t>
      </w:r>
      <w:r w:rsidR="001B6F53" w:rsidRPr="000D3225">
        <w:rPr>
          <w:rFonts w:ascii="Arial Nova" w:hAnsi="Arial Nova"/>
          <w:color w:val="auto"/>
          <w:spacing w:val="-2"/>
          <w:sz w:val="24"/>
          <w:szCs w:val="24"/>
          <w:lang w:bidi="it-IT"/>
        </w:rPr>
        <w:t>uoi</w:t>
      </w:r>
      <w:r w:rsidRPr="000D3225">
        <w:rPr>
          <w:rFonts w:ascii="Arial Nova" w:hAnsi="Arial Nova"/>
          <w:color w:val="auto"/>
          <w:spacing w:val="-2"/>
          <w:sz w:val="24"/>
          <w:szCs w:val="24"/>
          <w:lang w:bidi="it-IT"/>
        </w:rPr>
        <w:t xml:space="preserve"> sempre solo fare ciò che </w:t>
      </w:r>
      <w:r w:rsidR="001B6F53" w:rsidRPr="000D3225">
        <w:rPr>
          <w:rFonts w:ascii="Arial Nova" w:hAnsi="Arial Nova"/>
          <w:color w:val="auto"/>
          <w:spacing w:val="-2"/>
          <w:sz w:val="24"/>
          <w:szCs w:val="24"/>
          <w:lang w:bidi="it-IT"/>
        </w:rPr>
        <w:t>t</w:t>
      </w:r>
      <w:r w:rsidRPr="000D3225">
        <w:rPr>
          <w:rFonts w:ascii="Arial Nova" w:hAnsi="Arial Nova"/>
          <w:color w:val="auto"/>
          <w:spacing w:val="-2"/>
          <w:sz w:val="24"/>
          <w:szCs w:val="24"/>
          <w:lang w:bidi="it-IT"/>
        </w:rPr>
        <w:t>i piac</w:t>
      </w:r>
      <w:r w:rsidR="00A40E1A" w:rsidRPr="000D3225">
        <w:rPr>
          <w:rFonts w:ascii="Arial Nova" w:hAnsi="Arial Nova"/>
          <w:color w:val="auto"/>
          <w:spacing w:val="-2"/>
          <w:sz w:val="24"/>
          <w:szCs w:val="24"/>
          <w:lang w:bidi="it-IT"/>
        </w:rPr>
        <w:t>e</w:t>
      </w:r>
      <w:r w:rsidR="002419F3" w:rsidRPr="000D3225">
        <w:rPr>
          <w:rFonts w:ascii="Arial Nova" w:hAnsi="Arial Nova"/>
          <w:color w:val="auto"/>
          <w:spacing w:val="-2"/>
          <w:sz w:val="24"/>
          <w:szCs w:val="24"/>
          <w:lang w:bidi="it-IT"/>
        </w:rPr>
        <w:t>!</w:t>
      </w:r>
    </w:p>
    <w:p w14:paraId="1AFD09F0" w14:textId="7DD5888A" w:rsidR="001B6F53" w:rsidRPr="000D3225" w:rsidRDefault="001B6F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Senza sfida</w:t>
      </w:r>
      <w:r w:rsidR="00D50AEE">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non c’è progresso.</w:t>
      </w:r>
    </w:p>
    <w:p w14:paraId="67C73438" w14:textId="15BFF501" w:rsidR="001B6F53" w:rsidRPr="000D3225" w:rsidRDefault="002419F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Bisogna iniziare ad</w:t>
      </w:r>
      <w:r w:rsidR="00D64ED8" w:rsidRPr="000D3225">
        <w:rPr>
          <w:rFonts w:ascii="Arial Nova" w:hAnsi="Arial Nova"/>
          <w:color w:val="auto"/>
          <w:spacing w:val="-2"/>
          <w:sz w:val="24"/>
          <w:szCs w:val="24"/>
          <w:lang w:bidi="it-IT"/>
        </w:rPr>
        <w:t xml:space="preserve"> </w:t>
      </w:r>
      <w:r w:rsidR="00D50AEE">
        <w:rPr>
          <w:rFonts w:ascii="Arial Nova" w:hAnsi="Arial Nova"/>
          <w:color w:val="auto"/>
          <w:spacing w:val="-2"/>
          <w:sz w:val="24"/>
          <w:szCs w:val="24"/>
          <w:lang w:bidi="it-IT"/>
        </w:rPr>
        <w:t>AFFRONTARE</w:t>
      </w:r>
      <w:r w:rsidR="00644784" w:rsidRPr="000D3225">
        <w:rPr>
          <w:rFonts w:ascii="Arial Nova" w:hAnsi="Arial Nova"/>
          <w:color w:val="auto"/>
          <w:spacing w:val="-2"/>
          <w:sz w:val="24"/>
          <w:szCs w:val="24"/>
          <w:lang w:bidi="it-IT"/>
        </w:rPr>
        <w:t>,</w:t>
      </w:r>
      <w:r w:rsidR="00D50AEE">
        <w:rPr>
          <w:rFonts w:ascii="Arial Nova" w:hAnsi="Arial Nova"/>
          <w:color w:val="auto"/>
          <w:spacing w:val="-2"/>
          <w:sz w:val="24"/>
          <w:szCs w:val="24"/>
          <w:lang w:bidi="it-IT"/>
        </w:rPr>
        <w:t xml:space="preserve"> che</w:t>
      </w:r>
      <w:r w:rsidR="00644784" w:rsidRPr="000D3225">
        <w:rPr>
          <w:rFonts w:ascii="Arial Nova" w:hAnsi="Arial Nova"/>
          <w:color w:val="auto"/>
          <w:spacing w:val="-2"/>
          <w:sz w:val="24"/>
          <w:szCs w:val="24"/>
          <w:lang w:bidi="it-IT"/>
        </w:rPr>
        <w:t xml:space="preserve"> </w:t>
      </w:r>
      <w:r w:rsidR="001B6F53" w:rsidRPr="000D3225">
        <w:rPr>
          <w:rFonts w:ascii="Arial Nova" w:hAnsi="Arial Nova"/>
          <w:color w:val="auto"/>
          <w:spacing w:val="-2"/>
          <w:sz w:val="24"/>
          <w:szCs w:val="24"/>
          <w:lang w:bidi="it-IT"/>
        </w:rPr>
        <w:t>letteralmente</w:t>
      </w:r>
      <w:r w:rsidR="00644784" w:rsidRPr="000D3225">
        <w:rPr>
          <w:rFonts w:ascii="Arial Nova" w:hAnsi="Arial Nova"/>
          <w:color w:val="auto"/>
          <w:spacing w:val="-2"/>
          <w:sz w:val="24"/>
          <w:szCs w:val="24"/>
          <w:lang w:bidi="it-IT"/>
        </w:rPr>
        <w:t xml:space="preserve"> </w:t>
      </w:r>
      <w:r w:rsidR="00D50AEE">
        <w:rPr>
          <w:rFonts w:ascii="Arial Nova" w:hAnsi="Arial Nova"/>
          <w:color w:val="auto"/>
          <w:spacing w:val="-2"/>
          <w:sz w:val="24"/>
          <w:szCs w:val="24"/>
          <w:lang w:bidi="it-IT"/>
        </w:rPr>
        <w:t xml:space="preserve">significa </w:t>
      </w:r>
      <w:r w:rsidR="001B6F53" w:rsidRPr="000D3225">
        <w:rPr>
          <w:rFonts w:ascii="Arial Nova" w:hAnsi="Arial Nova"/>
          <w:color w:val="auto"/>
          <w:spacing w:val="-2"/>
          <w:sz w:val="24"/>
          <w:szCs w:val="24"/>
          <w:lang w:bidi="it-IT"/>
        </w:rPr>
        <w:t>“</w:t>
      </w:r>
      <w:r w:rsidR="00A40E1A" w:rsidRPr="000D3225">
        <w:rPr>
          <w:rFonts w:ascii="Arial Nova" w:hAnsi="Arial Nova"/>
          <w:color w:val="auto"/>
          <w:spacing w:val="-2"/>
          <w:sz w:val="24"/>
          <w:szCs w:val="24"/>
          <w:lang w:bidi="it-IT"/>
        </w:rPr>
        <w:t>farsi incontro a qualcuno con intenzioni ostili senza timore e incertezza</w:t>
      </w:r>
      <w:r w:rsidR="001B6F53" w:rsidRPr="000D3225">
        <w:rPr>
          <w:rFonts w:ascii="Arial Nova" w:hAnsi="Arial Nova"/>
          <w:color w:val="auto"/>
          <w:spacing w:val="-2"/>
          <w:sz w:val="24"/>
          <w:szCs w:val="24"/>
          <w:lang w:bidi="it-IT"/>
        </w:rPr>
        <w:t>”</w:t>
      </w:r>
      <w:r w:rsidR="00644784" w:rsidRPr="000D3225">
        <w:rPr>
          <w:rFonts w:ascii="Arial Nova" w:hAnsi="Arial Nova"/>
          <w:color w:val="auto"/>
          <w:spacing w:val="-2"/>
          <w:sz w:val="24"/>
          <w:szCs w:val="24"/>
          <w:lang w:bidi="it-IT"/>
        </w:rPr>
        <w:t>,</w:t>
      </w:r>
      <w:r w:rsidR="005608AA" w:rsidRPr="000D3225">
        <w:rPr>
          <w:rFonts w:ascii="Arial Nova" w:hAnsi="Arial Nova"/>
          <w:color w:val="auto"/>
          <w:spacing w:val="-2"/>
          <w:sz w:val="24"/>
          <w:szCs w:val="24"/>
          <w:lang w:bidi="it-IT"/>
        </w:rPr>
        <w:t xml:space="preserve"> </w:t>
      </w:r>
      <w:r w:rsidR="00A40E1A" w:rsidRPr="000D3225">
        <w:rPr>
          <w:rFonts w:ascii="Arial Nova" w:hAnsi="Arial Nova"/>
          <w:color w:val="auto"/>
          <w:spacing w:val="-2"/>
          <w:sz w:val="24"/>
          <w:szCs w:val="24"/>
          <w:lang w:bidi="it-IT"/>
        </w:rPr>
        <w:t xml:space="preserve">anche </w:t>
      </w:r>
      <w:r w:rsidR="00D64ED8" w:rsidRPr="000D3225">
        <w:rPr>
          <w:rFonts w:ascii="Arial Nova" w:hAnsi="Arial Nova"/>
          <w:color w:val="auto"/>
          <w:spacing w:val="-2"/>
          <w:sz w:val="24"/>
          <w:szCs w:val="24"/>
          <w:lang w:bidi="it-IT"/>
        </w:rPr>
        <w:t>altr</w:t>
      </w:r>
      <w:r w:rsidR="00644784" w:rsidRPr="000D3225">
        <w:rPr>
          <w:rFonts w:ascii="Arial Nova" w:hAnsi="Arial Nova"/>
          <w:color w:val="auto"/>
          <w:spacing w:val="-2"/>
          <w:sz w:val="24"/>
          <w:szCs w:val="24"/>
          <w:lang w:bidi="it-IT"/>
        </w:rPr>
        <w:t>e cose</w:t>
      </w:r>
      <w:r w:rsidR="00D50AEE">
        <w:rPr>
          <w:rFonts w:ascii="Arial Nova" w:hAnsi="Arial Nova"/>
          <w:color w:val="auto"/>
          <w:spacing w:val="-2"/>
          <w:sz w:val="24"/>
          <w:szCs w:val="24"/>
          <w:lang w:bidi="it-IT"/>
        </w:rPr>
        <w:t xml:space="preserve">; </w:t>
      </w:r>
      <w:r w:rsidR="00D64ED8" w:rsidRPr="000D3225">
        <w:rPr>
          <w:rFonts w:ascii="Arial Nova" w:hAnsi="Arial Nova"/>
          <w:color w:val="auto"/>
          <w:spacing w:val="-2"/>
          <w:sz w:val="24"/>
          <w:szCs w:val="24"/>
          <w:lang w:bidi="it-IT"/>
        </w:rPr>
        <w:t>solo in questo modo crescer</w:t>
      </w:r>
      <w:r w:rsidR="001B6F53" w:rsidRPr="000D3225">
        <w:rPr>
          <w:rFonts w:ascii="Arial Nova" w:hAnsi="Arial Nova"/>
          <w:color w:val="auto"/>
          <w:spacing w:val="-2"/>
          <w:sz w:val="24"/>
          <w:szCs w:val="24"/>
          <w:lang w:bidi="it-IT"/>
        </w:rPr>
        <w:t xml:space="preserve">ai </w:t>
      </w:r>
      <w:r w:rsidR="00D64ED8" w:rsidRPr="000D3225">
        <w:rPr>
          <w:rFonts w:ascii="Arial Nova" w:hAnsi="Arial Nova"/>
          <w:color w:val="auto"/>
          <w:spacing w:val="-2"/>
          <w:sz w:val="24"/>
          <w:szCs w:val="24"/>
          <w:lang w:bidi="it-IT"/>
        </w:rPr>
        <w:t>e potr</w:t>
      </w:r>
      <w:r w:rsidR="001B6F53" w:rsidRPr="000D3225">
        <w:rPr>
          <w:rFonts w:ascii="Arial Nova" w:hAnsi="Arial Nova"/>
          <w:color w:val="auto"/>
          <w:spacing w:val="-2"/>
          <w:sz w:val="24"/>
          <w:szCs w:val="24"/>
          <w:lang w:bidi="it-IT"/>
        </w:rPr>
        <w:t xml:space="preserve">ai </w:t>
      </w:r>
      <w:r w:rsidR="00D64ED8" w:rsidRPr="000D3225">
        <w:rPr>
          <w:rFonts w:ascii="Arial Nova" w:hAnsi="Arial Nova"/>
          <w:color w:val="auto"/>
          <w:spacing w:val="-2"/>
          <w:sz w:val="24"/>
          <w:szCs w:val="24"/>
          <w:lang w:bidi="it-IT"/>
        </w:rPr>
        <w:t xml:space="preserve">diventare </w:t>
      </w:r>
      <w:r w:rsidR="001B6F53" w:rsidRPr="000D3225">
        <w:rPr>
          <w:rFonts w:ascii="Arial Nova" w:hAnsi="Arial Nova"/>
          <w:color w:val="auto"/>
          <w:spacing w:val="-2"/>
          <w:sz w:val="24"/>
          <w:szCs w:val="24"/>
          <w:lang w:bidi="it-IT"/>
        </w:rPr>
        <w:t xml:space="preserve">una </w:t>
      </w:r>
      <w:r w:rsidR="00D64ED8" w:rsidRPr="000D3225">
        <w:rPr>
          <w:rFonts w:ascii="Arial Nova" w:hAnsi="Arial Nova"/>
          <w:color w:val="auto"/>
          <w:spacing w:val="-2"/>
          <w:sz w:val="24"/>
          <w:szCs w:val="24"/>
          <w:lang w:bidi="it-IT"/>
        </w:rPr>
        <w:t>person</w:t>
      </w:r>
      <w:r w:rsidR="001B6F53" w:rsidRPr="000D3225">
        <w:rPr>
          <w:rFonts w:ascii="Arial Nova" w:hAnsi="Arial Nova"/>
          <w:color w:val="auto"/>
          <w:spacing w:val="-2"/>
          <w:sz w:val="24"/>
          <w:szCs w:val="24"/>
          <w:lang w:bidi="it-IT"/>
        </w:rPr>
        <w:t>a</w:t>
      </w:r>
      <w:r w:rsidR="00644784" w:rsidRPr="000D3225">
        <w:rPr>
          <w:rFonts w:ascii="Arial Nova" w:hAnsi="Arial Nova"/>
          <w:color w:val="auto"/>
          <w:spacing w:val="-2"/>
          <w:sz w:val="24"/>
          <w:szCs w:val="24"/>
          <w:lang w:bidi="it-IT"/>
        </w:rPr>
        <w:t xml:space="preserve"> migliore o</w:t>
      </w:r>
      <w:r w:rsidR="00D64ED8" w:rsidRPr="000D3225">
        <w:rPr>
          <w:rFonts w:ascii="Arial Nova" w:hAnsi="Arial Nova"/>
          <w:color w:val="auto"/>
          <w:spacing w:val="-2"/>
          <w:sz w:val="24"/>
          <w:szCs w:val="24"/>
          <w:lang w:bidi="it-IT"/>
        </w:rPr>
        <w:t xml:space="preserve"> di successo</w:t>
      </w:r>
      <w:r w:rsidR="001B6F53" w:rsidRPr="000D3225">
        <w:rPr>
          <w:rFonts w:ascii="Arial Nova" w:hAnsi="Arial Nova"/>
          <w:color w:val="auto"/>
          <w:spacing w:val="-2"/>
          <w:sz w:val="24"/>
          <w:szCs w:val="24"/>
          <w:lang w:bidi="it-IT"/>
        </w:rPr>
        <w:t>.</w:t>
      </w:r>
      <w:r w:rsidR="00A40E1A" w:rsidRPr="000D3225">
        <w:rPr>
          <w:rFonts w:ascii="Arial Nova" w:hAnsi="Arial Nova"/>
          <w:color w:val="auto"/>
          <w:spacing w:val="-2"/>
          <w:sz w:val="24"/>
          <w:szCs w:val="24"/>
          <w:lang w:bidi="it-IT"/>
        </w:rPr>
        <w:t xml:space="preserve"> </w:t>
      </w:r>
    </w:p>
    <w:p w14:paraId="73F5720F" w14:textId="382BD9A2" w:rsidR="00D64ED8" w:rsidRPr="000D3225" w:rsidRDefault="001B6F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Continuando</w:t>
      </w:r>
      <w:r w:rsidR="00A40E1A" w:rsidRPr="000D3225">
        <w:rPr>
          <w:rFonts w:ascii="Arial Nova" w:hAnsi="Arial Nova"/>
          <w:color w:val="auto"/>
          <w:spacing w:val="-2"/>
          <w:sz w:val="24"/>
          <w:szCs w:val="24"/>
          <w:lang w:bidi="it-IT"/>
        </w:rPr>
        <w:t xml:space="preserve"> a </w:t>
      </w:r>
      <w:r w:rsidR="00D64ED8" w:rsidRPr="000D3225">
        <w:rPr>
          <w:rFonts w:ascii="Arial Nova" w:hAnsi="Arial Nova"/>
          <w:color w:val="auto"/>
          <w:spacing w:val="-2"/>
          <w:sz w:val="24"/>
          <w:szCs w:val="24"/>
          <w:lang w:bidi="it-IT"/>
        </w:rPr>
        <w:t>rifiu</w:t>
      </w:r>
      <w:r w:rsidR="00A40E1A" w:rsidRPr="000D3225">
        <w:rPr>
          <w:rFonts w:ascii="Arial Nova" w:hAnsi="Arial Nova"/>
          <w:color w:val="auto"/>
          <w:spacing w:val="-2"/>
          <w:sz w:val="24"/>
          <w:szCs w:val="24"/>
          <w:lang w:bidi="it-IT"/>
        </w:rPr>
        <w:t xml:space="preserve">tare l’azione </w:t>
      </w:r>
      <w:r w:rsidR="004C7911" w:rsidRPr="000D3225">
        <w:rPr>
          <w:rFonts w:ascii="Arial Nova" w:hAnsi="Arial Nova"/>
          <w:color w:val="auto"/>
          <w:spacing w:val="-2"/>
          <w:sz w:val="24"/>
          <w:szCs w:val="24"/>
          <w:lang w:bidi="it-IT"/>
        </w:rPr>
        <w:t xml:space="preserve">per </w:t>
      </w:r>
      <w:r w:rsidR="00A40E1A" w:rsidRPr="000D3225">
        <w:rPr>
          <w:rFonts w:ascii="Arial Nova" w:hAnsi="Arial Nova"/>
          <w:color w:val="auto"/>
          <w:spacing w:val="-2"/>
          <w:sz w:val="24"/>
          <w:szCs w:val="24"/>
          <w:lang w:bidi="it-IT"/>
        </w:rPr>
        <w:t xml:space="preserve">fare e ottenere </w:t>
      </w:r>
      <w:r w:rsidR="00D64ED8" w:rsidRPr="000D3225">
        <w:rPr>
          <w:rFonts w:ascii="Arial Nova" w:hAnsi="Arial Nova"/>
          <w:color w:val="auto"/>
          <w:spacing w:val="-2"/>
          <w:sz w:val="24"/>
          <w:szCs w:val="24"/>
          <w:lang w:bidi="it-IT"/>
        </w:rPr>
        <w:t>ciò che ami</w:t>
      </w:r>
      <w:r w:rsidR="00A40E1A" w:rsidRPr="000D3225">
        <w:rPr>
          <w:rFonts w:ascii="Arial Nova" w:hAnsi="Arial Nova"/>
          <w:color w:val="auto"/>
          <w:spacing w:val="-2"/>
          <w:sz w:val="24"/>
          <w:szCs w:val="24"/>
          <w:lang w:bidi="it-IT"/>
        </w:rPr>
        <w:t>,</w:t>
      </w:r>
      <w:r w:rsidR="005608AA" w:rsidRPr="000D3225">
        <w:rPr>
          <w:rFonts w:ascii="Arial Nova" w:hAnsi="Arial Nova"/>
          <w:color w:val="auto"/>
          <w:spacing w:val="-2"/>
          <w:sz w:val="24"/>
          <w:szCs w:val="24"/>
          <w:lang w:bidi="it-IT"/>
        </w:rPr>
        <w:t xml:space="preserve"> </w:t>
      </w:r>
      <w:r w:rsidR="00D64ED8" w:rsidRPr="000D3225">
        <w:rPr>
          <w:rFonts w:ascii="Arial Nova" w:hAnsi="Arial Nova"/>
          <w:color w:val="auto"/>
          <w:spacing w:val="-2"/>
          <w:sz w:val="24"/>
          <w:szCs w:val="24"/>
          <w:lang w:bidi="it-IT"/>
        </w:rPr>
        <w:t>probabilmente rimarr</w:t>
      </w:r>
      <w:r w:rsidR="004C7911" w:rsidRPr="000D3225">
        <w:rPr>
          <w:rFonts w:ascii="Arial Nova" w:hAnsi="Arial Nova"/>
          <w:color w:val="auto"/>
          <w:spacing w:val="-2"/>
          <w:sz w:val="24"/>
          <w:szCs w:val="24"/>
          <w:lang w:bidi="it-IT"/>
        </w:rPr>
        <w:t>ai</w:t>
      </w:r>
      <w:r w:rsidR="00D64ED8" w:rsidRPr="000D3225">
        <w:rPr>
          <w:rFonts w:ascii="Arial Nova" w:hAnsi="Arial Nova"/>
          <w:color w:val="auto"/>
          <w:spacing w:val="-2"/>
          <w:sz w:val="24"/>
          <w:szCs w:val="24"/>
          <w:lang w:bidi="it-IT"/>
        </w:rPr>
        <w:t xml:space="preserve"> sempre allo stesso punto.</w:t>
      </w:r>
    </w:p>
    <w:p w14:paraId="15D9C0D7" w14:textId="77777777" w:rsidR="00A40E1A" w:rsidRPr="000D3225" w:rsidRDefault="00A40E1A" w:rsidP="008707DD">
      <w:pPr>
        <w:pStyle w:val="Informazionidicontatto"/>
        <w:spacing w:line="240" w:lineRule="auto"/>
        <w:jc w:val="both"/>
        <w:rPr>
          <w:rFonts w:ascii="Arial Nova" w:hAnsi="Arial Nova"/>
          <w:color w:val="auto"/>
          <w:spacing w:val="-2"/>
          <w:sz w:val="24"/>
          <w:szCs w:val="24"/>
          <w:lang w:bidi="it-IT"/>
        </w:rPr>
      </w:pPr>
    </w:p>
    <w:p w14:paraId="5AF21F49" w14:textId="6588D24D" w:rsidR="00D64ED8" w:rsidRPr="000D3225" w:rsidRDefault="00D64ED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Mi ha colpito tantissimo una storia citata </w:t>
      </w:r>
      <w:r w:rsidR="00A40E1A" w:rsidRPr="000D3225">
        <w:rPr>
          <w:rFonts w:ascii="Arial Nova" w:hAnsi="Arial Nova"/>
          <w:color w:val="auto"/>
          <w:spacing w:val="-2"/>
          <w:sz w:val="24"/>
          <w:szCs w:val="24"/>
          <w:lang w:bidi="it-IT"/>
        </w:rPr>
        <w:t xml:space="preserve">come </w:t>
      </w:r>
      <w:r w:rsidRPr="000D3225">
        <w:rPr>
          <w:rFonts w:ascii="Arial Nova" w:hAnsi="Arial Nova"/>
          <w:color w:val="auto"/>
          <w:spacing w:val="-2"/>
          <w:sz w:val="24"/>
          <w:szCs w:val="24"/>
          <w:lang w:bidi="it-IT"/>
        </w:rPr>
        <w:t>esempio</w:t>
      </w:r>
      <w:r w:rsidR="00A40E1A" w:rsidRPr="000D3225">
        <w:rPr>
          <w:rFonts w:ascii="Arial Nova" w:hAnsi="Arial Nova"/>
          <w:color w:val="auto"/>
          <w:spacing w:val="-2"/>
          <w:sz w:val="24"/>
          <w:szCs w:val="24"/>
          <w:lang w:bidi="it-IT"/>
        </w:rPr>
        <w:t xml:space="preserve"> per rendere </w:t>
      </w:r>
      <w:r w:rsidR="00463BB1" w:rsidRPr="000D3225">
        <w:rPr>
          <w:rFonts w:ascii="Arial Nova" w:hAnsi="Arial Nova"/>
          <w:color w:val="auto"/>
          <w:spacing w:val="-2"/>
          <w:sz w:val="24"/>
          <w:szCs w:val="24"/>
          <w:lang w:bidi="it-IT"/>
        </w:rPr>
        <w:t xml:space="preserve">ancora </w:t>
      </w:r>
      <w:r w:rsidR="00A40E1A" w:rsidRPr="000D3225">
        <w:rPr>
          <w:rFonts w:ascii="Arial Nova" w:hAnsi="Arial Nova"/>
          <w:color w:val="auto"/>
          <w:spacing w:val="-2"/>
          <w:sz w:val="24"/>
          <w:szCs w:val="24"/>
          <w:lang w:bidi="it-IT"/>
        </w:rPr>
        <w:t xml:space="preserve">più chiara l’idea. </w:t>
      </w:r>
    </w:p>
    <w:p w14:paraId="1F601226" w14:textId="7B029DE0" w:rsidR="002419F3" w:rsidRPr="000D3225" w:rsidRDefault="002419F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Voglio condividerla con te.</w:t>
      </w:r>
    </w:p>
    <w:p w14:paraId="560AF536" w14:textId="335ADB60" w:rsidR="003270AA" w:rsidRPr="000D3225" w:rsidRDefault="00D64ED8"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Si racconta di un tizio che voleva diventare una rock star. Suonava la batteria.</w:t>
      </w:r>
    </w:p>
    <w:p w14:paraId="6D194722" w14:textId="77777777" w:rsidR="00B02074" w:rsidRPr="000D3225" w:rsidRDefault="00D64ED8"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 xml:space="preserve">Non aveva abbastanza soldi per andare a fare le audizioni e aspettare che qualcuno lo scritturasse, per cui </w:t>
      </w:r>
      <w:r w:rsidR="002419F3" w:rsidRPr="000D3225">
        <w:rPr>
          <w:rFonts w:ascii="Arial Nova" w:hAnsi="Arial Nova"/>
          <w:i/>
          <w:iCs/>
          <w:color w:val="auto"/>
          <w:spacing w:val="-2"/>
          <w:sz w:val="24"/>
          <w:szCs w:val="24"/>
          <w:lang w:bidi="it-IT"/>
        </w:rPr>
        <w:t xml:space="preserve">era obbligato ad </w:t>
      </w:r>
      <w:r w:rsidRPr="000D3225">
        <w:rPr>
          <w:rFonts w:ascii="Arial Nova" w:hAnsi="Arial Nova"/>
          <w:i/>
          <w:iCs/>
          <w:color w:val="auto"/>
          <w:spacing w:val="-2"/>
          <w:sz w:val="24"/>
          <w:szCs w:val="24"/>
          <w:lang w:bidi="it-IT"/>
        </w:rPr>
        <w:t xml:space="preserve">andare a lavorare. </w:t>
      </w:r>
      <w:r w:rsidR="002419F3" w:rsidRPr="000D3225">
        <w:rPr>
          <w:rFonts w:ascii="Arial Nova" w:hAnsi="Arial Nova"/>
          <w:i/>
          <w:iCs/>
          <w:color w:val="auto"/>
          <w:spacing w:val="-2"/>
          <w:sz w:val="24"/>
          <w:szCs w:val="24"/>
          <w:lang w:bidi="it-IT"/>
        </w:rPr>
        <w:t>P</w:t>
      </w:r>
      <w:r w:rsidRPr="000D3225">
        <w:rPr>
          <w:rFonts w:ascii="Arial Nova" w:hAnsi="Arial Nova"/>
          <w:i/>
          <w:iCs/>
          <w:color w:val="auto"/>
          <w:spacing w:val="-2"/>
          <w:sz w:val="24"/>
          <w:szCs w:val="24"/>
          <w:lang w:bidi="it-IT"/>
        </w:rPr>
        <w:t xml:space="preserve">oiché le audizioni avvenivano di giorno dovette trovare un lavoro di notte. Fece il taxista. Ma non guadagnava abbastanza. </w:t>
      </w:r>
    </w:p>
    <w:p w14:paraId="7CEACC3E" w14:textId="133B82E5" w:rsidR="00D64ED8" w:rsidRPr="000D3225" w:rsidRDefault="00D64ED8"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lastRenderedPageBreak/>
        <w:t xml:space="preserve">Decise per cui di andare a lavorare la notte da Mc </w:t>
      </w:r>
      <w:proofErr w:type="spellStart"/>
      <w:r w:rsidRPr="000D3225">
        <w:rPr>
          <w:rFonts w:ascii="Arial Nova" w:hAnsi="Arial Nova"/>
          <w:i/>
          <w:iCs/>
          <w:color w:val="auto"/>
          <w:spacing w:val="-2"/>
          <w:sz w:val="24"/>
          <w:szCs w:val="24"/>
          <w:lang w:bidi="it-IT"/>
        </w:rPr>
        <w:t>Donald’s</w:t>
      </w:r>
      <w:proofErr w:type="spellEnd"/>
      <w:r w:rsidRPr="000D3225">
        <w:rPr>
          <w:rFonts w:ascii="Arial Nova" w:hAnsi="Arial Nova"/>
          <w:i/>
          <w:iCs/>
          <w:color w:val="auto"/>
          <w:spacing w:val="-2"/>
          <w:sz w:val="24"/>
          <w:szCs w:val="24"/>
          <w:lang w:bidi="it-IT"/>
        </w:rPr>
        <w:t xml:space="preserve"> per</w:t>
      </w:r>
      <w:r w:rsidR="002419F3" w:rsidRPr="000D3225">
        <w:rPr>
          <w:rFonts w:ascii="Arial Nova" w:hAnsi="Arial Nova"/>
          <w:i/>
          <w:iCs/>
          <w:color w:val="auto"/>
          <w:spacing w:val="-2"/>
          <w:sz w:val="24"/>
          <w:szCs w:val="24"/>
          <w:lang w:bidi="it-IT"/>
        </w:rPr>
        <w:t xml:space="preserve"> uno stipendio migliore</w:t>
      </w:r>
      <w:r w:rsidRPr="000D3225">
        <w:rPr>
          <w:rFonts w:ascii="Arial Nova" w:hAnsi="Arial Nova"/>
          <w:i/>
          <w:iCs/>
          <w:color w:val="auto"/>
          <w:spacing w:val="-2"/>
          <w:sz w:val="24"/>
          <w:szCs w:val="24"/>
          <w:lang w:bidi="it-IT"/>
        </w:rPr>
        <w:t>.</w:t>
      </w:r>
    </w:p>
    <w:p w14:paraId="7192A68A" w14:textId="77777777" w:rsidR="00B02074" w:rsidRPr="000D3225" w:rsidRDefault="00D64ED8"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 xml:space="preserve">Il giorno in cui </w:t>
      </w:r>
      <w:r w:rsidR="007F4574" w:rsidRPr="000D3225">
        <w:rPr>
          <w:rFonts w:ascii="Arial Nova" w:hAnsi="Arial Nova"/>
          <w:i/>
          <w:iCs/>
          <w:color w:val="auto"/>
          <w:spacing w:val="-2"/>
          <w:sz w:val="24"/>
          <w:szCs w:val="24"/>
          <w:lang w:bidi="it-IT"/>
        </w:rPr>
        <w:t>sarebbe dovuto andare a lavorare da Mc</w:t>
      </w:r>
      <w:r w:rsidR="00B02074" w:rsidRPr="000D3225">
        <w:rPr>
          <w:rFonts w:ascii="Arial Nova" w:hAnsi="Arial Nova"/>
          <w:i/>
          <w:iCs/>
          <w:color w:val="auto"/>
          <w:spacing w:val="-2"/>
          <w:sz w:val="24"/>
          <w:szCs w:val="24"/>
          <w:lang w:bidi="it-IT"/>
        </w:rPr>
        <w:t xml:space="preserve">, </w:t>
      </w:r>
      <w:r w:rsidR="007F4574" w:rsidRPr="000D3225">
        <w:rPr>
          <w:rFonts w:ascii="Arial Nova" w:hAnsi="Arial Nova"/>
          <w:i/>
          <w:iCs/>
          <w:color w:val="auto"/>
          <w:spacing w:val="-2"/>
          <w:sz w:val="24"/>
          <w:szCs w:val="24"/>
          <w:lang w:bidi="it-IT"/>
        </w:rPr>
        <w:t>ricevette una telefonata</w:t>
      </w:r>
      <w:r w:rsidR="00B02074" w:rsidRPr="000D3225">
        <w:rPr>
          <w:rFonts w:ascii="Arial Nova" w:hAnsi="Arial Nova"/>
          <w:i/>
          <w:iCs/>
          <w:color w:val="auto"/>
          <w:spacing w:val="-2"/>
          <w:sz w:val="24"/>
          <w:szCs w:val="24"/>
          <w:lang w:bidi="it-IT"/>
        </w:rPr>
        <w:t xml:space="preserve"> che avrebbe cambiato la sua vita per sempre.</w:t>
      </w:r>
    </w:p>
    <w:p w14:paraId="08E71089" w14:textId="11EE05D7" w:rsidR="00D64ED8" w:rsidRPr="000D3225" w:rsidRDefault="002419F3"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 xml:space="preserve">La persona </w:t>
      </w:r>
      <w:r w:rsidR="00644784" w:rsidRPr="000D3225">
        <w:rPr>
          <w:rFonts w:ascii="Arial Nova" w:hAnsi="Arial Nova"/>
          <w:i/>
          <w:iCs/>
          <w:color w:val="auto"/>
          <w:spacing w:val="-2"/>
          <w:sz w:val="24"/>
          <w:szCs w:val="24"/>
          <w:lang w:bidi="it-IT"/>
        </w:rPr>
        <w:t xml:space="preserve">all’altro capo del filo </w:t>
      </w:r>
      <w:r w:rsidR="007F4574" w:rsidRPr="000D3225">
        <w:rPr>
          <w:rFonts w:ascii="Arial Nova" w:hAnsi="Arial Nova"/>
          <w:i/>
          <w:iCs/>
          <w:color w:val="auto"/>
          <w:spacing w:val="-2"/>
          <w:sz w:val="24"/>
          <w:szCs w:val="24"/>
          <w:lang w:bidi="it-IT"/>
        </w:rPr>
        <w:t>parlava di un’audizione a cui aveva partecipato e gli annunciava che da quel momento era il batterista dei Simple Minds.</w:t>
      </w:r>
    </w:p>
    <w:p w14:paraId="2FA69C3F" w14:textId="77777777" w:rsidR="002419F3" w:rsidRPr="000D3225" w:rsidRDefault="002419F3" w:rsidP="008707DD">
      <w:pPr>
        <w:pStyle w:val="Informazionidicontatto"/>
        <w:spacing w:line="240" w:lineRule="auto"/>
        <w:jc w:val="both"/>
        <w:rPr>
          <w:rFonts w:ascii="Arial Nova" w:hAnsi="Arial Nova"/>
          <w:color w:val="auto"/>
          <w:spacing w:val="-2"/>
          <w:sz w:val="24"/>
          <w:szCs w:val="24"/>
          <w:lang w:bidi="it-IT"/>
        </w:rPr>
      </w:pPr>
    </w:p>
    <w:p w14:paraId="634D4FF3" w14:textId="77777777" w:rsidR="00B02074" w:rsidRPr="000D3225" w:rsidRDefault="00B020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Fortuna?</w:t>
      </w:r>
    </w:p>
    <w:p w14:paraId="24E3D6D2" w14:textId="77777777" w:rsidR="00B02074" w:rsidRPr="000D3225" w:rsidRDefault="00B020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credo. </w:t>
      </w:r>
    </w:p>
    <w:p w14:paraId="45F50F60" w14:textId="27813032" w:rsidR="00B02074" w:rsidRPr="000D3225" w:rsidRDefault="00B020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Sicuramente perseveranza e non aver mollato.</w:t>
      </w:r>
      <w:r w:rsidR="00644784" w:rsidRPr="000D3225">
        <w:rPr>
          <w:rFonts w:ascii="Arial Nova" w:hAnsi="Arial Nova"/>
          <w:color w:val="auto"/>
          <w:spacing w:val="-2"/>
          <w:sz w:val="24"/>
          <w:szCs w:val="24"/>
          <w:lang w:bidi="it-IT"/>
        </w:rPr>
        <w:t xml:space="preserve"> Se </w:t>
      </w:r>
      <w:r w:rsidR="0020695A" w:rsidRPr="000D3225">
        <w:rPr>
          <w:rFonts w:ascii="Arial Nova" w:hAnsi="Arial Nova"/>
          <w:color w:val="auto"/>
          <w:spacing w:val="-2"/>
          <w:sz w:val="24"/>
          <w:szCs w:val="24"/>
          <w:lang w:bidi="it-IT"/>
        </w:rPr>
        <w:t>non</w:t>
      </w:r>
      <w:r w:rsidR="00644784" w:rsidRPr="000D3225">
        <w:rPr>
          <w:rFonts w:ascii="Arial Nova" w:hAnsi="Arial Nova"/>
          <w:color w:val="auto"/>
          <w:spacing w:val="-2"/>
          <w:sz w:val="24"/>
          <w:szCs w:val="24"/>
          <w:lang w:bidi="it-IT"/>
        </w:rPr>
        <w:t xml:space="preserve"> ti arrendi il risultato arriva.</w:t>
      </w:r>
    </w:p>
    <w:p w14:paraId="32451DAB" w14:textId="4A9B616A" w:rsidR="009A7EB1" w:rsidRPr="000D3225" w:rsidRDefault="007F45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Certo stiamo parlando di un sognatore. </w:t>
      </w:r>
    </w:p>
    <w:p w14:paraId="2306CE48" w14:textId="1841E043" w:rsidR="007F4574" w:rsidRPr="000D3225" w:rsidRDefault="007F45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un sognatore con la mentalità di una persona di successo.</w:t>
      </w:r>
    </w:p>
    <w:p w14:paraId="6DF5AF5A" w14:textId="1EBEB431" w:rsidR="007F4574" w:rsidRPr="000D3225" w:rsidRDefault="007F45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non si fosse abbassato a fare certi lavori per potersi dedicare alla sua vera passione forse sarebbe rimasto nella normalità e non avrebbe mai realizzato il suo sogno di diventare una rock star…milionaria per giunta!</w:t>
      </w:r>
    </w:p>
    <w:p w14:paraId="356B0CC1" w14:textId="77777777" w:rsidR="004C7911" w:rsidRPr="000D3225" w:rsidRDefault="004C7911" w:rsidP="008707DD">
      <w:pPr>
        <w:pStyle w:val="Informazionidicontatto"/>
        <w:spacing w:line="240" w:lineRule="auto"/>
        <w:jc w:val="both"/>
        <w:rPr>
          <w:rFonts w:ascii="Arial Nova" w:hAnsi="Arial Nova"/>
          <w:color w:val="auto"/>
          <w:spacing w:val="-2"/>
          <w:sz w:val="24"/>
          <w:szCs w:val="24"/>
          <w:lang w:bidi="it-IT"/>
        </w:rPr>
      </w:pPr>
    </w:p>
    <w:p w14:paraId="29513CBC" w14:textId="0D722A62" w:rsidR="00A40E1A" w:rsidRPr="000D3225" w:rsidRDefault="00A40E1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Spesso non ci abbassiamo a fare ciò che non amiamo</w:t>
      </w:r>
      <w:r w:rsidR="009A7EB1" w:rsidRPr="000D3225">
        <w:rPr>
          <w:rFonts w:ascii="Arial Nova" w:hAnsi="Arial Nova"/>
          <w:color w:val="auto"/>
          <w:spacing w:val="-2"/>
          <w:sz w:val="24"/>
          <w:szCs w:val="24"/>
          <w:lang w:bidi="it-IT"/>
        </w:rPr>
        <w:t>, se penso a quanti lavori ho rifiutato io,</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anche</w:t>
      </w:r>
      <w:r w:rsidR="009A7EB1" w:rsidRPr="000D3225">
        <w:rPr>
          <w:rFonts w:ascii="Arial Nova" w:hAnsi="Arial Nova"/>
          <w:color w:val="auto"/>
          <w:spacing w:val="-2"/>
          <w:sz w:val="24"/>
          <w:szCs w:val="24"/>
          <w:lang w:bidi="it-IT"/>
        </w:rPr>
        <w:t xml:space="preserve"> più che dignitosi, m</w:t>
      </w:r>
      <w:r w:rsidRPr="000D3225">
        <w:rPr>
          <w:rFonts w:ascii="Arial Nova" w:hAnsi="Arial Nova"/>
          <w:color w:val="auto"/>
          <w:spacing w:val="-2"/>
          <w:sz w:val="24"/>
          <w:szCs w:val="24"/>
          <w:lang w:bidi="it-IT"/>
        </w:rPr>
        <w:t>agari perchè mal retribuiti</w:t>
      </w:r>
      <w:r w:rsidR="00D50AEE">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secondo </w:t>
      </w:r>
      <w:r w:rsidR="00D50AEE">
        <w:rPr>
          <w:rFonts w:ascii="Arial Nova" w:hAnsi="Arial Nova"/>
          <w:color w:val="auto"/>
          <w:spacing w:val="-2"/>
          <w:sz w:val="24"/>
          <w:szCs w:val="24"/>
          <w:lang w:bidi="it-IT"/>
        </w:rPr>
        <w:t>il mio metro di giudizio,</w:t>
      </w:r>
      <w:r w:rsidRPr="000D3225">
        <w:rPr>
          <w:rFonts w:ascii="Arial Nova" w:hAnsi="Arial Nova"/>
          <w:color w:val="auto"/>
          <w:spacing w:val="-2"/>
          <w:sz w:val="24"/>
          <w:szCs w:val="24"/>
          <w:lang w:bidi="it-IT"/>
        </w:rPr>
        <w:t xml:space="preserve"> o perché non in linea con le mie competenze.</w:t>
      </w:r>
    </w:p>
    <w:p w14:paraId="492BFD9B" w14:textId="5CE6B363" w:rsidR="00A40E1A" w:rsidRPr="000D3225" w:rsidRDefault="00A40E1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mi sono mai abbassata a fare la gavetta. Volevo guadagnare subito tanto</w:t>
      </w:r>
      <w:r w:rsidR="00D50AEE">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w:t>
      </w:r>
      <w:r w:rsidR="004C7911" w:rsidRPr="000D3225">
        <w:rPr>
          <w:rFonts w:ascii="Arial Nova" w:hAnsi="Arial Nova"/>
          <w:color w:val="auto"/>
          <w:spacing w:val="-2"/>
          <w:sz w:val="24"/>
          <w:szCs w:val="24"/>
          <w:lang w:bidi="it-IT"/>
        </w:rPr>
        <w:t xml:space="preserve">facendo cose belle, </w:t>
      </w:r>
      <w:r w:rsidR="00D50AEE">
        <w:rPr>
          <w:rFonts w:ascii="Arial Nova" w:hAnsi="Arial Nova"/>
          <w:color w:val="auto"/>
          <w:spacing w:val="-2"/>
          <w:sz w:val="24"/>
          <w:szCs w:val="24"/>
          <w:lang w:bidi="it-IT"/>
        </w:rPr>
        <w:t>ma non si può. S</w:t>
      </w:r>
      <w:r w:rsidR="004C7911" w:rsidRPr="000D3225">
        <w:rPr>
          <w:rFonts w:ascii="Arial Nova" w:hAnsi="Arial Nova"/>
          <w:color w:val="auto"/>
          <w:spacing w:val="-2"/>
          <w:sz w:val="24"/>
          <w:szCs w:val="24"/>
          <w:lang w:bidi="it-IT"/>
        </w:rPr>
        <w:t xml:space="preserve">i ok </w:t>
      </w:r>
      <w:r w:rsidR="00D50AEE">
        <w:rPr>
          <w:rFonts w:ascii="Arial Nova" w:hAnsi="Arial Nova"/>
          <w:color w:val="auto"/>
          <w:spacing w:val="-2"/>
          <w:sz w:val="24"/>
          <w:szCs w:val="24"/>
          <w:lang w:bidi="it-IT"/>
        </w:rPr>
        <w:t xml:space="preserve">in parte </w:t>
      </w:r>
      <w:r w:rsidR="004C7911" w:rsidRPr="000D3225">
        <w:rPr>
          <w:rFonts w:ascii="Arial Nova" w:hAnsi="Arial Nova"/>
          <w:color w:val="auto"/>
          <w:spacing w:val="-2"/>
          <w:sz w:val="24"/>
          <w:szCs w:val="24"/>
          <w:lang w:bidi="it-IT"/>
        </w:rPr>
        <w:t xml:space="preserve">ci </w:t>
      </w:r>
      <w:r w:rsidR="009A7EB1" w:rsidRPr="000D3225">
        <w:rPr>
          <w:rFonts w:ascii="Arial Nova" w:hAnsi="Arial Nova"/>
          <w:color w:val="auto"/>
          <w:spacing w:val="-2"/>
          <w:sz w:val="24"/>
          <w:szCs w:val="24"/>
          <w:lang w:bidi="it-IT"/>
        </w:rPr>
        <w:t>sono riuscita</w:t>
      </w:r>
      <w:r w:rsidRPr="000D3225">
        <w:rPr>
          <w:rFonts w:ascii="Arial Nova" w:hAnsi="Arial Nova"/>
          <w:color w:val="auto"/>
          <w:spacing w:val="-2"/>
          <w:sz w:val="24"/>
          <w:szCs w:val="24"/>
          <w:lang w:bidi="it-IT"/>
        </w:rPr>
        <w:t>. Non mi sono mai data per vinta e ho avuto tante possibilità, ma con il tempo ho rivisto un po’ anche questa reticenza</w:t>
      </w:r>
      <w:r w:rsidR="004C7911" w:rsidRPr="000D3225">
        <w:rPr>
          <w:rFonts w:ascii="Arial Nova" w:hAnsi="Arial Nova"/>
          <w:color w:val="auto"/>
          <w:spacing w:val="-2"/>
          <w:sz w:val="24"/>
          <w:szCs w:val="24"/>
          <w:lang w:bidi="it-IT"/>
        </w:rPr>
        <w:t xml:space="preserve"> a procedere per gradi.</w:t>
      </w:r>
    </w:p>
    <w:p w14:paraId="3011F74D" w14:textId="3C490A95" w:rsidR="007F4574" w:rsidRPr="000D3225" w:rsidRDefault="007F4574" w:rsidP="008707DD">
      <w:pPr>
        <w:pStyle w:val="Informazionidicontatto"/>
        <w:spacing w:line="240" w:lineRule="auto"/>
        <w:jc w:val="both"/>
        <w:rPr>
          <w:rFonts w:ascii="Arial Nova" w:hAnsi="Arial Nova"/>
          <w:color w:val="auto"/>
          <w:spacing w:val="-2"/>
          <w:sz w:val="24"/>
          <w:szCs w:val="24"/>
          <w:lang w:bidi="it-IT"/>
        </w:rPr>
      </w:pPr>
    </w:p>
    <w:p w14:paraId="3C477C00" w14:textId="4262B57D" w:rsidR="00D26F85" w:rsidRPr="000D3225" w:rsidRDefault="004C791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F</w:t>
      </w:r>
      <w:r w:rsidR="00D26F85" w:rsidRPr="000D3225">
        <w:rPr>
          <w:rFonts w:ascii="Arial Nova" w:hAnsi="Arial Nova"/>
          <w:color w:val="auto"/>
          <w:spacing w:val="-2"/>
          <w:sz w:val="24"/>
          <w:szCs w:val="24"/>
          <w:lang w:bidi="it-IT"/>
        </w:rPr>
        <w:t>atto sta</w:t>
      </w:r>
      <w:r w:rsidR="00D50AEE">
        <w:rPr>
          <w:rFonts w:ascii="Arial Nova" w:hAnsi="Arial Nova"/>
          <w:color w:val="auto"/>
          <w:spacing w:val="-2"/>
          <w:sz w:val="24"/>
          <w:szCs w:val="24"/>
          <w:lang w:bidi="it-IT"/>
        </w:rPr>
        <w:t xml:space="preserve">, </w:t>
      </w:r>
      <w:r w:rsidR="00D26F85" w:rsidRPr="000D3225">
        <w:rPr>
          <w:rFonts w:ascii="Arial Nova" w:hAnsi="Arial Nova"/>
          <w:color w:val="auto"/>
          <w:spacing w:val="-2"/>
          <w:sz w:val="24"/>
          <w:szCs w:val="24"/>
          <w:lang w:bidi="it-IT"/>
        </w:rPr>
        <w:t xml:space="preserve">che tutto ciò che compiamo o che affrontiamo ci porta a diventare quello che siamo e forse oggi se non avessi fatto certe scelte non sarei qui a condividere con </w:t>
      </w:r>
      <w:r w:rsidRPr="000D3225">
        <w:rPr>
          <w:rFonts w:ascii="Arial Nova" w:hAnsi="Arial Nova"/>
          <w:color w:val="auto"/>
          <w:spacing w:val="-2"/>
          <w:sz w:val="24"/>
          <w:szCs w:val="24"/>
          <w:lang w:bidi="it-IT"/>
        </w:rPr>
        <w:t>te</w:t>
      </w:r>
      <w:r w:rsidR="00D26F85" w:rsidRPr="000D3225">
        <w:rPr>
          <w:rFonts w:ascii="Arial Nova" w:hAnsi="Arial Nova"/>
          <w:color w:val="auto"/>
          <w:spacing w:val="-2"/>
          <w:sz w:val="24"/>
          <w:szCs w:val="24"/>
          <w:lang w:bidi="it-IT"/>
        </w:rPr>
        <w:t xml:space="preserve"> importanti concetti per non buttare più via il nostro tempo e </w:t>
      </w:r>
      <w:r w:rsidR="00D50AEE">
        <w:rPr>
          <w:rFonts w:ascii="Arial Nova" w:hAnsi="Arial Nova"/>
          <w:color w:val="auto"/>
          <w:spacing w:val="-2"/>
          <w:sz w:val="24"/>
          <w:szCs w:val="24"/>
          <w:lang w:bidi="it-IT"/>
        </w:rPr>
        <w:t xml:space="preserve">per </w:t>
      </w:r>
      <w:r w:rsidR="00D26F85" w:rsidRPr="000D3225">
        <w:rPr>
          <w:rFonts w:ascii="Arial Nova" w:hAnsi="Arial Nova"/>
          <w:color w:val="auto"/>
          <w:spacing w:val="-2"/>
          <w:sz w:val="24"/>
          <w:szCs w:val="24"/>
          <w:lang w:bidi="it-IT"/>
        </w:rPr>
        <w:t>provare a costruirci la vita che abbiamo sempre sognato.</w:t>
      </w:r>
    </w:p>
    <w:p w14:paraId="73BD71AA" w14:textId="77777777" w:rsidR="00D26F85" w:rsidRPr="000D3225" w:rsidRDefault="00D26F85" w:rsidP="008707DD">
      <w:pPr>
        <w:pStyle w:val="Informazionidicontatto"/>
        <w:spacing w:line="240" w:lineRule="auto"/>
        <w:jc w:val="both"/>
        <w:rPr>
          <w:rFonts w:ascii="Arial Nova" w:hAnsi="Arial Nova"/>
          <w:color w:val="auto"/>
          <w:spacing w:val="-2"/>
          <w:sz w:val="24"/>
          <w:szCs w:val="24"/>
          <w:lang w:bidi="it-IT"/>
        </w:rPr>
      </w:pPr>
    </w:p>
    <w:p w14:paraId="5AC67ECC" w14:textId="0AC86F8E" w:rsidR="00D26F85" w:rsidRPr="000D3225" w:rsidRDefault="00D26F8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Quindi</w:t>
      </w:r>
      <w:r w:rsidR="00D50AEE">
        <w:rPr>
          <w:rFonts w:ascii="Arial Nova" w:hAnsi="Arial Nova"/>
          <w:color w:val="auto"/>
          <w:spacing w:val="-2"/>
          <w:sz w:val="24"/>
          <w:szCs w:val="24"/>
          <w:lang w:bidi="it-IT"/>
        </w:rPr>
        <w:t xml:space="preserve"> ancora</w:t>
      </w:r>
      <w:r w:rsidR="009A7EB1"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w:t>
      </w:r>
      <w:r w:rsidRPr="000D3225">
        <w:rPr>
          <w:rFonts w:ascii="Arial Nova" w:hAnsi="Arial Nova"/>
          <w:i/>
          <w:iCs/>
          <w:color w:val="auto"/>
          <w:spacing w:val="-2"/>
          <w:sz w:val="24"/>
          <w:szCs w:val="24"/>
          <w:lang w:bidi="it-IT"/>
        </w:rPr>
        <w:t>m</w:t>
      </w:r>
      <w:r w:rsidR="007F4574" w:rsidRPr="000D3225">
        <w:rPr>
          <w:rFonts w:ascii="Arial Nova" w:hAnsi="Arial Nova"/>
          <w:i/>
          <w:iCs/>
          <w:color w:val="auto"/>
          <w:spacing w:val="-2"/>
          <w:sz w:val="24"/>
          <w:szCs w:val="24"/>
          <w:lang w:bidi="it-IT"/>
        </w:rPr>
        <w:t>uoviti ogni giorno in direzione del tuo scopo</w:t>
      </w:r>
      <w:r w:rsidR="007F4574" w:rsidRPr="000D3225">
        <w:rPr>
          <w:rFonts w:ascii="Arial Nova" w:hAnsi="Arial Nova"/>
          <w:color w:val="auto"/>
          <w:spacing w:val="-2"/>
          <w:sz w:val="24"/>
          <w:szCs w:val="24"/>
          <w:lang w:bidi="it-IT"/>
        </w:rPr>
        <w:t>.</w:t>
      </w:r>
    </w:p>
    <w:p w14:paraId="3E7E8B89" w14:textId="76774CBC" w:rsidR="00D26F85" w:rsidRPr="000D3225" w:rsidRDefault="007F45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lasciare che i giorni passino senza aver prodotto un’azione che ti avvicina al tuo obiettivo.</w:t>
      </w:r>
      <w:r w:rsidR="005608AA" w:rsidRPr="000D3225">
        <w:rPr>
          <w:rFonts w:ascii="Arial Nova" w:hAnsi="Arial Nova"/>
          <w:color w:val="auto"/>
          <w:spacing w:val="-2"/>
          <w:sz w:val="24"/>
          <w:szCs w:val="24"/>
          <w:lang w:bidi="it-IT"/>
        </w:rPr>
        <w:t xml:space="preserve"> </w:t>
      </w:r>
    </w:p>
    <w:p w14:paraId="1E6DC94B" w14:textId="77777777" w:rsidR="00D26F85" w:rsidRPr="000D3225" w:rsidRDefault="007F45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perdere tempo prezioso. </w:t>
      </w:r>
    </w:p>
    <w:p w14:paraId="6BC46CD7" w14:textId="77777777" w:rsidR="00D26F85" w:rsidRPr="000D3225" w:rsidRDefault="007F45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La cosa che conta è sviluppare una mentalità vincente. </w:t>
      </w:r>
    </w:p>
    <w:p w14:paraId="614180B1" w14:textId="77777777" w:rsidR="00D26F85" w:rsidRPr="000D3225" w:rsidRDefault="007F45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Il vero campione non si ferma mai. Si allena sempre. </w:t>
      </w:r>
    </w:p>
    <w:p w14:paraId="0B9D7CA2" w14:textId="466C631E" w:rsidR="00D26F85" w:rsidRPr="000D3225" w:rsidRDefault="00D26F8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servono dieci ore al giorno per forza e sempre, t</w:t>
      </w:r>
      <w:r w:rsidR="007F4574" w:rsidRPr="000D3225">
        <w:rPr>
          <w:rFonts w:ascii="Arial Nova" w:hAnsi="Arial Nova"/>
          <w:color w:val="auto"/>
          <w:spacing w:val="-2"/>
          <w:sz w:val="24"/>
          <w:szCs w:val="24"/>
          <w:lang w:bidi="it-IT"/>
        </w:rPr>
        <w:t>alvolta è sufficiente fare una piccola cosa ogni giorno</w:t>
      </w:r>
      <w:r w:rsidR="00D50AEE">
        <w:rPr>
          <w:rFonts w:ascii="Arial Nova" w:hAnsi="Arial Nova"/>
          <w:color w:val="auto"/>
          <w:spacing w:val="-2"/>
          <w:sz w:val="24"/>
          <w:szCs w:val="24"/>
          <w:lang w:bidi="it-IT"/>
        </w:rPr>
        <w:t>,</w:t>
      </w:r>
      <w:r w:rsidR="007F4574" w:rsidRPr="000D3225">
        <w:rPr>
          <w:rFonts w:ascii="Arial Nova" w:hAnsi="Arial Nova"/>
          <w:color w:val="auto"/>
          <w:spacing w:val="-2"/>
          <w:sz w:val="24"/>
          <w:szCs w:val="24"/>
          <w:lang w:bidi="it-IT"/>
        </w:rPr>
        <w:t xml:space="preserve"> per agire da vincente. </w:t>
      </w:r>
    </w:p>
    <w:p w14:paraId="5927C627" w14:textId="5F70CA1A" w:rsidR="007F4574"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7F4574" w:rsidRPr="000D3225">
        <w:rPr>
          <w:rFonts w:ascii="Arial Nova" w:hAnsi="Arial Nova"/>
          <w:color w:val="auto"/>
          <w:spacing w:val="-2"/>
          <w:sz w:val="24"/>
          <w:szCs w:val="24"/>
          <w:lang w:bidi="it-IT"/>
        </w:rPr>
        <w:t xml:space="preserve"> un</w:t>
      </w:r>
      <w:r w:rsidR="004C7911" w:rsidRPr="000D3225">
        <w:rPr>
          <w:rFonts w:ascii="Arial Nova" w:hAnsi="Arial Nova"/>
          <w:color w:val="auto"/>
          <w:spacing w:val="-2"/>
          <w:sz w:val="24"/>
          <w:szCs w:val="24"/>
          <w:lang w:bidi="it-IT"/>
        </w:rPr>
        <w:t>’</w:t>
      </w:r>
      <w:r w:rsidR="007F4574" w:rsidRPr="000D3225">
        <w:rPr>
          <w:rFonts w:ascii="Arial Nova" w:hAnsi="Arial Nova"/>
          <w:color w:val="auto"/>
          <w:spacing w:val="-2"/>
          <w:sz w:val="24"/>
          <w:szCs w:val="24"/>
          <w:lang w:bidi="it-IT"/>
        </w:rPr>
        <w:t xml:space="preserve"> attitudine e si acquisisce con l’abitudine. </w:t>
      </w:r>
    </w:p>
    <w:p w14:paraId="7322B8A1" w14:textId="77777777" w:rsidR="004C7911" w:rsidRPr="000D3225" w:rsidRDefault="007F45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è sempre facile accettare o fare qualcosa che non ci piace. </w:t>
      </w:r>
    </w:p>
    <w:p w14:paraId="6C794B73" w14:textId="47234925" w:rsidR="007F4574" w:rsidRPr="000D3225" w:rsidRDefault="007F45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Il primo istinto è quello di lasciar perdere o di arrendersi. </w:t>
      </w:r>
    </w:p>
    <w:p w14:paraId="3A020E37" w14:textId="6EDE1EF5" w:rsidR="007F4574" w:rsidRPr="000D3225" w:rsidRDefault="007F45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bisogna</w:t>
      </w:r>
      <w:r w:rsidR="004C7911" w:rsidRPr="000D3225">
        <w:rPr>
          <w:rFonts w:ascii="Arial Nova" w:hAnsi="Arial Nova"/>
          <w:color w:val="auto"/>
          <w:spacing w:val="-2"/>
          <w:sz w:val="24"/>
          <w:szCs w:val="24"/>
          <w:lang w:bidi="it-IT"/>
        </w:rPr>
        <w:t xml:space="preserve"> imparare a</w:t>
      </w:r>
      <w:r w:rsidRPr="000D3225">
        <w:rPr>
          <w:rFonts w:ascii="Arial Nova" w:hAnsi="Arial Nova"/>
          <w:color w:val="auto"/>
          <w:spacing w:val="-2"/>
          <w:sz w:val="24"/>
          <w:szCs w:val="24"/>
          <w:lang w:bidi="it-IT"/>
        </w:rPr>
        <w:t xml:space="preserve"> saper gestire e accettare i </w:t>
      </w:r>
      <w:r w:rsidR="004C7911" w:rsidRPr="000D3225">
        <w:rPr>
          <w:rFonts w:ascii="Arial Nova" w:hAnsi="Arial Nova"/>
          <w:color w:val="auto"/>
          <w:spacing w:val="-2"/>
          <w:sz w:val="24"/>
          <w:szCs w:val="24"/>
          <w:lang w:bidi="it-IT"/>
        </w:rPr>
        <w:t xml:space="preserve">rifiuti, i </w:t>
      </w:r>
      <w:r w:rsidRPr="000D3225">
        <w:rPr>
          <w:rFonts w:ascii="Arial Nova" w:hAnsi="Arial Nova"/>
          <w:color w:val="auto"/>
          <w:spacing w:val="-2"/>
          <w:sz w:val="24"/>
          <w:szCs w:val="24"/>
          <w:lang w:bidi="it-IT"/>
        </w:rPr>
        <w:t xml:space="preserve">no che si ricevono e gli aspetti negativi che ci troviamo ad affrontare. </w:t>
      </w:r>
    </w:p>
    <w:p w14:paraId="35EC7081" w14:textId="4AA4DB7B" w:rsidR="007F4574" w:rsidRPr="000D3225" w:rsidRDefault="007F4574" w:rsidP="008707DD">
      <w:pPr>
        <w:pStyle w:val="Informazionidicontatto"/>
        <w:spacing w:line="240" w:lineRule="auto"/>
        <w:jc w:val="both"/>
        <w:rPr>
          <w:rFonts w:ascii="Arial Nova" w:hAnsi="Arial Nova"/>
          <w:color w:val="auto"/>
          <w:spacing w:val="-2"/>
          <w:sz w:val="24"/>
          <w:szCs w:val="24"/>
          <w:lang w:bidi="it-IT"/>
        </w:rPr>
      </w:pPr>
    </w:p>
    <w:p w14:paraId="32CAD878" w14:textId="264093EE" w:rsidR="009A7EB1" w:rsidRPr="000D3225" w:rsidRDefault="007F45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Anche chi ottiene il successo e la notorietà ha ricevuto dei no. Ma non si è arreso. </w:t>
      </w:r>
      <w:r w:rsidR="00D50AEE">
        <w:rPr>
          <w:rFonts w:ascii="Arial Nova" w:hAnsi="Arial Nova"/>
          <w:color w:val="auto"/>
          <w:spacing w:val="-2"/>
          <w:sz w:val="24"/>
          <w:szCs w:val="24"/>
          <w:lang w:bidi="it-IT"/>
        </w:rPr>
        <w:t>Ha tentato, ritentato.</w:t>
      </w:r>
    </w:p>
    <w:p w14:paraId="3184D6A0" w14:textId="582C33C4" w:rsidR="007F4574" w:rsidRPr="000D3225" w:rsidRDefault="007F45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Questo ha fatto la differenza. </w:t>
      </w:r>
    </w:p>
    <w:p w14:paraId="72CAA088" w14:textId="042222F4" w:rsidR="007F4574" w:rsidRPr="000D3225" w:rsidRDefault="007F45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Se il tizio dei Simple Minds non avesse partecipato a molte audizioni probabilmente non avrebbe incontrato la band che ha trasformato la sua vita per sempre. </w:t>
      </w:r>
      <w:r w:rsidR="009A7EB1" w:rsidRPr="000D3225">
        <w:rPr>
          <w:rFonts w:ascii="Arial Nova" w:hAnsi="Arial Nova"/>
          <w:color w:val="auto"/>
          <w:spacing w:val="-2"/>
          <w:sz w:val="24"/>
          <w:szCs w:val="24"/>
          <w:lang w:bidi="it-IT"/>
        </w:rPr>
        <w:t xml:space="preserve">Ha </w:t>
      </w:r>
      <w:r w:rsidR="009A7EB1" w:rsidRPr="000D3225">
        <w:rPr>
          <w:rFonts w:ascii="Arial Nova" w:hAnsi="Arial Nova"/>
          <w:color w:val="auto"/>
          <w:spacing w:val="-2"/>
          <w:sz w:val="24"/>
          <w:szCs w:val="24"/>
          <w:lang w:bidi="it-IT"/>
        </w:rPr>
        <w:lastRenderedPageBreak/>
        <w:t xml:space="preserve">ricevuto dei no, </w:t>
      </w:r>
      <w:r w:rsidR="00D50AEE">
        <w:rPr>
          <w:rFonts w:ascii="Arial Nova" w:hAnsi="Arial Nova"/>
          <w:color w:val="auto"/>
          <w:spacing w:val="-2"/>
          <w:sz w:val="24"/>
          <w:szCs w:val="24"/>
          <w:lang w:bidi="it-IT"/>
        </w:rPr>
        <w:t>ma non si è fermato. S</w:t>
      </w:r>
      <w:r w:rsidR="009A7EB1" w:rsidRPr="000D3225">
        <w:rPr>
          <w:rFonts w:ascii="Arial Nova" w:hAnsi="Arial Nova"/>
          <w:color w:val="auto"/>
          <w:spacing w:val="-2"/>
          <w:sz w:val="24"/>
          <w:szCs w:val="24"/>
          <w:lang w:bidi="it-IT"/>
        </w:rPr>
        <w:t xml:space="preserve">e non ti arrendi il </w:t>
      </w:r>
      <w:r w:rsidR="00644784" w:rsidRPr="000D3225">
        <w:rPr>
          <w:rFonts w:ascii="Arial Nova" w:hAnsi="Arial Nova"/>
          <w:color w:val="auto"/>
          <w:spacing w:val="-2"/>
          <w:sz w:val="24"/>
          <w:szCs w:val="24"/>
          <w:lang w:bidi="it-IT"/>
        </w:rPr>
        <w:t>sì</w:t>
      </w:r>
      <w:r w:rsidR="009A7EB1" w:rsidRPr="000D3225">
        <w:rPr>
          <w:rFonts w:ascii="Arial Nova" w:hAnsi="Arial Nova"/>
          <w:color w:val="auto"/>
          <w:spacing w:val="-2"/>
          <w:sz w:val="24"/>
          <w:szCs w:val="24"/>
          <w:lang w:bidi="it-IT"/>
        </w:rPr>
        <w:t xml:space="preserve"> arriva.</w:t>
      </w:r>
    </w:p>
    <w:p w14:paraId="5B25D0A9" w14:textId="56FE1354" w:rsidR="004C7911" w:rsidRPr="000D3225" w:rsidRDefault="009A7EB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piacer</w:t>
      </w:r>
      <w:r w:rsidR="004C7911" w:rsidRPr="000D3225">
        <w:rPr>
          <w:rFonts w:ascii="Arial Nova" w:hAnsi="Arial Nova"/>
          <w:color w:val="auto"/>
          <w:spacing w:val="-2"/>
          <w:sz w:val="24"/>
          <w:szCs w:val="24"/>
          <w:lang w:bidi="it-IT"/>
        </w:rPr>
        <w:t xml:space="preserve">ai </w:t>
      </w:r>
      <w:r w:rsidRPr="000D3225">
        <w:rPr>
          <w:rFonts w:ascii="Arial Nova" w:hAnsi="Arial Nova"/>
          <w:color w:val="auto"/>
          <w:spacing w:val="-2"/>
          <w:sz w:val="24"/>
          <w:szCs w:val="24"/>
          <w:lang w:bidi="it-IT"/>
        </w:rPr>
        <w:t>a tutti o alle prime persone che incontri, ma le tue persone giuste arrivano</w:t>
      </w:r>
      <w:r w:rsidR="004C7911" w:rsidRPr="000D3225">
        <w:rPr>
          <w:rFonts w:ascii="Arial Nova" w:hAnsi="Arial Nova"/>
          <w:color w:val="auto"/>
          <w:spacing w:val="-2"/>
          <w:sz w:val="24"/>
          <w:szCs w:val="24"/>
          <w:lang w:bidi="it-IT"/>
        </w:rPr>
        <w:t xml:space="preserve"> e per qualcuno potresti essere pazzesco e indispensabile.</w:t>
      </w:r>
      <w:r w:rsidR="00F0166B">
        <w:rPr>
          <w:rFonts w:ascii="Arial Nova" w:hAnsi="Arial Nova"/>
          <w:color w:val="auto"/>
          <w:spacing w:val="-2"/>
          <w:sz w:val="24"/>
          <w:szCs w:val="24"/>
          <w:lang w:bidi="it-IT"/>
        </w:rPr>
        <w:t xml:space="preserve"> De</w:t>
      </w:r>
      <w:r w:rsidR="004C7911" w:rsidRPr="000D3225">
        <w:rPr>
          <w:rFonts w:ascii="Arial Nova" w:hAnsi="Arial Nova"/>
          <w:color w:val="auto"/>
          <w:spacing w:val="-2"/>
          <w:sz w:val="24"/>
          <w:szCs w:val="24"/>
          <w:lang w:bidi="it-IT"/>
        </w:rPr>
        <w:t>vi scoprirlo.</w:t>
      </w:r>
    </w:p>
    <w:p w14:paraId="721F8950" w14:textId="600CD848" w:rsidR="009A6B82" w:rsidRPr="000D3225" w:rsidRDefault="009A6B8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Nulla deve riuscire a fermarti. Questo farà di te una persona migliore, una persona di successo e ti porterà a realizzare il tuo sogno.</w:t>
      </w:r>
    </w:p>
    <w:p w14:paraId="67D21AF2" w14:textId="58FE8301" w:rsidR="009A6B82" w:rsidRPr="000D3225" w:rsidRDefault="009A6B8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Di qualsiasi entità esso sia.</w:t>
      </w:r>
    </w:p>
    <w:p w14:paraId="18E220EE" w14:textId="6C385747" w:rsidR="009A7EB1" w:rsidRPr="000D3225" w:rsidRDefault="009A6B8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cred</w:t>
      </w:r>
      <w:r w:rsidR="009A7EB1" w:rsidRPr="000D3225">
        <w:rPr>
          <w:rFonts w:ascii="Arial Nova" w:hAnsi="Arial Nova"/>
          <w:color w:val="auto"/>
          <w:spacing w:val="-2"/>
          <w:sz w:val="24"/>
          <w:szCs w:val="24"/>
          <w:lang w:bidi="it-IT"/>
        </w:rPr>
        <w:t>i</w:t>
      </w:r>
      <w:r w:rsidRPr="000D3225">
        <w:rPr>
          <w:rFonts w:ascii="Arial Nova" w:hAnsi="Arial Nova"/>
          <w:color w:val="auto"/>
          <w:spacing w:val="-2"/>
          <w:sz w:val="24"/>
          <w:szCs w:val="24"/>
          <w:lang w:bidi="it-IT"/>
        </w:rPr>
        <w:t xml:space="preserve"> in qualcosa</w:t>
      </w:r>
      <w:r w:rsidR="00F0166B">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torn</w:t>
      </w:r>
      <w:r w:rsidR="009A7EB1" w:rsidRPr="000D3225">
        <w:rPr>
          <w:rFonts w:ascii="Arial Nova" w:hAnsi="Arial Nova"/>
          <w:color w:val="auto"/>
          <w:spacing w:val="-2"/>
          <w:sz w:val="24"/>
          <w:szCs w:val="24"/>
          <w:lang w:bidi="it-IT"/>
        </w:rPr>
        <w:t>a s</w:t>
      </w:r>
      <w:r w:rsidRPr="000D3225">
        <w:rPr>
          <w:rFonts w:ascii="Arial Nova" w:hAnsi="Arial Nova"/>
          <w:color w:val="auto"/>
          <w:spacing w:val="-2"/>
          <w:sz w:val="24"/>
          <w:szCs w:val="24"/>
          <w:lang w:bidi="it-IT"/>
        </w:rPr>
        <w:t>ui</w:t>
      </w:r>
      <w:r w:rsidR="009A7EB1" w:rsidRPr="000D3225">
        <w:rPr>
          <w:rFonts w:ascii="Arial Nova" w:hAnsi="Arial Nova"/>
          <w:color w:val="auto"/>
          <w:spacing w:val="-2"/>
          <w:sz w:val="24"/>
          <w:szCs w:val="24"/>
          <w:lang w:bidi="it-IT"/>
        </w:rPr>
        <w:t xml:space="preserve"> tuoi</w:t>
      </w:r>
      <w:r w:rsidRPr="000D3225">
        <w:rPr>
          <w:rFonts w:ascii="Arial Nova" w:hAnsi="Arial Nova"/>
          <w:color w:val="auto"/>
          <w:spacing w:val="-2"/>
          <w:sz w:val="24"/>
          <w:szCs w:val="24"/>
          <w:lang w:bidi="it-IT"/>
        </w:rPr>
        <w:t xml:space="preserve"> passi. </w:t>
      </w:r>
    </w:p>
    <w:p w14:paraId="059BE7C7" w14:textId="77777777" w:rsidR="009A7EB1" w:rsidRPr="000D3225" w:rsidRDefault="009A6B8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Anche i più grandi hanno iniziato con dei rifiuti. </w:t>
      </w:r>
    </w:p>
    <w:p w14:paraId="36F4916F" w14:textId="05802ECF" w:rsidR="009A6B82" w:rsidRPr="000D3225" w:rsidRDefault="009A7EB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w:t>
      </w:r>
      <w:r w:rsidR="009A6B82" w:rsidRPr="000D3225">
        <w:rPr>
          <w:rFonts w:ascii="Arial Nova" w:hAnsi="Arial Nova"/>
          <w:color w:val="auto"/>
          <w:spacing w:val="-2"/>
          <w:sz w:val="24"/>
          <w:szCs w:val="24"/>
          <w:lang w:bidi="it-IT"/>
        </w:rPr>
        <w:t xml:space="preserve">a differenza è non </w:t>
      </w:r>
      <w:r w:rsidRPr="000D3225">
        <w:rPr>
          <w:rFonts w:ascii="Arial Nova" w:hAnsi="Arial Nova"/>
          <w:color w:val="auto"/>
          <w:spacing w:val="-2"/>
          <w:sz w:val="24"/>
          <w:szCs w:val="24"/>
          <w:lang w:bidi="it-IT"/>
        </w:rPr>
        <w:t>essersi</w:t>
      </w:r>
      <w:r w:rsidR="009A6B82" w:rsidRPr="000D3225">
        <w:rPr>
          <w:rFonts w:ascii="Arial Nova" w:hAnsi="Arial Nova"/>
          <w:color w:val="auto"/>
          <w:spacing w:val="-2"/>
          <w:sz w:val="24"/>
          <w:szCs w:val="24"/>
          <w:lang w:bidi="it-IT"/>
        </w:rPr>
        <w:t xml:space="preserve"> arresi. </w:t>
      </w:r>
      <w:r w:rsidR="00F0166B">
        <w:rPr>
          <w:rFonts w:ascii="Arial Nova" w:hAnsi="Arial Nova"/>
          <w:color w:val="auto"/>
          <w:spacing w:val="-2"/>
          <w:sz w:val="24"/>
          <w:szCs w:val="24"/>
          <w:lang w:bidi="it-IT"/>
        </w:rPr>
        <w:t>Non aver mollato.</w:t>
      </w:r>
    </w:p>
    <w:p w14:paraId="28B2A5DF" w14:textId="68921C73" w:rsidR="009A6B82" w:rsidRPr="000D3225" w:rsidRDefault="009A6B82" w:rsidP="008707DD">
      <w:pPr>
        <w:pStyle w:val="Informazionidicontatto"/>
        <w:spacing w:line="240" w:lineRule="auto"/>
        <w:jc w:val="both"/>
        <w:rPr>
          <w:rFonts w:ascii="Arial Nova" w:hAnsi="Arial Nova"/>
          <w:color w:val="auto"/>
          <w:spacing w:val="-2"/>
          <w:sz w:val="24"/>
          <w:szCs w:val="24"/>
          <w:lang w:bidi="it-IT"/>
        </w:rPr>
      </w:pPr>
    </w:p>
    <w:p w14:paraId="31E7B49A" w14:textId="6BA4262D" w:rsidR="009A7EB1" w:rsidRPr="000D3225" w:rsidRDefault="004C7911"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color w:val="auto"/>
          <w:spacing w:val="-2"/>
          <w:sz w:val="24"/>
          <w:szCs w:val="24"/>
          <w:lang w:bidi="it-IT"/>
        </w:rPr>
        <w:t>Ancora un consiglio per procedere è</w:t>
      </w:r>
      <w:r w:rsidRPr="000D3225">
        <w:rPr>
          <w:rFonts w:ascii="Arial Nova" w:hAnsi="Arial Nova"/>
          <w:i/>
          <w:iCs/>
          <w:color w:val="auto"/>
          <w:spacing w:val="-2"/>
          <w:sz w:val="24"/>
          <w:szCs w:val="24"/>
          <w:lang w:bidi="it-IT"/>
        </w:rPr>
        <w:t>: c</w:t>
      </w:r>
      <w:r w:rsidR="009A6B82" w:rsidRPr="000D3225">
        <w:rPr>
          <w:rFonts w:ascii="Arial Nova" w:hAnsi="Arial Nova"/>
          <w:i/>
          <w:iCs/>
          <w:color w:val="auto"/>
          <w:spacing w:val="-2"/>
          <w:sz w:val="24"/>
          <w:szCs w:val="24"/>
          <w:lang w:bidi="it-IT"/>
        </w:rPr>
        <w:t>onced</w:t>
      </w:r>
      <w:r w:rsidR="009A7EB1" w:rsidRPr="000D3225">
        <w:rPr>
          <w:rFonts w:ascii="Arial Nova" w:hAnsi="Arial Nova"/>
          <w:i/>
          <w:iCs/>
          <w:color w:val="auto"/>
          <w:spacing w:val="-2"/>
          <w:sz w:val="24"/>
          <w:szCs w:val="24"/>
          <w:lang w:bidi="it-IT"/>
        </w:rPr>
        <w:t xml:space="preserve">iti </w:t>
      </w:r>
      <w:r w:rsidR="009A6B82" w:rsidRPr="000D3225">
        <w:rPr>
          <w:rFonts w:ascii="Arial Nova" w:hAnsi="Arial Nova"/>
          <w:i/>
          <w:iCs/>
          <w:color w:val="auto"/>
          <w:spacing w:val="-2"/>
          <w:sz w:val="24"/>
          <w:szCs w:val="24"/>
          <w:lang w:bidi="it-IT"/>
        </w:rPr>
        <w:t xml:space="preserve">un premio. </w:t>
      </w:r>
    </w:p>
    <w:p w14:paraId="485A49B5" w14:textId="3594F196" w:rsidR="009A6B82" w:rsidRPr="000D3225" w:rsidRDefault="004C791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s</w:t>
      </w:r>
      <w:r w:rsidR="009A6B82" w:rsidRPr="000D3225">
        <w:rPr>
          <w:rFonts w:ascii="Arial Nova" w:hAnsi="Arial Nova"/>
          <w:color w:val="auto"/>
          <w:spacing w:val="-2"/>
          <w:sz w:val="24"/>
          <w:szCs w:val="24"/>
          <w:lang w:bidi="it-IT"/>
        </w:rPr>
        <w:t xml:space="preserve">olo dopo aver fatto qualcosa che </w:t>
      </w:r>
      <w:r w:rsidR="009A7EB1" w:rsidRPr="000D3225">
        <w:rPr>
          <w:rFonts w:ascii="Arial Nova" w:hAnsi="Arial Nova"/>
          <w:color w:val="auto"/>
          <w:spacing w:val="-2"/>
          <w:sz w:val="24"/>
          <w:szCs w:val="24"/>
          <w:lang w:bidi="it-IT"/>
        </w:rPr>
        <w:t>t</w:t>
      </w:r>
      <w:r w:rsidR="009A6B82" w:rsidRPr="000D3225">
        <w:rPr>
          <w:rFonts w:ascii="Arial Nova" w:hAnsi="Arial Nova"/>
          <w:color w:val="auto"/>
          <w:spacing w:val="-2"/>
          <w:sz w:val="24"/>
          <w:szCs w:val="24"/>
          <w:lang w:bidi="it-IT"/>
        </w:rPr>
        <w:t>i pesava fare. Mai prima.</w:t>
      </w:r>
    </w:p>
    <w:p w14:paraId="13B308EE" w14:textId="453A91B5" w:rsidR="009A6B82" w:rsidRPr="000D3225" w:rsidRDefault="009A6B8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Gratificat</w:t>
      </w:r>
      <w:r w:rsidR="009A7EB1" w:rsidRPr="000D3225">
        <w:rPr>
          <w:rFonts w:ascii="Arial Nova" w:hAnsi="Arial Nova"/>
          <w:color w:val="auto"/>
          <w:spacing w:val="-2"/>
          <w:sz w:val="24"/>
          <w:szCs w:val="24"/>
          <w:lang w:bidi="it-IT"/>
        </w:rPr>
        <w:t>i</w:t>
      </w:r>
      <w:r w:rsidRPr="000D3225">
        <w:rPr>
          <w:rFonts w:ascii="Arial Nova" w:hAnsi="Arial Nova"/>
          <w:color w:val="auto"/>
          <w:spacing w:val="-2"/>
          <w:sz w:val="24"/>
          <w:szCs w:val="24"/>
          <w:lang w:bidi="it-IT"/>
        </w:rPr>
        <w:t xml:space="preserve"> per un motivo e solo se lo merit</w:t>
      </w:r>
      <w:r w:rsidR="009A7EB1" w:rsidRPr="000D3225">
        <w:rPr>
          <w:rFonts w:ascii="Arial Nova" w:hAnsi="Arial Nova"/>
          <w:color w:val="auto"/>
          <w:spacing w:val="-2"/>
          <w:sz w:val="24"/>
          <w:szCs w:val="24"/>
          <w:lang w:bidi="it-IT"/>
        </w:rPr>
        <w:t xml:space="preserve">i </w:t>
      </w:r>
      <w:r w:rsidRPr="000D3225">
        <w:rPr>
          <w:rFonts w:ascii="Arial Nova" w:hAnsi="Arial Nova"/>
          <w:color w:val="auto"/>
          <w:spacing w:val="-2"/>
          <w:sz w:val="24"/>
          <w:szCs w:val="24"/>
          <w:lang w:bidi="it-IT"/>
        </w:rPr>
        <w:t>davvero.</w:t>
      </w:r>
    </w:p>
    <w:p w14:paraId="02D94C86" w14:textId="78CB1F85" w:rsidR="009A6B82" w:rsidRPr="000D3225" w:rsidRDefault="009A6B8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Premiarsi prima di fare è controproducente perché toglie la voglia di fare.</w:t>
      </w:r>
    </w:p>
    <w:p w14:paraId="238530EC" w14:textId="57F296C9" w:rsidR="009A6B82"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9A6B82" w:rsidRPr="000D3225">
        <w:rPr>
          <w:rFonts w:ascii="Arial Nova" w:hAnsi="Arial Nova"/>
          <w:color w:val="auto"/>
          <w:spacing w:val="-2"/>
          <w:sz w:val="24"/>
          <w:szCs w:val="24"/>
          <w:lang w:bidi="it-IT"/>
        </w:rPr>
        <w:t xml:space="preserve"> un </w:t>
      </w:r>
      <w:r w:rsidR="00D26F85" w:rsidRPr="000D3225">
        <w:rPr>
          <w:rFonts w:ascii="Arial Nova" w:hAnsi="Arial Nova"/>
          <w:color w:val="auto"/>
          <w:spacing w:val="-2"/>
          <w:sz w:val="24"/>
          <w:szCs w:val="24"/>
          <w:lang w:bidi="it-IT"/>
        </w:rPr>
        <w:t>po’</w:t>
      </w:r>
      <w:r w:rsidR="009A6B82" w:rsidRPr="000D3225">
        <w:rPr>
          <w:rFonts w:ascii="Arial Nova" w:hAnsi="Arial Nova"/>
          <w:color w:val="auto"/>
          <w:spacing w:val="-2"/>
          <w:sz w:val="24"/>
          <w:szCs w:val="24"/>
          <w:lang w:bidi="it-IT"/>
        </w:rPr>
        <w:t xml:space="preserve"> come coi bambini</w:t>
      </w:r>
      <w:r w:rsidR="004C7911" w:rsidRPr="000D3225">
        <w:rPr>
          <w:rFonts w:ascii="Arial Nova" w:hAnsi="Arial Nova"/>
          <w:color w:val="auto"/>
          <w:spacing w:val="-2"/>
          <w:sz w:val="24"/>
          <w:szCs w:val="24"/>
          <w:lang w:bidi="it-IT"/>
        </w:rPr>
        <w:t xml:space="preserve"> non credi?</w:t>
      </w:r>
    </w:p>
    <w:p w14:paraId="647FB1E6" w14:textId="0F1E5D61" w:rsidR="00D26F85" w:rsidRPr="000D3225" w:rsidRDefault="009A6B8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promett</w:t>
      </w:r>
      <w:r w:rsidR="004C7911" w:rsidRPr="000D3225">
        <w:rPr>
          <w:rFonts w:ascii="Arial Nova" w:hAnsi="Arial Nova"/>
          <w:color w:val="auto"/>
          <w:spacing w:val="-2"/>
          <w:sz w:val="24"/>
          <w:szCs w:val="24"/>
          <w:lang w:bidi="it-IT"/>
        </w:rPr>
        <w:t>i</w:t>
      </w:r>
      <w:r w:rsidRPr="000D3225">
        <w:rPr>
          <w:rFonts w:ascii="Arial Nova" w:hAnsi="Arial Nova"/>
          <w:color w:val="auto"/>
          <w:spacing w:val="-2"/>
          <w:sz w:val="24"/>
          <w:szCs w:val="24"/>
          <w:lang w:bidi="it-IT"/>
        </w:rPr>
        <w:t xml:space="preserve"> un premio dopo aver </w:t>
      </w:r>
      <w:r w:rsidR="004C7911" w:rsidRPr="000D3225">
        <w:rPr>
          <w:rFonts w:ascii="Arial Nova" w:hAnsi="Arial Nova"/>
          <w:color w:val="auto"/>
          <w:spacing w:val="-2"/>
          <w:sz w:val="24"/>
          <w:szCs w:val="24"/>
          <w:lang w:bidi="it-IT"/>
        </w:rPr>
        <w:t xml:space="preserve">riordinato, </w:t>
      </w:r>
      <w:r w:rsidR="00D26F85" w:rsidRPr="000D3225">
        <w:rPr>
          <w:rFonts w:ascii="Arial Nova" w:hAnsi="Arial Nova"/>
          <w:color w:val="auto"/>
          <w:spacing w:val="-2"/>
          <w:sz w:val="24"/>
          <w:szCs w:val="24"/>
          <w:lang w:bidi="it-IT"/>
        </w:rPr>
        <w:t>probabilmente</w:t>
      </w:r>
      <w:r w:rsidR="004C7911" w:rsidRPr="000D3225">
        <w:rPr>
          <w:rFonts w:ascii="Arial Nova" w:hAnsi="Arial Nova"/>
          <w:color w:val="auto"/>
          <w:spacing w:val="-2"/>
          <w:sz w:val="24"/>
          <w:szCs w:val="24"/>
          <w:lang w:bidi="it-IT"/>
        </w:rPr>
        <w:t xml:space="preserve"> lo faranno</w:t>
      </w:r>
      <w:r w:rsidRPr="000D3225">
        <w:rPr>
          <w:rFonts w:ascii="Arial Nova" w:hAnsi="Arial Nova"/>
          <w:color w:val="auto"/>
          <w:spacing w:val="-2"/>
          <w:sz w:val="24"/>
          <w:szCs w:val="24"/>
          <w:lang w:bidi="it-IT"/>
        </w:rPr>
        <w:t xml:space="preserve">. </w:t>
      </w:r>
    </w:p>
    <w:p w14:paraId="59AE3B0C" w14:textId="34A84C44" w:rsidR="00D26F85" w:rsidRPr="000D3225" w:rsidRDefault="009A6B8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conced</w:t>
      </w:r>
      <w:r w:rsidR="004C7911" w:rsidRPr="000D3225">
        <w:rPr>
          <w:rFonts w:ascii="Arial Nova" w:hAnsi="Arial Nova"/>
          <w:color w:val="auto"/>
          <w:spacing w:val="-2"/>
          <w:sz w:val="24"/>
          <w:szCs w:val="24"/>
          <w:lang w:bidi="it-IT"/>
        </w:rPr>
        <w:t>i</w:t>
      </w:r>
      <w:r w:rsidRPr="000D3225">
        <w:rPr>
          <w:rFonts w:ascii="Arial Nova" w:hAnsi="Arial Nova"/>
          <w:color w:val="auto"/>
          <w:spacing w:val="-2"/>
          <w:sz w:val="24"/>
          <w:szCs w:val="24"/>
          <w:lang w:bidi="it-IT"/>
        </w:rPr>
        <w:t xml:space="preserve"> il dolcetto dopo la cena</w:t>
      </w:r>
      <w:r w:rsidR="004C7911"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la loro cena </w:t>
      </w:r>
      <w:r w:rsidR="004C7911" w:rsidRPr="000D3225">
        <w:rPr>
          <w:rFonts w:ascii="Arial Nova" w:hAnsi="Arial Nova"/>
          <w:color w:val="auto"/>
          <w:spacing w:val="-2"/>
          <w:sz w:val="24"/>
          <w:szCs w:val="24"/>
          <w:lang w:bidi="it-IT"/>
        </w:rPr>
        <w:t xml:space="preserve">sarà </w:t>
      </w:r>
      <w:r w:rsidRPr="000D3225">
        <w:rPr>
          <w:rFonts w:ascii="Arial Nova" w:hAnsi="Arial Nova"/>
          <w:color w:val="auto"/>
          <w:spacing w:val="-2"/>
          <w:sz w:val="24"/>
          <w:szCs w:val="24"/>
          <w:lang w:bidi="it-IT"/>
        </w:rPr>
        <w:t>gustosa e piena di aspettativa, se ced</w:t>
      </w:r>
      <w:r w:rsidR="004C7911" w:rsidRPr="000D3225">
        <w:rPr>
          <w:rFonts w:ascii="Arial Nova" w:hAnsi="Arial Nova"/>
          <w:color w:val="auto"/>
          <w:spacing w:val="-2"/>
          <w:sz w:val="24"/>
          <w:szCs w:val="24"/>
          <w:lang w:bidi="it-IT"/>
        </w:rPr>
        <w:t>i prima</w:t>
      </w:r>
      <w:r w:rsidRPr="000D3225">
        <w:rPr>
          <w:rFonts w:ascii="Arial Nova" w:hAnsi="Arial Nova"/>
          <w:color w:val="auto"/>
          <w:spacing w:val="-2"/>
          <w:sz w:val="24"/>
          <w:szCs w:val="24"/>
          <w:lang w:bidi="it-IT"/>
        </w:rPr>
        <w:t xml:space="preserve"> per stanchezza, probabilmente non ceneranno </w:t>
      </w:r>
      <w:r w:rsidR="004C7911" w:rsidRPr="000D3225">
        <w:rPr>
          <w:rFonts w:ascii="Arial Nova" w:hAnsi="Arial Nova"/>
          <w:color w:val="auto"/>
          <w:spacing w:val="-2"/>
          <w:sz w:val="24"/>
          <w:szCs w:val="24"/>
          <w:lang w:bidi="it-IT"/>
        </w:rPr>
        <w:t xml:space="preserve">neanche </w:t>
      </w:r>
      <w:r w:rsidRPr="000D3225">
        <w:rPr>
          <w:rFonts w:ascii="Arial Nova" w:hAnsi="Arial Nova"/>
          <w:color w:val="auto"/>
          <w:spacing w:val="-2"/>
          <w:sz w:val="24"/>
          <w:szCs w:val="24"/>
          <w:lang w:bidi="it-IT"/>
        </w:rPr>
        <w:t>più</w:t>
      </w:r>
      <w:r w:rsidR="004C7911" w:rsidRPr="000D3225">
        <w:rPr>
          <w:rFonts w:ascii="Arial Nova" w:hAnsi="Arial Nova"/>
          <w:color w:val="auto"/>
          <w:spacing w:val="-2"/>
          <w:sz w:val="24"/>
          <w:szCs w:val="24"/>
          <w:lang w:bidi="it-IT"/>
        </w:rPr>
        <w:t>, perché hanno già raggiunto lo scopo.</w:t>
      </w:r>
    </w:p>
    <w:p w14:paraId="515FA4EB" w14:textId="6466A55C" w:rsidR="009A6B82" w:rsidRPr="000D3225" w:rsidRDefault="009A6B8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Già testato sui miei </w:t>
      </w:r>
      <w:r w:rsidR="004C7911" w:rsidRPr="000D3225">
        <w:rPr>
          <w:rFonts w:ascii="Arial Nova" w:hAnsi="Arial Nova"/>
          <w:color w:val="auto"/>
          <w:spacing w:val="-2"/>
          <w:sz w:val="24"/>
          <w:szCs w:val="24"/>
          <w:lang w:bidi="it-IT"/>
        </w:rPr>
        <w:t xml:space="preserve">figli, </w:t>
      </w:r>
      <w:r w:rsidRPr="000D3225">
        <w:rPr>
          <w:rFonts w:ascii="Arial Nova" w:hAnsi="Arial Nova"/>
          <w:color w:val="auto"/>
          <w:spacing w:val="-2"/>
          <w:sz w:val="24"/>
          <w:szCs w:val="24"/>
          <w:lang w:bidi="it-IT"/>
        </w:rPr>
        <w:t xml:space="preserve">naturalmente </w:t>
      </w:r>
      <w:r w:rsidRPr="000D3225">
        <w:rPr>
          <w:rFonts w:ascii="Arial Nova" w:hAnsi="Arial Nova"/>
          <w:color w:val="auto"/>
          <w:spacing w:val="-2"/>
          <w:sz w:val="24"/>
          <w:szCs w:val="24"/>
          <w:lang w:bidi="it-IT"/>
        </w:rPr>
        <w:sym w:font="Wingdings" w:char="F04A"/>
      </w:r>
    </w:p>
    <w:p w14:paraId="50E29B74" w14:textId="4E7C0754" w:rsidR="00644784" w:rsidRPr="000D3225" w:rsidRDefault="0064478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Io </w:t>
      </w:r>
      <w:r w:rsidR="00F0166B">
        <w:rPr>
          <w:rFonts w:ascii="Arial Nova" w:hAnsi="Arial Nova"/>
          <w:color w:val="auto"/>
          <w:spacing w:val="-2"/>
          <w:sz w:val="24"/>
          <w:szCs w:val="24"/>
          <w:lang w:bidi="it-IT"/>
        </w:rPr>
        <w:t xml:space="preserve">ad esempio, </w:t>
      </w:r>
      <w:r w:rsidRPr="000D3225">
        <w:rPr>
          <w:rFonts w:ascii="Arial Nova" w:hAnsi="Arial Nova"/>
          <w:color w:val="auto"/>
          <w:spacing w:val="-2"/>
          <w:sz w:val="24"/>
          <w:szCs w:val="24"/>
          <w:lang w:bidi="it-IT"/>
        </w:rPr>
        <w:t>quando ho una bella settimana in cui ho portato a termine i miei obiettivi, mi regalo un libro.</w:t>
      </w:r>
    </w:p>
    <w:p w14:paraId="6E3A5340" w14:textId="4E98A846" w:rsidR="009A6B82" w:rsidRPr="000D3225" w:rsidRDefault="009A6B82" w:rsidP="008707DD">
      <w:pPr>
        <w:pStyle w:val="Informazionidicontatto"/>
        <w:spacing w:line="240" w:lineRule="auto"/>
        <w:jc w:val="both"/>
        <w:rPr>
          <w:rFonts w:ascii="Arial Nova" w:hAnsi="Arial Nova"/>
          <w:color w:val="auto"/>
          <w:spacing w:val="-2"/>
          <w:sz w:val="24"/>
          <w:szCs w:val="24"/>
          <w:lang w:bidi="it-IT"/>
        </w:rPr>
      </w:pPr>
    </w:p>
    <w:p w14:paraId="517C602B" w14:textId="4641E489" w:rsidR="009A6B82" w:rsidRPr="000D3225" w:rsidRDefault="009A6B8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Che ne pens</w:t>
      </w:r>
      <w:r w:rsidR="009A7EB1" w:rsidRPr="000D3225">
        <w:rPr>
          <w:rFonts w:ascii="Arial Nova" w:hAnsi="Arial Nova"/>
          <w:color w:val="auto"/>
          <w:spacing w:val="-2"/>
          <w:sz w:val="24"/>
          <w:szCs w:val="24"/>
          <w:lang w:bidi="it-IT"/>
        </w:rPr>
        <w:t>i</w:t>
      </w:r>
      <w:r w:rsidRPr="000D3225">
        <w:rPr>
          <w:rFonts w:ascii="Arial Nova" w:hAnsi="Arial Nova"/>
          <w:color w:val="auto"/>
          <w:spacing w:val="-2"/>
          <w:sz w:val="24"/>
          <w:szCs w:val="24"/>
          <w:lang w:bidi="it-IT"/>
        </w:rPr>
        <w:t>? P</w:t>
      </w:r>
      <w:r w:rsidR="009A7EB1" w:rsidRPr="000D3225">
        <w:rPr>
          <w:rFonts w:ascii="Arial Nova" w:hAnsi="Arial Nova"/>
          <w:color w:val="auto"/>
          <w:spacing w:val="-2"/>
          <w:sz w:val="24"/>
          <w:szCs w:val="24"/>
          <w:lang w:bidi="it-IT"/>
        </w:rPr>
        <w:t xml:space="preserve">uoi </w:t>
      </w:r>
      <w:r w:rsidRPr="000D3225">
        <w:rPr>
          <w:rFonts w:ascii="Arial Nova" w:hAnsi="Arial Nova"/>
          <w:color w:val="auto"/>
          <w:spacing w:val="-2"/>
          <w:sz w:val="24"/>
          <w:szCs w:val="24"/>
          <w:lang w:bidi="it-IT"/>
        </w:rPr>
        <w:t>riuscirci?</w:t>
      </w:r>
    </w:p>
    <w:p w14:paraId="46CC33E4" w14:textId="3C1FFD3A" w:rsidR="009A6B82" w:rsidRPr="000D3225" w:rsidRDefault="009A6B8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Da quale punto vo</w:t>
      </w:r>
      <w:r w:rsidR="009A7EB1" w:rsidRPr="000D3225">
        <w:rPr>
          <w:rFonts w:ascii="Arial Nova" w:hAnsi="Arial Nova"/>
          <w:color w:val="auto"/>
          <w:spacing w:val="-2"/>
          <w:sz w:val="24"/>
          <w:szCs w:val="24"/>
          <w:lang w:bidi="it-IT"/>
        </w:rPr>
        <w:t xml:space="preserve">rresti </w:t>
      </w:r>
      <w:r w:rsidRPr="000D3225">
        <w:rPr>
          <w:rFonts w:ascii="Arial Nova" w:hAnsi="Arial Nova"/>
          <w:color w:val="auto"/>
          <w:spacing w:val="-2"/>
          <w:sz w:val="24"/>
          <w:szCs w:val="24"/>
          <w:lang w:bidi="it-IT"/>
        </w:rPr>
        <w:t>partire?</w:t>
      </w:r>
    </w:p>
    <w:p w14:paraId="6B5DEC5E" w14:textId="0D564729" w:rsidR="009A6B82" w:rsidRPr="000D3225" w:rsidRDefault="009A6B8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w:t>
      </w:r>
      <w:r w:rsidR="009A7EB1" w:rsidRPr="000D3225">
        <w:rPr>
          <w:rFonts w:ascii="Arial Nova" w:hAnsi="Arial Nova"/>
          <w:color w:val="auto"/>
          <w:spacing w:val="-2"/>
          <w:sz w:val="24"/>
          <w:szCs w:val="24"/>
          <w:lang w:bidi="it-IT"/>
        </w:rPr>
        <w:t>ei</w:t>
      </w:r>
      <w:r w:rsidRPr="000D3225">
        <w:rPr>
          <w:rFonts w:ascii="Arial Nova" w:hAnsi="Arial Nova"/>
          <w:color w:val="auto"/>
          <w:spacing w:val="-2"/>
          <w:sz w:val="24"/>
          <w:szCs w:val="24"/>
          <w:lang w:bidi="it-IT"/>
        </w:rPr>
        <w:t xml:space="preserve"> pront</w:t>
      </w:r>
      <w:r w:rsidR="009A7EB1" w:rsidRPr="000D3225">
        <w:rPr>
          <w:rFonts w:ascii="Arial Nova" w:hAnsi="Arial Nova"/>
          <w:color w:val="auto"/>
          <w:spacing w:val="-2"/>
          <w:sz w:val="24"/>
          <w:szCs w:val="24"/>
          <w:lang w:bidi="it-IT"/>
        </w:rPr>
        <w:t>o</w:t>
      </w:r>
      <w:r w:rsidRPr="000D3225">
        <w:rPr>
          <w:rFonts w:ascii="Arial Nova" w:hAnsi="Arial Nova"/>
          <w:color w:val="auto"/>
          <w:spacing w:val="-2"/>
          <w:sz w:val="24"/>
          <w:szCs w:val="24"/>
          <w:lang w:bidi="it-IT"/>
        </w:rPr>
        <w:t xml:space="preserve"> a provare </w:t>
      </w:r>
      <w:r w:rsidR="00B02074" w:rsidRPr="000D3225">
        <w:rPr>
          <w:rFonts w:ascii="Arial Nova" w:hAnsi="Arial Nova"/>
          <w:color w:val="auto"/>
          <w:spacing w:val="-2"/>
          <w:sz w:val="24"/>
          <w:szCs w:val="24"/>
          <w:lang w:bidi="it-IT"/>
        </w:rPr>
        <w:t>ad accettare le conseguenze di un cambiamento</w:t>
      </w:r>
      <w:r w:rsidRPr="000D3225">
        <w:rPr>
          <w:rFonts w:ascii="Arial Nova" w:hAnsi="Arial Nova"/>
          <w:color w:val="auto"/>
          <w:spacing w:val="-2"/>
          <w:sz w:val="24"/>
          <w:szCs w:val="24"/>
          <w:lang w:bidi="it-IT"/>
        </w:rPr>
        <w:t>?</w:t>
      </w:r>
    </w:p>
    <w:p w14:paraId="20AE2612" w14:textId="39F76BAF" w:rsidR="009A6B82" w:rsidRPr="000D3225" w:rsidRDefault="00B020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Mi piacerebbe ricevere i</w:t>
      </w:r>
      <w:r w:rsidR="009A6B82" w:rsidRPr="000D3225">
        <w:rPr>
          <w:rFonts w:ascii="Arial Nova" w:hAnsi="Arial Nova"/>
          <w:color w:val="auto"/>
          <w:spacing w:val="-2"/>
          <w:sz w:val="24"/>
          <w:szCs w:val="24"/>
          <w:lang w:bidi="it-IT"/>
        </w:rPr>
        <w:t xml:space="preserve"> </w:t>
      </w:r>
      <w:r w:rsidR="009A7EB1" w:rsidRPr="000D3225">
        <w:rPr>
          <w:rFonts w:ascii="Arial Nova" w:hAnsi="Arial Nova"/>
          <w:color w:val="auto"/>
          <w:spacing w:val="-2"/>
          <w:sz w:val="24"/>
          <w:szCs w:val="24"/>
          <w:lang w:bidi="it-IT"/>
        </w:rPr>
        <w:t xml:space="preserve">tuoi </w:t>
      </w:r>
      <w:r w:rsidR="009A6B82" w:rsidRPr="000D3225">
        <w:rPr>
          <w:rFonts w:ascii="Arial Nova" w:hAnsi="Arial Nova"/>
          <w:color w:val="auto"/>
          <w:spacing w:val="-2"/>
          <w:sz w:val="24"/>
          <w:szCs w:val="24"/>
          <w:lang w:bidi="it-IT"/>
        </w:rPr>
        <w:t xml:space="preserve">commenti e le storie </w:t>
      </w:r>
      <w:r w:rsidR="009A7EB1" w:rsidRPr="000D3225">
        <w:rPr>
          <w:rFonts w:ascii="Arial Nova" w:hAnsi="Arial Nova"/>
          <w:color w:val="auto"/>
          <w:spacing w:val="-2"/>
          <w:sz w:val="24"/>
          <w:szCs w:val="24"/>
          <w:lang w:bidi="it-IT"/>
        </w:rPr>
        <w:t>sui tuoi progressi</w:t>
      </w:r>
      <w:r w:rsidR="009A6B82" w:rsidRPr="000D3225">
        <w:rPr>
          <w:rFonts w:ascii="Arial Nova" w:hAnsi="Arial Nova"/>
          <w:color w:val="auto"/>
          <w:spacing w:val="-2"/>
          <w:sz w:val="24"/>
          <w:szCs w:val="24"/>
          <w:lang w:bidi="it-IT"/>
        </w:rPr>
        <w:t>.</w:t>
      </w:r>
    </w:p>
    <w:p w14:paraId="1945F238" w14:textId="77777777" w:rsidR="009A7EB1" w:rsidRPr="000D3225" w:rsidRDefault="00F6255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soprattutto non dimentica</w:t>
      </w:r>
      <w:r w:rsidR="009A7EB1" w:rsidRPr="000D3225">
        <w:rPr>
          <w:rFonts w:ascii="Arial Nova" w:hAnsi="Arial Nova"/>
          <w:color w:val="auto"/>
          <w:spacing w:val="-2"/>
          <w:sz w:val="24"/>
          <w:szCs w:val="24"/>
          <w:lang w:bidi="it-IT"/>
        </w:rPr>
        <w:t>rti</w:t>
      </w:r>
      <w:r w:rsidRPr="000D3225">
        <w:rPr>
          <w:rFonts w:ascii="Arial Nova" w:hAnsi="Arial Nova"/>
          <w:color w:val="auto"/>
          <w:spacing w:val="-2"/>
          <w:sz w:val="24"/>
          <w:szCs w:val="24"/>
          <w:lang w:bidi="it-IT"/>
        </w:rPr>
        <w:t xml:space="preserve"> di ripeter</w:t>
      </w:r>
      <w:r w:rsidR="009A7EB1" w:rsidRPr="000D3225">
        <w:rPr>
          <w:rFonts w:ascii="Arial Nova" w:hAnsi="Arial Nova"/>
          <w:color w:val="auto"/>
          <w:spacing w:val="-2"/>
          <w:sz w:val="24"/>
          <w:szCs w:val="24"/>
          <w:lang w:bidi="it-IT"/>
        </w:rPr>
        <w:t>ti</w:t>
      </w:r>
      <w:r w:rsidRPr="000D3225">
        <w:rPr>
          <w:rFonts w:ascii="Arial Nova" w:hAnsi="Arial Nova"/>
          <w:color w:val="auto"/>
          <w:spacing w:val="-2"/>
          <w:sz w:val="24"/>
          <w:szCs w:val="24"/>
          <w:lang w:bidi="it-IT"/>
        </w:rPr>
        <w:t xml:space="preserve"> ogni giorno:</w:t>
      </w:r>
    </w:p>
    <w:p w14:paraId="179A2FC1" w14:textId="2B69FAB4" w:rsidR="009A6B82" w:rsidRPr="000D3225" w:rsidRDefault="00F6255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IO SONO ABBASTANZA.</w:t>
      </w:r>
    </w:p>
    <w:p w14:paraId="36A176D6" w14:textId="77777777" w:rsidR="009A6B82" w:rsidRPr="000D3225" w:rsidRDefault="009A6B82" w:rsidP="008707DD">
      <w:pPr>
        <w:pStyle w:val="Informazionidicontatto"/>
        <w:spacing w:line="240" w:lineRule="auto"/>
        <w:jc w:val="both"/>
        <w:rPr>
          <w:rFonts w:ascii="Arial Nova" w:hAnsi="Arial Nova"/>
          <w:color w:val="auto"/>
          <w:spacing w:val="-2"/>
          <w:sz w:val="24"/>
          <w:szCs w:val="24"/>
          <w:lang w:bidi="it-IT"/>
        </w:rPr>
      </w:pPr>
    </w:p>
    <w:p w14:paraId="5060F5F0" w14:textId="77777777" w:rsidR="009A7EB1" w:rsidRPr="000D3225" w:rsidRDefault="005B598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H</w:t>
      </w:r>
      <w:r w:rsidR="009A7EB1" w:rsidRPr="000D3225">
        <w:rPr>
          <w:rFonts w:ascii="Arial Nova" w:hAnsi="Arial Nova"/>
          <w:color w:val="auto"/>
          <w:spacing w:val="-2"/>
          <w:sz w:val="24"/>
          <w:szCs w:val="24"/>
          <w:lang w:bidi="it-IT"/>
        </w:rPr>
        <w:t xml:space="preserve">ai </w:t>
      </w:r>
      <w:r w:rsidRPr="000D3225">
        <w:rPr>
          <w:rFonts w:ascii="Arial Nova" w:hAnsi="Arial Nova"/>
          <w:color w:val="auto"/>
          <w:spacing w:val="-2"/>
          <w:sz w:val="24"/>
          <w:szCs w:val="24"/>
          <w:lang w:bidi="it-IT"/>
        </w:rPr>
        <w:t>abbastanza di ciò che serve per avere una vita meravigliosa.</w:t>
      </w:r>
    </w:p>
    <w:p w14:paraId="11915E2F" w14:textId="31F3C397" w:rsidR="005B598A" w:rsidRPr="000D3225" w:rsidRDefault="009A7EB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Hai</w:t>
      </w:r>
      <w:r w:rsidR="005B598A" w:rsidRPr="000D3225">
        <w:rPr>
          <w:rFonts w:ascii="Arial Nova" w:hAnsi="Arial Nova"/>
          <w:color w:val="auto"/>
          <w:spacing w:val="-2"/>
          <w:sz w:val="24"/>
          <w:szCs w:val="24"/>
          <w:lang w:bidi="it-IT"/>
        </w:rPr>
        <w:t xml:space="preserve"> abbastanza risorse per affrontare qualsiasi cosa.</w:t>
      </w:r>
    </w:p>
    <w:p w14:paraId="0FB1220F" w14:textId="77777777" w:rsidR="009A7EB1" w:rsidRPr="000D3225" w:rsidRDefault="005B598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H</w:t>
      </w:r>
      <w:r w:rsidR="009A7EB1" w:rsidRPr="000D3225">
        <w:rPr>
          <w:rFonts w:ascii="Arial Nova" w:hAnsi="Arial Nova"/>
          <w:color w:val="auto"/>
          <w:spacing w:val="-2"/>
          <w:sz w:val="24"/>
          <w:szCs w:val="24"/>
          <w:lang w:bidi="it-IT"/>
        </w:rPr>
        <w:t xml:space="preserve">ai </w:t>
      </w:r>
      <w:r w:rsidRPr="000D3225">
        <w:rPr>
          <w:rFonts w:ascii="Arial Nova" w:hAnsi="Arial Nova"/>
          <w:color w:val="auto"/>
          <w:spacing w:val="-2"/>
          <w:sz w:val="24"/>
          <w:szCs w:val="24"/>
          <w:lang w:bidi="it-IT"/>
        </w:rPr>
        <w:t xml:space="preserve">abbastanza coraggio per intraprendere nuove strade. </w:t>
      </w:r>
    </w:p>
    <w:p w14:paraId="31EE2A39" w14:textId="77777777" w:rsidR="009A7EB1" w:rsidRPr="000D3225" w:rsidRDefault="009A7EB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Hai</w:t>
      </w:r>
      <w:r w:rsidR="005B598A" w:rsidRPr="000D3225">
        <w:rPr>
          <w:rFonts w:ascii="Arial Nova" w:hAnsi="Arial Nova"/>
          <w:color w:val="auto"/>
          <w:spacing w:val="-2"/>
          <w:sz w:val="24"/>
          <w:szCs w:val="24"/>
          <w:lang w:bidi="it-IT"/>
        </w:rPr>
        <w:t xml:space="preserve"> ab</w:t>
      </w:r>
      <w:r w:rsidR="006013FA" w:rsidRPr="000D3225">
        <w:rPr>
          <w:rFonts w:ascii="Arial Nova" w:hAnsi="Arial Nova"/>
          <w:color w:val="auto"/>
          <w:spacing w:val="-2"/>
          <w:sz w:val="24"/>
          <w:szCs w:val="24"/>
          <w:lang w:bidi="it-IT"/>
        </w:rPr>
        <w:t>b</w:t>
      </w:r>
      <w:r w:rsidR="005B598A" w:rsidRPr="000D3225">
        <w:rPr>
          <w:rFonts w:ascii="Arial Nova" w:hAnsi="Arial Nova"/>
          <w:color w:val="auto"/>
          <w:spacing w:val="-2"/>
          <w:sz w:val="24"/>
          <w:szCs w:val="24"/>
          <w:lang w:bidi="it-IT"/>
        </w:rPr>
        <w:t>astanza curiosità per non fermar</w:t>
      </w:r>
      <w:r w:rsidRPr="000D3225">
        <w:rPr>
          <w:rFonts w:ascii="Arial Nova" w:hAnsi="Arial Nova"/>
          <w:color w:val="auto"/>
          <w:spacing w:val="-2"/>
          <w:sz w:val="24"/>
          <w:szCs w:val="24"/>
          <w:lang w:bidi="it-IT"/>
        </w:rPr>
        <w:t>ti</w:t>
      </w:r>
      <w:r w:rsidR="005B598A" w:rsidRPr="000D3225">
        <w:rPr>
          <w:rFonts w:ascii="Arial Nova" w:hAnsi="Arial Nova"/>
          <w:color w:val="auto"/>
          <w:spacing w:val="-2"/>
          <w:sz w:val="24"/>
          <w:szCs w:val="24"/>
          <w:lang w:bidi="it-IT"/>
        </w:rPr>
        <w:t xml:space="preserve"> e limitar</w:t>
      </w:r>
      <w:r w:rsidRPr="000D3225">
        <w:rPr>
          <w:rFonts w:ascii="Arial Nova" w:hAnsi="Arial Nova"/>
          <w:color w:val="auto"/>
          <w:spacing w:val="-2"/>
          <w:sz w:val="24"/>
          <w:szCs w:val="24"/>
          <w:lang w:bidi="it-IT"/>
        </w:rPr>
        <w:t>ti</w:t>
      </w:r>
      <w:r w:rsidR="005B598A" w:rsidRPr="000D3225">
        <w:rPr>
          <w:rFonts w:ascii="Arial Nova" w:hAnsi="Arial Nova"/>
          <w:color w:val="auto"/>
          <w:spacing w:val="-2"/>
          <w:sz w:val="24"/>
          <w:szCs w:val="24"/>
          <w:lang w:bidi="it-IT"/>
        </w:rPr>
        <w:t xml:space="preserve"> a ciò che già conosc</w:t>
      </w:r>
      <w:r w:rsidRPr="000D3225">
        <w:rPr>
          <w:rFonts w:ascii="Arial Nova" w:hAnsi="Arial Nova"/>
          <w:color w:val="auto"/>
          <w:spacing w:val="-2"/>
          <w:sz w:val="24"/>
          <w:szCs w:val="24"/>
          <w:lang w:bidi="it-IT"/>
        </w:rPr>
        <w:t>i</w:t>
      </w:r>
      <w:r w:rsidR="005B598A" w:rsidRPr="000D3225">
        <w:rPr>
          <w:rFonts w:ascii="Arial Nova" w:hAnsi="Arial Nova"/>
          <w:color w:val="auto"/>
          <w:spacing w:val="-2"/>
          <w:sz w:val="24"/>
          <w:szCs w:val="24"/>
          <w:lang w:bidi="it-IT"/>
        </w:rPr>
        <w:t xml:space="preserve">. </w:t>
      </w:r>
    </w:p>
    <w:p w14:paraId="62CBCE28" w14:textId="07321369" w:rsidR="009A7EB1" w:rsidRPr="000D3225" w:rsidRDefault="009A7EB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Hai</w:t>
      </w:r>
      <w:r w:rsidR="005B598A" w:rsidRPr="000D3225">
        <w:rPr>
          <w:rFonts w:ascii="Arial Nova" w:hAnsi="Arial Nova"/>
          <w:color w:val="auto"/>
          <w:spacing w:val="-2"/>
          <w:sz w:val="24"/>
          <w:szCs w:val="24"/>
          <w:lang w:bidi="it-IT"/>
        </w:rPr>
        <w:t xml:space="preserve"> abbastanza tempo per vivere ciò che vale davvero la pena per </w:t>
      </w:r>
      <w:r w:rsidRPr="000D3225">
        <w:rPr>
          <w:rFonts w:ascii="Arial Nova" w:hAnsi="Arial Nova"/>
          <w:color w:val="auto"/>
          <w:spacing w:val="-2"/>
          <w:sz w:val="24"/>
          <w:szCs w:val="24"/>
          <w:lang w:bidi="it-IT"/>
        </w:rPr>
        <w:t>t</w:t>
      </w:r>
      <w:r w:rsidR="005B598A" w:rsidRPr="000D3225">
        <w:rPr>
          <w:rFonts w:ascii="Arial Nova" w:hAnsi="Arial Nova"/>
          <w:color w:val="auto"/>
          <w:spacing w:val="-2"/>
          <w:sz w:val="24"/>
          <w:szCs w:val="24"/>
          <w:lang w:bidi="it-IT"/>
        </w:rPr>
        <w:t xml:space="preserve">e. </w:t>
      </w:r>
      <w:r w:rsidRPr="000D3225">
        <w:rPr>
          <w:rFonts w:ascii="Arial Nova" w:hAnsi="Arial Nova"/>
          <w:color w:val="auto"/>
          <w:spacing w:val="-2"/>
          <w:sz w:val="24"/>
          <w:szCs w:val="24"/>
          <w:lang w:bidi="it-IT"/>
        </w:rPr>
        <w:t>Non regalare la tua vita. Non vivere quella di qualcun altro.</w:t>
      </w:r>
    </w:p>
    <w:p w14:paraId="7450C104" w14:textId="77777777" w:rsidR="00AC49CC" w:rsidRPr="000D3225" w:rsidRDefault="00AC49CC" w:rsidP="008707DD">
      <w:pPr>
        <w:pStyle w:val="Informazionidicontatto"/>
        <w:spacing w:line="240" w:lineRule="auto"/>
        <w:jc w:val="both"/>
        <w:rPr>
          <w:rFonts w:ascii="Arial Nova" w:hAnsi="Arial Nova"/>
          <w:color w:val="auto"/>
          <w:spacing w:val="-2"/>
          <w:sz w:val="24"/>
          <w:szCs w:val="24"/>
          <w:lang w:bidi="it-IT"/>
        </w:rPr>
      </w:pPr>
    </w:p>
    <w:p w14:paraId="237395CE" w14:textId="44CFD5FA" w:rsidR="009A7EB1" w:rsidRPr="000D3225" w:rsidRDefault="009A7EB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w:t>
      </w:r>
      <w:r w:rsidR="00B02074" w:rsidRPr="000D3225">
        <w:rPr>
          <w:rFonts w:ascii="Arial Nova" w:hAnsi="Arial Nova"/>
          <w:color w:val="auto"/>
          <w:spacing w:val="-2"/>
          <w:sz w:val="24"/>
          <w:szCs w:val="24"/>
          <w:lang w:bidi="it-IT"/>
        </w:rPr>
        <w:t>ii</w:t>
      </w:r>
      <w:r w:rsidRPr="000D3225">
        <w:rPr>
          <w:rFonts w:ascii="Arial Nova" w:hAnsi="Arial Nova"/>
          <w:color w:val="auto"/>
          <w:spacing w:val="-2"/>
          <w:sz w:val="24"/>
          <w:szCs w:val="24"/>
          <w:lang w:bidi="it-IT"/>
        </w:rPr>
        <w:t xml:space="preserve"> felice.</w:t>
      </w:r>
    </w:p>
    <w:p w14:paraId="3E92201F" w14:textId="5909B78E" w:rsidR="004C7911" w:rsidRPr="000D3225" w:rsidRDefault="009A7EB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Qui e ora.</w:t>
      </w:r>
      <w:r w:rsidR="004C7911" w:rsidRPr="000D3225">
        <w:rPr>
          <w:rFonts w:ascii="Arial Nova" w:hAnsi="Arial Nova"/>
          <w:color w:val="auto"/>
          <w:spacing w:val="-2"/>
          <w:sz w:val="24"/>
          <w:szCs w:val="24"/>
          <w:lang w:bidi="it-IT"/>
        </w:rPr>
        <w:t xml:space="preserve"> </w:t>
      </w:r>
    </w:p>
    <w:p w14:paraId="0242CCE9" w14:textId="0ACC7390" w:rsidR="009A7EB1" w:rsidRPr="000D3225" w:rsidRDefault="005B598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Soprattutto </w:t>
      </w:r>
      <w:r w:rsidR="009A7EB1" w:rsidRPr="000D3225">
        <w:rPr>
          <w:rFonts w:ascii="Arial Nova" w:hAnsi="Arial Nova"/>
          <w:color w:val="auto"/>
          <w:spacing w:val="-2"/>
          <w:sz w:val="24"/>
          <w:szCs w:val="24"/>
          <w:lang w:bidi="it-IT"/>
        </w:rPr>
        <w:t>SEI</w:t>
      </w:r>
      <w:r w:rsidRPr="000D3225">
        <w:rPr>
          <w:rFonts w:ascii="Arial Nova" w:hAnsi="Arial Nova"/>
          <w:color w:val="auto"/>
          <w:spacing w:val="-2"/>
          <w:sz w:val="24"/>
          <w:szCs w:val="24"/>
          <w:lang w:bidi="it-IT"/>
        </w:rPr>
        <w:t xml:space="preserve"> abbastanza. </w:t>
      </w:r>
    </w:p>
    <w:p w14:paraId="2C633935" w14:textId="77777777" w:rsidR="00AC49CC" w:rsidRPr="000D3225" w:rsidRDefault="00AC49CC" w:rsidP="008707DD">
      <w:pPr>
        <w:pStyle w:val="Informazionidicontatto"/>
        <w:spacing w:line="240" w:lineRule="auto"/>
        <w:jc w:val="both"/>
        <w:rPr>
          <w:rFonts w:ascii="Arial Nova" w:hAnsi="Arial Nova"/>
          <w:color w:val="auto"/>
          <w:spacing w:val="-2"/>
          <w:sz w:val="24"/>
          <w:szCs w:val="24"/>
          <w:lang w:bidi="it-IT"/>
        </w:rPr>
      </w:pPr>
    </w:p>
    <w:p w14:paraId="24769182" w14:textId="24F6D557" w:rsidR="00AC49CC" w:rsidRPr="000D3225" w:rsidRDefault="005B598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occorrono premi o riconoscimenti per essere soddisfatt</w:t>
      </w:r>
      <w:r w:rsidR="009A7EB1" w:rsidRPr="000D3225">
        <w:rPr>
          <w:rFonts w:ascii="Arial Nova" w:hAnsi="Arial Nova"/>
          <w:color w:val="auto"/>
          <w:spacing w:val="-2"/>
          <w:sz w:val="24"/>
          <w:szCs w:val="24"/>
          <w:lang w:bidi="it-IT"/>
        </w:rPr>
        <w:t>o di te.</w:t>
      </w:r>
      <w:r w:rsidRPr="000D3225">
        <w:rPr>
          <w:rFonts w:ascii="Arial Nova" w:hAnsi="Arial Nova"/>
          <w:color w:val="auto"/>
          <w:spacing w:val="-2"/>
          <w:sz w:val="24"/>
          <w:szCs w:val="24"/>
          <w:lang w:bidi="it-IT"/>
        </w:rPr>
        <w:t xml:space="preserve"> </w:t>
      </w:r>
    </w:p>
    <w:p w14:paraId="1B579A70" w14:textId="77777777" w:rsidR="00AC49CC" w:rsidRPr="000D3225" w:rsidRDefault="00AC49CC" w:rsidP="008707DD">
      <w:pPr>
        <w:pStyle w:val="Informazionidicontatto"/>
        <w:spacing w:line="240" w:lineRule="auto"/>
        <w:jc w:val="both"/>
        <w:rPr>
          <w:rFonts w:ascii="Arial Nova" w:hAnsi="Arial Nova"/>
          <w:color w:val="auto"/>
          <w:spacing w:val="-2"/>
          <w:sz w:val="24"/>
          <w:szCs w:val="24"/>
          <w:lang w:bidi="it-IT"/>
        </w:rPr>
      </w:pPr>
    </w:p>
    <w:p w14:paraId="6FFE9631" w14:textId="73B90090" w:rsidR="005B598A" w:rsidRPr="000D3225" w:rsidRDefault="005B598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Dev</w:t>
      </w:r>
      <w:r w:rsidR="009A7EB1" w:rsidRPr="000D3225">
        <w:rPr>
          <w:rFonts w:ascii="Arial Nova" w:hAnsi="Arial Nova"/>
          <w:color w:val="auto"/>
          <w:spacing w:val="-2"/>
          <w:sz w:val="24"/>
          <w:szCs w:val="24"/>
          <w:lang w:bidi="it-IT"/>
        </w:rPr>
        <w:t>i</w:t>
      </w:r>
      <w:r w:rsidRPr="000D3225">
        <w:rPr>
          <w:rFonts w:ascii="Arial Nova" w:hAnsi="Arial Nova"/>
          <w:color w:val="auto"/>
          <w:spacing w:val="-2"/>
          <w:sz w:val="24"/>
          <w:szCs w:val="24"/>
          <w:lang w:bidi="it-IT"/>
        </w:rPr>
        <w:t xml:space="preserve"> valorizzare ciò che veramente s</w:t>
      </w:r>
      <w:r w:rsidR="009A7EB1" w:rsidRPr="000D3225">
        <w:rPr>
          <w:rFonts w:ascii="Arial Nova" w:hAnsi="Arial Nova"/>
          <w:color w:val="auto"/>
          <w:spacing w:val="-2"/>
          <w:sz w:val="24"/>
          <w:szCs w:val="24"/>
          <w:lang w:bidi="it-IT"/>
        </w:rPr>
        <w:t xml:space="preserve">ei </w:t>
      </w:r>
      <w:r w:rsidRPr="000D3225">
        <w:rPr>
          <w:rFonts w:ascii="Arial Nova" w:hAnsi="Arial Nova"/>
          <w:color w:val="auto"/>
          <w:spacing w:val="-2"/>
          <w:sz w:val="24"/>
          <w:szCs w:val="24"/>
          <w:lang w:bidi="it-IT"/>
        </w:rPr>
        <w:t xml:space="preserve">in grado di fare per </w:t>
      </w:r>
      <w:r w:rsidR="009A7EB1" w:rsidRPr="000D3225">
        <w:rPr>
          <w:rFonts w:ascii="Arial Nova" w:hAnsi="Arial Nova"/>
          <w:color w:val="auto"/>
          <w:spacing w:val="-2"/>
          <w:sz w:val="24"/>
          <w:szCs w:val="24"/>
          <w:lang w:bidi="it-IT"/>
        </w:rPr>
        <w:t>te e</w:t>
      </w:r>
      <w:r w:rsidRPr="000D3225">
        <w:rPr>
          <w:rFonts w:ascii="Arial Nova" w:hAnsi="Arial Nova"/>
          <w:color w:val="auto"/>
          <w:spacing w:val="-2"/>
          <w:sz w:val="24"/>
          <w:szCs w:val="24"/>
          <w:lang w:bidi="it-IT"/>
        </w:rPr>
        <w:t xml:space="preserve"> per gli altri. </w:t>
      </w:r>
    </w:p>
    <w:p w14:paraId="609085C4" w14:textId="75966E7B" w:rsidR="009A7EB1" w:rsidRPr="000D3225" w:rsidRDefault="005B598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è necessario correre a fare di più. </w:t>
      </w:r>
    </w:p>
    <w:p w14:paraId="5590064D" w14:textId="1A1478AD" w:rsidR="005B598A" w:rsidRPr="000D3225" w:rsidRDefault="009A7EB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H</w:t>
      </w:r>
      <w:r w:rsidR="00132DCF" w:rsidRPr="000D3225">
        <w:rPr>
          <w:rFonts w:ascii="Arial Nova" w:hAnsi="Arial Nova"/>
          <w:color w:val="auto"/>
          <w:spacing w:val="-2"/>
          <w:sz w:val="24"/>
          <w:szCs w:val="24"/>
          <w:lang w:bidi="it-IT"/>
        </w:rPr>
        <w:t>ai</w:t>
      </w:r>
      <w:r w:rsidRPr="000D3225">
        <w:rPr>
          <w:rFonts w:ascii="Arial Nova" w:hAnsi="Arial Nova"/>
          <w:color w:val="auto"/>
          <w:spacing w:val="-2"/>
          <w:sz w:val="24"/>
          <w:szCs w:val="24"/>
          <w:lang w:bidi="it-IT"/>
        </w:rPr>
        <w:t xml:space="preserve">, </w:t>
      </w:r>
      <w:r w:rsidR="005B598A" w:rsidRPr="000D3225">
        <w:rPr>
          <w:rFonts w:ascii="Arial Nova" w:hAnsi="Arial Nova"/>
          <w:color w:val="auto"/>
          <w:spacing w:val="-2"/>
          <w:sz w:val="24"/>
          <w:szCs w:val="24"/>
          <w:lang w:bidi="it-IT"/>
        </w:rPr>
        <w:t>abbiamo già tutte le carte per</w:t>
      </w:r>
      <w:r w:rsidR="003270AA" w:rsidRPr="000D3225">
        <w:rPr>
          <w:rFonts w:ascii="Arial Nova" w:hAnsi="Arial Nova"/>
          <w:color w:val="auto"/>
          <w:spacing w:val="-2"/>
          <w:sz w:val="24"/>
          <w:szCs w:val="24"/>
          <w:lang w:bidi="it-IT"/>
        </w:rPr>
        <w:t xml:space="preserve"> </w:t>
      </w:r>
      <w:r w:rsidR="005B598A" w:rsidRPr="000D3225">
        <w:rPr>
          <w:rFonts w:ascii="Arial Nova" w:hAnsi="Arial Nova"/>
          <w:color w:val="auto"/>
          <w:spacing w:val="-2"/>
          <w:sz w:val="24"/>
          <w:szCs w:val="24"/>
          <w:lang w:bidi="it-IT"/>
        </w:rPr>
        <w:t>essere abbastanza.</w:t>
      </w:r>
    </w:p>
    <w:p w14:paraId="757F1069" w14:textId="77777777" w:rsidR="00AC49CC" w:rsidRPr="000D3225" w:rsidRDefault="00AC49CC" w:rsidP="008707DD">
      <w:pPr>
        <w:pStyle w:val="Informazionidicontatto"/>
        <w:spacing w:line="240" w:lineRule="auto"/>
        <w:jc w:val="both"/>
        <w:rPr>
          <w:rFonts w:ascii="Arial Nova" w:hAnsi="Arial Nova"/>
          <w:color w:val="auto"/>
          <w:spacing w:val="-2"/>
          <w:sz w:val="24"/>
          <w:szCs w:val="24"/>
          <w:lang w:bidi="it-IT"/>
        </w:rPr>
      </w:pPr>
    </w:p>
    <w:p w14:paraId="57988F02" w14:textId="12B311ED" w:rsidR="00C169FF" w:rsidRPr="000D3225" w:rsidRDefault="00D26F85" w:rsidP="00C169FF">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Sono dentro di </w:t>
      </w:r>
      <w:r w:rsidR="00463BB1" w:rsidRPr="000D3225">
        <w:rPr>
          <w:rFonts w:ascii="Arial Nova" w:hAnsi="Arial Nova"/>
          <w:color w:val="auto"/>
          <w:spacing w:val="-2"/>
          <w:sz w:val="24"/>
          <w:szCs w:val="24"/>
          <w:lang w:bidi="it-IT"/>
        </w:rPr>
        <w:t xml:space="preserve">te. Sono dentro ognuno di </w:t>
      </w:r>
      <w:r w:rsidRPr="000D3225">
        <w:rPr>
          <w:rFonts w:ascii="Arial Nova" w:hAnsi="Arial Nova"/>
          <w:color w:val="auto"/>
          <w:spacing w:val="-2"/>
          <w:sz w:val="24"/>
          <w:szCs w:val="24"/>
          <w:lang w:bidi="it-IT"/>
        </w:rPr>
        <w:t>noi.</w:t>
      </w:r>
      <w:r w:rsidR="00C169FF" w:rsidRPr="000D3225">
        <w:rPr>
          <w:rFonts w:ascii="Arial Nova" w:hAnsi="Arial Nova"/>
          <w:color w:val="auto"/>
          <w:spacing w:val="-2"/>
          <w:sz w:val="24"/>
          <w:szCs w:val="24"/>
          <w:lang w:bidi="it-IT"/>
        </w:rPr>
        <w:br w:type="page"/>
      </w:r>
    </w:p>
    <w:p w14:paraId="350BA60A" w14:textId="36747BE0" w:rsidR="001F4F4D" w:rsidRPr="000D3225" w:rsidRDefault="00AA1008"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lastRenderedPageBreak/>
        <w:t>“I</w:t>
      </w:r>
      <w:r w:rsidR="00B76C1E" w:rsidRPr="000D3225">
        <w:rPr>
          <w:rFonts w:ascii="Arial Nova" w:hAnsi="Arial Nova"/>
          <w:b/>
          <w:bCs/>
          <w:i/>
          <w:iCs/>
          <w:color w:val="auto"/>
          <w:spacing w:val="-2"/>
          <w:sz w:val="24"/>
          <w:szCs w:val="24"/>
          <w:lang w:bidi="it-IT"/>
        </w:rPr>
        <w:t xml:space="preserve"> problemi </w:t>
      </w:r>
      <w:r w:rsidR="00A80B48" w:rsidRPr="000D3225">
        <w:rPr>
          <w:rFonts w:ascii="Arial Nova" w:hAnsi="Arial Nova"/>
          <w:b/>
          <w:bCs/>
          <w:i/>
          <w:iCs/>
          <w:color w:val="auto"/>
          <w:spacing w:val="-2"/>
          <w:sz w:val="24"/>
          <w:szCs w:val="24"/>
          <w:lang w:bidi="it-IT"/>
        </w:rPr>
        <w:t>NON</w:t>
      </w:r>
      <w:r w:rsidR="00B76C1E" w:rsidRPr="000D3225">
        <w:rPr>
          <w:rFonts w:ascii="Arial Nova" w:hAnsi="Arial Nova"/>
          <w:b/>
          <w:bCs/>
          <w:i/>
          <w:iCs/>
          <w:color w:val="auto"/>
          <w:spacing w:val="-2"/>
          <w:sz w:val="24"/>
          <w:szCs w:val="24"/>
          <w:lang w:bidi="it-IT"/>
        </w:rPr>
        <w:t xml:space="preserve"> possono essere risolti agendo allo stesso livello al quale sono sorti!”</w:t>
      </w:r>
    </w:p>
    <w:p w14:paraId="475217ED" w14:textId="63958A8D" w:rsidR="00B76C1E" w:rsidRPr="000D3225" w:rsidRDefault="004C7911"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 xml:space="preserve">Albert </w:t>
      </w:r>
      <w:r w:rsidR="00B76C1E" w:rsidRPr="000D3225">
        <w:rPr>
          <w:rFonts w:ascii="Arial Nova" w:hAnsi="Arial Nova"/>
          <w:i/>
          <w:iCs/>
          <w:color w:val="auto"/>
          <w:spacing w:val="-2"/>
          <w:sz w:val="24"/>
          <w:szCs w:val="24"/>
          <w:lang w:bidi="it-IT"/>
        </w:rPr>
        <w:t xml:space="preserve">Einstein </w:t>
      </w:r>
    </w:p>
    <w:p w14:paraId="43A57EA1" w14:textId="77777777" w:rsidR="00B76C1E" w:rsidRPr="000D3225" w:rsidRDefault="00B76C1E" w:rsidP="008707DD">
      <w:pPr>
        <w:pStyle w:val="Informazionidicontatto"/>
        <w:spacing w:line="240" w:lineRule="auto"/>
        <w:jc w:val="both"/>
        <w:rPr>
          <w:rFonts w:ascii="Arial Nova" w:hAnsi="Arial Nova"/>
          <w:color w:val="auto"/>
          <w:spacing w:val="-2"/>
          <w:sz w:val="24"/>
          <w:szCs w:val="24"/>
          <w:lang w:bidi="it-IT"/>
        </w:rPr>
      </w:pPr>
    </w:p>
    <w:p w14:paraId="4540F6E6" w14:textId="482B14F0" w:rsidR="00BC28D0" w:rsidRPr="000D3225" w:rsidRDefault="00AA2A54" w:rsidP="00BF51B7">
      <w:pPr>
        <w:pStyle w:val="Titolo1"/>
        <w:rPr>
          <w:rFonts w:ascii="Arial Nova" w:hAnsi="Arial Nova"/>
        </w:rPr>
      </w:pPr>
      <w:bookmarkStart w:id="6" w:name="_Toc30146698"/>
      <w:r w:rsidRPr="000D3225">
        <w:rPr>
          <w:rFonts w:ascii="Arial Nova" w:hAnsi="Arial Nova"/>
        </w:rPr>
        <w:t xml:space="preserve">ASCOLTA </w:t>
      </w:r>
      <w:r w:rsidR="0063395C" w:rsidRPr="000D3225">
        <w:rPr>
          <w:rFonts w:ascii="Arial Nova" w:hAnsi="Arial Nova"/>
        </w:rPr>
        <w:t>QUELLA VOCE</w:t>
      </w:r>
      <w:bookmarkEnd w:id="6"/>
    </w:p>
    <w:p w14:paraId="62199A0A" w14:textId="77777777" w:rsidR="00BC28D0" w:rsidRPr="000D3225" w:rsidRDefault="00BC28D0" w:rsidP="008707DD">
      <w:pPr>
        <w:pStyle w:val="Informazionidicontatto"/>
        <w:spacing w:line="240" w:lineRule="auto"/>
        <w:jc w:val="both"/>
        <w:rPr>
          <w:rFonts w:ascii="Arial Nova" w:hAnsi="Arial Nova"/>
          <w:color w:val="auto"/>
          <w:spacing w:val="-2"/>
          <w:sz w:val="24"/>
          <w:szCs w:val="24"/>
          <w:lang w:bidi="it-IT"/>
        </w:rPr>
      </w:pPr>
    </w:p>
    <w:p w14:paraId="53DC1905" w14:textId="2AB2C92D" w:rsidR="00D26F85" w:rsidRPr="000D3225" w:rsidRDefault="00D26F8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Ecco </w:t>
      </w:r>
      <w:r w:rsidR="00A80B48" w:rsidRPr="000D3225">
        <w:rPr>
          <w:rFonts w:ascii="Arial Nova" w:hAnsi="Arial Nova"/>
          <w:color w:val="auto"/>
          <w:spacing w:val="-2"/>
          <w:sz w:val="24"/>
          <w:szCs w:val="24"/>
          <w:lang w:bidi="it-IT"/>
        </w:rPr>
        <w:t xml:space="preserve">un altro tema a me molto caro, a cui </w:t>
      </w:r>
      <w:r w:rsidRPr="000D3225">
        <w:rPr>
          <w:rFonts w:ascii="Arial Nova" w:hAnsi="Arial Nova"/>
          <w:color w:val="auto"/>
          <w:spacing w:val="-2"/>
          <w:sz w:val="24"/>
          <w:szCs w:val="24"/>
          <w:lang w:bidi="it-IT"/>
        </w:rPr>
        <w:t>vorrei ora collegarmi</w:t>
      </w:r>
      <w:r w:rsidR="00A80B48" w:rsidRPr="000D3225">
        <w:rPr>
          <w:rFonts w:ascii="Arial Nova" w:hAnsi="Arial Nova"/>
          <w:color w:val="auto"/>
          <w:spacing w:val="-2"/>
          <w:sz w:val="24"/>
          <w:szCs w:val="24"/>
          <w:lang w:bidi="it-IT"/>
        </w:rPr>
        <w:t>.</w:t>
      </w:r>
    </w:p>
    <w:p w14:paraId="35D29D6D" w14:textId="77777777" w:rsidR="00AC49CC" w:rsidRPr="000D3225" w:rsidRDefault="00AC49CC" w:rsidP="008707DD">
      <w:pPr>
        <w:pStyle w:val="Informazionidicontatto"/>
        <w:spacing w:line="240" w:lineRule="auto"/>
        <w:jc w:val="both"/>
        <w:rPr>
          <w:rFonts w:ascii="Arial Nova" w:hAnsi="Arial Nova"/>
          <w:color w:val="auto"/>
          <w:spacing w:val="-2"/>
          <w:sz w:val="24"/>
          <w:szCs w:val="24"/>
          <w:lang w:bidi="it-IT"/>
        </w:rPr>
      </w:pPr>
    </w:p>
    <w:p w14:paraId="325BA7BB" w14:textId="4EC6F579" w:rsidR="00B76C1E" w:rsidRPr="000D3225" w:rsidRDefault="00BC28D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Si tratta di quella vocina</w:t>
      </w:r>
      <w:r w:rsidR="00A80B48"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c</w:t>
      </w:r>
      <w:r w:rsidR="00D26F85" w:rsidRPr="000D3225">
        <w:rPr>
          <w:rFonts w:ascii="Arial Nova" w:hAnsi="Arial Nova"/>
          <w:color w:val="auto"/>
          <w:spacing w:val="-2"/>
          <w:sz w:val="24"/>
          <w:szCs w:val="24"/>
          <w:lang w:bidi="it-IT"/>
        </w:rPr>
        <w:t xml:space="preserve">he si trova dentro di noi. </w:t>
      </w:r>
      <w:r w:rsidR="00F0166B">
        <w:rPr>
          <w:rFonts w:ascii="Arial Nova" w:hAnsi="Arial Nova"/>
          <w:color w:val="auto"/>
          <w:spacing w:val="-2"/>
          <w:sz w:val="24"/>
          <w:szCs w:val="24"/>
          <w:lang w:bidi="it-IT"/>
        </w:rPr>
        <w:t>Ne hai mai sentito parlare? Si chiama voce interiore o istinto…</w:t>
      </w:r>
    </w:p>
    <w:p w14:paraId="3D9A065D" w14:textId="43C4FCA0" w:rsidR="00D26F85" w:rsidRPr="000D3225" w:rsidRDefault="00A80B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w:t>
      </w:r>
      <w:r w:rsidR="00B76C1E" w:rsidRPr="000D3225">
        <w:rPr>
          <w:rFonts w:ascii="Arial Nova" w:hAnsi="Arial Nova"/>
          <w:color w:val="auto"/>
          <w:spacing w:val="-2"/>
          <w:sz w:val="24"/>
          <w:szCs w:val="24"/>
          <w:lang w:bidi="it-IT"/>
        </w:rPr>
        <w:t>i spiego meglio.</w:t>
      </w:r>
    </w:p>
    <w:p w14:paraId="74B76AAB" w14:textId="6DF70703" w:rsidR="00D26F85" w:rsidRPr="000D3225" w:rsidRDefault="00B76C1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Ti capita mai di voler lasciare </w:t>
      </w:r>
      <w:r w:rsidR="00BC28D0" w:rsidRPr="000D3225">
        <w:rPr>
          <w:rFonts w:ascii="Arial Nova" w:hAnsi="Arial Nova"/>
          <w:color w:val="auto"/>
          <w:spacing w:val="-2"/>
          <w:sz w:val="24"/>
          <w:szCs w:val="24"/>
          <w:lang w:bidi="it-IT"/>
        </w:rPr>
        <w:t xml:space="preserve">perdere quella cosa, </w:t>
      </w:r>
      <w:r w:rsidR="00A80B48" w:rsidRPr="000D3225">
        <w:rPr>
          <w:rFonts w:ascii="Arial Nova" w:hAnsi="Arial Nova"/>
          <w:color w:val="auto"/>
          <w:spacing w:val="-2"/>
          <w:sz w:val="24"/>
          <w:szCs w:val="24"/>
          <w:lang w:bidi="it-IT"/>
        </w:rPr>
        <w:t>quel pensiero, quel c</w:t>
      </w:r>
      <w:r w:rsidR="00BC28D0" w:rsidRPr="000D3225">
        <w:rPr>
          <w:rFonts w:ascii="Arial Nova" w:hAnsi="Arial Nova"/>
          <w:color w:val="auto"/>
          <w:spacing w:val="-2"/>
          <w:sz w:val="24"/>
          <w:szCs w:val="24"/>
          <w:lang w:bidi="it-IT"/>
        </w:rPr>
        <w:t xml:space="preserve">hiodo fisso, </w:t>
      </w:r>
      <w:r w:rsidR="00A80B48" w:rsidRPr="000D3225">
        <w:rPr>
          <w:rFonts w:ascii="Arial Nova" w:hAnsi="Arial Nova"/>
          <w:color w:val="auto"/>
          <w:spacing w:val="-2"/>
          <w:sz w:val="24"/>
          <w:szCs w:val="24"/>
          <w:lang w:bidi="it-IT"/>
        </w:rPr>
        <w:t xml:space="preserve">magari è </w:t>
      </w:r>
      <w:r w:rsidR="00BC28D0" w:rsidRPr="000D3225">
        <w:rPr>
          <w:rFonts w:ascii="Arial Nova" w:hAnsi="Arial Nova"/>
          <w:color w:val="auto"/>
          <w:spacing w:val="-2"/>
          <w:sz w:val="24"/>
          <w:szCs w:val="24"/>
          <w:lang w:bidi="it-IT"/>
        </w:rPr>
        <w:t>un’idea</w:t>
      </w:r>
      <w:r w:rsidRPr="000D3225">
        <w:rPr>
          <w:rFonts w:ascii="Arial Nova" w:hAnsi="Arial Nova"/>
          <w:color w:val="auto"/>
          <w:spacing w:val="-2"/>
          <w:sz w:val="24"/>
          <w:szCs w:val="24"/>
          <w:lang w:bidi="it-IT"/>
        </w:rPr>
        <w:t xml:space="preserve">, una sensazione… un qualcosa </w:t>
      </w:r>
      <w:r w:rsidR="00BC28D0" w:rsidRPr="000D3225">
        <w:rPr>
          <w:rFonts w:ascii="Arial Nova" w:hAnsi="Arial Nova"/>
          <w:color w:val="auto"/>
          <w:spacing w:val="-2"/>
          <w:sz w:val="24"/>
          <w:szCs w:val="24"/>
          <w:lang w:bidi="it-IT"/>
        </w:rPr>
        <w:t>che ti disturba e non ti dà pace</w:t>
      </w:r>
      <w:r w:rsidR="00A80B48" w:rsidRPr="000D3225">
        <w:rPr>
          <w:rFonts w:ascii="Arial Nova" w:hAnsi="Arial Nova"/>
          <w:color w:val="auto"/>
          <w:spacing w:val="-2"/>
          <w:sz w:val="24"/>
          <w:szCs w:val="24"/>
          <w:lang w:bidi="it-IT"/>
        </w:rPr>
        <w:t>?</w:t>
      </w:r>
    </w:p>
    <w:p w14:paraId="365A1076" w14:textId="2A1D9649" w:rsidR="00B76C1E" w:rsidRPr="000D3225" w:rsidRDefault="00BC28D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w:t>
      </w:r>
      <w:r w:rsidR="00A80B48" w:rsidRPr="000D3225">
        <w:rPr>
          <w:rFonts w:ascii="Arial Nova" w:hAnsi="Arial Nova"/>
          <w:color w:val="auto"/>
          <w:spacing w:val="-2"/>
          <w:sz w:val="24"/>
          <w:szCs w:val="24"/>
          <w:lang w:bidi="it-IT"/>
        </w:rPr>
        <w:t>i hai provato più volte</w:t>
      </w:r>
      <w:r w:rsidR="00861CEF" w:rsidRPr="000D3225">
        <w:rPr>
          <w:rFonts w:ascii="Arial Nova" w:hAnsi="Arial Nova"/>
          <w:color w:val="auto"/>
          <w:spacing w:val="-2"/>
          <w:sz w:val="24"/>
          <w:szCs w:val="24"/>
          <w:lang w:bidi="it-IT"/>
        </w:rPr>
        <w:t>,</w:t>
      </w:r>
      <w:r w:rsidR="00A80B48" w:rsidRPr="000D3225">
        <w:rPr>
          <w:rFonts w:ascii="Arial Nova" w:hAnsi="Arial Nova"/>
          <w:color w:val="auto"/>
          <w:spacing w:val="-2"/>
          <w:sz w:val="24"/>
          <w:szCs w:val="24"/>
          <w:lang w:bidi="it-IT"/>
        </w:rPr>
        <w:t xml:space="preserve"> ma c</w:t>
      </w:r>
      <w:r w:rsidRPr="000D3225">
        <w:rPr>
          <w:rFonts w:ascii="Arial Nova" w:hAnsi="Arial Nova"/>
          <w:color w:val="auto"/>
          <w:spacing w:val="-2"/>
          <w:sz w:val="24"/>
          <w:szCs w:val="24"/>
          <w:lang w:bidi="it-IT"/>
        </w:rPr>
        <w:t>’è qualcosa che non ti aiuta a lasciare andare…</w:t>
      </w:r>
    </w:p>
    <w:p w14:paraId="74F01FF0" w14:textId="7E80B032" w:rsidR="00BC28D0" w:rsidRPr="000D3225" w:rsidRDefault="00B76C1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allora</w:t>
      </w:r>
      <w:r w:rsidR="00F0166B">
        <w:rPr>
          <w:rFonts w:ascii="Arial Nova" w:hAnsi="Arial Nova"/>
          <w:color w:val="auto"/>
          <w:spacing w:val="-2"/>
          <w:sz w:val="24"/>
          <w:szCs w:val="24"/>
          <w:lang w:bidi="it-IT"/>
        </w:rPr>
        <w:t xml:space="preserve"> chiediti perché. F</w:t>
      </w:r>
      <w:r w:rsidRPr="000D3225">
        <w:rPr>
          <w:rFonts w:ascii="Arial Nova" w:hAnsi="Arial Nova"/>
          <w:color w:val="auto"/>
          <w:spacing w:val="-2"/>
          <w:sz w:val="24"/>
          <w:szCs w:val="24"/>
          <w:lang w:bidi="it-IT"/>
        </w:rPr>
        <w:t xml:space="preserve">orse </w:t>
      </w:r>
      <w:r w:rsidR="00A80B48" w:rsidRPr="000D3225">
        <w:rPr>
          <w:rFonts w:ascii="Arial Nova" w:hAnsi="Arial Nova"/>
          <w:color w:val="auto"/>
          <w:spacing w:val="-2"/>
          <w:sz w:val="24"/>
          <w:szCs w:val="24"/>
          <w:lang w:bidi="it-IT"/>
        </w:rPr>
        <w:t>è solo perché n</w:t>
      </w:r>
      <w:r w:rsidRPr="000D3225">
        <w:rPr>
          <w:rFonts w:ascii="Arial Nova" w:hAnsi="Arial Nova"/>
          <w:color w:val="auto"/>
          <w:spacing w:val="-2"/>
          <w:sz w:val="24"/>
          <w:szCs w:val="24"/>
          <w:lang w:bidi="it-IT"/>
        </w:rPr>
        <w:t>on devi lasciare andare</w:t>
      </w:r>
      <w:r w:rsidR="00BC28D0" w:rsidRPr="000D3225">
        <w:rPr>
          <w:rFonts w:ascii="Arial Nova" w:hAnsi="Arial Nova"/>
          <w:color w:val="auto"/>
          <w:spacing w:val="-2"/>
          <w:sz w:val="24"/>
          <w:szCs w:val="24"/>
          <w:lang w:bidi="it-IT"/>
        </w:rPr>
        <w:t>.</w:t>
      </w:r>
    </w:p>
    <w:p w14:paraId="0CC86FB1" w14:textId="3AC89D21" w:rsidR="00B76C1E" w:rsidRPr="000D3225" w:rsidRDefault="00B76C1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Devi scoprire il motivo.</w:t>
      </w:r>
    </w:p>
    <w:p w14:paraId="55539875" w14:textId="49EF5FED" w:rsidR="00BC28D0" w:rsidRPr="000D3225" w:rsidRDefault="00BC28D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Probabilmente se qualcosa ti spinge verso una direzione</w:t>
      </w:r>
      <w:r w:rsidR="00A80B48" w:rsidRPr="000D3225">
        <w:rPr>
          <w:rFonts w:ascii="Arial Nova" w:hAnsi="Arial Nova"/>
          <w:color w:val="auto"/>
          <w:spacing w:val="-2"/>
          <w:sz w:val="24"/>
          <w:szCs w:val="24"/>
          <w:lang w:bidi="it-IT"/>
        </w:rPr>
        <w:t xml:space="preserve"> </w:t>
      </w:r>
      <w:r w:rsidR="00F0166B">
        <w:rPr>
          <w:rFonts w:ascii="Arial Nova" w:hAnsi="Arial Nova"/>
          <w:color w:val="auto"/>
          <w:spacing w:val="-2"/>
          <w:sz w:val="24"/>
          <w:szCs w:val="24"/>
          <w:lang w:bidi="it-IT"/>
        </w:rPr>
        <w:t>con insistenza</w:t>
      </w:r>
      <w:r w:rsidR="00A80B48" w:rsidRPr="000D3225">
        <w:rPr>
          <w:rFonts w:ascii="Arial Nova" w:hAnsi="Arial Nova"/>
          <w:color w:val="auto"/>
          <w:spacing w:val="-2"/>
          <w:sz w:val="24"/>
          <w:szCs w:val="24"/>
          <w:lang w:bidi="it-IT"/>
        </w:rPr>
        <w:t>,</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dentro di te c’è qualcosa che ti dice </w:t>
      </w:r>
      <w:r w:rsidR="00A80B48" w:rsidRPr="000D3225">
        <w:rPr>
          <w:rFonts w:ascii="Arial Nova" w:hAnsi="Arial Nova"/>
          <w:color w:val="auto"/>
          <w:spacing w:val="-2"/>
          <w:sz w:val="24"/>
          <w:szCs w:val="24"/>
          <w:lang w:bidi="it-IT"/>
        </w:rPr>
        <w:t>che</w:t>
      </w:r>
      <w:r w:rsidR="00B76C1E" w:rsidRPr="000D3225">
        <w:rPr>
          <w:rFonts w:ascii="Arial Nova" w:hAnsi="Arial Nova"/>
          <w:color w:val="auto"/>
          <w:spacing w:val="-2"/>
          <w:sz w:val="24"/>
          <w:szCs w:val="24"/>
          <w:lang w:bidi="it-IT"/>
        </w:rPr>
        <w:t xml:space="preserve"> </w:t>
      </w:r>
      <w:r w:rsidR="004C7911" w:rsidRPr="000D3225">
        <w:rPr>
          <w:rFonts w:ascii="Arial Nova" w:hAnsi="Arial Nova"/>
          <w:color w:val="auto"/>
          <w:spacing w:val="-2"/>
          <w:sz w:val="24"/>
          <w:szCs w:val="24"/>
          <w:lang w:bidi="it-IT"/>
        </w:rPr>
        <w:t>è</w:t>
      </w:r>
      <w:r w:rsidR="00B76C1E" w:rsidRPr="000D3225">
        <w:rPr>
          <w:rFonts w:ascii="Arial Nova" w:hAnsi="Arial Nova"/>
          <w:color w:val="auto"/>
          <w:spacing w:val="-2"/>
          <w:sz w:val="24"/>
          <w:szCs w:val="24"/>
          <w:lang w:bidi="it-IT"/>
        </w:rPr>
        <w:t xml:space="preserve"> giusto.</w:t>
      </w:r>
    </w:p>
    <w:p w14:paraId="5C95FD1E" w14:textId="1F4DCA31" w:rsidR="00B76C1E" w:rsidRPr="000D3225" w:rsidRDefault="00B76C1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A volte accade anche l’opposto, </w:t>
      </w:r>
      <w:r w:rsidR="00BC28D0" w:rsidRPr="000D3225">
        <w:rPr>
          <w:rFonts w:ascii="Arial Nova" w:hAnsi="Arial Nova"/>
          <w:color w:val="auto"/>
          <w:spacing w:val="-2"/>
          <w:sz w:val="24"/>
          <w:szCs w:val="24"/>
          <w:lang w:bidi="it-IT"/>
        </w:rPr>
        <w:t>ti infili in alcune situazioni che</w:t>
      </w:r>
      <w:r w:rsidRPr="000D3225">
        <w:rPr>
          <w:rFonts w:ascii="Arial Nova" w:hAnsi="Arial Nova"/>
          <w:color w:val="auto"/>
          <w:spacing w:val="-2"/>
          <w:sz w:val="24"/>
          <w:szCs w:val="24"/>
          <w:lang w:bidi="it-IT"/>
        </w:rPr>
        <w:t xml:space="preserve"> sembrano interessanti, ma </w:t>
      </w:r>
      <w:r w:rsidR="00BC28D0" w:rsidRPr="000D3225">
        <w:rPr>
          <w:rFonts w:ascii="Arial Nova" w:hAnsi="Arial Nova"/>
          <w:color w:val="auto"/>
          <w:spacing w:val="-2"/>
          <w:sz w:val="24"/>
          <w:szCs w:val="24"/>
          <w:lang w:bidi="it-IT"/>
        </w:rPr>
        <w:t>che non sono fatte per te e decidi di tirartene fuori</w:t>
      </w:r>
      <w:r w:rsidRPr="000D3225">
        <w:rPr>
          <w:rFonts w:ascii="Arial Nova" w:hAnsi="Arial Nova"/>
          <w:color w:val="auto"/>
          <w:spacing w:val="-2"/>
          <w:sz w:val="24"/>
          <w:szCs w:val="24"/>
          <w:lang w:bidi="it-IT"/>
        </w:rPr>
        <w:t>.</w:t>
      </w:r>
      <w:r w:rsidR="00A80B48" w:rsidRPr="000D3225">
        <w:rPr>
          <w:rFonts w:ascii="Arial Nova" w:hAnsi="Arial Nova"/>
          <w:color w:val="auto"/>
          <w:spacing w:val="-2"/>
          <w:sz w:val="24"/>
          <w:szCs w:val="24"/>
          <w:lang w:bidi="it-IT"/>
        </w:rPr>
        <w:t xml:space="preserve"> La sensazione dentro di te ti </w:t>
      </w:r>
      <w:r w:rsidR="00F0166B">
        <w:rPr>
          <w:rFonts w:ascii="Arial Nova" w:hAnsi="Arial Nova"/>
          <w:color w:val="auto"/>
          <w:spacing w:val="-2"/>
          <w:sz w:val="24"/>
          <w:szCs w:val="24"/>
          <w:lang w:bidi="it-IT"/>
        </w:rPr>
        <w:t>suggerisce</w:t>
      </w:r>
      <w:r w:rsidR="00A80B48" w:rsidRPr="000D3225">
        <w:rPr>
          <w:rFonts w:ascii="Arial Nova" w:hAnsi="Arial Nova"/>
          <w:color w:val="auto"/>
          <w:spacing w:val="-2"/>
          <w:sz w:val="24"/>
          <w:szCs w:val="24"/>
          <w:lang w:bidi="it-IT"/>
        </w:rPr>
        <w:t xml:space="preserve"> così.</w:t>
      </w:r>
    </w:p>
    <w:p w14:paraId="4D6BC14C" w14:textId="0652711A" w:rsidR="00B76C1E" w:rsidRPr="000D3225" w:rsidRDefault="00B76C1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Qualcosa che non sai definire ti spinge a farlo, e magicamente trovi parole</w:t>
      </w:r>
      <w:r w:rsidR="00AC49CC"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energie e forze per </w:t>
      </w:r>
      <w:r w:rsidR="00AC49CC" w:rsidRPr="000D3225">
        <w:rPr>
          <w:rFonts w:ascii="Arial Nova" w:hAnsi="Arial Nova"/>
          <w:color w:val="auto"/>
          <w:spacing w:val="-2"/>
          <w:sz w:val="24"/>
          <w:szCs w:val="24"/>
          <w:lang w:bidi="it-IT"/>
        </w:rPr>
        <w:t>venirne fuori.</w:t>
      </w:r>
    </w:p>
    <w:p w14:paraId="1B8FDCC8" w14:textId="6AD84734" w:rsidR="00A80B48" w:rsidRPr="000D3225" w:rsidRDefault="00BC28D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Sono convinta che molte delle nostre decisioni sono guidate da un istinto innato dentro di noi.</w:t>
      </w:r>
      <w:r w:rsidR="00B76C1E" w:rsidRPr="000D3225">
        <w:rPr>
          <w:rFonts w:ascii="Arial Nova" w:hAnsi="Arial Nova"/>
          <w:color w:val="auto"/>
          <w:spacing w:val="-2"/>
          <w:sz w:val="24"/>
          <w:szCs w:val="24"/>
          <w:lang w:bidi="it-IT"/>
        </w:rPr>
        <w:t xml:space="preserve"> </w:t>
      </w:r>
      <w:r w:rsidR="00C169FF" w:rsidRPr="000D3225">
        <w:rPr>
          <w:rFonts w:ascii="Arial Nova" w:hAnsi="Arial Nova"/>
          <w:color w:val="auto"/>
          <w:spacing w:val="-2"/>
          <w:sz w:val="24"/>
          <w:szCs w:val="24"/>
          <w:lang w:bidi="it-IT"/>
        </w:rPr>
        <w:t>È</w:t>
      </w:r>
      <w:r w:rsidR="00B76C1E" w:rsidRPr="000D3225">
        <w:rPr>
          <w:rFonts w:ascii="Arial Nova" w:hAnsi="Arial Nova"/>
          <w:color w:val="auto"/>
          <w:spacing w:val="-2"/>
          <w:sz w:val="24"/>
          <w:szCs w:val="24"/>
          <w:lang w:bidi="it-IT"/>
        </w:rPr>
        <w:t xml:space="preserve"> qualcosa che non vediamo</w:t>
      </w:r>
      <w:r w:rsidR="00A80B48" w:rsidRPr="000D3225">
        <w:rPr>
          <w:rFonts w:ascii="Arial Nova" w:hAnsi="Arial Nova"/>
          <w:color w:val="auto"/>
          <w:spacing w:val="-2"/>
          <w:sz w:val="24"/>
          <w:szCs w:val="24"/>
          <w:lang w:bidi="it-IT"/>
        </w:rPr>
        <w:t>,</w:t>
      </w:r>
      <w:r w:rsidR="00B76C1E" w:rsidRPr="000D3225">
        <w:rPr>
          <w:rFonts w:ascii="Arial Nova" w:hAnsi="Arial Nova"/>
          <w:color w:val="auto"/>
          <w:spacing w:val="-2"/>
          <w:sz w:val="24"/>
          <w:szCs w:val="24"/>
          <w:lang w:bidi="it-IT"/>
        </w:rPr>
        <w:t xml:space="preserve"> ma che ci parla costantemente. </w:t>
      </w:r>
    </w:p>
    <w:p w14:paraId="08F9E2EE" w14:textId="0152B780" w:rsidR="00BC28D0" w:rsidRPr="000D3225" w:rsidRDefault="00B76C1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Se solo </w:t>
      </w:r>
      <w:r w:rsidR="00A80B48" w:rsidRPr="000D3225">
        <w:rPr>
          <w:rFonts w:ascii="Arial Nova" w:hAnsi="Arial Nova"/>
          <w:color w:val="auto"/>
          <w:spacing w:val="-2"/>
          <w:sz w:val="24"/>
          <w:szCs w:val="24"/>
          <w:lang w:bidi="it-IT"/>
        </w:rPr>
        <w:t>fossimo i</w:t>
      </w:r>
      <w:r w:rsidRPr="000D3225">
        <w:rPr>
          <w:rFonts w:ascii="Arial Nova" w:hAnsi="Arial Nova"/>
          <w:color w:val="auto"/>
          <w:spacing w:val="-2"/>
          <w:sz w:val="24"/>
          <w:szCs w:val="24"/>
          <w:lang w:bidi="it-IT"/>
        </w:rPr>
        <w:t>n grado di ascoltare</w:t>
      </w:r>
      <w:r w:rsidR="00A80B48" w:rsidRPr="000D3225">
        <w:rPr>
          <w:rFonts w:ascii="Arial Nova" w:hAnsi="Arial Nova"/>
          <w:color w:val="auto"/>
          <w:spacing w:val="-2"/>
          <w:sz w:val="24"/>
          <w:szCs w:val="24"/>
          <w:lang w:bidi="it-IT"/>
        </w:rPr>
        <w:t>!</w:t>
      </w:r>
    </w:p>
    <w:p w14:paraId="5B3C658E" w14:textId="14301B59" w:rsidR="00BC28D0" w:rsidRPr="000D3225" w:rsidRDefault="00BC28D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Molte persone non </w:t>
      </w:r>
      <w:r w:rsidR="00B76C1E" w:rsidRPr="000D3225">
        <w:rPr>
          <w:rFonts w:ascii="Arial Nova" w:hAnsi="Arial Nova"/>
          <w:color w:val="auto"/>
          <w:spacing w:val="-2"/>
          <w:sz w:val="24"/>
          <w:szCs w:val="24"/>
          <w:lang w:bidi="it-IT"/>
        </w:rPr>
        <w:t>c</w:t>
      </w:r>
      <w:r w:rsidRPr="000D3225">
        <w:rPr>
          <w:rFonts w:ascii="Arial Nova" w:hAnsi="Arial Nova"/>
          <w:color w:val="auto"/>
          <w:spacing w:val="-2"/>
          <w:sz w:val="24"/>
          <w:szCs w:val="24"/>
          <w:lang w:bidi="it-IT"/>
        </w:rPr>
        <w:t>onsiderano e non danno peso</w:t>
      </w:r>
      <w:r w:rsidR="00B76C1E" w:rsidRPr="000D3225">
        <w:rPr>
          <w:rFonts w:ascii="Arial Nova" w:hAnsi="Arial Nova"/>
          <w:color w:val="auto"/>
          <w:spacing w:val="-2"/>
          <w:sz w:val="24"/>
          <w:szCs w:val="24"/>
          <w:lang w:bidi="it-IT"/>
        </w:rPr>
        <w:t xml:space="preserve"> a questo aspetto,</w:t>
      </w:r>
      <w:r w:rsidR="005608AA" w:rsidRPr="000D3225">
        <w:rPr>
          <w:rFonts w:ascii="Arial Nova" w:hAnsi="Arial Nova"/>
          <w:color w:val="auto"/>
          <w:spacing w:val="-2"/>
          <w:sz w:val="24"/>
          <w:szCs w:val="24"/>
          <w:lang w:bidi="it-IT"/>
        </w:rPr>
        <w:t xml:space="preserve"> </w:t>
      </w:r>
      <w:r w:rsidR="00A80B48" w:rsidRPr="000D3225">
        <w:rPr>
          <w:rFonts w:ascii="Arial Nova" w:hAnsi="Arial Nova"/>
          <w:color w:val="auto"/>
          <w:spacing w:val="-2"/>
          <w:sz w:val="24"/>
          <w:szCs w:val="24"/>
          <w:lang w:bidi="it-IT"/>
        </w:rPr>
        <w:t xml:space="preserve">e mettono costantemente a tacere le loro sensazioni, </w:t>
      </w:r>
      <w:r w:rsidRPr="000D3225">
        <w:rPr>
          <w:rFonts w:ascii="Arial Nova" w:hAnsi="Arial Nova"/>
          <w:color w:val="auto"/>
          <w:spacing w:val="-2"/>
          <w:sz w:val="24"/>
          <w:szCs w:val="24"/>
          <w:lang w:bidi="it-IT"/>
        </w:rPr>
        <w:t xml:space="preserve">ma in </w:t>
      </w:r>
      <w:r w:rsidR="00B76C1E" w:rsidRPr="000D3225">
        <w:rPr>
          <w:rFonts w:ascii="Arial Nova" w:hAnsi="Arial Nova"/>
          <w:color w:val="auto"/>
          <w:spacing w:val="-2"/>
          <w:sz w:val="24"/>
          <w:szCs w:val="24"/>
          <w:lang w:bidi="it-IT"/>
        </w:rPr>
        <w:t xml:space="preserve">ogni </w:t>
      </w:r>
      <w:r w:rsidR="00A80B48" w:rsidRPr="000D3225">
        <w:rPr>
          <w:rFonts w:ascii="Arial Nova" w:hAnsi="Arial Nova"/>
          <w:color w:val="auto"/>
          <w:spacing w:val="-2"/>
          <w:sz w:val="24"/>
          <w:szCs w:val="24"/>
          <w:lang w:bidi="it-IT"/>
        </w:rPr>
        <w:t xml:space="preserve">segnale </w:t>
      </w:r>
      <w:r w:rsidR="00B76C1E" w:rsidRPr="000D3225">
        <w:rPr>
          <w:rFonts w:ascii="Arial Nova" w:hAnsi="Arial Nova"/>
          <w:color w:val="auto"/>
          <w:spacing w:val="-2"/>
          <w:sz w:val="24"/>
          <w:szCs w:val="24"/>
          <w:lang w:bidi="it-IT"/>
        </w:rPr>
        <w:t xml:space="preserve">che percepiamo </w:t>
      </w:r>
      <w:r w:rsidR="00A80B48" w:rsidRPr="000D3225">
        <w:rPr>
          <w:rFonts w:ascii="Arial Nova" w:hAnsi="Arial Nova"/>
          <w:color w:val="auto"/>
          <w:spacing w:val="-2"/>
          <w:sz w:val="24"/>
          <w:szCs w:val="24"/>
          <w:lang w:bidi="it-IT"/>
        </w:rPr>
        <w:t>e che ci arriva dall’interno, c</w:t>
      </w:r>
      <w:r w:rsidRPr="000D3225">
        <w:rPr>
          <w:rFonts w:ascii="Arial Nova" w:hAnsi="Arial Nova"/>
          <w:color w:val="auto"/>
          <w:spacing w:val="-2"/>
          <w:sz w:val="24"/>
          <w:szCs w:val="24"/>
          <w:lang w:bidi="it-IT"/>
        </w:rPr>
        <w:t xml:space="preserve">’è </w:t>
      </w:r>
      <w:r w:rsidR="00B76C1E" w:rsidRPr="000D3225">
        <w:rPr>
          <w:rFonts w:ascii="Arial Nova" w:hAnsi="Arial Nova"/>
          <w:color w:val="auto"/>
          <w:spacing w:val="-2"/>
          <w:sz w:val="24"/>
          <w:szCs w:val="24"/>
          <w:lang w:bidi="it-IT"/>
        </w:rPr>
        <w:t>se</w:t>
      </w:r>
      <w:r w:rsidRPr="000D3225">
        <w:rPr>
          <w:rFonts w:ascii="Arial Nova" w:hAnsi="Arial Nova"/>
          <w:color w:val="auto"/>
          <w:spacing w:val="-2"/>
          <w:sz w:val="24"/>
          <w:szCs w:val="24"/>
          <w:lang w:bidi="it-IT"/>
        </w:rPr>
        <w:t>mpre qualcosa di giusto.</w:t>
      </w:r>
    </w:p>
    <w:p w14:paraId="4575C89F" w14:textId="5768C092" w:rsidR="00B76C1E" w:rsidRPr="000D3225" w:rsidRDefault="00BC28D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Come </w:t>
      </w:r>
      <w:r w:rsidR="00B76C1E" w:rsidRPr="000D3225">
        <w:rPr>
          <w:rFonts w:ascii="Arial Nova" w:hAnsi="Arial Nova"/>
          <w:color w:val="auto"/>
          <w:spacing w:val="-2"/>
          <w:sz w:val="24"/>
          <w:szCs w:val="24"/>
          <w:lang w:bidi="it-IT"/>
        </w:rPr>
        <w:t>con le persone, ci si sceglie e seleziona in modo naturale e spontaneo, certo a volte ci si conosce e ci si apprezza</w:t>
      </w:r>
      <w:r w:rsidR="00A80B48" w:rsidRPr="000D3225">
        <w:rPr>
          <w:rFonts w:ascii="Arial Nova" w:hAnsi="Arial Nova"/>
          <w:color w:val="auto"/>
          <w:spacing w:val="-2"/>
          <w:sz w:val="24"/>
          <w:szCs w:val="24"/>
          <w:lang w:bidi="it-IT"/>
        </w:rPr>
        <w:t>,</w:t>
      </w:r>
      <w:r w:rsidR="00B76C1E" w:rsidRPr="000D3225">
        <w:rPr>
          <w:rFonts w:ascii="Arial Nova" w:hAnsi="Arial Nova"/>
          <w:color w:val="auto"/>
          <w:spacing w:val="-2"/>
          <w:sz w:val="24"/>
          <w:szCs w:val="24"/>
          <w:lang w:bidi="it-IT"/>
        </w:rPr>
        <w:t xml:space="preserve"> ma </w:t>
      </w:r>
      <w:r w:rsidR="00F0166B">
        <w:rPr>
          <w:rFonts w:ascii="Arial Nova" w:hAnsi="Arial Nova"/>
          <w:color w:val="auto"/>
          <w:spacing w:val="-2"/>
          <w:sz w:val="24"/>
          <w:szCs w:val="24"/>
          <w:lang w:bidi="it-IT"/>
        </w:rPr>
        <w:t>talvolta</w:t>
      </w:r>
      <w:r w:rsidR="00B76C1E" w:rsidRPr="000D3225">
        <w:rPr>
          <w:rFonts w:ascii="Arial Nova" w:hAnsi="Arial Nova"/>
          <w:color w:val="auto"/>
          <w:spacing w:val="-2"/>
          <w:sz w:val="24"/>
          <w:szCs w:val="24"/>
          <w:lang w:bidi="it-IT"/>
        </w:rPr>
        <w:t xml:space="preserve"> avviene qualcosa ancora prima</w:t>
      </w:r>
      <w:r w:rsidR="00A80B48" w:rsidRPr="000D3225">
        <w:rPr>
          <w:rFonts w:ascii="Arial Nova" w:hAnsi="Arial Nova"/>
          <w:color w:val="auto"/>
          <w:spacing w:val="-2"/>
          <w:sz w:val="24"/>
          <w:szCs w:val="24"/>
          <w:lang w:bidi="it-IT"/>
        </w:rPr>
        <w:t>:</w:t>
      </w:r>
      <w:r w:rsidR="00B76C1E" w:rsidRPr="000D3225">
        <w:rPr>
          <w:rFonts w:ascii="Arial Nova" w:hAnsi="Arial Nova"/>
          <w:color w:val="auto"/>
          <w:spacing w:val="-2"/>
          <w:sz w:val="24"/>
          <w:szCs w:val="24"/>
          <w:lang w:bidi="it-IT"/>
        </w:rPr>
        <w:t xml:space="preserve"> tendiamo istintivamente ad essere attirati da persone che hanno caratteristiche simili alle nostre o che rientrano nella nostra selezione positiva. </w:t>
      </w:r>
    </w:p>
    <w:p w14:paraId="6751390E" w14:textId="478193F7" w:rsidR="00A80B48" w:rsidRPr="000D3225" w:rsidRDefault="00A80B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Avviene una preselezione interiore.</w:t>
      </w:r>
    </w:p>
    <w:p w14:paraId="2D204481" w14:textId="77777777" w:rsidR="00BF51B7" w:rsidRPr="000D3225" w:rsidRDefault="00BF51B7" w:rsidP="008707DD">
      <w:pPr>
        <w:pStyle w:val="Informazionidicontatto"/>
        <w:spacing w:line="240" w:lineRule="auto"/>
        <w:jc w:val="both"/>
        <w:rPr>
          <w:rFonts w:ascii="Arial Nova" w:hAnsi="Arial Nova"/>
          <w:color w:val="auto"/>
          <w:spacing w:val="-2"/>
          <w:sz w:val="24"/>
          <w:szCs w:val="24"/>
          <w:lang w:bidi="it-IT"/>
        </w:rPr>
      </w:pPr>
    </w:p>
    <w:p w14:paraId="565DAE87" w14:textId="16B56F20" w:rsidR="00BF51B7" w:rsidRPr="000D3225" w:rsidRDefault="00B76C1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w:t>
      </w:r>
      <w:r w:rsidR="00A80B48" w:rsidRPr="000D3225">
        <w:rPr>
          <w:rFonts w:ascii="Arial Nova" w:hAnsi="Arial Nova"/>
          <w:color w:val="auto"/>
          <w:spacing w:val="-2"/>
          <w:sz w:val="24"/>
          <w:szCs w:val="24"/>
          <w:lang w:bidi="it-IT"/>
        </w:rPr>
        <w:t>i</w:t>
      </w:r>
      <w:r w:rsidRPr="000D3225">
        <w:rPr>
          <w:rFonts w:ascii="Arial Nova" w:hAnsi="Arial Nova"/>
          <w:color w:val="auto"/>
          <w:spacing w:val="-2"/>
          <w:sz w:val="24"/>
          <w:szCs w:val="24"/>
          <w:lang w:bidi="it-IT"/>
        </w:rPr>
        <w:t xml:space="preserve"> tratta di </w:t>
      </w:r>
      <w:r w:rsidR="00A80B48" w:rsidRPr="000D3225">
        <w:rPr>
          <w:rFonts w:ascii="Arial Nova" w:hAnsi="Arial Nova"/>
          <w:color w:val="auto"/>
          <w:spacing w:val="-2"/>
          <w:sz w:val="24"/>
          <w:szCs w:val="24"/>
          <w:lang w:bidi="it-IT"/>
        </w:rPr>
        <w:t xml:space="preserve">capirlo e quindi di </w:t>
      </w:r>
      <w:r w:rsidRPr="000D3225">
        <w:rPr>
          <w:rFonts w:ascii="Arial Nova" w:hAnsi="Arial Nova"/>
          <w:color w:val="auto"/>
          <w:spacing w:val="-2"/>
          <w:sz w:val="24"/>
          <w:szCs w:val="24"/>
          <w:lang w:bidi="it-IT"/>
        </w:rPr>
        <w:t>ascoltar</w:t>
      </w:r>
      <w:r w:rsidR="00A80B48" w:rsidRPr="000D3225">
        <w:rPr>
          <w:rFonts w:ascii="Arial Nova" w:hAnsi="Arial Nova"/>
          <w:color w:val="auto"/>
          <w:spacing w:val="-2"/>
          <w:sz w:val="24"/>
          <w:szCs w:val="24"/>
          <w:lang w:bidi="it-IT"/>
        </w:rPr>
        <w:t>ci di più, a volte è necessario</w:t>
      </w:r>
      <w:r w:rsidRPr="000D3225">
        <w:rPr>
          <w:rFonts w:ascii="Arial Nova" w:hAnsi="Arial Nova"/>
          <w:color w:val="auto"/>
          <w:spacing w:val="-2"/>
          <w:sz w:val="24"/>
          <w:szCs w:val="24"/>
          <w:lang w:bidi="it-IT"/>
        </w:rPr>
        <w:t xml:space="preserve"> risvegliare la guida interiore che si trova in noi</w:t>
      </w:r>
      <w:r w:rsidR="00A80B48" w:rsidRPr="000D3225">
        <w:rPr>
          <w:rFonts w:ascii="Arial Nova" w:hAnsi="Arial Nova"/>
          <w:color w:val="auto"/>
          <w:spacing w:val="-2"/>
          <w:sz w:val="24"/>
          <w:szCs w:val="24"/>
          <w:lang w:bidi="it-IT"/>
        </w:rPr>
        <w:t xml:space="preserve">, facendo silenzio fuori e lasciando che ci parli senza metterla </w:t>
      </w:r>
      <w:r w:rsidR="00861CEF" w:rsidRPr="000D3225">
        <w:rPr>
          <w:rFonts w:ascii="Arial Nova" w:hAnsi="Arial Nova"/>
          <w:color w:val="auto"/>
          <w:spacing w:val="-2"/>
          <w:sz w:val="24"/>
          <w:szCs w:val="24"/>
          <w:lang w:bidi="it-IT"/>
        </w:rPr>
        <w:t xml:space="preserve">più </w:t>
      </w:r>
      <w:r w:rsidR="00A80B48" w:rsidRPr="000D3225">
        <w:rPr>
          <w:rFonts w:ascii="Arial Nova" w:hAnsi="Arial Nova"/>
          <w:color w:val="auto"/>
          <w:spacing w:val="-2"/>
          <w:sz w:val="24"/>
          <w:szCs w:val="24"/>
          <w:lang w:bidi="it-IT"/>
        </w:rPr>
        <w:t>a tacere.</w:t>
      </w:r>
    </w:p>
    <w:p w14:paraId="1E1F8AED" w14:textId="77777777" w:rsidR="00861CEF" w:rsidRPr="000D3225" w:rsidRDefault="00861CEF" w:rsidP="008707DD">
      <w:pPr>
        <w:pStyle w:val="Informazionidicontatto"/>
        <w:spacing w:line="240" w:lineRule="auto"/>
        <w:jc w:val="both"/>
        <w:rPr>
          <w:rFonts w:ascii="Arial Nova" w:hAnsi="Arial Nova"/>
          <w:color w:val="auto"/>
          <w:spacing w:val="-2"/>
          <w:sz w:val="24"/>
          <w:szCs w:val="24"/>
          <w:lang w:bidi="it-IT"/>
        </w:rPr>
      </w:pPr>
    </w:p>
    <w:p w14:paraId="34FD1316" w14:textId="374E6AA3" w:rsidR="00B76C1E" w:rsidRPr="000D3225" w:rsidRDefault="00B76C1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E come dice </w:t>
      </w:r>
      <w:r w:rsidR="00C53D72" w:rsidRPr="000D3225">
        <w:rPr>
          <w:rFonts w:ascii="Arial Nova" w:hAnsi="Arial Nova"/>
          <w:color w:val="auto"/>
          <w:spacing w:val="-2"/>
          <w:sz w:val="24"/>
          <w:szCs w:val="24"/>
          <w:lang w:bidi="it-IT"/>
        </w:rPr>
        <w:t>E</w:t>
      </w:r>
      <w:r w:rsidRPr="000D3225">
        <w:rPr>
          <w:rFonts w:ascii="Arial Nova" w:hAnsi="Arial Nova"/>
          <w:color w:val="auto"/>
          <w:spacing w:val="-2"/>
          <w:sz w:val="24"/>
          <w:szCs w:val="24"/>
          <w:lang w:bidi="it-IT"/>
        </w:rPr>
        <w:t>instein nella famosa frase</w:t>
      </w:r>
      <w:r w:rsidR="00A80B48" w:rsidRPr="000D3225">
        <w:rPr>
          <w:rFonts w:ascii="Arial Nova" w:hAnsi="Arial Nova"/>
          <w:color w:val="auto"/>
          <w:spacing w:val="-2"/>
          <w:sz w:val="24"/>
          <w:szCs w:val="24"/>
          <w:lang w:bidi="it-IT"/>
        </w:rPr>
        <w:t xml:space="preserve"> sopracitata,</w:t>
      </w:r>
      <w:r w:rsidRPr="000D3225">
        <w:rPr>
          <w:rFonts w:ascii="Arial Nova" w:hAnsi="Arial Nova"/>
          <w:color w:val="auto"/>
          <w:spacing w:val="-2"/>
          <w:sz w:val="24"/>
          <w:szCs w:val="24"/>
          <w:lang w:bidi="it-IT"/>
        </w:rPr>
        <w:t xml:space="preserve"> </w:t>
      </w:r>
      <w:r w:rsidR="00C53D72" w:rsidRPr="000D3225">
        <w:rPr>
          <w:rFonts w:ascii="Arial Nova" w:hAnsi="Arial Nova"/>
          <w:color w:val="auto"/>
          <w:spacing w:val="-2"/>
          <w:sz w:val="24"/>
          <w:szCs w:val="24"/>
          <w:lang w:bidi="it-IT"/>
        </w:rPr>
        <w:t xml:space="preserve">la </w:t>
      </w:r>
      <w:r w:rsidRPr="000D3225">
        <w:rPr>
          <w:rFonts w:ascii="Arial Nova" w:hAnsi="Arial Nova"/>
          <w:color w:val="auto"/>
          <w:spacing w:val="-2"/>
          <w:sz w:val="24"/>
          <w:szCs w:val="24"/>
          <w:lang w:bidi="it-IT"/>
        </w:rPr>
        <w:t xml:space="preserve">guida </w:t>
      </w:r>
      <w:r w:rsidR="00C53D72" w:rsidRPr="000D3225">
        <w:rPr>
          <w:rFonts w:ascii="Arial Nova" w:hAnsi="Arial Nova"/>
          <w:color w:val="auto"/>
          <w:spacing w:val="-2"/>
          <w:sz w:val="24"/>
          <w:szCs w:val="24"/>
          <w:lang w:bidi="it-IT"/>
        </w:rPr>
        <w:t xml:space="preserve">interiore </w:t>
      </w:r>
      <w:r w:rsidRPr="000D3225">
        <w:rPr>
          <w:rFonts w:ascii="Arial Nova" w:hAnsi="Arial Nova"/>
          <w:color w:val="auto"/>
          <w:spacing w:val="-2"/>
          <w:sz w:val="24"/>
          <w:szCs w:val="24"/>
          <w:lang w:bidi="it-IT"/>
        </w:rPr>
        <w:t xml:space="preserve">si manifesta ad un livello superiore </w:t>
      </w:r>
      <w:r w:rsidR="00C53D72" w:rsidRPr="000D3225">
        <w:rPr>
          <w:rFonts w:ascii="Arial Nova" w:hAnsi="Arial Nova"/>
          <w:color w:val="auto"/>
          <w:spacing w:val="-2"/>
          <w:sz w:val="24"/>
          <w:szCs w:val="24"/>
          <w:lang w:bidi="it-IT"/>
        </w:rPr>
        <w:t>rispetto alla mente logica e riesce a guidarti nella giusta direzione portandoti al di là dei problemi.</w:t>
      </w:r>
    </w:p>
    <w:p w14:paraId="209F0D78" w14:textId="1F326168" w:rsidR="00BC28D0" w:rsidRPr="000D3225" w:rsidRDefault="00EF3F5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Dobbiamo immergerci nella ricerca interiore per scoprire ciò che è essenziale, ciò che dà un senso a tutto il nostro vivere.</w:t>
      </w:r>
    </w:p>
    <w:p w14:paraId="2CFA5193" w14:textId="77777777" w:rsidR="00BF51B7" w:rsidRPr="000D3225" w:rsidRDefault="00BF51B7" w:rsidP="008707DD">
      <w:pPr>
        <w:pStyle w:val="Informazionidicontatto"/>
        <w:spacing w:line="240" w:lineRule="auto"/>
        <w:jc w:val="both"/>
        <w:rPr>
          <w:rFonts w:ascii="Arial Nova" w:hAnsi="Arial Nova"/>
          <w:color w:val="auto"/>
          <w:spacing w:val="-2"/>
          <w:sz w:val="24"/>
          <w:szCs w:val="24"/>
          <w:lang w:bidi="it-IT"/>
        </w:rPr>
      </w:pPr>
    </w:p>
    <w:p w14:paraId="6ACF977D" w14:textId="62FD5D8A" w:rsidR="00EF3F56" w:rsidRPr="000D3225" w:rsidRDefault="00EF3F5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Dobbiamo ascoltare questa voce e i segnali che ci manda</w:t>
      </w:r>
      <w:r w:rsidR="00A80B48" w:rsidRPr="000D3225">
        <w:rPr>
          <w:rFonts w:ascii="Arial Nova" w:hAnsi="Arial Nova"/>
          <w:color w:val="auto"/>
          <w:spacing w:val="-2"/>
          <w:sz w:val="24"/>
          <w:szCs w:val="24"/>
          <w:lang w:bidi="it-IT"/>
        </w:rPr>
        <w:t>, imparare ad</w:t>
      </w:r>
      <w:r w:rsidRPr="000D3225">
        <w:rPr>
          <w:rFonts w:ascii="Arial Nova" w:hAnsi="Arial Nova"/>
          <w:color w:val="auto"/>
          <w:spacing w:val="-2"/>
          <w:sz w:val="24"/>
          <w:szCs w:val="24"/>
          <w:lang w:bidi="it-IT"/>
        </w:rPr>
        <w:t xml:space="preserve"> essere più sensibili a tutte le sensazioni che pervadono il nostro corpo.</w:t>
      </w:r>
    </w:p>
    <w:p w14:paraId="7E4B3E10" w14:textId="3F3E4939" w:rsidR="00EF3F56" w:rsidRPr="000D3225" w:rsidRDefault="00EF3F5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puoi ignorarle per sempre. </w:t>
      </w:r>
    </w:p>
    <w:p w14:paraId="538BECFE" w14:textId="68B084C4" w:rsidR="00EF3F56" w:rsidRPr="000D3225" w:rsidRDefault="00A80B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Si tratta di compiere </w:t>
      </w:r>
      <w:r w:rsidR="00EF3F56" w:rsidRPr="000D3225">
        <w:rPr>
          <w:rFonts w:ascii="Arial Nova" w:hAnsi="Arial Nova"/>
          <w:color w:val="auto"/>
          <w:spacing w:val="-2"/>
          <w:sz w:val="24"/>
          <w:szCs w:val="24"/>
          <w:lang w:bidi="it-IT"/>
        </w:rPr>
        <w:t xml:space="preserve">viaggio e destinazione al tempo stesso perché ascoltando ciò che viene davvero da </w:t>
      </w:r>
      <w:r w:rsidR="00EF3F56" w:rsidRPr="000D3225">
        <w:rPr>
          <w:rFonts w:ascii="Arial Nova" w:hAnsi="Arial Nova"/>
          <w:color w:val="auto"/>
          <w:spacing w:val="-2"/>
          <w:sz w:val="24"/>
          <w:szCs w:val="24"/>
          <w:lang w:bidi="it-IT"/>
        </w:rPr>
        <w:lastRenderedPageBreak/>
        <w:t>dentro</w:t>
      </w:r>
      <w:r w:rsidR="00F0166B">
        <w:rPr>
          <w:rFonts w:ascii="Arial Nova" w:hAnsi="Arial Nova"/>
          <w:color w:val="auto"/>
          <w:spacing w:val="-2"/>
          <w:sz w:val="24"/>
          <w:szCs w:val="24"/>
          <w:lang w:bidi="it-IT"/>
        </w:rPr>
        <w:t>,</w:t>
      </w:r>
      <w:r w:rsidR="00EF3F56" w:rsidRPr="000D3225">
        <w:rPr>
          <w:rFonts w:ascii="Arial Nova" w:hAnsi="Arial Nova"/>
          <w:color w:val="auto"/>
          <w:spacing w:val="-2"/>
          <w:sz w:val="24"/>
          <w:szCs w:val="24"/>
          <w:lang w:bidi="it-IT"/>
        </w:rPr>
        <w:t xml:space="preserve"> riuscirai a risolvere il problema e soprattutto a dissolvere il tuo vuoto interiore</w:t>
      </w:r>
      <w:r w:rsidR="00861CEF" w:rsidRPr="000D3225">
        <w:rPr>
          <w:rFonts w:ascii="Arial Nova" w:hAnsi="Arial Nova"/>
          <w:color w:val="auto"/>
          <w:spacing w:val="-2"/>
          <w:sz w:val="24"/>
          <w:szCs w:val="24"/>
          <w:lang w:bidi="it-IT"/>
        </w:rPr>
        <w:t xml:space="preserve">, </w:t>
      </w:r>
      <w:r w:rsidR="00EF3F56" w:rsidRPr="000D3225">
        <w:rPr>
          <w:rFonts w:ascii="Arial Nova" w:hAnsi="Arial Nova"/>
          <w:color w:val="auto"/>
          <w:spacing w:val="-2"/>
          <w:sz w:val="24"/>
          <w:szCs w:val="24"/>
          <w:lang w:bidi="it-IT"/>
        </w:rPr>
        <w:t>trovando la risposta.</w:t>
      </w:r>
    </w:p>
    <w:p w14:paraId="795AFEED" w14:textId="77777777" w:rsidR="00A80B48" w:rsidRPr="000D3225" w:rsidRDefault="00A80B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Ogni </w:t>
      </w:r>
      <w:r w:rsidR="00EF3F56" w:rsidRPr="000D3225">
        <w:rPr>
          <w:rFonts w:ascii="Arial Nova" w:hAnsi="Arial Nova"/>
          <w:color w:val="auto"/>
          <w:spacing w:val="-2"/>
          <w:sz w:val="24"/>
          <w:szCs w:val="24"/>
          <w:lang w:bidi="it-IT"/>
        </w:rPr>
        <w:t>distrazione quotidiana</w:t>
      </w:r>
      <w:r w:rsidRPr="000D3225">
        <w:rPr>
          <w:rFonts w:ascii="Arial Nova" w:hAnsi="Arial Nova"/>
          <w:color w:val="auto"/>
          <w:spacing w:val="-2"/>
          <w:sz w:val="24"/>
          <w:szCs w:val="24"/>
          <w:lang w:bidi="it-IT"/>
        </w:rPr>
        <w:t xml:space="preserve"> a cui farai ricorso,</w:t>
      </w:r>
      <w:r w:rsidR="00EF3F56" w:rsidRPr="000D3225">
        <w:rPr>
          <w:rFonts w:ascii="Arial Nova" w:hAnsi="Arial Nova"/>
          <w:color w:val="auto"/>
          <w:spacing w:val="-2"/>
          <w:sz w:val="24"/>
          <w:szCs w:val="24"/>
          <w:lang w:bidi="it-IT"/>
        </w:rPr>
        <w:t xml:space="preserve"> non placherà il tuo vuoto, la risposta è dentro di te da sempre e aspetta di essere tirata fuori. </w:t>
      </w:r>
    </w:p>
    <w:p w14:paraId="7C41F767" w14:textId="77777777" w:rsidR="00BF51B7" w:rsidRPr="000D3225" w:rsidRDefault="00BF51B7" w:rsidP="008707DD">
      <w:pPr>
        <w:pStyle w:val="Informazionidicontatto"/>
        <w:spacing w:line="240" w:lineRule="auto"/>
        <w:jc w:val="both"/>
        <w:rPr>
          <w:rFonts w:ascii="Arial Nova" w:hAnsi="Arial Nova"/>
          <w:color w:val="auto"/>
          <w:spacing w:val="-2"/>
          <w:sz w:val="24"/>
          <w:szCs w:val="24"/>
          <w:lang w:bidi="it-IT"/>
        </w:rPr>
      </w:pPr>
    </w:p>
    <w:p w14:paraId="1995ED7F" w14:textId="7F731037" w:rsidR="00EF3F56" w:rsidRPr="000D3225" w:rsidRDefault="00EF3F5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Questa </w:t>
      </w:r>
      <w:r w:rsidR="00A80B48" w:rsidRPr="000D3225">
        <w:rPr>
          <w:rFonts w:ascii="Arial Nova" w:hAnsi="Arial Nova"/>
          <w:color w:val="auto"/>
          <w:spacing w:val="-2"/>
          <w:sz w:val="24"/>
          <w:szCs w:val="24"/>
          <w:lang w:bidi="it-IT"/>
        </w:rPr>
        <w:t xml:space="preserve">nostra </w:t>
      </w:r>
      <w:r w:rsidRPr="000D3225">
        <w:rPr>
          <w:rFonts w:ascii="Arial Nova" w:hAnsi="Arial Nova"/>
          <w:color w:val="auto"/>
          <w:spacing w:val="-2"/>
          <w:sz w:val="24"/>
          <w:szCs w:val="24"/>
          <w:lang w:bidi="it-IT"/>
        </w:rPr>
        <w:t xml:space="preserve">voce </w:t>
      </w:r>
      <w:r w:rsidR="00A80B48" w:rsidRPr="000D3225">
        <w:rPr>
          <w:rFonts w:ascii="Arial Nova" w:hAnsi="Arial Nova"/>
          <w:color w:val="auto"/>
          <w:spacing w:val="-2"/>
          <w:sz w:val="24"/>
          <w:szCs w:val="24"/>
          <w:lang w:bidi="it-IT"/>
        </w:rPr>
        <w:t xml:space="preserve">interiore </w:t>
      </w:r>
      <w:r w:rsidRPr="000D3225">
        <w:rPr>
          <w:rFonts w:ascii="Arial Nova" w:hAnsi="Arial Nova"/>
          <w:color w:val="auto"/>
          <w:spacing w:val="-2"/>
          <w:sz w:val="24"/>
          <w:szCs w:val="24"/>
          <w:lang w:bidi="it-IT"/>
        </w:rPr>
        <w:t xml:space="preserve">è </w:t>
      </w:r>
      <w:r w:rsidR="00A80B48" w:rsidRPr="000D3225">
        <w:rPr>
          <w:rFonts w:ascii="Arial Nova" w:hAnsi="Arial Nova"/>
          <w:color w:val="auto"/>
          <w:spacing w:val="-2"/>
          <w:sz w:val="24"/>
          <w:szCs w:val="24"/>
          <w:lang w:bidi="it-IT"/>
        </w:rPr>
        <w:t xml:space="preserve">spesso </w:t>
      </w:r>
      <w:r w:rsidRPr="000D3225">
        <w:rPr>
          <w:rFonts w:ascii="Arial Nova" w:hAnsi="Arial Nova"/>
          <w:color w:val="auto"/>
          <w:spacing w:val="-2"/>
          <w:sz w:val="24"/>
          <w:szCs w:val="24"/>
          <w:lang w:bidi="it-IT"/>
        </w:rPr>
        <w:t>discreta, non urla, manda segnali per farti girare dalla parte giusta e per invitarti a vedere ciò che d</w:t>
      </w:r>
      <w:r w:rsidR="00A80B48" w:rsidRPr="000D3225">
        <w:rPr>
          <w:rFonts w:ascii="Arial Nova" w:hAnsi="Arial Nova"/>
          <w:color w:val="auto"/>
          <w:spacing w:val="-2"/>
          <w:sz w:val="24"/>
          <w:szCs w:val="24"/>
          <w:lang w:bidi="it-IT"/>
        </w:rPr>
        <w:t>ovresti.</w:t>
      </w:r>
    </w:p>
    <w:p w14:paraId="5FEBAF29" w14:textId="338FC0D7" w:rsidR="00EF3F56" w:rsidRPr="000D3225" w:rsidRDefault="00EF3F5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Tu la ignori e non ne vieni fuori.</w:t>
      </w:r>
      <w:r w:rsidR="00EF42DC" w:rsidRPr="000D3225">
        <w:rPr>
          <w:rFonts w:ascii="Arial Nova" w:hAnsi="Arial Nova"/>
          <w:color w:val="auto"/>
          <w:spacing w:val="-2"/>
          <w:sz w:val="24"/>
          <w:szCs w:val="24"/>
          <w:lang w:bidi="it-IT"/>
        </w:rPr>
        <w:t xml:space="preserve"> Sei troppo preso dal film che stai vivendo e non riesci a sentire.</w:t>
      </w:r>
    </w:p>
    <w:p w14:paraId="31CA5107" w14:textId="77777777" w:rsidR="00F17CC8" w:rsidRPr="000D3225" w:rsidRDefault="00EF42D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Eppure a volte, quando tutto sembra</w:t>
      </w:r>
      <w:r w:rsidR="00A80B48"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perduto</w:t>
      </w:r>
      <w:r w:rsidR="00A80B48" w:rsidRPr="000D3225">
        <w:rPr>
          <w:rFonts w:ascii="Arial Nova" w:hAnsi="Arial Nova"/>
          <w:color w:val="auto"/>
          <w:spacing w:val="-2"/>
          <w:sz w:val="24"/>
          <w:szCs w:val="24"/>
          <w:lang w:bidi="it-IT"/>
        </w:rPr>
        <w:t xml:space="preserve"> e le</w:t>
      </w:r>
      <w:r w:rsidRPr="000D3225">
        <w:rPr>
          <w:rFonts w:ascii="Arial Nova" w:hAnsi="Arial Nova"/>
          <w:color w:val="auto"/>
          <w:spacing w:val="-2"/>
          <w:sz w:val="24"/>
          <w:szCs w:val="24"/>
          <w:lang w:bidi="it-IT"/>
        </w:rPr>
        <w:t xml:space="preserve"> cose appa</w:t>
      </w:r>
      <w:r w:rsidR="00A80B48" w:rsidRPr="000D3225">
        <w:rPr>
          <w:rFonts w:ascii="Arial Nova" w:hAnsi="Arial Nova"/>
          <w:color w:val="auto"/>
          <w:spacing w:val="-2"/>
          <w:sz w:val="24"/>
          <w:szCs w:val="24"/>
          <w:lang w:bidi="it-IT"/>
        </w:rPr>
        <w:t xml:space="preserve">iono </w:t>
      </w:r>
      <w:r w:rsidRPr="000D3225">
        <w:rPr>
          <w:rFonts w:ascii="Arial Nova" w:hAnsi="Arial Nova"/>
          <w:color w:val="auto"/>
          <w:spacing w:val="-2"/>
          <w:sz w:val="24"/>
          <w:szCs w:val="24"/>
          <w:lang w:bidi="it-IT"/>
        </w:rPr>
        <w:t>senza una soluzione,</w:t>
      </w:r>
      <w:r w:rsidR="00A80B48" w:rsidRPr="000D3225">
        <w:rPr>
          <w:rFonts w:ascii="Arial Nova" w:hAnsi="Arial Nova"/>
          <w:color w:val="auto"/>
          <w:spacing w:val="-2"/>
          <w:sz w:val="24"/>
          <w:szCs w:val="24"/>
          <w:lang w:bidi="it-IT"/>
        </w:rPr>
        <w:t xml:space="preserve"> vieni illuminato ed esci dal problema. </w:t>
      </w:r>
    </w:p>
    <w:p w14:paraId="37EB53F0" w14:textId="77777777" w:rsidR="00BF51B7" w:rsidRPr="000D3225" w:rsidRDefault="00BF51B7" w:rsidP="008707DD">
      <w:pPr>
        <w:pStyle w:val="Informazionidicontatto"/>
        <w:spacing w:line="240" w:lineRule="auto"/>
        <w:jc w:val="both"/>
        <w:rPr>
          <w:rFonts w:ascii="Arial Nova" w:hAnsi="Arial Nova"/>
          <w:color w:val="auto"/>
          <w:spacing w:val="-2"/>
          <w:sz w:val="24"/>
          <w:szCs w:val="24"/>
          <w:lang w:bidi="it-IT"/>
        </w:rPr>
      </w:pPr>
    </w:p>
    <w:p w14:paraId="2CE5CAAE" w14:textId="49F0DA16" w:rsidR="00EF42DC"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A80B48" w:rsidRPr="000D3225">
        <w:rPr>
          <w:rFonts w:ascii="Arial Nova" w:hAnsi="Arial Nova"/>
          <w:color w:val="auto"/>
          <w:spacing w:val="-2"/>
          <w:sz w:val="24"/>
          <w:szCs w:val="24"/>
          <w:lang w:bidi="it-IT"/>
        </w:rPr>
        <w:t xml:space="preserve"> merito suo</w:t>
      </w:r>
      <w:r w:rsidR="00F17CC8" w:rsidRPr="000D3225">
        <w:rPr>
          <w:rFonts w:ascii="Arial Nova" w:hAnsi="Arial Nova"/>
          <w:color w:val="auto"/>
          <w:spacing w:val="-2"/>
          <w:sz w:val="24"/>
          <w:szCs w:val="24"/>
          <w:lang w:bidi="it-IT"/>
        </w:rPr>
        <w:t xml:space="preserve">. Lei, </w:t>
      </w:r>
      <w:r w:rsidR="00EF42DC" w:rsidRPr="000D3225">
        <w:rPr>
          <w:rFonts w:ascii="Arial Nova" w:hAnsi="Arial Nova"/>
          <w:color w:val="auto"/>
          <w:spacing w:val="-2"/>
          <w:sz w:val="24"/>
          <w:szCs w:val="24"/>
          <w:lang w:bidi="it-IT"/>
        </w:rPr>
        <w:t>la tua guida</w:t>
      </w:r>
      <w:r w:rsidR="00F17CC8" w:rsidRPr="000D3225">
        <w:rPr>
          <w:rFonts w:ascii="Arial Nova" w:hAnsi="Arial Nova"/>
          <w:color w:val="auto"/>
          <w:spacing w:val="-2"/>
          <w:sz w:val="24"/>
          <w:szCs w:val="24"/>
          <w:lang w:bidi="it-IT"/>
        </w:rPr>
        <w:t xml:space="preserve"> interiore,</w:t>
      </w:r>
      <w:r w:rsidR="00EF42DC" w:rsidRPr="000D3225">
        <w:rPr>
          <w:rFonts w:ascii="Arial Nova" w:hAnsi="Arial Nova"/>
          <w:color w:val="auto"/>
          <w:spacing w:val="-2"/>
          <w:sz w:val="24"/>
          <w:szCs w:val="24"/>
          <w:lang w:bidi="it-IT"/>
        </w:rPr>
        <w:t xml:space="preserve"> ti </w:t>
      </w:r>
      <w:r w:rsidR="00F17CC8" w:rsidRPr="000D3225">
        <w:rPr>
          <w:rFonts w:ascii="Arial Nova" w:hAnsi="Arial Nova"/>
          <w:color w:val="auto"/>
          <w:spacing w:val="-2"/>
          <w:sz w:val="24"/>
          <w:szCs w:val="24"/>
          <w:lang w:bidi="it-IT"/>
        </w:rPr>
        <w:t xml:space="preserve">fornisce la </w:t>
      </w:r>
      <w:r w:rsidR="00EF42DC" w:rsidRPr="000D3225">
        <w:rPr>
          <w:rFonts w:ascii="Arial Nova" w:hAnsi="Arial Nova"/>
          <w:color w:val="auto"/>
          <w:spacing w:val="-2"/>
          <w:sz w:val="24"/>
          <w:szCs w:val="24"/>
          <w:lang w:bidi="it-IT"/>
        </w:rPr>
        <w:t xml:space="preserve">soluzione e </w:t>
      </w:r>
      <w:r w:rsidR="00F17CC8" w:rsidRPr="000D3225">
        <w:rPr>
          <w:rFonts w:ascii="Arial Nova" w:hAnsi="Arial Nova"/>
          <w:color w:val="auto"/>
          <w:spacing w:val="-2"/>
          <w:sz w:val="24"/>
          <w:szCs w:val="24"/>
          <w:lang w:bidi="it-IT"/>
        </w:rPr>
        <w:t>come per magia il problema non c’è più.</w:t>
      </w:r>
    </w:p>
    <w:p w14:paraId="0EA9D6D9" w14:textId="26F8F59B" w:rsidR="00EF42DC" w:rsidRPr="000D3225" w:rsidRDefault="00EF42D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Quando pensi di mollare e che non ci siano più speranze, lei ti soccorre e cose straordinarie possono accadere.</w:t>
      </w:r>
    </w:p>
    <w:p w14:paraId="301DB1CB" w14:textId="08DD6D10" w:rsidR="00EF42DC" w:rsidRPr="000D3225" w:rsidRDefault="00EF42D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imparerai ad ascoltarti, capirai ciò di cui hai bisogno</w:t>
      </w:r>
      <w:r w:rsidR="00F17CC8" w:rsidRPr="000D3225">
        <w:rPr>
          <w:rFonts w:ascii="Arial Nova" w:hAnsi="Arial Nova"/>
          <w:color w:val="auto"/>
          <w:spacing w:val="-2"/>
          <w:sz w:val="24"/>
          <w:szCs w:val="24"/>
          <w:lang w:bidi="it-IT"/>
        </w:rPr>
        <w:t xml:space="preserve"> davvero,</w:t>
      </w:r>
      <w:r w:rsidRPr="000D3225">
        <w:rPr>
          <w:rFonts w:ascii="Arial Nova" w:hAnsi="Arial Nova"/>
          <w:color w:val="auto"/>
          <w:spacing w:val="-2"/>
          <w:sz w:val="24"/>
          <w:szCs w:val="24"/>
          <w:lang w:bidi="it-IT"/>
        </w:rPr>
        <w:t xml:space="preserve"> ciò che manca alla tua vita o ciò che ti serve per </w:t>
      </w:r>
      <w:r w:rsidR="00F17CC8" w:rsidRPr="000D3225">
        <w:rPr>
          <w:rFonts w:ascii="Arial Nova" w:hAnsi="Arial Nova"/>
          <w:color w:val="auto"/>
          <w:spacing w:val="-2"/>
          <w:sz w:val="24"/>
          <w:szCs w:val="24"/>
          <w:lang w:bidi="it-IT"/>
        </w:rPr>
        <w:t xml:space="preserve">progredire e </w:t>
      </w:r>
      <w:r w:rsidRPr="000D3225">
        <w:rPr>
          <w:rFonts w:ascii="Arial Nova" w:hAnsi="Arial Nova"/>
          <w:color w:val="auto"/>
          <w:spacing w:val="-2"/>
          <w:sz w:val="24"/>
          <w:szCs w:val="24"/>
          <w:lang w:bidi="it-IT"/>
        </w:rPr>
        <w:t>andare avanti.</w:t>
      </w:r>
    </w:p>
    <w:p w14:paraId="31ADC3F9" w14:textId="1F41C90B" w:rsidR="002B7B97" w:rsidRPr="000D3225" w:rsidRDefault="002B7B9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Stupidaggini? Prova.</w:t>
      </w:r>
    </w:p>
    <w:p w14:paraId="2EF8F0FC" w14:textId="6368007F" w:rsidR="002B7B97" w:rsidRPr="000D3225" w:rsidRDefault="00F0166B"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 xml:space="preserve">Negli ultimi tempi </w:t>
      </w:r>
      <w:r w:rsidR="002B7B97" w:rsidRPr="000D3225">
        <w:rPr>
          <w:rFonts w:ascii="Arial Nova" w:hAnsi="Arial Nova"/>
          <w:color w:val="auto"/>
          <w:spacing w:val="-2"/>
          <w:sz w:val="24"/>
          <w:szCs w:val="24"/>
          <w:lang w:bidi="it-IT"/>
        </w:rPr>
        <w:t>mi sono ritrovata a dover prendere delle decisioni</w:t>
      </w:r>
      <w:r>
        <w:rPr>
          <w:rFonts w:ascii="Arial Nova" w:hAnsi="Arial Nova"/>
          <w:color w:val="auto"/>
          <w:spacing w:val="-2"/>
          <w:sz w:val="24"/>
          <w:szCs w:val="24"/>
          <w:lang w:bidi="it-IT"/>
        </w:rPr>
        <w:t xml:space="preserve"> e a non sapere da che parte cominciare, allora </w:t>
      </w:r>
      <w:r w:rsidR="002B7B97" w:rsidRPr="000D3225">
        <w:rPr>
          <w:rFonts w:ascii="Arial Nova" w:hAnsi="Arial Nova"/>
          <w:color w:val="auto"/>
          <w:spacing w:val="-2"/>
          <w:sz w:val="24"/>
          <w:szCs w:val="24"/>
          <w:lang w:bidi="it-IT"/>
        </w:rPr>
        <w:t>mi sono affidata a lei. Non sbaglia mai.</w:t>
      </w:r>
    </w:p>
    <w:p w14:paraId="008EDA36" w14:textId="1EA0745F" w:rsidR="00994CB8" w:rsidRPr="000D3225" w:rsidRDefault="00994CB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Rimetti ordine nella tua vita.</w:t>
      </w:r>
      <w:r w:rsidR="00F0166B">
        <w:rPr>
          <w:rFonts w:ascii="Arial Nova" w:hAnsi="Arial Nova"/>
          <w:color w:val="auto"/>
          <w:spacing w:val="-2"/>
          <w:sz w:val="24"/>
          <w:szCs w:val="24"/>
          <w:lang w:bidi="it-IT"/>
        </w:rPr>
        <w:t xml:space="preserve"> Ascoltati di più.</w:t>
      </w:r>
    </w:p>
    <w:p w14:paraId="481241CC" w14:textId="77777777" w:rsidR="00BF51B7" w:rsidRPr="000D3225" w:rsidRDefault="00BF51B7" w:rsidP="008707DD">
      <w:pPr>
        <w:pStyle w:val="Informazionidicontatto"/>
        <w:spacing w:line="240" w:lineRule="auto"/>
        <w:jc w:val="both"/>
        <w:rPr>
          <w:rFonts w:ascii="Arial Nova" w:hAnsi="Arial Nova"/>
          <w:color w:val="auto"/>
          <w:spacing w:val="-2"/>
          <w:sz w:val="24"/>
          <w:szCs w:val="24"/>
          <w:lang w:bidi="it-IT"/>
        </w:rPr>
      </w:pPr>
    </w:p>
    <w:p w14:paraId="76368626" w14:textId="79B7E2BF" w:rsidR="00994CB8" w:rsidRPr="000D3225" w:rsidRDefault="00994CB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Trova una soluzione ai problemi nuovi, metti un punto a quelli vecchi.</w:t>
      </w:r>
      <w:r w:rsidR="00F0166B">
        <w:rPr>
          <w:rFonts w:ascii="Arial Nova" w:hAnsi="Arial Nova"/>
          <w:color w:val="auto"/>
          <w:spacing w:val="-2"/>
          <w:sz w:val="24"/>
          <w:szCs w:val="24"/>
          <w:lang w:bidi="it-IT"/>
        </w:rPr>
        <w:t xml:space="preserve"> Non ricorrere a palliativi temporanei.</w:t>
      </w:r>
    </w:p>
    <w:p w14:paraId="2D0953BB" w14:textId="77777777" w:rsidR="00994CB8" w:rsidRPr="000D3225" w:rsidRDefault="00994CB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Fai chiarezza, lascia andare le illusioni e focalizzati su ciò che conta davvero, lascia andare ciò che non serve più.</w:t>
      </w:r>
    </w:p>
    <w:p w14:paraId="36A083F6" w14:textId="77777777" w:rsidR="00BF51B7" w:rsidRPr="000D3225" w:rsidRDefault="00BF51B7" w:rsidP="008707DD">
      <w:pPr>
        <w:pStyle w:val="Informazionidicontatto"/>
        <w:spacing w:line="240" w:lineRule="auto"/>
        <w:jc w:val="both"/>
        <w:rPr>
          <w:rFonts w:ascii="Arial Nova" w:hAnsi="Arial Nova"/>
          <w:color w:val="auto"/>
          <w:spacing w:val="-2"/>
          <w:sz w:val="24"/>
          <w:szCs w:val="24"/>
          <w:lang w:bidi="it-IT"/>
        </w:rPr>
      </w:pPr>
    </w:p>
    <w:p w14:paraId="7D1C11F9" w14:textId="09BD1A24" w:rsidR="00707AB9" w:rsidRPr="000D3225" w:rsidRDefault="00994CB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Vedrai che recupererai la tua energia</w:t>
      </w:r>
      <w:r w:rsidR="00707AB9" w:rsidRPr="000D3225">
        <w:rPr>
          <w:rFonts w:ascii="Arial Nova" w:hAnsi="Arial Nova"/>
          <w:color w:val="auto"/>
          <w:spacing w:val="-2"/>
          <w:sz w:val="24"/>
          <w:szCs w:val="24"/>
          <w:lang w:bidi="it-IT"/>
        </w:rPr>
        <w:t xml:space="preserve"> e smetterai di rimandare ancora.</w:t>
      </w:r>
    </w:p>
    <w:p w14:paraId="7CD5FF6E" w14:textId="5A7E34B5" w:rsidR="00F17CC8" w:rsidRPr="000D3225" w:rsidRDefault="00707AB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Devi rendere l’oggi</w:t>
      </w:r>
      <w:r w:rsidR="00F17CC8"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il presente</w:t>
      </w:r>
      <w:r w:rsidR="00861CEF"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il </w:t>
      </w:r>
      <w:r w:rsidR="00F17CC8" w:rsidRPr="000D3225">
        <w:rPr>
          <w:rFonts w:ascii="Arial Nova" w:hAnsi="Arial Nova"/>
          <w:color w:val="auto"/>
          <w:spacing w:val="-2"/>
          <w:sz w:val="24"/>
          <w:szCs w:val="24"/>
          <w:lang w:bidi="it-IT"/>
        </w:rPr>
        <w:t xml:space="preserve">vero </w:t>
      </w:r>
      <w:r w:rsidRPr="000D3225">
        <w:rPr>
          <w:rFonts w:ascii="Arial Nova" w:hAnsi="Arial Nova"/>
          <w:color w:val="auto"/>
          <w:spacing w:val="-2"/>
          <w:sz w:val="24"/>
          <w:szCs w:val="24"/>
          <w:lang w:bidi="it-IT"/>
        </w:rPr>
        <w:t>fulcro della tua vita.</w:t>
      </w:r>
      <w:r w:rsidRPr="000D3225">
        <w:rPr>
          <w:rFonts w:ascii="Arial Nova" w:hAnsi="Arial Nova"/>
          <w:color w:val="auto"/>
          <w:spacing w:val="-2"/>
          <w:sz w:val="24"/>
          <w:szCs w:val="24"/>
          <w:lang w:bidi="it-IT"/>
        </w:rPr>
        <w:br/>
        <w:t>La gioia non d</w:t>
      </w:r>
      <w:r w:rsidR="00F17CC8" w:rsidRPr="000D3225">
        <w:rPr>
          <w:rFonts w:ascii="Arial Nova" w:hAnsi="Arial Nova"/>
          <w:color w:val="auto"/>
          <w:spacing w:val="-2"/>
          <w:sz w:val="24"/>
          <w:szCs w:val="24"/>
          <w:lang w:bidi="it-IT"/>
        </w:rPr>
        <w:t>eve p</w:t>
      </w:r>
      <w:r w:rsidRPr="000D3225">
        <w:rPr>
          <w:rFonts w:ascii="Arial Nova" w:hAnsi="Arial Nova"/>
          <w:color w:val="auto"/>
          <w:spacing w:val="-2"/>
          <w:sz w:val="24"/>
          <w:szCs w:val="24"/>
          <w:lang w:bidi="it-IT"/>
        </w:rPr>
        <w:t>rovenire dalle cose che fai</w:t>
      </w:r>
      <w:r w:rsidR="00F17CC8" w:rsidRPr="000D3225">
        <w:rPr>
          <w:rFonts w:ascii="Arial Nova" w:hAnsi="Arial Nova"/>
          <w:color w:val="auto"/>
          <w:spacing w:val="-2"/>
          <w:sz w:val="24"/>
          <w:szCs w:val="24"/>
          <w:lang w:bidi="it-IT"/>
        </w:rPr>
        <w:t>, ma da come sei e da come stai.</w:t>
      </w:r>
    </w:p>
    <w:p w14:paraId="4F1406E2" w14:textId="3256DFB4" w:rsidR="00EF42DC" w:rsidRPr="000D3225" w:rsidRDefault="00F17CC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Smetti di cercare fuori. </w:t>
      </w:r>
      <w:r w:rsidR="00707AB9" w:rsidRPr="000D3225">
        <w:rPr>
          <w:rFonts w:ascii="Arial Nova" w:hAnsi="Arial Nova"/>
          <w:color w:val="auto"/>
          <w:spacing w:val="-2"/>
          <w:sz w:val="24"/>
          <w:szCs w:val="24"/>
          <w:lang w:bidi="it-IT"/>
        </w:rPr>
        <w:t>Devi cercare dentro di te</w:t>
      </w:r>
      <w:r w:rsidR="001C6107">
        <w:rPr>
          <w:rFonts w:ascii="Arial Nova" w:hAnsi="Arial Nova"/>
          <w:color w:val="auto"/>
          <w:spacing w:val="-2"/>
          <w:sz w:val="24"/>
          <w:szCs w:val="24"/>
          <w:lang w:bidi="it-IT"/>
        </w:rPr>
        <w:t>!</w:t>
      </w:r>
      <w:r w:rsidR="00EF42DC" w:rsidRPr="000D3225">
        <w:rPr>
          <w:rFonts w:ascii="Arial Nova" w:hAnsi="Arial Nova"/>
          <w:color w:val="auto"/>
          <w:spacing w:val="-2"/>
          <w:sz w:val="24"/>
          <w:szCs w:val="24"/>
          <w:lang w:bidi="it-IT"/>
        </w:rPr>
        <w:t xml:space="preserve"> </w:t>
      </w:r>
    </w:p>
    <w:p w14:paraId="6C6FA95D" w14:textId="13A3BF95" w:rsidR="00707AB9" w:rsidRPr="000D3225" w:rsidRDefault="00F17CC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Fai silenzio nel caos dei tuoi pensieri, ascoltati e inizia a</w:t>
      </w:r>
      <w:r w:rsidR="00707AB9" w:rsidRPr="000D3225">
        <w:rPr>
          <w:rFonts w:ascii="Arial Nova" w:hAnsi="Arial Nova"/>
          <w:color w:val="auto"/>
          <w:spacing w:val="-2"/>
          <w:sz w:val="24"/>
          <w:szCs w:val="24"/>
          <w:lang w:bidi="it-IT"/>
        </w:rPr>
        <w:t xml:space="preserve"> seguire le tue sensazioni…</w:t>
      </w:r>
    </w:p>
    <w:p w14:paraId="3E58DC3A" w14:textId="53B952F0" w:rsidR="00EF3F56" w:rsidRPr="000D3225" w:rsidRDefault="00F17CC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potrai sbagliare.</w:t>
      </w:r>
      <w:r w:rsidR="001C6107">
        <w:rPr>
          <w:rFonts w:ascii="Arial Nova" w:hAnsi="Arial Nova"/>
          <w:color w:val="auto"/>
          <w:spacing w:val="-2"/>
          <w:sz w:val="24"/>
          <w:szCs w:val="24"/>
          <w:lang w:bidi="it-IT"/>
        </w:rPr>
        <w:t xml:space="preserve"> Il tuo istinto non ti deluderà.</w:t>
      </w:r>
    </w:p>
    <w:p w14:paraId="68A6D575" w14:textId="77777777" w:rsidR="00BC28D0" w:rsidRPr="000D3225" w:rsidRDefault="00BC28D0" w:rsidP="008707DD">
      <w:pPr>
        <w:pStyle w:val="Informazionidicontatto"/>
        <w:spacing w:line="240" w:lineRule="auto"/>
        <w:jc w:val="both"/>
        <w:rPr>
          <w:rFonts w:ascii="Arial Nova" w:hAnsi="Arial Nova"/>
          <w:color w:val="auto"/>
          <w:spacing w:val="-2"/>
          <w:sz w:val="24"/>
          <w:szCs w:val="24"/>
          <w:lang w:bidi="it-IT"/>
        </w:rPr>
      </w:pPr>
    </w:p>
    <w:p w14:paraId="39F36CDF" w14:textId="77777777" w:rsidR="00BC28D0" w:rsidRPr="000D3225" w:rsidRDefault="00BC28D0" w:rsidP="008707DD">
      <w:pPr>
        <w:pStyle w:val="Informazionidicontatto"/>
        <w:spacing w:line="240" w:lineRule="auto"/>
        <w:jc w:val="both"/>
        <w:rPr>
          <w:rFonts w:ascii="Arial Nova" w:hAnsi="Arial Nova"/>
          <w:color w:val="auto"/>
          <w:spacing w:val="-2"/>
          <w:sz w:val="24"/>
          <w:szCs w:val="24"/>
          <w:lang w:bidi="it-IT"/>
        </w:rPr>
      </w:pPr>
    </w:p>
    <w:p w14:paraId="25294EC6" w14:textId="3AD9E8CA" w:rsidR="00BC28D0" w:rsidRPr="000D3225" w:rsidRDefault="00AA2A5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DESCRIVI E ANNOTA LE TUE SENSAZIONI</w:t>
      </w:r>
      <w:r w:rsidR="001C6107">
        <w:rPr>
          <w:rFonts w:ascii="Arial Nova" w:hAnsi="Arial Nova"/>
          <w:color w:val="auto"/>
          <w:spacing w:val="-2"/>
          <w:sz w:val="24"/>
          <w:szCs w:val="24"/>
          <w:lang w:bidi="it-IT"/>
        </w:rPr>
        <w:t xml:space="preserve"> e MI RACCOMADO: ASCOLTATI!</w:t>
      </w:r>
    </w:p>
    <w:p w14:paraId="7D7D4FC9" w14:textId="1E7C2A23" w:rsidR="00AA2A54" w:rsidRPr="000D3225" w:rsidRDefault="00AA2A5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w:t>
      </w:r>
      <w:r w:rsidR="00861CEF" w:rsidRPr="000D3225">
        <w:rPr>
          <w:rFonts w:ascii="Arial Nova" w:hAnsi="Arial Nova"/>
          <w:color w:val="auto"/>
          <w:spacing w:val="-2"/>
          <w:sz w:val="24"/>
          <w:szCs w:val="24"/>
          <w:lang w:bidi="it-IT"/>
        </w:rPr>
        <w:t>………………………………………………………………………………………………………………………………………………………………………………………………………………………………………………………………………………………………………………………………………………………………………………………………………………………………………………………………………………………………………………………………………………………………………………</w:t>
      </w:r>
    </w:p>
    <w:p w14:paraId="233A35F6" w14:textId="4766F683" w:rsidR="00C169FF" w:rsidRPr="000D3225" w:rsidRDefault="00C169FF">
      <w:pPr>
        <w:rPr>
          <w:rFonts w:ascii="Arial Nova" w:hAnsi="Arial Nova"/>
          <w:color w:val="auto"/>
          <w:spacing w:val="-2"/>
          <w:sz w:val="24"/>
          <w:szCs w:val="24"/>
          <w:lang w:bidi="it-IT"/>
        </w:rPr>
      </w:pPr>
      <w:r w:rsidRPr="000D3225">
        <w:rPr>
          <w:rFonts w:ascii="Arial Nova" w:hAnsi="Arial Nova"/>
          <w:color w:val="auto"/>
          <w:spacing w:val="-2"/>
          <w:sz w:val="24"/>
          <w:szCs w:val="24"/>
          <w:lang w:bidi="it-IT"/>
        </w:rPr>
        <w:br w:type="page"/>
      </w:r>
    </w:p>
    <w:p w14:paraId="0EE07BC4" w14:textId="0C315766" w:rsidR="00F17CC8" w:rsidRPr="000D3225" w:rsidRDefault="00296094"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lastRenderedPageBreak/>
        <w:t>“</w:t>
      </w:r>
      <w:r w:rsidR="00C169FF" w:rsidRPr="000D3225">
        <w:rPr>
          <w:rFonts w:ascii="Arial Nova" w:hAnsi="Arial Nova"/>
          <w:b/>
          <w:bCs/>
          <w:i/>
          <w:iCs/>
          <w:color w:val="auto"/>
          <w:spacing w:val="-2"/>
          <w:sz w:val="24"/>
          <w:szCs w:val="24"/>
          <w:lang w:bidi="it-IT"/>
        </w:rPr>
        <w:t>È</w:t>
      </w:r>
      <w:r w:rsidR="00F17CC8" w:rsidRPr="000D3225">
        <w:rPr>
          <w:rFonts w:ascii="Arial Nova" w:hAnsi="Arial Nova"/>
          <w:b/>
          <w:bCs/>
          <w:i/>
          <w:iCs/>
          <w:color w:val="auto"/>
          <w:spacing w:val="-2"/>
          <w:sz w:val="24"/>
          <w:szCs w:val="24"/>
          <w:lang w:bidi="it-IT"/>
        </w:rPr>
        <w:t xml:space="preserve"> nel momento </w:t>
      </w:r>
      <w:r w:rsidRPr="000D3225">
        <w:rPr>
          <w:rFonts w:ascii="Arial Nova" w:hAnsi="Arial Nova"/>
          <w:b/>
          <w:bCs/>
          <w:i/>
          <w:iCs/>
          <w:color w:val="auto"/>
          <w:spacing w:val="-2"/>
          <w:sz w:val="24"/>
          <w:szCs w:val="24"/>
          <w:lang w:bidi="it-IT"/>
        </w:rPr>
        <w:t>delle decisioni che si plasma il tuo destino”</w:t>
      </w:r>
    </w:p>
    <w:p w14:paraId="6A78AC23" w14:textId="00131CE2" w:rsidR="00296094" w:rsidRPr="000D3225" w:rsidRDefault="00296094"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Anthony Robbins</w:t>
      </w:r>
    </w:p>
    <w:p w14:paraId="20D3DD2B" w14:textId="77777777" w:rsidR="00296094" w:rsidRPr="000D3225" w:rsidRDefault="00296094" w:rsidP="008707DD">
      <w:pPr>
        <w:pStyle w:val="Informazionidicontatto"/>
        <w:spacing w:line="240" w:lineRule="auto"/>
        <w:jc w:val="both"/>
        <w:rPr>
          <w:rFonts w:ascii="Arial Nova" w:hAnsi="Arial Nova"/>
          <w:color w:val="auto"/>
          <w:spacing w:val="-2"/>
          <w:sz w:val="24"/>
          <w:szCs w:val="24"/>
          <w:lang w:bidi="it-IT"/>
        </w:rPr>
      </w:pPr>
    </w:p>
    <w:p w14:paraId="34AEE071" w14:textId="6B146144" w:rsidR="00BC28D0" w:rsidRPr="000D3225" w:rsidRDefault="00C169FF" w:rsidP="00BF51B7">
      <w:pPr>
        <w:pStyle w:val="Titolo1"/>
        <w:rPr>
          <w:rFonts w:ascii="Arial Nova" w:hAnsi="Arial Nova"/>
        </w:rPr>
      </w:pPr>
      <w:bookmarkStart w:id="7" w:name="_Toc30146699"/>
      <w:r w:rsidRPr="000D3225">
        <w:rPr>
          <w:rFonts w:ascii="Arial Nova" w:hAnsi="Arial Nova"/>
        </w:rPr>
        <w:t>È</w:t>
      </w:r>
      <w:r w:rsidR="00AA2A54" w:rsidRPr="000D3225">
        <w:rPr>
          <w:rFonts w:ascii="Arial Nova" w:hAnsi="Arial Nova"/>
        </w:rPr>
        <w:t xml:space="preserve"> IL </w:t>
      </w:r>
      <w:r w:rsidR="005C7058" w:rsidRPr="000D3225">
        <w:rPr>
          <w:rFonts w:ascii="Arial Nova" w:hAnsi="Arial Nova"/>
        </w:rPr>
        <w:t>MOMENTO</w:t>
      </w:r>
      <w:bookmarkEnd w:id="7"/>
    </w:p>
    <w:p w14:paraId="78646FC0" w14:textId="77777777" w:rsidR="00BC28D0" w:rsidRPr="000D3225" w:rsidRDefault="00BC28D0" w:rsidP="008707DD">
      <w:pPr>
        <w:pStyle w:val="Informazionidicontatto"/>
        <w:spacing w:line="240" w:lineRule="auto"/>
        <w:jc w:val="both"/>
        <w:rPr>
          <w:rFonts w:ascii="Arial Nova" w:hAnsi="Arial Nova"/>
          <w:color w:val="auto"/>
          <w:spacing w:val="-2"/>
          <w:sz w:val="24"/>
          <w:szCs w:val="24"/>
          <w:lang w:bidi="it-IT"/>
        </w:rPr>
      </w:pPr>
    </w:p>
    <w:p w14:paraId="3DDE9504" w14:textId="77777777" w:rsidR="005C7058" w:rsidRPr="000D3225" w:rsidRDefault="005C70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hai deciso che è giunto il momento per cambiare le cose, non aspettare più. Fallo.</w:t>
      </w:r>
    </w:p>
    <w:p w14:paraId="7F0D8738" w14:textId="57A92B4B" w:rsidR="005C7058" w:rsidRPr="000D3225" w:rsidRDefault="005C70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Individua un punto di partenza </w:t>
      </w:r>
      <w:r w:rsidR="00296094" w:rsidRPr="000D3225">
        <w:rPr>
          <w:rFonts w:ascii="Arial Nova" w:hAnsi="Arial Nova"/>
          <w:color w:val="auto"/>
          <w:spacing w:val="-2"/>
          <w:sz w:val="24"/>
          <w:szCs w:val="24"/>
          <w:lang w:bidi="it-IT"/>
        </w:rPr>
        <w:t>e</w:t>
      </w:r>
      <w:r w:rsidRPr="000D3225">
        <w:rPr>
          <w:rFonts w:ascii="Arial Nova" w:hAnsi="Arial Nova"/>
          <w:color w:val="auto"/>
          <w:spacing w:val="-2"/>
          <w:sz w:val="24"/>
          <w:szCs w:val="24"/>
          <w:lang w:bidi="it-IT"/>
        </w:rPr>
        <w:t xml:space="preserve"> comincia.</w:t>
      </w:r>
    </w:p>
    <w:p w14:paraId="3D420CC5" w14:textId="77777777" w:rsidR="005C7058" w:rsidRPr="000D3225" w:rsidRDefault="005C7058" w:rsidP="008707DD">
      <w:pPr>
        <w:pStyle w:val="Informazionidicontatto"/>
        <w:spacing w:line="240" w:lineRule="auto"/>
        <w:jc w:val="both"/>
        <w:rPr>
          <w:rFonts w:ascii="Arial Nova" w:hAnsi="Arial Nova"/>
          <w:color w:val="auto"/>
          <w:spacing w:val="-2"/>
          <w:sz w:val="24"/>
          <w:szCs w:val="24"/>
          <w:lang w:bidi="it-IT"/>
        </w:rPr>
      </w:pPr>
    </w:p>
    <w:p w14:paraId="2AF41B09" w14:textId="54B401EC" w:rsidR="005C7058" w:rsidRPr="000D3225" w:rsidRDefault="005C70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Perché i</w:t>
      </w:r>
      <w:r w:rsidR="004C7911" w:rsidRPr="000D3225">
        <w:rPr>
          <w:rFonts w:ascii="Arial Nova" w:hAnsi="Arial Nova"/>
          <w:color w:val="auto"/>
          <w:spacing w:val="-2"/>
          <w:sz w:val="24"/>
          <w:szCs w:val="24"/>
          <w:lang w:bidi="it-IT"/>
        </w:rPr>
        <w:t xml:space="preserve">l </w:t>
      </w:r>
      <w:r w:rsidRPr="000D3225">
        <w:rPr>
          <w:rFonts w:ascii="Arial Nova" w:hAnsi="Arial Nova"/>
          <w:color w:val="auto"/>
          <w:spacing w:val="-2"/>
          <w:sz w:val="24"/>
          <w:szCs w:val="24"/>
          <w:lang w:bidi="it-IT"/>
        </w:rPr>
        <w:t xml:space="preserve">Natale </w:t>
      </w:r>
      <w:r w:rsidR="004C7911" w:rsidRPr="000D3225">
        <w:rPr>
          <w:rFonts w:ascii="Arial Nova" w:hAnsi="Arial Nova"/>
          <w:color w:val="auto"/>
          <w:spacing w:val="-2"/>
          <w:sz w:val="24"/>
          <w:szCs w:val="24"/>
          <w:lang w:bidi="it-IT"/>
        </w:rPr>
        <w:t>può essere u</w:t>
      </w:r>
      <w:r w:rsidRPr="000D3225">
        <w:rPr>
          <w:rFonts w:ascii="Arial Nova" w:hAnsi="Arial Nova"/>
          <w:color w:val="auto"/>
          <w:spacing w:val="-2"/>
          <w:sz w:val="24"/>
          <w:szCs w:val="24"/>
          <w:lang w:bidi="it-IT"/>
        </w:rPr>
        <w:t>n buon momento?</w:t>
      </w:r>
    </w:p>
    <w:p w14:paraId="5155C2C3" w14:textId="135203A5" w:rsidR="00AD1A53" w:rsidRPr="000D3225" w:rsidRDefault="00AD1A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Il Natale è importante, </w:t>
      </w:r>
      <w:r w:rsidR="002B7B97" w:rsidRPr="000D3225">
        <w:rPr>
          <w:rFonts w:ascii="Arial Nova" w:hAnsi="Arial Nova"/>
          <w:color w:val="auto"/>
          <w:spacing w:val="-2"/>
          <w:sz w:val="24"/>
          <w:szCs w:val="24"/>
          <w:lang w:bidi="it-IT"/>
        </w:rPr>
        <w:t xml:space="preserve">sempre. Lo è </w:t>
      </w:r>
      <w:r w:rsidR="005C7058" w:rsidRPr="000D3225">
        <w:rPr>
          <w:rFonts w:ascii="Arial Nova" w:hAnsi="Arial Nova"/>
          <w:color w:val="auto"/>
          <w:spacing w:val="-2"/>
          <w:sz w:val="24"/>
          <w:szCs w:val="24"/>
          <w:lang w:bidi="it-IT"/>
        </w:rPr>
        <w:t>come festività</w:t>
      </w:r>
      <w:r w:rsidR="0020695A" w:rsidRPr="000D3225">
        <w:rPr>
          <w:rFonts w:ascii="Arial Nova" w:hAnsi="Arial Nova"/>
          <w:color w:val="auto"/>
          <w:spacing w:val="-2"/>
          <w:sz w:val="24"/>
          <w:szCs w:val="24"/>
          <w:lang w:bidi="it-IT"/>
        </w:rPr>
        <w:t xml:space="preserve">, </w:t>
      </w:r>
      <w:r w:rsidR="002B7B97" w:rsidRPr="000D3225">
        <w:rPr>
          <w:rFonts w:ascii="Arial Nova" w:hAnsi="Arial Nova"/>
          <w:color w:val="auto"/>
          <w:spacing w:val="-2"/>
          <w:sz w:val="24"/>
          <w:szCs w:val="24"/>
          <w:lang w:bidi="it-IT"/>
        </w:rPr>
        <w:t>ma anche</w:t>
      </w:r>
      <w:r w:rsidR="005C7058" w:rsidRPr="000D3225">
        <w:rPr>
          <w:rFonts w:ascii="Arial Nova" w:hAnsi="Arial Nova"/>
          <w:color w:val="auto"/>
          <w:spacing w:val="-2"/>
          <w:sz w:val="24"/>
          <w:szCs w:val="24"/>
          <w:lang w:bidi="it-IT"/>
        </w:rPr>
        <w:t xml:space="preserve"> come</w:t>
      </w:r>
      <w:r w:rsidRPr="000D3225">
        <w:rPr>
          <w:rFonts w:ascii="Arial Nova" w:hAnsi="Arial Nova"/>
          <w:color w:val="auto"/>
          <w:spacing w:val="-2"/>
          <w:sz w:val="24"/>
          <w:szCs w:val="24"/>
          <w:lang w:bidi="it-IT"/>
        </w:rPr>
        <w:t xml:space="preserve"> momento di riflessione.</w:t>
      </w:r>
    </w:p>
    <w:p w14:paraId="2716424B" w14:textId="184E264A" w:rsidR="004C7911" w:rsidRPr="000D3225" w:rsidRDefault="004C791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Ci si avvicina alla fine di un </w:t>
      </w:r>
      <w:r w:rsidR="00F1425D" w:rsidRPr="000D3225">
        <w:rPr>
          <w:rFonts w:ascii="Arial Nova" w:hAnsi="Arial Nova"/>
          <w:color w:val="auto"/>
          <w:spacing w:val="-2"/>
          <w:sz w:val="24"/>
          <w:szCs w:val="24"/>
          <w:lang w:bidi="it-IT"/>
        </w:rPr>
        <w:t>lungo</w:t>
      </w:r>
      <w:r w:rsidRPr="000D3225">
        <w:rPr>
          <w:rFonts w:ascii="Arial Nova" w:hAnsi="Arial Nova"/>
          <w:color w:val="auto"/>
          <w:spacing w:val="-2"/>
          <w:sz w:val="24"/>
          <w:szCs w:val="24"/>
          <w:lang w:bidi="it-IT"/>
        </w:rPr>
        <w:t xml:space="preserve"> anno e ci s</w:t>
      </w:r>
      <w:r w:rsidR="00F1425D" w:rsidRPr="000D3225">
        <w:rPr>
          <w:rFonts w:ascii="Arial Nova" w:hAnsi="Arial Nova"/>
          <w:color w:val="auto"/>
          <w:spacing w:val="-2"/>
          <w:sz w:val="24"/>
          <w:szCs w:val="24"/>
          <w:lang w:bidi="it-IT"/>
        </w:rPr>
        <w:t>i</w:t>
      </w:r>
      <w:r w:rsidRPr="000D3225">
        <w:rPr>
          <w:rFonts w:ascii="Arial Nova" w:hAnsi="Arial Nova"/>
          <w:color w:val="auto"/>
          <w:spacing w:val="-2"/>
          <w:sz w:val="24"/>
          <w:szCs w:val="24"/>
          <w:lang w:bidi="it-IT"/>
        </w:rPr>
        <w:t xml:space="preserve"> appresta a vivere l’incognita di un intero anno nuovo</w:t>
      </w:r>
      <w:r w:rsidR="00F1425D" w:rsidRPr="000D3225">
        <w:rPr>
          <w:rFonts w:ascii="Arial Nova" w:hAnsi="Arial Nova"/>
          <w:color w:val="auto"/>
          <w:spacing w:val="-2"/>
          <w:sz w:val="24"/>
          <w:szCs w:val="24"/>
          <w:lang w:bidi="it-IT"/>
        </w:rPr>
        <w:t>.</w:t>
      </w:r>
    </w:p>
    <w:p w14:paraId="7BF7C5FD" w14:textId="00CA4F56" w:rsidR="00AD1A53" w:rsidRPr="000D3225" w:rsidRDefault="00AD1A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Un momento in cui mentre tutto corre </w:t>
      </w:r>
      <w:r w:rsidR="00296094" w:rsidRPr="000D3225">
        <w:rPr>
          <w:rFonts w:ascii="Arial Nova" w:hAnsi="Arial Nova"/>
          <w:color w:val="auto"/>
          <w:spacing w:val="-2"/>
          <w:sz w:val="24"/>
          <w:szCs w:val="24"/>
          <w:lang w:bidi="it-IT"/>
        </w:rPr>
        <w:t xml:space="preserve">e scorre </w:t>
      </w:r>
      <w:r w:rsidRPr="000D3225">
        <w:rPr>
          <w:rFonts w:ascii="Arial Nova" w:hAnsi="Arial Nova"/>
          <w:color w:val="auto"/>
          <w:spacing w:val="-2"/>
          <w:sz w:val="24"/>
          <w:szCs w:val="24"/>
          <w:lang w:bidi="it-IT"/>
        </w:rPr>
        <w:t>nella frenesia del preparativo</w:t>
      </w:r>
      <w:r w:rsidR="00296094"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credo sia doveroso e necessario fermarsi.</w:t>
      </w:r>
    </w:p>
    <w:p w14:paraId="499C2245" w14:textId="5FAD7D07" w:rsidR="00AD1A53" w:rsidRPr="000D3225" w:rsidRDefault="00AD1A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Fermarsi a dare un senso a ciò che accade.</w:t>
      </w:r>
    </w:p>
    <w:p w14:paraId="1DA253BB" w14:textId="0BC1CA43" w:rsidR="00AD1A53" w:rsidRPr="000D3225" w:rsidRDefault="00AD1A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Fare un’analisi di quelli che per </w:t>
      </w:r>
      <w:r w:rsidR="00F1425D" w:rsidRPr="000D3225">
        <w:rPr>
          <w:rFonts w:ascii="Arial Nova" w:hAnsi="Arial Nova"/>
          <w:color w:val="auto"/>
          <w:spacing w:val="-2"/>
          <w:sz w:val="24"/>
          <w:szCs w:val="24"/>
          <w:lang w:bidi="it-IT"/>
        </w:rPr>
        <w:t xml:space="preserve">te sono i </w:t>
      </w:r>
      <w:r w:rsidRPr="000D3225">
        <w:rPr>
          <w:rFonts w:ascii="Arial Nova" w:hAnsi="Arial Nova"/>
          <w:color w:val="auto"/>
          <w:spacing w:val="-2"/>
          <w:sz w:val="24"/>
          <w:szCs w:val="24"/>
          <w:lang w:bidi="it-IT"/>
        </w:rPr>
        <w:t>veri valori.</w:t>
      </w:r>
    </w:p>
    <w:p w14:paraId="3580EA03" w14:textId="1982F244" w:rsidR="00AD1A53" w:rsidRPr="000D3225" w:rsidRDefault="00AD1A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Avere chiaro chi s</w:t>
      </w:r>
      <w:r w:rsidR="00F1425D" w:rsidRPr="000D3225">
        <w:rPr>
          <w:rFonts w:ascii="Arial Nova" w:hAnsi="Arial Nova"/>
          <w:color w:val="auto"/>
          <w:spacing w:val="-2"/>
          <w:sz w:val="24"/>
          <w:szCs w:val="24"/>
          <w:lang w:bidi="it-IT"/>
        </w:rPr>
        <w:t>ei</w:t>
      </w:r>
      <w:r w:rsidRPr="000D3225">
        <w:rPr>
          <w:rFonts w:ascii="Arial Nova" w:hAnsi="Arial Nova"/>
          <w:color w:val="auto"/>
          <w:spacing w:val="-2"/>
          <w:sz w:val="24"/>
          <w:szCs w:val="24"/>
          <w:lang w:bidi="it-IT"/>
        </w:rPr>
        <w:t>, chi v</w:t>
      </w:r>
      <w:r w:rsidR="00F1425D" w:rsidRPr="000D3225">
        <w:rPr>
          <w:rFonts w:ascii="Arial Nova" w:hAnsi="Arial Nova"/>
          <w:color w:val="auto"/>
          <w:spacing w:val="-2"/>
          <w:sz w:val="24"/>
          <w:szCs w:val="24"/>
          <w:lang w:bidi="it-IT"/>
        </w:rPr>
        <w:t xml:space="preserve">uoi </w:t>
      </w:r>
      <w:r w:rsidRPr="000D3225">
        <w:rPr>
          <w:rFonts w:ascii="Arial Nova" w:hAnsi="Arial Nova"/>
          <w:color w:val="auto"/>
          <w:spacing w:val="-2"/>
          <w:sz w:val="24"/>
          <w:szCs w:val="24"/>
          <w:lang w:bidi="it-IT"/>
        </w:rPr>
        <w:t>diventare e cosa v</w:t>
      </w:r>
      <w:r w:rsidR="00F1425D" w:rsidRPr="000D3225">
        <w:rPr>
          <w:rFonts w:ascii="Arial Nova" w:hAnsi="Arial Nova"/>
          <w:color w:val="auto"/>
          <w:spacing w:val="-2"/>
          <w:sz w:val="24"/>
          <w:szCs w:val="24"/>
          <w:lang w:bidi="it-IT"/>
        </w:rPr>
        <w:t xml:space="preserve">uoi </w:t>
      </w:r>
      <w:r w:rsidRPr="000D3225">
        <w:rPr>
          <w:rFonts w:ascii="Arial Nova" w:hAnsi="Arial Nova"/>
          <w:color w:val="auto"/>
          <w:spacing w:val="-2"/>
          <w:sz w:val="24"/>
          <w:szCs w:val="24"/>
          <w:lang w:bidi="it-IT"/>
        </w:rPr>
        <w:t xml:space="preserve">fare </w:t>
      </w:r>
      <w:r w:rsidR="002B7B97" w:rsidRPr="000D3225">
        <w:rPr>
          <w:rFonts w:ascii="Arial Nova" w:hAnsi="Arial Nova"/>
          <w:color w:val="auto"/>
          <w:spacing w:val="-2"/>
          <w:sz w:val="24"/>
          <w:szCs w:val="24"/>
          <w:lang w:bidi="it-IT"/>
        </w:rPr>
        <w:t xml:space="preserve">per te e </w:t>
      </w:r>
      <w:r w:rsidRPr="000D3225">
        <w:rPr>
          <w:rFonts w:ascii="Arial Nova" w:hAnsi="Arial Nova"/>
          <w:color w:val="auto"/>
          <w:spacing w:val="-2"/>
          <w:sz w:val="24"/>
          <w:szCs w:val="24"/>
          <w:lang w:bidi="it-IT"/>
        </w:rPr>
        <w:t>per gli altri in questo mondo.</w:t>
      </w:r>
    </w:p>
    <w:p w14:paraId="3D33D1A3" w14:textId="7509E8F3" w:rsidR="00296094" w:rsidRPr="000D3225" w:rsidRDefault="0029609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Lo hai già capito? </w:t>
      </w:r>
      <w:r w:rsidR="001C6107">
        <w:rPr>
          <w:rFonts w:ascii="Arial Nova" w:hAnsi="Arial Nova"/>
          <w:color w:val="auto"/>
          <w:spacing w:val="-2"/>
          <w:sz w:val="24"/>
          <w:szCs w:val="24"/>
          <w:lang w:bidi="it-IT"/>
        </w:rPr>
        <w:t>F</w:t>
      </w:r>
      <w:r w:rsidRPr="000D3225">
        <w:rPr>
          <w:rFonts w:ascii="Arial Nova" w:hAnsi="Arial Nova"/>
          <w:color w:val="auto"/>
          <w:spacing w:val="-2"/>
          <w:sz w:val="24"/>
          <w:szCs w:val="24"/>
          <w:lang w:bidi="it-IT"/>
        </w:rPr>
        <w:t>orse pensi che in fondo non valga la pena fare nulla</w:t>
      </w:r>
      <w:r w:rsidR="001C6107">
        <w:rPr>
          <w:rFonts w:ascii="Arial Nova" w:hAnsi="Arial Nova"/>
          <w:color w:val="auto"/>
          <w:spacing w:val="-2"/>
          <w:sz w:val="24"/>
          <w:szCs w:val="24"/>
          <w:lang w:bidi="it-IT"/>
        </w:rPr>
        <w:t>?</w:t>
      </w:r>
    </w:p>
    <w:p w14:paraId="2DE458DD" w14:textId="115661E9" w:rsidR="00296094" w:rsidRPr="000D3225" w:rsidRDefault="0029609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rifletti…</w:t>
      </w:r>
    </w:p>
    <w:p w14:paraId="463AAA26" w14:textId="77777777" w:rsidR="00296094" w:rsidRPr="000D3225" w:rsidRDefault="005C70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w:t>
      </w:r>
      <w:r w:rsidR="00296094" w:rsidRPr="000D3225">
        <w:rPr>
          <w:rFonts w:ascii="Arial Nova" w:hAnsi="Arial Nova"/>
          <w:color w:val="auto"/>
          <w:spacing w:val="-2"/>
          <w:sz w:val="24"/>
          <w:szCs w:val="24"/>
          <w:lang w:bidi="it-IT"/>
        </w:rPr>
        <w:t xml:space="preserve">ei </w:t>
      </w:r>
      <w:r w:rsidRPr="000D3225">
        <w:rPr>
          <w:rFonts w:ascii="Arial Nova" w:hAnsi="Arial Nova"/>
          <w:color w:val="auto"/>
          <w:spacing w:val="-2"/>
          <w:sz w:val="24"/>
          <w:szCs w:val="24"/>
          <w:lang w:bidi="it-IT"/>
        </w:rPr>
        <w:t>sempre in corsa, c’è la frenesia del preparativo e si trattiene il fiato fino all’arrivo di quei giorni in cui potr</w:t>
      </w:r>
      <w:r w:rsidR="00296094" w:rsidRPr="000D3225">
        <w:rPr>
          <w:rFonts w:ascii="Arial Nova" w:hAnsi="Arial Nova"/>
          <w:color w:val="auto"/>
          <w:spacing w:val="-2"/>
          <w:sz w:val="24"/>
          <w:szCs w:val="24"/>
          <w:lang w:bidi="it-IT"/>
        </w:rPr>
        <w:t>ai</w:t>
      </w:r>
      <w:r w:rsidRPr="000D3225">
        <w:rPr>
          <w:rFonts w:ascii="Arial Nova" w:hAnsi="Arial Nova"/>
          <w:color w:val="auto"/>
          <w:spacing w:val="-2"/>
          <w:sz w:val="24"/>
          <w:szCs w:val="24"/>
          <w:lang w:bidi="it-IT"/>
        </w:rPr>
        <w:t xml:space="preserve"> staccare </w:t>
      </w:r>
      <w:r w:rsidR="00F1425D" w:rsidRPr="000D3225">
        <w:rPr>
          <w:rFonts w:ascii="Arial Nova" w:hAnsi="Arial Nova"/>
          <w:color w:val="auto"/>
          <w:spacing w:val="-2"/>
          <w:sz w:val="24"/>
          <w:szCs w:val="24"/>
          <w:lang w:bidi="it-IT"/>
        </w:rPr>
        <w:t xml:space="preserve">la spina </w:t>
      </w:r>
      <w:r w:rsidRPr="000D3225">
        <w:rPr>
          <w:rFonts w:ascii="Arial Nova" w:hAnsi="Arial Nova"/>
          <w:color w:val="auto"/>
          <w:spacing w:val="-2"/>
          <w:sz w:val="24"/>
          <w:szCs w:val="24"/>
          <w:lang w:bidi="it-IT"/>
        </w:rPr>
        <w:t>finalmente</w:t>
      </w:r>
      <w:r w:rsidR="00F1425D" w:rsidRPr="000D3225">
        <w:rPr>
          <w:rFonts w:ascii="Arial Nova" w:hAnsi="Arial Nova"/>
          <w:color w:val="auto"/>
          <w:spacing w:val="-2"/>
          <w:sz w:val="24"/>
          <w:szCs w:val="24"/>
          <w:lang w:bidi="it-IT"/>
        </w:rPr>
        <w:t xml:space="preserve"> e</w:t>
      </w:r>
      <w:r w:rsidRPr="000D3225">
        <w:rPr>
          <w:rFonts w:ascii="Arial Nova" w:hAnsi="Arial Nova"/>
          <w:color w:val="auto"/>
          <w:spacing w:val="-2"/>
          <w:sz w:val="24"/>
          <w:szCs w:val="24"/>
          <w:lang w:bidi="it-IT"/>
        </w:rPr>
        <w:t xml:space="preserve"> respirare…</w:t>
      </w:r>
    </w:p>
    <w:p w14:paraId="329B253E" w14:textId="7862D512" w:rsidR="005C7058" w:rsidRPr="000D3225" w:rsidRDefault="001C6107"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H</w:t>
      </w:r>
      <w:r w:rsidR="00296094" w:rsidRPr="000D3225">
        <w:rPr>
          <w:rFonts w:ascii="Arial Nova" w:hAnsi="Arial Nova"/>
          <w:color w:val="auto"/>
          <w:spacing w:val="-2"/>
          <w:sz w:val="24"/>
          <w:szCs w:val="24"/>
          <w:lang w:bidi="it-IT"/>
        </w:rPr>
        <w:t xml:space="preserve">a davvero </w:t>
      </w:r>
      <w:r w:rsidR="005C7058" w:rsidRPr="000D3225">
        <w:rPr>
          <w:rFonts w:ascii="Arial Nova" w:hAnsi="Arial Nova"/>
          <w:color w:val="auto"/>
          <w:spacing w:val="-2"/>
          <w:sz w:val="24"/>
          <w:szCs w:val="24"/>
          <w:lang w:bidi="it-IT"/>
        </w:rPr>
        <w:t>senso vivere così?</w:t>
      </w:r>
    </w:p>
    <w:p w14:paraId="3C75D516" w14:textId="118DCC60" w:rsidR="005C7058" w:rsidRPr="000D3225" w:rsidRDefault="005C70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Sempre col fiato sospeso e senza prender</w:t>
      </w:r>
      <w:r w:rsidR="00F1425D" w:rsidRPr="000D3225">
        <w:rPr>
          <w:rFonts w:ascii="Arial Nova" w:hAnsi="Arial Nova"/>
          <w:color w:val="auto"/>
          <w:spacing w:val="-2"/>
          <w:sz w:val="24"/>
          <w:szCs w:val="24"/>
          <w:lang w:bidi="it-IT"/>
        </w:rPr>
        <w:t>t</w:t>
      </w:r>
      <w:r w:rsidRPr="000D3225">
        <w:rPr>
          <w:rFonts w:ascii="Arial Nova" w:hAnsi="Arial Nova"/>
          <w:color w:val="auto"/>
          <w:spacing w:val="-2"/>
          <w:sz w:val="24"/>
          <w:szCs w:val="24"/>
          <w:lang w:bidi="it-IT"/>
        </w:rPr>
        <w:t>i del tempo per scavare più a fondo</w:t>
      </w:r>
      <w:r w:rsidR="00296094"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perché tanto </w:t>
      </w:r>
      <w:r w:rsidR="00296094" w:rsidRPr="000D3225">
        <w:rPr>
          <w:rFonts w:ascii="Arial Nova" w:hAnsi="Arial Nova"/>
          <w:color w:val="auto"/>
          <w:spacing w:val="-2"/>
          <w:sz w:val="24"/>
          <w:szCs w:val="24"/>
          <w:lang w:bidi="it-IT"/>
        </w:rPr>
        <w:t xml:space="preserve">va tutto bene e </w:t>
      </w:r>
      <w:r w:rsidRPr="000D3225">
        <w:rPr>
          <w:rFonts w:ascii="Arial Nova" w:hAnsi="Arial Nova"/>
          <w:color w:val="auto"/>
          <w:spacing w:val="-2"/>
          <w:sz w:val="24"/>
          <w:szCs w:val="24"/>
          <w:lang w:bidi="it-IT"/>
        </w:rPr>
        <w:t>per queste cose non c’è tempo</w:t>
      </w:r>
      <w:r w:rsidR="00296094" w:rsidRPr="000D3225">
        <w:rPr>
          <w:rFonts w:ascii="Arial Nova" w:hAnsi="Arial Nova"/>
          <w:color w:val="auto"/>
          <w:spacing w:val="-2"/>
          <w:sz w:val="24"/>
          <w:szCs w:val="24"/>
          <w:lang w:bidi="it-IT"/>
        </w:rPr>
        <w:t>.</w:t>
      </w:r>
    </w:p>
    <w:p w14:paraId="55AAF9D3" w14:textId="639D847A" w:rsidR="005C7058" w:rsidRPr="000D3225" w:rsidRDefault="00F142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N</w:t>
      </w:r>
      <w:r w:rsidR="005C7058" w:rsidRPr="000D3225">
        <w:rPr>
          <w:rFonts w:ascii="Arial Nova" w:hAnsi="Arial Nova"/>
          <w:color w:val="auto"/>
          <w:spacing w:val="-2"/>
          <w:sz w:val="24"/>
          <w:szCs w:val="24"/>
          <w:lang w:bidi="it-IT"/>
        </w:rPr>
        <w:t xml:space="preserve">on </w:t>
      </w:r>
      <w:r w:rsidRPr="000D3225">
        <w:rPr>
          <w:rFonts w:ascii="Arial Nova" w:hAnsi="Arial Nova"/>
          <w:color w:val="auto"/>
          <w:spacing w:val="-2"/>
          <w:sz w:val="24"/>
          <w:szCs w:val="24"/>
          <w:lang w:bidi="it-IT"/>
        </w:rPr>
        <w:t>ti senti a volte come il criceto sulla ruota? Corri</w:t>
      </w:r>
      <w:r w:rsidR="00B02074"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corri senza scopo.</w:t>
      </w:r>
    </w:p>
    <w:p w14:paraId="0063DA70" w14:textId="0691D83A" w:rsidR="005C7058"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5C7058" w:rsidRPr="000D3225">
        <w:rPr>
          <w:rFonts w:ascii="Arial Nova" w:hAnsi="Arial Nova"/>
          <w:color w:val="auto"/>
          <w:spacing w:val="-2"/>
          <w:sz w:val="24"/>
          <w:szCs w:val="24"/>
          <w:lang w:bidi="it-IT"/>
        </w:rPr>
        <w:t xml:space="preserve"> più importante fare un figurone coi regali e farsi le foto in vacanza</w:t>
      </w:r>
      <w:r w:rsidR="00F1425D" w:rsidRPr="000D3225">
        <w:rPr>
          <w:rFonts w:ascii="Arial Nova" w:hAnsi="Arial Nova"/>
          <w:color w:val="auto"/>
          <w:spacing w:val="-2"/>
          <w:sz w:val="24"/>
          <w:szCs w:val="24"/>
          <w:lang w:bidi="it-IT"/>
        </w:rPr>
        <w:t>?</w:t>
      </w:r>
    </w:p>
    <w:p w14:paraId="358CFF3A" w14:textId="285EC370" w:rsidR="005C7058" w:rsidRPr="000D3225" w:rsidRDefault="005C70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hai capito che puoi vivere un’eterna vacanza?</w:t>
      </w:r>
    </w:p>
    <w:p w14:paraId="7DD97E09" w14:textId="43CBD5FA" w:rsidR="00296094" w:rsidRPr="000D3225" w:rsidRDefault="0029609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ti piacerebbe invece poter respirare veramente ogni giorno?</w:t>
      </w:r>
    </w:p>
    <w:p w14:paraId="7DDC9F99" w14:textId="285A09FB" w:rsidR="00296094" w:rsidRPr="000D3225" w:rsidRDefault="0029609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Essere felice e soddisfatto a pieno.</w:t>
      </w:r>
      <w:r w:rsidR="001C6107">
        <w:rPr>
          <w:rFonts w:ascii="Arial Nova" w:hAnsi="Arial Nova"/>
          <w:color w:val="auto"/>
          <w:spacing w:val="-2"/>
          <w:sz w:val="24"/>
          <w:szCs w:val="24"/>
          <w:lang w:bidi="it-IT"/>
        </w:rPr>
        <w:t xml:space="preserve"> Di te. Di quello che fai. Della vita che ti sei costruito.</w:t>
      </w:r>
    </w:p>
    <w:p w14:paraId="567C691E" w14:textId="77777777" w:rsidR="00296094" w:rsidRPr="000D3225" w:rsidRDefault="00296094" w:rsidP="008707DD">
      <w:pPr>
        <w:pStyle w:val="Informazionidicontatto"/>
        <w:spacing w:line="240" w:lineRule="auto"/>
        <w:jc w:val="both"/>
        <w:rPr>
          <w:rFonts w:ascii="Arial Nova" w:hAnsi="Arial Nova"/>
          <w:color w:val="auto"/>
          <w:spacing w:val="-2"/>
          <w:sz w:val="24"/>
          <w:szCs w:val="24"/>
          <w:lang w:bidi="it-IT"/>
        </w:rPr>
      </w:pPr>
    </w:p>
    <w:p w14:paraId="13889652" w14:textId="1A44B99A" w:rsidR="00F1425D" w:rsidRPr="000D3225" w:rsidRDefault="00F142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ti ammira nessuno perché ti concedi una vacanza dal tuo duro lavoro quotidiano. Lo fanno tutti.</w:t>
      </w:r>
      <w:r w:rsidR="00296094" w:rsidRPr="000D3225">
        <w:rPr>
          <w:rFonts w:ascii="Arial Nova" w:hAnsi="Arial Nova"/>
          <w:color w:val="auto"/>
          <w:spacing w:val="-2"/>
          <w:sz w:val="24"/>
          <w:szCs w:val="24"/>
          <w:lang w:bidi="it-IT"/>
        </w:rPr>
        <w:t xml:space="preserve"> Quelli che possono. La vita d</w:t>
      </w:r>
      <w:r w:rsidR="00DA3E30" w:rsidRPr="000D3225">
        <w:rPr>
          <w:rFonts w:ascii="Arial Nova" w:hAnsi="Arial Nova"/>
          <w:color w:val="auto"/>
          <w:spacing w:val="-2"/>
          <w:sz w:val="24"/>
          <w:szCs w:val="24"/>
          <w:lang w:bidi="it-IT"/>
        </w:rPr>
        <w:t>ell’uomo medio è questa. Non te ne rendi conto?</w:t>
      </w:r>
    </w:p>
    <w:p w14:paraId="2D114874" w14:textId="2B64D95E" w:rsidR="00296094" w:rsidRPr="000D3225" w:rsidRDefault="0029609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tu</w:t>
      </w:r>
      <w:r w:rsidR="001C6107">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che puoi essere straordinario, perché non ci provi?</w:t>
      </w:r>
    </w:p>
    <w:p w14:paraId="05CBDCDD" w14:textId="5990FB99" w:rsidR="00F1425D" w:rsidRPr="000D3225" w:rsidRDefault="0029609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w:t>
      </w:r>
      <w:r w:rsidR="00F1425D" w:rsidRPr="000D3225">
        <w:rPr>
          <w:rFonts w:ascii="Arial Nova" w:hAnsi="Arial Nova"/>
          <w:color w:val="auto"/>
          <w:spacing w:val="-2"/>
          <w:sz w:val="24"/>
          <w:szCs w:val="24"/>
          <w:lang w:bidi="it-IT"/>
        </w:rPr>
        <w:t xml:space="preserve">e </w:t>
      </w:r>
      <w:r w:rsidR="005C7058" w:rsidRPr="000D3225">
        <w:rPr>
          <w:rFonts w:ascii="Arial Nova" w:hAnsi="Arial Nova"/>
          <w:color w:val="auto"/>
          <w:spacing w:val="-2"/>
          <w:sz w:val="24"/>
          <w:szCs w:val="24"/>
          <w:lang w:bidi="it-IT"/>
        </w:rPr>
        <w:t xml:space="preserve">solo comprendi cosa </w:t>
      </w:r>
      <w:r w:rsidRPr="000D3225">
        <w:rPr>
          <w:rFonts w:ascii="Arial Nova" w:hAnsi="Arial Nova"/>
          <w:color w:val="auto"/>
          <w:spacing w:val="-2"/>
          <w:sz w:val="24"/>
          <w:szCs w:val="24"/>
          <w:lang w:bidi="it-IT"/>
        </w:rPr>
        <w:t xml:space="preserve">e come </w:t>
      </w:r>
      <w:r w:rsidR="005C7058" w:rsidRPr="000D3225">
        <w:rPr>
          <w:rFonts w:ascii="Arial Nova" w:hAnsi="Arial Nova"/>
          <w:color w:val="auto"/>
          <w:spacing w:val="-2"/>
          <w:sz w:val="24"/>
          <w:szCs w:val="24"/>
          <w:lang w:bidi="it-IT"/>
        </w:rPr>
        <w:t xml:space="preserve">vuoi essere ogni giorno e impari a vivere momento per momento, </w:t>
      </w:r>
      <w:r w:rsidR="00F1425D" w:rsidRPr="000D3225">
        <w:rPr>
          <w:rFonts w:ascii="Arial Nova" w:hAnsi="Arial Nova"/>
          <w:color w:val="auto"/>
          <w:spacing w:val="-2"/>
          <w:sz w:val="24"/>
          <w:szCs w:val="24"/>
          <w:lang w:bidi="it-IT"/>
        </w:rPr>
        <w:t>allora sì</w:t>
      </w:r>
      <w:r w:rsidR="00DA3E30" w:rsidRPr="000D3225">
        <w:rPr>
          <w:rFonts w:ascii="Arial Nova" w:hAnsi="Arial Nova"/>
          <w:color w:val="auto"/>
          <w:spacing w:val="-2"/>
          <w:sz w:val="24"/>
          <w:szCs w:val="24"/>
          <w:lang w:bidi="it-IT"/>
        </w:rPr>
        <w:t>,</w:t>
      </w:r>
      <w:r w:rsidR="00F1425D" w:rsidRPr="000D3225">
        <w:rPr>
          <w:rFonts w:ascii="Arial Nova" w:hAnsi="Arial Nova"/>
          <w:color w:val="auto"/>
          <w:spacing w:val="-2"/>
          <w:sz w:val="24"/>
          <w:szCs w:val="24"/>
          <w:lang w:bidi="it-IT"/>
        </w:rPr>
        <w:t xml:space="preserve"> diverrai un modello in grado di ispirare una moltitudine di persone e capace di fare la differenza.</w:t>
      </w:r>
    </w:p>
    <w:p w14:paraId="22AD6DBB" w14:textId="2AF2953B" w:rsidR="00296094" w:rsidRPr="000D3225" w:rsidRDefault="0029609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 te. Per gli altri.</w:t>
      </w:r>
    </w:p>
    <w:p w14:paraId="1B218DCF" w14:textId="7993153C" w:rsidR="005C7058" w:rsidRPr="000D3225" w:rsidRDefault="00F142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w:t>
      </w:r>
      <w:r w:rsidR="005C7058" w:rsidRPr="000D3225">
        <w:rPr>
          <w:rFonts w:ascii="Arial Nova" w:hAnsi="Arial Nova"/>
          <w:color w:val="auto"/>
          <w:spacing w:val="-2"/>
          <w:sz w:val="24"/>
          <w:szCs w:val="24"/>
          <w:lang w:bidi="it-IT"/>
        </w:rPr>
        <w:t xml:space="preserve">on dovrai </w:t>
      </w:r>
      <w:r w:rsidRPr="000D3225">
        <w:rPr>
          <w:rFonts w:ascii="Arial Nova" w:hAnsi="Arial Nova"/>
          <w:color w:val="auto"/>
          <w:spacing w:val="-2"/>
          <w:sz w:val="24"/>
          <w:szCs w:val="24"/>
          <w:lang w:bidi="it-IT"/>
        </w:rPr>
        <w:t xml:space="preserve">più </w:t>
      </w:r>
      <w:r w:rsidR="005C7058" w:rsidRPr="000D3225">
        <w:rPr>
          <w:rFonts w:ascii="Arial Nova" w:hAnsi="Arial Nova"/>
          <w:color w:val="auto"/>
          <w:spacing w:val="-2"/>
          <w:sz w:val="24"/>
          <w:szCs w:val="24"/>
          <w:lang w:bidi="it-IT"/>
        </w:rPr>
        <w:t xml:space="preserve">raccontare </w:t>
      </w:r>
      <w:r w:rsidR="00D03DAB" w:rsidRPr="000D3225">
        <w:rPr>
          <w:rFonts w:ascii="Arial Nova" w:hAnsi="Arial Nova"/>
          <w:color w:val="auto"/>
          <w:spacing w:val="-2"/>
          <w:sz w:val="24"/>
          <w:szCs w:val="24"/>
          <w:lang w:bidi="it-IT"/>
        </w:rPr>
        <w:t xml:space="preserve">e raccontarti </w:t>
      </w:r>
      <w:r w:rsidR="005C7058" w:rsidRPr="000D3225">
        <w:rPr>
          <w:rFonts w:ascii="Arial Nova" w:hAnsi="Arial Nova"/>
          <w:color w:val="auto"/>
          <w:spacing w:val="-2"/>
          <w:sz w:val="24"/>
          <w:szCs w:val="24"/>
          <w:lang w:bidi="it-IT"/>
        </w:rPr>
        <w:t xml:space="preserve">per sempre la </w:t>
      </w:r>
      <w:r w:rsidR="00D03DAB" w:rsidRPr="000D3225">
        <w:rPr>
          <w:rFonts w:ascii="Arial Nova" w:hAnsi="Arial Nova"/>
          <w:color w:val="auto"/>
          <w:spacing w:val="-2"/>
          <w:sz w:val="24"/>
          <w:szCs w:val="24"/>
          <w:lang w:bidi="it-IT"/>
        </w:rPr>
        <w:t>storiella che ti va bene così.</w:t>
      </w:r>
    </w:p>
    <w:p w14:paraId="6B9F0104" w14:textId="4374E2B4" w:rsidR="00D03DAB" w:rsidRPr="000D3225" w:rsidRDefault="00D03DA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Che non potevi fare di meglio.</w:t>
      </w:r>
    </w:p>
    <w:p w14:paraId="7629F625" w14:textId="6FBAB3FD" w:rsidR="00F1425D" w:rsidRPr="000D3225" w:rsidRDefault="00F142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C’è bisogno di intensità a questo mondo.</w:t>
      </w:r>
    </w:p>
    <w:p w14:paraId="6897D589" w14:textId="7C22ED04" w:rsidR="00F1425D" w:rsidRPr="000D3225" w:rsidRDefault="00F142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Intensità di pensieri. Intensità di sentimenti.</w:t>
      </w:r>
      <w:r w:rsidR="001C6107">
        <w:rPr>
          <w:rFonts w:ascii="Arial Nova" w:hAnsi="Arial Nova"/>
          <w:color w:val="auto"/>
          <w:spacing w:val="-2"/>
          <w:sz w:val="24"/>
          <w:szCs w:val="24"/>
          <w:lang w:bidi="it-IT"/>
        </w:rPr>
        <w:t xml:space="preserve"> Intensità di vita.</w:t>
      </w:r>
    </w:p>
    <w:p w14:paraId="2328DF19" w14:textId="47237E38" w:rsidR="00F1425D" w:rsidRPr="000D3225" w:rsidRDefault="00F142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Sii intenso. Ogni giorno.</w:t>
      </w:r>
    </w:p>
    <w:p w14:paraId="42446FEB" w14:textId="5FE3CE17" w:rsidR="00D03DAB" w:rsidRPr="000D3225" w:rsidRDefault="00D03DA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La verità </w:t>
      </w:r>
      <w:r w:rsidR="00000583" w:rsidRPr="000D3225">
        <w:rPr>
          <w:rFonts w:ascii="Arial Nova" w:hAnsi="Arial Nova"/>
          <w:color w:val="auto"/>
          <w:spacing w:val="-2"/>
          <w:sz w:val="24"/>
          <w:szCs w:val="24"/>
          <w:lang w:bidi="it-IT"/>
        </w:rPr>
        <w:t xml:space="preserve">che non ammetti, </w:t>
      </w:r>
      <w:r w:rsidRPr="000D3225">
        <w:rPr>
          <w:rFonts w:ascii="Arial Nova" w:hAnsi="Arial Nova"/>
          <w:color w:val="auto"/>
          <w:spacing w:val="-2"/>
          <w:sz w:val="24"/>
          <w:szCs w:val="24"/>
          <w:lang w:bidi="it-IT"/>
        </w:rPr>
        <w:t>è che puoi davvero fare e ottenere tutto quello che vuoi.</w:t>
      </w:r>
    </w:p>
    <w:p w14:paraId="4CC3A336" w14:textId="6E7FBD7C" w:rsidR="005C7058" w:rsidRPr="000D3225" w:rsidRDefault="0000058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Devi solo cominciare. Adesso è il momento giusto.</w:t>
      </w:r>
    </w:p>
    <w:p w14:paraId="1C23AB64" w14:textId="2791064F" w:rsidR="00AD1A53" w:rsidRPr="000D3225" w:rsidRDefault="00AD1A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Non ho mai avuto molto tempo da dedicare a tutte queste riflessioni, lavoravo tantissimo, ero sempre in corsa, spesso fuori casa e se organizzavo feste spesso era per lavoro e mai per me o per le persone a me vicine. </w:t>
      </w:r>
    </w:p>
    <w:p w14:paraId="058D8F71" w14:textId="485FE15F" w:rsidR="00F1425D" w:rsidRPr="000D3225" w:rsidRDefault="00AD1A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Poi</w:t>
      </w:r>
      <w:r w:rsidR="001C6107">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in questa eterna corsa senza apprezzare mai nulla,</w:t>
      </w:r>
      <w:r w:rsidR="00D03DAB" w:rsidRPr="000D3225">
        <w:rPr>
          <w:rFonts w:ascii="Arial Nova" w:hAnsi="Arial Nova"/>
          <w:color w:val="auto"/>
          <w:spacing w:val="-2"/>
          <w:sz w:val="24"/>
          <w:szCs w:val="24"/>
          <w:lang w:bidi="it-IT"/>
        </w:rPr>
        <w:t xml:space="preserve"> dando tutto per scontato, </w:t>
      </w:r>
      <w:r w:rsidR="00F1425D" w:rsidRPr="000D3225">
        <w:rPr>
          <w:rFonts w:ascii="Arial Nova" w:hAnsi="Arial Nova"/>
          <w:color w:val="auto"/>
          <w:spacing w:val="-2"/>
          <w:sz w:val="24"/>
          <w:szCs w:val="24"/>
          <w:lang w:bidi="it-IT"/>
        </w:rPr>
        <w:t>in cui a</w:t>
      </w:r>
      <w:r w:rsidRPr="000D3225">
        <w:rPr>
          <w:rFonts w:ascii="Arial Nova" w:hAnsi="Arial Nova"/>
          <w:color w:val="auto"/>
          <w:spacing w:val="-2"/>
          <w:sz w:val="24"/>
          <w:szCs w:val="24"/>
          <w:lang w:bidi="it-IT"/>
        </w:rPr>
        <w:t xml:space="preserve">nche i regali diventano un peso </w:t>
      </w:r>
      <w:r w:rsidR="00D03DAB" w:rsidRPr="000D3225">
        <w:rPr>
          <w:rFonts w:ascii="Arial Nova" w:hAnsi="Arial Nova"/>
          <w:color w:val="auto"/>
          <w:spacing w:val="-2"/>
          <w:sz w:val="24"/>
          <w:szCs w:val="24"/>
          <w:lang w:bidi="it-IT"/>
        </w:rPr>
        <w:t>e non un piacere di donare</w:t>
      </w:r>
      <w:r w:rsidR="001C6107">
        <w:rPr>
          <w:rFonts w:ascii="Arial Nova" w:hAnsi="Arial Nova"/>
          <w:color w:val="auto"/>
          <w:spacing w:val="-2"/>
          <w:sz w:val="24"/>
          <w:szCs w:val="24"/>
          <w:lang w:bidi="it-IT"/>
        </w:rPr>
        <w:t>: come fanno a essere</w:t>
      </w:r>
      <w:r w:rsidR="00F1425D" w:rsidRPr="000D3225">
        <w:rPr>
          <w:rFonts w:ascii="Arial Nova" w:hAnsi="Arial Nova"/>
          <w:color w:val="auto"/>
          <w:spacing w:val="-2"/>
          <w:sz w:val="24"/>
          <w:szCs w:val="24"/>
          <w:lang w:bidi="it-IT"/>
        </w:rPr>
        <w:t xml:space="preserve"> sentiti </w:t>
      </w:r>
      <w:r w:rsidR="00DA3E30" w:rsidRPr="000D3225">
        <w:rPr>
          <w:rFonts w:ascii="Arial Nova" w:hAnsi="Arial Nova"/>
          <w:color w:val="auto"/>
          <w:spacing w:val="-2"/>
          <w:sz w:val="24"/>
          <w:szCs w:val="24"/>
          <w:lang w:bidi="it-IT"/>
        </w:rPr>
        <w:t>o</w:t>
      </w:r>
      <w:r w:rsidR="00F1425D" w:rsidRPr="000D3225">
        <w:rPr>
          <w:rFonts w:ascii="Arial Nova" w:hAnsi="Arial Nova"/>
          <w:color w:val="auto"/>
          <w:spacing w:val="-2"/>
          <w:sz w:val="24"/>
          <w:szCs w:val="24"/>
          <w:lang w:bidi="it-IT"/>
        </w:rPr>
        <w:t xml:space="preserve"> pensati</w:t>
      </w:r>
      <w:r w:rsidR="00DA3E30" w:rsidRPr="000D3225">
        <w:rPr>
          <w:rFonts w:ascii="Arial Nova" w:hAnsi="Arial Nova"/>
          <w:color w:val="auto"/>
          <w:spacing w:val="-2"/>
          <w:sz w:val="24"/>
          <w:szCs w:val="24"/>
          <w:lang w:bidi="it-IT"/>
        </w:rPr>
        <w:t xml:space="preserve"> se non si ha nemmeno il tempo per respirare</w:t>
      </w:r>
      <w:r w:rsidR="001C6107">
        <w:rPr>
          <w:rFonts w:ascii="Arial Nova" w:hAnsi="Arial Nova"/>
          <w:color w:val="auto"/>
          <w:spacing w:val="-2"/>
          <w:sz w:val="24"/>
          <w:szCs w:val="24"/>
          <w:lang w:bidi="it-IT"/>
        </w:rPr>
        <w:t xml:space="preserve">? A </w:t>
      </w:r>
      <w:r w:rsidR="00D03DAB" w:rsidRPr="000D3225">
        <w:rPr>
          <w:rFonts w:ascii="Arial Nova" w:hAnsi="Arial Nova"/>
          <w:color w:val="auto"/>
          <w:spacing w:val="-2"/>
          <w:sz w:val="24"/>
          <w:szCs w:val="24"/>
          <w:lang w:bidi="it-IT"/>
        </w:rPr>
        <w:t xml:space="preserve">volte </w:t>
      </w:r>
      <w:r w:rsidR="001C6107">
        <w:rPr>
          <w:rFonts w:ascii="Arial Nova" w:hAnsi="Arial Nova"/>
          <w:color w:val="auto"/>
          <w:spacing w:val="-2"/>
          <w:sz w:val="24"/>
          <w:szCs w:val="24"/>
          <w:lang w:bidi="it-IT"/>
        </w:rPr>
        <w:t xml:space="preserve">poi </w:t>
      </w:r>
      <w:r w:rsidR="00D03DAB" w:rsidRPr="000D3225">
        <w:rPr>
          <w:rFonts w:ascii="Arial Nova" w:hAnsi="Arial Nova"/>
          <w:color w:val="auto"/>
          <w:spacing w:val="-2"/>
          <w:sz w:val="24"/>
          <w:szCs w:val="24"/>
          <w:lang w:bidi="it-IT"/>
        </w:rPr>
        <w:t xml:space="preserve">siamo </w:t>
      </w:r>
      <w:r w:rsidRPr="000D3225">
        <w:rPr>
          <w:rFonts w:ascii="Arial Nova" w:hAnsi="Arial Nova"/>
          <w:color w:val="auto"/>
          <w:spacing w:val="-2"/>
          <w:sz w:val="24"/>
          <w:szCs w:val="24"/>
          <w:lang w:bidi="it-IT"/>
        </w:rPr>
        <w:t xml:space="preserve">obbligati a ringraziare per delle </w:t>
      </w:r>
      <w:r w:rsidR="00861CEF" w:rsidRPr="000D3225">
        <w:rPr>
          <w:rFonts w:ascii="Arial Nova" w:hAnsi="Arial Nova"/>
          <w:color w:val="auto"/>
          <w:spacing w:val="-2"/>
          <w:sz w:val="24"/>
          <w:szCs w:val="24"/>
          <w:lang w:bidi="it-IT"/>
        </w:rPr>
        <w:t>assurdità</w:t>
      </w:r>
      <w:r w:rsidRPr="000D3225">
        <w:rPr>
          <w:rFonts w:ascii="Arial Nova" w:hAnsi="Arial Nova"/>
          <w:color w:val="auto"/>
          <w:spacing w:val="-2"/>
          <w:sz w:val="24"/>
          <w:szCs w:val="24"/>
          <w:lang w:bidi="it-IT"/>
        </w:rPr>
        <w:t xml:space="preserve"> inutil</w:t>
      </w:r>
      <w:r w:rsidR="00D03DAB" w:rsidRPr="000D3225">
        <w:rPr>
          <w:rFonts w:ascii="Arial Nova" w:hAnsi="Arial Nova"/>
          <w:color w:val="auto"/>
          <w:spacing w:val="-2"/>
          <w:sz w:val="24"/>
          <w:szCs w:val="24"/>
          <w:lang w:bidi="it-IT"/>
        </w:rPr>
        <w:t>i</w:t>
      </w:r>
      <w:r w:rsidRPr="000D3225">
        <w:rPr>
          <w:rFonts w:ascii="Arial Nova" w:hAnsi="Arial Nova"/>
          <w:color w:val="auto"/>
          <w:spacing w:val="-2"/>
          <w:sz w:val="24"/>
          <w:szCs w:val="24"/>
          <w:lang w:bidi="it-IT"/>
        </w:rPr>
        <w:t xml:space="preserve"> e soprattutto a contraccambiare</w:t>
      </w:r>
      <w:r w:rsidR="00F1425D" w:rsidRPr="000D3225">
        <w:rPr>
          <w:rFonts w:ascii="Arial Nova" w:hAnsi="Arial Nova"/>
          <w:color w:val="auto"/>
          <w:spacing w:val="-2"/>
          <w:sz w:val="24"/>
          <w:szCs w:val="24"/>
          <w:lang w:bidi="it-IT"/>
        </w:rPr>
        <w:t>…</w:t>
      </w:r>
    </w:p>
    <w:p w14:paraId="30365341" w14:textId="13701339" w:rsidR="00D03DAB" w:rsidRPr="000D3225" w:rsidRDefault="001C6107"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Spesso</w:t>
      </w:r>
      <w:r w:rsidR="00F1425D" w:rsidRPr="000D3225">
        <w:rPr>
          <w:rFonts w:ascii="Arial Nova" w:hAnsi="Arial Nova"/>
          <w:color w:val="auto"/>
          <w:spacing w:val="-2"/>
          <w:sz w:val="24"/>
          <w:szCs w:val="24"/>
          <w:lang w:bidi="it-IT"/>
        </w:rPr>
        <w:t xml:space="preserve"> </w:t>
      </w:r>
      <w:r w:rsidR="00861CEF" w:rsidRPr="000D3225">
        <w:rPr>
          <w:rFonts w:ascii="Arial Nova" w:hAnsi="Arial Nova"/>
          <w:color w:val="auto"/>
          <w:spacing w:val="-2"/>
          <w:sz w:val="24"/>
          <w:szCs w:val="24"/>
          <w:lang w:bidi="it-IT"/>
        </w:rPr>
        <w:t>mi capitava di arrivare</w:t>
      </w:r>
      <w:r w:rsidR="00D03DAB" w:rsidRPr="000D3225">
        <w:rPr>
          <w:rFonts w:ascii="Arial Nova" w:hAnsi="Arial Nova"/>
          <w:color w:val="auto"/>
          <w:spacing w:val="-2"/>
          <w:sz w:val="24"/>
          <w:szCs w:val="24"/>
          <w:lang w:bidi="it-IT"/>
        </w:rPr>
        <w:t xml:space="preserve"> al pranzo natalizio con tanta</w:t>
      </w:r>
      <w:r w:rsidR="00F1425D" w:rsidRPr="000D3225">
        <w:rPr>
          <w:rFonts w:ascii="Arial Nova" w:hAnsi="Arial Nova"/>
          <w:color w:val="auto"/>
          <w:spacing w:val="-2"/>
          <w:sz w:val="24"/>
          <w:szCs w:val="24"/>
          <w:lang w:bidi="it-IT"/>
        </w:rPr>
        <w:t>, troppa</w:t>
      </w:r>
      <w:r w:rsidR="00D03DAB" w:rsidRPr="000D3225">
        <w:rPr>
          <w:rFonts w:ascii="Arial Nova" w:hAnsi="Arial Nova"/>
          <w:color w:val="auto"/>
          <w:spacing w:val="-2"/>
          <w:sz w:val="24"/>
          <w:szCs w:val="24"/>
          <w:lang w:bidi="it-IT"/>
        </w:rPr>
        <w:t xml:space="preserve"> gente e non vedevo l’ora che arrivasse la sera.</w:t>
      </w:r>
    </w:p>
    <w:p w14:paraId="17FFF894" w14:textId="2D1BDD0E" w:rsidR="00AD1A53" w:rsidRPr="000D3225" w:rsidRDefault="00F142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Insomma,</w:t>
      </w:r>
      <w:r w:rsidR="001C6107">
        <w:rPr>
          <w:rFonts w:ascii="Arial Nova" w:hAnsi="Arial Nova"/>
          <w:color w:val="auto"/>
          <w:spacing w:val="-2"/>
          <w:sz w:val="24"/>
          <w:szCs w:val="24"/>
          <w:lang w:bidi="it-IT"/>
        </w:rPr>
        <w:t xml:space="preserve"> c’era qualcosa che non andava:</w:t>
      </w:r>
      <w:r w:rsidRPr="000D3225">
        <w:rPr>
          <w:rFonts w:ascii="Arial Nova" w:hAnsi="Arial Nova"/>
          <w:color w:val="auto"/>
          <w:spacing w:val="-2"/>
          <w:sz w:val="24"/>
          <w:szCs w:val="24"/>
          <w:lang w:bidi="it-IT"/>
        </w:rPr>
        <w:t xml:space="preserve"> h</w:t>
      </w:r>
      <w:r w:rsidR="00AD1A53" w:rsidRPr="000D3225">
        <w:rPr>
          <w:rFonts w:ascii="Arial Nova" w:hAnsi="Arial Nova"/>
          <w:color w:val="auto"/>
          <w:spacing w:val="-2"/>
          <w:sz w:val="24"/>
          <w:szCs w:val="24"/>
          <w:lang w:bidi="it-IT"/>
        </w:rPr>
        <w:t xml:space="preserve">o sentito </w:t>
      </w:r>
      <w:r w:rsidR="00D03DAB" w:rsidRPr="000D3225">
        <w:rPr>
          <w:rFonts w:ascii="Arial Nova" w:hAnsi="Arial Nova"/>
          <w:color w:val="auto"/>
          <w:spacing w:val="-2"/>
          <w:sz w:val="24"/>
          <w:szCs w:val="24"/>
          <w:lang w:bidi="it-IT"/>
        </w:rPr>
        <w:t>il bisogno</w:t>
      </w:r>
      <w:r w:rsidR="00AD1A53" w:rsidRPr="000D3225">
        <w:rPr>
          <w:rFonts w:ascii="Arial Nova" w:hAnsi="Arial Nova"/>
          <w:color w:val="auto"/>
          <w:spacing w:val="-2"/>
          <w:sz w:val="24"/>
          <w:szCs w:val="24"/>
          <w:lang w:bidi="it-IT"/>
        </w:rPr>
        <w:t xml:space="preserve"> di fermarmi.</w:t>
      </w:r>
    </w:p>
    <w:p w14:paraId="7C677C04" w14:textId="70C217AB" w:rsidR="00D03DAB" w:rsidRPr="000D3225" w:rsidRDefault="00D03DA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Negli ultimi due anni ho organizzato il cenone e ho parlato con le persone.</w:t>
      </w:r>
    </w:p>
    <w:p w14:paraId="6112EFA2" w14:textId="7310F4D5" w:rsidR="00D03DAB" w:rsidRPr="000D3225" w:rsidRDefault="00D03DA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Parlato davvero.</w:t>
      </w:r>
    </w:p>
    <w:p w14:paraId="2E9BCD15" w14:textId="77777777" w:rsidR="00F1425D" w:rsidRPr="000D3225" w:rsidRDefault="00D03DA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Ognuno di noi ha un sogno, una storia, un sentimento.</w:t>
      </w:r>
    </w:p>
    <w:p w14:paraId="5568A1DD" w14:textId="72A7E8D3" w:rsidR="00D03DAB" w:rsidRPr="000D3225" w:rsidRDefault="00F142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Anche tu, ne sono certa.</w:t>
      </w:r>
    </w:p>
    <w:p w14:paraId="49B87453" w14:textId="10D9BF9D" w:rsidR="00D03DAB" w:rsidRPr="000D3225" w:rsidRDefault="00D03DA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Ho </w:t>
      </w:r>
      <w:r w:rsidR="00DA3E30" w:rsidRPr="000D3225">
        <w:rPr>
          <w:rFonts w:ascii="Arial Nova" w:hAnsi="Arial Nova"/>
          <w:color w:val="auto"/>
          <w:spacing w:val="-2"/>
          <w:sz w:val="24"/>
          <w:szCs w:val="24"/>
          <w:lang w:bidi="it-IT"/>
        </w:rPr>
        <w:t xml:space="preserve">provato a non affrontare più </w:t>
      </w:r>
      <w:r w:rsidRPr="000D3225">
        <w:rPr>
          <w:rFonts w:ascii="Arial Nova" w:hAnsi="Arial Nova"/>
          <w:color w:val="auto"/>
          <w:spacing w:val="-2"/>
          <w:sz w:val="24"/>
          <w:szCs w:val="24"/>
          <w:lang w:bidi="it-IT"/>
        </w:rPr>
        <w:t>tutto in chiave egoist</w:t>
      </w:r>
      <w:r w:rsidR="00F1425D" w:rsidRPr="000D3225">
        <w:rPr>
          <w:rFonts w:ascii="Arial Nova" w:hAnsi="Arial Nova"/>
          <w:color w:val="auto"/>
          <w:spacing w:val="-2"/>
          <w:sz w:val="24"/>
          <w:szCs w:val="24"/>
          <w:lang w:bidi="it-IT"/>
        </w:rPr>
        <w:t>ica,</w:t>
      </w:r>
      <w:r w:rsidRPr="000D3225">
        <w:rPr>
          <w:rFonts w:ascii="Arial Nova" w:hAnsi="Arial Nova"/>
          <w:color w:val="auto"/>
          <w:spacing w:val="-2"/>
          <w:sz w:val="24"/>
          <w:szCs w:val="24"/>
          <w:lang w:bidi="it-IT"/>
        </w:rPr>
        <w:t xml:space="preserve"> come una fuga il più presto possibile da gente e caos, ma ho gustato momento per momento.</w:t>
      </w:r>
    </w:p>
    <w:p w14:paraId="054F0514" w14:textId="629E3F8D" w:rsidR="00D03DAB" w:rsidRPr="000D3225" w:rsidRDefault="00D03DA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Ho assaporato il cibo invece di vederlo come la solita </w:t>
      </w:r>
      <w:r w:rsidR="00F1425D" w:rsidRPr="000D3225">
        <w:rPr>
          <w:rFonts w:ascii="Arial Nova" w:hAnsi="Arial Nova"/>
          <w:color w:val="auto"/>
          <w:spacing w:val="-2"/>
          <w:sz w:val="24"/>
          <w:szCs w:val="24"/>
          <w:lang w:bidi="it-IT"/>
        </w:rPr>
        <w:t xml:space="preserve">enorme quantità </w:t>
      </w:r>
      <w:r w:rsidRPr="000D3225">
        <w:rPr>
          <w:rFonts w:ascii="Arial Nova" w:hAnsi="Arial Nova"/>
          <w:color w:val="auto"/>
          <w:spacing w:val="-2"/>
          <w:sz w:val="24"/>
          <w:szCs w:val="24"/>
          <w:lang w:bidi="it-IT"/>
        </w:rPr>
        <w:t>per l’abbuffata.</w:t>
      </w:r>
    </w:p>
    <w:p w14:paraId="37DEE86B" w14:textId="28381561" w:rsidR="00D03DAB" w:rsidRPr="000D3225" w:rsidRDefault="00D03DA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Ho brindato </w:t>
      </w:r>
      <w:r w:rsidR="00EC33D9" w:rsidRPr="000D3225">
        <w:rPr>
          <w:rFonts w:ascii="Arial Nova" w:hAnsi="Arial Nova"/>
          <w:color w:val="auto"/>
          <w:spacing w:val="-2"/>
          <w:sz w:val="24"/>
          <w:szCs w:val="24"/>
          <w:lang w:bidi="it-IT"/>
        </w:rPr>
        <w:t>ai sogni, ai buoni propositi</w:t>
      </w:r>
      <w:r w:rsidR="001C6107">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con le perso</w:t>
      </w:r>
      <w:r w:rsidR="00EC33D9" w:rsidRPr="000D3225">
        <w:rPr>
          <w:rFonts w:ascii="Arial Nova" w:hAnsi="Arial Nova"/>
          <w:color w:val="auto"/>
          <w:spacing w:val="-2"/>
          <w:sz w:val="24"/>
          <w:szCs w:val="24"/>
          <w:lang w:bidi="it-IT"/>
        </w:rPr>
        <w:t xml:space="preserve">ne. </w:t>
      </w:r>
    </w:p>
    <w:p w14:paraId="593C5151" w14:textId="77777777" w:rsidR="00D03DAB" w:rsidRPr="000D3225" w:rsidRDefault="00D03DAB" w:rsidP="008707DD">
      <w:pPr>
        <w:pStyle w:val="Informazionidicontatto"/>
        <w:spacing w:line="240" w:lineRule="auto"/>
        <w:jc w:val="both"/>
        <w:rPr>
          <w:rFonts w:ascii="Arial Nova" w:hAnsi="Arial Nova"/>
          <w:color w:val="auto"/>
          <w:spacing w:val="-2"/>
          <w:sz w:val="24"/>
          <w:szCs w:val="24"/>
          <w:lang w:bidi="it-IT"/>
        </w:rPr>
      </w:pPr>
    </w:p>
    <w:p w14:paraId="547913DD" w14:textId="2F057A34" w:rsidR="00EC33D9" w:rsidRPr="000D3225" w:rsidRDefault="00F142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w:t>
      </w:r>
      <w:r w:rsidR="00EC33D9" w:rsidRPr="000D3225">
        <w:rPr>
          <w:rFonts w:ascii="Arial Nova" w:hAnsi="Arial Nova"/>
          <w:color w:val="auto"/>
          <w:spacing w:val="-2"/>
          <w:sz w:val="24"/>
          <w:szCs w:val="24"/>
          <w:lang w:bidi="it-IT"/>
        </w:rPr>
        <w:t>tavo</w:t>
      </w:r>
      <w:r w:rsidR="006533EB" w:rsidRPr="000D3225">
        <w:rPr>
          <w:rFonts w:ascii="Arial Nova" w:hAnsi="Arial Nova"/>
          <w:color w:val="auto"/>
          <w:spacing w:val="-2"/>
          <w:sz w:val="24"/>
          <w:szCs w:val="24"/>
          <w:lang w:bidi="it-IT"/>
        </w:rPr>
        <w:t xml:space="preserve"> già</w:t>
      </w:r>
      <w:r w:rsidR="00EC33D9" w:rsidRPr="000D3225">
        <w:rPr>
          <w:rFonts w:ascii="Arial Nova" w:hAnsi="Arial Nova"/>
          <w:color w:val="auto"/>
          <w:spacing w:val="-2"/>
          <w:sz w:val="24"/>
          <w:szCs w:val="24"/>
          <w:lang w:bidi="it-IT"/>
        </w:rPr>
        <w:t xml:space="preserve"> iniziando a praticare Mindfulness senza sapere cosa fosse.</w:t>
      </w:r>
    </w:p>
    <w:p w14:paraId="1004C971" w14:textId="77777777" w:rsidR="006533EB" w:rsidRPr="000D3225" w:rsidRDefault="006533EB" w:rsidP="008707DD">
      <w:pPr>
        <w:pStyle w:val="Informazionidicontatto"/>
        <w:spacing w:line="240" w:lineRule="auto"/>
        <w:jc w:val="both"/>
        <w:rPr>
          <w:rFonts w:ascii="Arial Nova" w:hAnsi="Arial Nova"/>
          <w:color w:val="auto"/>
          <w:spacing w:val="-2"/>
          <w:sz w:val="24"/>
          <w:szCs w:val="24"/>
          <w:lang w:bidi="it-IT"/>
        </w:rPr>
      </w:pPr>
    </w:p>
    <w:p w14:paraId="39E52A8E" w14:textId="213A5306" w:rsidR="00AD1A53" w:rsidRPr="000D3225" w:rsidRDefault="00EC33D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Insomma un giorno da grande, m</w:t>
      </w:r>
      <w:r w:rsidR="00AD1A53" w:rsidRPr="000D3225">
        <w:rPr>
          <w:rFonts w:ascii="Arial Nova" w:hAnsi="Arial Nova"/>
          <w:color w:val="auto"/>
          <w:spacing w:val="-2"/>
          <w:sz w:val="24"/>
          <w:szCs w:val="24"/>
          <w:lang w:bidi="it-IT"/>
        </w:rPr>
        <w:t xml:space="preserve">i sono chiesta </w:t>
      </w:r>
      <w:r w:rsidR="001C6107">
        <w:rPr>
          <w:rFonts w:ascii="Arial Nova" w:hAnsi="Arial Nova"/>
          <w:color w:val="auto"/>
          <w:spacing w:val="-2"/>
          <w:sz w:val="24"/>
          <w:szCs w:val="24"/>
          <w:lang w:bidi="it-IT"/>
        </w:rPr>
        <w:t>“</w:t>
      </w:r>
      <w:r w:rsidR="00AD1A53" w:rsidRPr="000D3225">
        <w:rPr>
          <w:rFonts w:ascii="Arial Nova" w:hAnsi="Arial Nova"/>
          <w:color w:val="auto"/>
          <w:spacing w:val="-2"/>
          <w:sz w:val="24"/>
          <w:szCs w:val="24"/>
          <w:lang w:bidi="it-IT"/>
        </w:rPr>
        <w:t>cos’è per me il Natale</w:t>
      </w:r>
      <w:r w:rsidR="001C6107">
        <w:rPr>
          <w:rFonts w:ascii="Arial Nova" w:hAnsi="Arial Nova"/>
          <w:color w:val="auto"/>
          <w:spacing w:val="-2"/>
          <w:sz w:val="24"/>
          <w:szCs w:val="24"/>
          <w:lang w:bidi="it-IT"/>
        </w:rPr>
        <w:t>?”. Il Natale è stato il mio punto di fine e punto di inizio.</w:t>
      </w:r>
    </w:p>
    <w:p w14:paraId="3AB3CECA" w14:textId="7AEF624A" w:rsidR="00AD1A53" w:rsidRPr="000D3225" w:rsidRDefault="00AD1A5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E soprattutto mi sono resa conto dell’importanza di fare </w:t>
      </w:r>
      <w:r w:rsidR="00EC33D9" w:rsidRPr="000D3225">
        <w:rPr>
          <w:rFonts w:ascii="Arial Nova" w:hAnsi="Arial Nova"/>
          <w:color w:val="auto"/>
          <w:spacing w:val="-2"/>
          <w:sz w:val="24"/>
          <w:szCs w:val="24"/>
          <w:lang w:bidi="it-IT"/>
        </w:rPr>
        <w:t xml:space="preserve">anche </w:t>
      </w:r>
      <w:r w:rsidRPr="000D3225">
        <w:rPr>
          <w:rFonts w:ascii="Arial Nova" w:hAnsi="Arial Nova"/>
          <w:color w:val="auto"/>
          <w:spacing w:val="-2"/>
          <w:sz w:val="24"/>
          <w:szCs w:val="24"/>
          <w:lang w:bidi="it-IT"/>
        </w:rPr>
        <w:t>azioni per fare felici gli altri.</w:t>
      </w:r>
    </w:p>
    <w:p w14:paraId="74289055" w14:textId="6D0211C4" w:rsidR="00EC33D9" w:rsidRPr="000D3225" w:rsidRDefault="00EC33D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devi sempre e solo centrarti su te stesso, ma capire quanto la tua presenza e il tuo esser</w:t>
      </w:r>
      <w:r w:rsidR="006533EB" w:rsidRPr="000D3225">
        <w:rPr>
          <w:rFonts w:ascii="Arial Nova" w:hAnsi="Arial Nova"/>
          <w:color w:val="auto"/>
          <w:spacing w:val="-2"/>
          <w:sz w:val="24"/>
          <w:szCs w:val="24"/>
          <w:lang w:bidi="it-IT"/>
        </w:rPr>
        <w:t>ci, ma esserci veramente</w:t>
      </w:r>
      <w:r w:rsidR="001C6107">
        <w:rPr>
          <w:rFonts w:ascii="Arial Nova" w:hAnsi="Arial Nova"/>
          <w:color w:val="auto"/>
          <w:spacing w:val="-2"/>
          <w:sz w:val="24"/>
          <w:szCs w:val="24"/>
          <w:lang w:bidi="it-IT"/>
        </w:rPr>
        <w:t xml:space="preserve">, </w:t>
      </w:r>
      <w:r w:rsidR="006533EB" w:rsidRPr="000D3225">
        <w:rPr>
          <w:rFonts w:ascii="Arial Nova" w:hAnsi="Arial Nova"/>
          <w:color w:val="auto"/>
          <w:spacing w:val="-2"/>
          <w:sz w:val="24"/>
          <w:szCs w:val="24"/>
          <w:lang w:bidi="it-IT"/>
        </w:rPr>
        <w:t xml:space="preserve">non solo fisicamente, </w:t>
      </w:r>
      <w:r w:rsidRPr="000D3225">
        <w:rPr>
          <w:rFonts w:ascii="Arial Nova" w:hAnsi="Arial Nova"/>
          <w:color w:val="auto"/>
          <w:spacing w:val="-2"/>
          <w:sz w:val="24"/>
          <w:szCs w:val="24"/>
          <w:lang w:bidi="it-IT"/>
        </w:rPr>
        <w:t>può far star bene chi ti circonda.</w:t>
      </w:r>
    </w:p>
    <w:p w14:paraId="7509EB8B" w14:textId="568E0DA2" w:rsidR="00EC33D9" w:rsidRPr="000D3225" w:rsidRDefault="00EC33D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Oggi ho anch</w:t>
      </w:r>
      <w:r w:rsidR="00AD1A53" w:rsidRPr="000D3225">
        <w:rPr>
          <w:rFonts w:ascii="Arial Nova" w:hAnsi="Arial Nova"/>
          <w:color w:val="auto"/>
          <w:spacing w:val="-2"/>
          <w:sz w:val="24"/>
          <w:szCs w:val="24"/>
          <w:lang w:bidi="it-IT"/>
        </w:rPr>
        <w:t>e dei figli</w:t>
      </w:r>
      <w:r w:rsidRPr="000D3225">
        <w:rPr>
          <w:rFonts w:ascii="Arial Nova" w:hAnsi="Arial Nova"/>
          <w:color w:val="auto"/>
          <w:spacing w:val="-2"/>
          <w:sz w:val="24"/>
          <w:szCs w:val="24"/>
          <w:lang w:bidi="it-IT"/>
        </w:rPr>
        <w:t>,</w:t>
      </w:r>
      <w:r w:rsidR="005608AA" w:rsidRPr="000D3225">
        <w:rPr>
          <w:rFonts w:ascii="Arial Nova" w:hAnsi="Arial Nova"/>
          <w:color w:val="auto"/>
          <w:spacing w:val="-2"/>
          <w:sz w:val="24"/>
          <w:szCs w:val="24"/>
          <w:lang w:bidi="it-IT"/>
        </w:rPr>
        <w:t xml:space="preserve"> </w:t>
      </w:r>
      <w:r w:rsidR="00AD1A53" w:rsidRPr="000D3225">
        <w:rPr>
          <w:rFonts w:ascii="Arial Nova" w:hAnsi="Arial Nova"/>
          <w:color w:val="auto"/>
          <w:spacing w:val="-2"/>
          <w:sz w:val="24"/>
          <w:szCs w:val="24"/>
          <w:lang w:bidi="it-IT"/>
        </w:rPr>
        <w:t>dal momento in cui compaiono diventano il motore della vita e spingono a fare di tutto per loro</w:t>
      </w:r>
      <w:r w:rsidRPr="000D3225">
        <w:rPr>
          <w:rFonts w:ascii="Arial Nova" w:hAnsi="Arial Nova"/>
          <w:color w:val="auto"/>
          <w:spacing w:val="-2"/>
          <w:sz w:val="24"/>
          <w:szCs w:val="24"/>
          <w:lang w:bidi="it-IT"/>
        </w:rPr>
        <w:t>,</w:t>
      </w:r>
      <w:r w:rsidR="00AD1A53" w:rsidRPr="000D3225">
        <w:rPr>
          <w:rFonts w:ascii="Arial Nova" w:hAnsi="Arial Nova"/>
          <w:color w:val="auto"/>
          <w:spacing w:val="-2"/>
          <w:sz w:val="24"/>
          <w:szCs w:val="24"/>
          <w:lang w:bidi="it-IT"/>
        </w:rPr>
        <w:t xml:space="preserve"> a rinunciare a</w:t>
      </w:r>
      <w:r w:rsidRPr="000D3225">
        <w:rPr>
          <w:rFonts w:ascii="Arial Nova" w:hAnsi="Arial Nova"/>
          <w:color w:val="auto"/>
          <w:spacing w:val="-2"/>
          <w:sz w:val="24"/>
          <w:szCs w:val="24"/>
          <w:lang w:bidi="it-IT"/>
        </w:rPr>
        <w:t xml:space="preserve"> cose, a sceglierne altre.</w:t>
      </w:r>
    </w:p>
    <w:p w14:paraId="4CF3F32E" w14:textId="30273FC4" w:rsidR="00AD1A53" w:rsidRPr="000D3225" w:rsidRDefault="00EC33D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Certo</w:t>
      </w:r>
      <w:r w:rsidR="001C6107">
        <w:rPr>
          <w:rFonts w:ascii="Arial Nova" w:hAnsi="Arial Nova"/>
          <w:color w:val="auto"/>
          <w:spacing w:val="-2"/>
          <w:sz w:val="24"/>
          <w:szCs w:val="24"/>
          <w:lang w:bidi="it-IT"/>
        </w:rPr>
        <w:t xml:space="preserve">, forse </w:t>
      </w:r>
      <w:r w:rsidR="00F1425D" w:rsidRPr="000D3225">
        <w:rPr>
          <w:rFonts w:ascii="Arial Nova" w:hAnsi="Arial Nova"/>
          <w:color w:val="auto"/>
          <w:spacing w:val="-2"/>
          <w:sz w:val="24"/>
          <w:szCs w:val="24"/>
          <w:lang w:bidi="it-IT"/>
        </w:rPr>
        <w:t xml:space="preserve">fino a ieri potevo dire </w:t>
      </w:r>
      <w:r w:rsidR="00AD1A53" w:rsidRPr="000D3225">
        <w:rPr>
          <w:rFonts w:ascii="Arial Nova" w:hAnsi="Arial Nova"/>
          <w:color w:val="auto"/>
          <w:spacing w:val="-2"/>
          <w:sz w:val="24"/>
          <w:szCs w:val="24"/>
          <w:lang w:bidi="it-IT"/>
        </w:rPr>
        <w:t xml:space="preserve">che la mia massima aspirazione sarebbe </w:t>
      </w:r>
      <w:r w:rsidR="00920347" w:rsidRPr="000D3225">
        <w:rPr>
          <w:rFonts w:ascii="Arial Nova" w:hAnsi="Arial Nova"/>
          <w:color w:val="auto"/>
          <w:spacing w:val="-2"/>
          <w:sz w:val="24"/>
          <w:szCs w:val="24"/>
          <w:lang w:bidi="it-IT"/>
        </w:rPr>
        <w:t xml:space="preserve">stata </w:t>
      </w:r>
      <w:r w:rsidR="00AD1A53" w:rsidRPr="000D3225">
        <w:rPr>
          <w:rFonts w:ascii="Arial Nova" w:hAnsi="Arial Nova"/>
          <w:color w:val="auto"/>
          <w:spacing w:val="-2"/>
          <w:sz w:val="24"/>
          <w:szCs w:val="24"/>
          <w:lang w:bidi="it-IT"/>
        </w:rPr>
        <w:t>andarmene su una spiaggia caraibica dove neanche il cellulare prende e starmene ore indisturbata coi miei libri</w:t>
      </w:r>
      <w:r w:rsidR="001C6107">
        <w:rPr>
          <w:rFonts w:ascii="Arial Nova" w:hAnsi="Arial Nova"/>
          <w:color w:val="auto"/>
          <w:spacing w:val="-2"/>
          <w:sz w:val="24"/>
          <w:szCs w:val="24"/>
          <w:lang w:bidi="it-IT"/>
        </w:rPr>
        <w:t>;</w:t>
      </w:r>
      <w:r w:rsidR="00F1425D" w:rsidRPr="000D3225">
        <w:rPr>
          <w:rFonts w:ascii="Arial Nova" w:hAnsi="Arial Nova"/>
          <w:color w:val="auto"/>
          <w:spacing w:val="-2"/>
          <w:sz w:val="24"/>
          <w:szCs w:val="24"/>
          <w:lang w:bidi="it-IT"/>
        </w:rPr>
        <w:t xml:space="preserve"> oggi considero tutto il contesto.</w:t>
      </w:r>
    </w:p>
    <w:p w14:paraId="0A3EB09F" w14:textId="47E2153F" w:rsidR="00651810" w:rsidRPr="000D3225" w:rsidRDefault="0065181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Ci sono </w:t>
      </w:r>
      <w:r w:rsidR="00AD1A53" w:rsidRPr="000D3225">
        <w:rPr>
          <w:rFonts w:ascii="Arial Nova" w:hAnsi="Arial Nova"/>
          <w:color w:val="auto"/>
          <w:spacing w:val="-2"/>
          <w:sz w:val="24"/>
          <w:szCs w:val="24"/>
          <w:lang w:bidi="it-IT"/>
        </w:rPr>
        <w:t xml:space="preserve">persone </w:t>
      </w:r>
      <w:r w:rsidR="00EC33D9" w:rsidRPr="000D3225">
        <w:rPr>
          <w:rFonts w:ascii="Arial Nova" w:hAnsi="Arial Nova"/>
          <w:color w:val="auto"/>
          <w:spacing w:val="-2"/>
          <w:sz w:val="24"/>
          <w:szCs w:val="24"/>
          <w:lang w:bidi="it-IT"/>
        </w:rPr>
        <w:t xml:space="preserve">che si aspettano che </w:t>
      </w:r>
      <w:r w:rsidR="006533EB" w:rsidRPr="000D3225">
        <w:rPr>
          <w:rFonts w:ascii="Arial Nova" w:hAnsi="Arial Nova"/>
          <w:color w:val="auto"/>
          <w:spacing w:val="-2"/>
          <w:sz w:val="24"/>
          <w:szCs w:val="24"/>
          <w:lang w:bidi="it-IT"/>
        </w:rPr>
        <w:t>io</w:t>
      </w:r>
      <w:r w:rsidR="00EC33D9" w:rsidRPr="000D3225">
        <w:rPr>
          <w:rFonts w:ascii="Arial Nova" w:hAnsi="Arial Nova"/>
          <w:color w:val="auto"/>
          <w:spacing w:val="-2"/>
          <w:sz w:val="24"/>
          <w:szCs w:val="24"/>
          <w:lang w:bidi="it-IT"/>
        </w:rPr>
        <w:t xml:space="preserve"> ci sia</w:t>
      </w:r>
      <w:r w:rsidR="006533EB" w:rsidRPr="000D3225">
        <w:rPr>
          <w:rFonts w:ascii="Arial Nova" w:hAnsi="Arial Nova"/>
          <w:color w:val="auto"/>
          <w:spacing w:val="-2"/>
          <w:sz w:val="24"/>
          <w:szCs w:val="24"/>
          <w:lang w:bidi="it-IT"/>
        </w:rPr>
        <w:t xml:space="preserve">, che tu ci sia, </w:t>
      </w:r>
      <w:r w:rsidR="00EC33D9" w:rsidRPr="000D3225">
        <w:rPr>
          <w:rFonts w:ascii="Arial Nova" w:hAnsi="Arial Nova"/>
          <w:color w:val="auto"/>
          <w:spacing w:val="-2"/>
          <w:sz w:val="24"/>
          <w:szCs w:val="24"/>
          <w:lang w:bidi="it-IT"/>
        </w:rPr>
        <w:t>l</w:t>
      </w:r>
      <w:r w:rsidR="00AD1A53" w:rsidRPr="000D3225">
        <w:rPr>
          <w:rFonts w:ascii="Arial Nova" w:hAnsi="Arial Nova"/>
          <w:color w:val="auto"/>
          <w:spacing w:val="-2"/>
          <w:sz w:val="24"/>
          <w:szCs w:val="24"/>
          <w:lang w:bidi="it-IT"/>
        </w:rPr>
        <w:t>a cui</w:t>
      </w:r>
      <w:r w:rsidR="00EC33D9" w:rsidRPr="000D3225">
        <w:rPr>
          <w:rFonts w:ascii="Arial Nova" w:hAnsi="Arial Nova"/>
          <w:color w:val="auto"/>
          <w:spacing w:val="-2"/>
          <w:sz w:val="24"/>
          <w:szCs w:val="24"/>
          <w:lang w:bidi="it-IT"/>
        </w:rPr>
        <w:t xml:space="preserve"> felicità dipende anche da te,</w:t>
      </w:r>
      <w:r w:rsidRPr="000D3225">
        <w:rPr>
          <w:rFonts w:ascii="Arial Nova" w:hAnsi="Arial Nova"/>
          <w:color w:val="auto"/>
          <w:spacing w:val="-2"/>
          <w:sz w:val="24"/>
          <w:szCs w:val="24"/>
          <w:lang w:bidi="it-IT"/>
        </w:rPr>
        <w:t xml:space="preserve"> quindi devi essere presente. </w:t>
      </w:r>
    </w:p>
    <w:p w14:paraId="07596914" w14:textId="5C74DC92" w:rsidR="00EC33D9" w:rsidRPr="000D3225" w:rsidRDefault="0065181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Qui e Ora.</w:t>
      </w:r>
      <w:r w:rsidR="00AD1A53" w:rsidRPr="000D3225">
        <w:rPr>
          <w:rFonts w:ascii="Arial Nova" w:hAnsi="Arial Nova"/>
          <w:color w:val="auto"/>
          <w:spacing w:val="-2"/>
          <w:sz w:val="24"/>
          <w:szCs w:val="24"/>
          <w:lang w:bidi="it-IT"/>
        </w:rPr>
        <w:t xml:space="preserve"> </w:t>
      </w:r>
    </w:p>
    <w:p w14:paraId="31DF4B39" w14:textId="252FA47D" w:rsidR="00AD1A53" w:rsidRPr="000D3225" w:rsidRDefault="00EC33D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Farai</w:t>
      </w:r>
      <w:r w:rsidR="00AD1A53" w:rsidRPr="000D3225">
        <w:rPr>
          <w:rFonts w:ascii="Arial Nova" w:hAnsi="Arial Nova"/>
          <w:color w:val="auto"/>
          <w:spacing w:val="-2"/>
          <w:sz w:val="24"/>
          <w:szCs w:val="24"/>
          <w:lang w:bidi="it-IT"/>
        </w:rPr>
        <w:t xml:space="preserve"> l’albero</w:t>
      </w:r>
      <w:r w:rsidRPr="000D3225">
        <w:rPr>
          <w:rFonts w:ascii="Arial Nova" w:hAnsi="Arial Nova"/>
          <w:color w:val="auto"/>
          <w:spacing w:val="-2"/>
          <w:sz w:val="24"/>
          <w:szCs w:val="24"/>
          <w:lang w:bidi="it-IT"/>
        </w:rPr>
        <w:t xml:space="preserve">, </w:t>
      </w:r>
      <w:r w:rsidR="00AD1A53" w:rsidRPr="000D3225">
        <w:rPr>
          <w:rFonts w:ascii="Arial Nova" w:hAnsi="Arial Nova"/>
          <w:color w:val="auto"/>
          <w:spacing w:val="-2"/>
          <w:sz w:val="24"/>
          <w:szCs w:val="24"/>
          <w:lang w:bidi="it-IT"/>
        </w:rPr>
        <w:t>addobb</w:t>
      </w:r>
      <w:r w:rsidRPr="000D3225">
        <w:rPr>
          <w:rFonts w:ascii="Arial Nova" w:hAnsi="Arial Nova"/>
          <w:color w:val="auto"/>
          <w:spacing w:val="-2"/>
          <w:sz w:val="24"/>
          <w:szCs w:val="24"/>
          <w:lang w:bidi="it-IT"/>
        </w:rPr>
        <w:t>erai la casa con gioia e vivrai i</w:t>
      </w:r>
      <w:r w:rsidR="00AD1A53" w:rsidRPr="000D3225">
        <w:rPr>
          <w:rFonts w:ascii="Arial Nova" w:hAnsi="Arial Nova"/>
          <w:color w:val="auto"/>
          <w:spacing w:val="-2"/>
          <w:sz w:val="24"/>
          <w:szCs w:val="24"/>
          <w:lang w:bidi="it-IT"/>
        </w:rPr>
        <w:t xml:space="preserve"> momenti.</w:t>
      </w:r>
      <w:r w:rsidR="001C6107">
        <w:rPr>
          <w:rFonts w:ascii="Arial Nova" w:hAnsi="Arial Nova"/>
          <w:color w:val="auto"/>
          <w:spacing w:val="-2"/>
          <w:sz w:val="24"/>
          <w:szCs w:val="24"/>
          <w:lang w:bidi="it-IT"/>
        </w:rPr>
        <w:t xml:space="preserve"> Non con il pilota automatico, ma con coscienza piena.</w:t>
      </w:r>
    </w:p>
    <w:p w14:paraId="30E5F527" w14:textId="1E3443DE" w:rsidR="00AD1A53" w:rsidRPr="000D3225" w:rsidRDefault="0065181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p</w:t>
      </w:r>
      <w:r w:rsidR="00EC33D9" w:rsidRPr="000D3225">
        <w:rPr>
          <w:rFonts w:ascii="Arial Nova" w:hAnsi="Arial Nova"/>
          <w:color w:val="auto"/>
          <w:spacing w:val="-2"/>
          <w:sz w:val="24"/>
          <w:szCs w:val="24"/>
          <w:lang w:bidi="it-IT"/>
        </w:rPr>
        <w:t xml:space="preserve">enso che un giorno </w:t>
      </w:r>
      <w:r w:rsidR="00AD1A53" w:rsidRPr="000D3225">
        <w:rPr>
          <w:rFonts w:ascii="Arial Nova" w:hAnsi="Arial Nova"/>
          <w:color w:val="auto"/>
          <w:spacing w:val="-2"/>
          <w:sz w:val="24"/>
          <w:szCs w:val="24"/>
          <w:lang w:bidi="it-IT"/>
        </w:rPr>
        <w:t xml:space="preserve">vorrei che i miei figli vivessero </w:t>
      </w:r>
      <w:r w:rsidR="00EC33D9" w:rsidRPr="000D3225">
        <w:rPr>
          <w:rFonts w:ascii="Arial Nova" w:hAnsi="Arial Nova"/>
          <w:color w:val="auto"/>
          <w:spacing w:val="-2"/>
          <w:sz w:val="24"/>
          <w:szCs w:val="24"/>
          <w:lang w:bidi="it-IT"/>
        </w:rPr>
        <w:t xml:space="preserve">con gioia </w:t>
      </w:r>
      <w:r w:rsidR="00AD1A53" w:rsidRPr="000D3225">
        <w:rPr>
          <w:rFonts w:ascii="Arial Nova" w:hAnsi="Arial Nova"/>
          <w:color w:val="auto"/>
          <w:spacing w:val="-2"/>
          <w:sz w:val="24"/>
          <w:szCs w:val="24"/>
          <w:lang w:bidi="it-IT"/>
        </w:rPr>
        <w:t>l’attesa</w:t>
      </w:r>
      <w:r w:rsidR="001E14A9" w:rsidRPr="000D3225">
        <w:rPr>
          <w:rFonts w:ascii="Arial Nova" w:hAnsi="Arial Nova"/>
          <w:color w:val="auto"/>
          <w:spacing w:val="-2"/>
          <w:sz w:val="24"/>
          <w:szCs w:val="24"/>
          <w:lang w:bidi="it-IT"/>
        </w:rPr>
        <w:t xml:space="preserve"> di questo periodo</w:t>
      </w:r>
      <w:r w:rsidRPr="000D3225">
        <w:rPr>
          <w:rFonts w:ascii="Arial Nova" w:hAnsi="Arial Nova"/>
          <w:color w:val="auto"/>
          <w:spacing w:val="-2"/>
          <w:sz w:val="24"/>
          <w:szCs w:val="24"/>
          <w:lang w:bidi="it-IT"/>
        </w:rPr>
        <w:t xml:space="preserve">, </w:t>
      </w:r>
      <w:r w:rsidR="00EC33D9" w:rsidRPr="000D3225">
        <w:rPr>
          <w:rFonts w:ascii="Arial Nova" w:hAnsi="Arial Nova"/>
          <w:color w:val="auto"/>
          <w:spacing w:val="-2"/>
          <w:sz w:val="24"/>
          <w:szCs w:val="24"/>
          <w:lang w:bidi="it-IT"/>
        </w:rPr>
        <w:t>co</w:t>
      </w:r>
      <w:r w:rsidR="001E14A9" w:rsidRPr="000D3225">
        <w:rPr>
          <w:rFonts w:ascii="Arial Nova" w:hAnsi="Arial Nova"/>
          <w:color w:val="auto"/>
          <w:spacing w:val="-2"/>
          <w:sz w:val="24"/>
          <w:szCs w:val="24"/>
          <w:lang w:bidi="it-IT"/>
        </w:rPr>
        <w:t>n la</w:t>
      </w:r>
      <w:r w:rsidR="00AD1A53" w:rsidRPr="000D3225">
        <w:rPr>
          <w:rFonts w:ascii="Arial Nova" w:hAnsi="Arial Nova"/>
          <w:color w:val="auto"/>
          <w:spacing w:val="-2"/>
          <w:sz w:val="24"/>
          <w:szCs w:val="24"/>
          <w:lang w:bidi="it-IT"/>
        </w:rPr>
        <w:t xml:space="preserve"> voglia di rilassarsi in compagnia di chi </w:t>
      </w:r>
      <w:r w:rsidR="001E14A9" w:rsidRPr="000D3225">
        <w:rPr>
          <w:rFonts w:ascii="Arial Nova" w:hAnsi="Arial Nova"/>
          <w:color w:val="auto"/>
          <w:spacing w:val="-2"/>
          <w:sz w:val="24"/>
          <w:szCs w:val="24"/>
          <w:lang w:bidi="it-IT"/>
        </w:rPr>
        <w:t xml:space="preserve">ti vuole bene, facendo felici gli altri e non solo </w:t>
      </w:r>
      <w:r w:rsidRPr="000D3225">
        <w:rPr>
          <w:rFonts w:ascii="Arial Nova" w:hAnsi="Arial Nova"/>
          <w:color w:val="auto"/>
          <w:spacing w:val="-2"/>
          <w:sz w:val="24"/>
          <w:szCs w:val="24"/>
          <w:lang w:bidi="it-IT"/>
        </w:rPr>
        <w:t>con l’aspettativa di t</w:t>
      </w:r>
      <w:r w:rsidR="001E14A9" w:rsidRPr="000D3225">
        <w:rPr>
          <w:rFonts w:ascii="Arial Nova" w:hAnsi="Arial Nova"/>
          <w:color w:val="auto"/>
          <w:spacing w:val="-2"/>
          <w:sz w:val="24"/>
          <w:szCs w:val="24"/>
          <w:lang w:bidi="it-IT"/>
        </w:rPr>
        <w:t>rovare un bel regalo sotto l’albero.</w:t>
      </w:r>
      <w:r w:rsidR="00B56A72">
        <w:rPr>
          <w:rFonts w:ascii="Arial Nova" w:hAnsi="Arial Nova"/>
          <w:color w:val="auto"/>
          <w:spacing w:val="-2"/>
          <w:sz w:val="24"/>
          <w:szCs w:val="24"/>
          <w:lang w:bidi="it-IT"/>
        </w:rPr>
        <w:t xml:space="preserve"> Ci devo lavorare ora.</w:t>
      </w:r>
    </w:p>
    <w:p w14:paraId="5808D485" w14:textId="684943E9" w:rsidR="001E14A9" w:rsidRPr="000D3225" w:rsidRDefault="001E14A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Penso che fare ogni giorno qualcosa insieme per preparar</w:t>
      </w:r>
      <w:r w:rsidR="00651810" w:rsidRPr="000D3225">
        <w:rPr>
          <w:rFonts w:ascii="Arial Nova" w:hAnsi="Arial Nova"/>
          <w:color w:val="auto"/>
          <w:spacing w:val="-2"/>
          <w:sz w:val="24"/>
          <w:szCs w:val="24"/>
          <w:lang w:bidi="it-IT"/>
        </w:rPr>
        <w:t>si</w:t>
      </w:r>
      <w:r w:rsidRPr="000D3225">
        <w:rPr>
          <w:rFonts w:ascii="Arial Nova" w:hAnsi="Arial Nova"/>
          <w:color w:val="auto"/>
          <w:spacing w:val="-2"/>
          <w:sz w:val="24"/>
          <w:szCs w:val="24"/>
          <w:lang w:bidi="it-IT"/>
        </w:rPr>
        <w:t xml:space="preserve"> sia fondamentale, riflettendo sull’aspetto religioso e sui valori dello stare insieme sereni.</w:t>
      </w:r>
    </w:p>
    <w:p w14:paraId="308C44CB" w14:textId="51A4B779" w:rsidR="001E14A9" w:rsidRPr="000D3225" w:rsidRDefault="001E14A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Apprezzare il tempo da passare con i nonni, goderseli il più possibile perchè non sai per quanto tempo li potrai avere e hanno sempre tante cose da insegnare e raccontare.</w:t>
      </w:r>
    </w:p>
    <w:p w14:paraId="371F8DF3" w14:textId="2A173D0C" w:rsidR="001E14A9" w:rsidRPr="000D3225" w:rsidRDefault="001E14A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Io non ho avuto questo tempo, ho conosciuto solo una nonna e </w:t>
      </w:r>
      <w:r w:rsidR="006533EB" w:rsidRPr="000D3225">
        <w:rPr>
          <w:rFonts w:ascii="Arial Nova" w:hAnsi="Arial Nova"/>
          <w:color w:val="auto"/>
          <w:spacing w:val="-2"/>
          <w:sz w:val="24"/>
          <w:szCs w:val="24"/>
          <w:lang w:bidi="it-IT"/>
        </w:rPr>
        <w:t>l’ho</w:t>
      </w:r>
      <w:r w:rsidRPr="000D3225">
        <w:rPr>
          <w:rFonts w:ascii="Arial Nova" w:hAnsi="Arial Nova"/>
          <w:color w:val="auto"/>
          <w:spacing w:val="-2"/>
          <w:sz w:val="24"/>
          <w:szCs w:val="24"/>
          <w:lang w:bidi="it-IT"/>
        </w:rPr>
        <w:t xml:space="preserve"> persa quando avevo sei anni</w:t>
      </w:r>
      <w:r w:rsidR="00B56A72">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per cui non so bene cosa voglia dire passare del tempo con loro, sentire </w:t>
      </w:r>
      <w:r w:rsidR="00B56A72">
        <w:rPr>
          <w:rFonts w:ascii="Arial Nova" w:hAnsi="Arial Nova"/>
          <w:color w:val="auto"/>
          <w:spacing w:val="-2"/>
          <w:sz w:val="24"/>
          <w:szCs w:val="24"/>
          <w:lang w:bidi="it-IT"/>
        </w:rPr>
        <w:t>gli</w:t>
      </w:r>
      <w:r w:rsidRPr="000D3225">
        <w:rPr>
          <w:rFonts w:ascii="Arial Nova" w:hAnsi="Arial Nova"/>
          <w:color w:val="auto"/>
          <w:spacing w:val="-2"/>
          <w:sz w:val="24"/>
          <w:szCs w:val="24"/>
          <w:lang w:bidi="it-IT"/>
        </w:rPr>
        <w:t xml:space="preserve"> aneddoti di un tempo passato per sempre</w:t>
      </w:r>
      <w:r w:rsidR="00B56A72">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non voglio precludere ai miei figli questa meravigliosa possibilità.</w:t>
      </w:r>
    </w:p>
    <w:p w14:paraId="53471201" w14:textId="1B34A212" w:rsidR="00EC33D9" w:rsidRPr="000D3225" w:rsidRDefault="001E14A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è tempo di egoismo, è tempo di dedicare il </w:t>
      </w:r>
      <w:r w:rsidR="00651810" w:rsidRPr="000D3225">
        <w:rPr>
          <w:rFonts w:ascii="Arial Nova" w:hAnsi="Arial Nova"/>
          <w:color w:val="auto"/>
          <w:spacing w:val="-2"/>
          <w:sz w:val="24"/>
          <w:szCs w:val="24"/>
          <w:lang w:bidi="it-IT"/>
        </w:rPr>
        <w:t>tuo</w:t>
      </w:r>
      <w:r w:rsidRPr="000D3225">
        <w:rPr>
          <w:rFonts w:ascii="Arial Nova" w:hAnsi="Arial Nova"/>
          <w:color w:val="auto"/>
          <w:spacing w:val="-2"/>
          <w:sz w:val="24"/>
          <w:szCs w:val="24"/>
          <w:lang w:bidi="it-IT"/>
        </w:rPr>
        <w:t xml:space="preserve"> tempo a chi non aspetta altro…</w:t>
      </w:r>
    </w:p>
    <w:p w14:paraId="175B28EB" w14:textId="375ED135" w:rsidR="001E14A9" w:rsidRPr="000D3225" w:rsidRDefault="00EC33D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Certo </w:t>
      </w:r>
      <w:r w:rsidR="001E14A9" w:rsidRPr="000D3225">
        <w:rPr>
          <w:rFonts w:ascii="Arial Nova" w:hAnsi="Arial Nova"/>
          <w:color w:val="auto"/>
          <w:spacing w:val="-2"/>
          <w:sz w:val="24"/>
          <w:szCs w:val="24"/>
          <w:lang w:bidi="it-IT"/>
        </w:rPr>
        <w:t xml:space="preserve">la mia spiaggia dovrà aspettare, </w:t>
      </w:r>
      <w:r w:rsidRPr="000D3225">
        <w:rPr>
          <w:rFonts w:ascii="Arial Nova" w:hAnsi="Arial Nova"/>
          <w:color w:val="auto"/>
          <w:spacing w:val="-2"/>
          <w:sz w:val="24"/>
          <w:szCs w:val="24"/>
          <w:lang w:bidi="it-IT"/>
        </w:rPr>
        <w:t xml:space="preserve">ma </w:t>
      </w:r>
      <w:r w:rsidR="001E14A9" w:rsidRPr="000D3225">
        <w:rPr>
          <w:rFonts w:ascii="Arial Nova" w:hAnsi="Arial Nova"/>
          <w:color w:val="auto"/>
          <w:spacing w:val="-2"/>
          <w:sz w:val="24"/>
          <w:szCs w:val="24"/>
          <w:lang w:bidi="it-IT"/>
        </w:rPr>
        <w:t>i miei libri no</w:t>
      </w:r>
      <w:r w:rsidRPr="000D3225">
        <w:rPr>
          <w:rFonts w:ascii="Arial Nova" w:hAnsi="Arial Nova"/>
          <w:color w:val="auto"/>
          <w:spacing w:val="-2"/>
          <w:sz w:val="24"/>
          <w:szCs w:val="24"/>
          <w:lang w:bidi="it-IT"/>
        </w:rPr>
        <w:sym w:font="Wingdings" w:char="F04A"/>
      </w:r>
      <w:r w:rsidR="001E14A9" w:rsidRPr="000D3225">
        <w:rPr>
          <w:rFonts w:ascii="Arial Nova" w:hAnsi="Arial Nova"/>
          <w:color w:val="auto"/>
          <w:spacing w:val="-2"/>
          <w:sz w:val="24"/>
          <w:szCs w:val="24"/>
          <w:lang w:bidi="it-IT"/>
        </w:rPr>
        <w:t>, per loro il tempo lo troverò sempre</w:t>
      </w:r>
      <w:r w:rsidRPr="000D3225">
        <w:rPr>
          <w:rFonts w:ascii="Arial Nova" w:hAnsi="Arial Nova"/>
          <w:color w:val="auto"/>
          <w:spacing w:val="-2"/>
          <w:sz w:val="24"/>
          <w:szCs w:val="24"/>
          <w:lang w:bidi="it-IT"/>
        </w:rPr>
        <w:t>…</w:t>
      </w:r>
    </w:p>
    <w:p w14:paraId="1527832C" w14:textId="77777777" w:rsidR="001E14A9" w:rsidRPr="000D3225" w:rsidRDefault="001E14A9" w:rsidP="008707DD">
      <w:pPr>
        <w:pStyle w:val="Informazionidicontatto"/>
        <w:spacing w:line="240" w:lineRule="auto"/>
        <w:jc w:val="both"/>
        <w:rPr>
          <w:rFonts w:ascii="Arial Nova" w:hAnsi="Arial Nova"/>
          <w:color w:val="auto"/>
          <w:spacing w:val="-2"/>
          <w:sz w:val="24"/>
          <w:szCs w:val="24"/>
          <w:lang w:bidi="it-IT"/>
        </w:rPr>
      </w:pPr>
    </w:p>
    <w:p w14:paraId="2A3CDF10" w14:textId="4F19F8AE" w:rsidR="001E14A9" w:rsidRPr="000D3225" w:rsidRDefault="001E14A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 me trasmettere la voglia di stare uniti in una società che porta sempre di più all’individualismo</w:t>
      </w:r>
      <w:r w:rsidR="00920347"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a stare ognuno in compagnia del proprio telefono, dei social o di </w:t>
      </w:r>
      <w:r w:rsidR="00BD1730" w:rsidRPr="000D3225">
        <w:rPr>
          <w:rFonts w:ascii="Arial Nova" w:hAnsi="Arial Nova"/>
          <w:color w:val="auto"/>
          <w:spacing w:val="-2"/>
          <w:sz w:val="24"/>
          <w:szCs w:val="24"/>
          <w:lang w:bidi="it-IT"/>
        </w:rPr>
        <w:t>YouTube</w:t>
      </w:r>
      <w:r w:rsidRPr="000D3225">
        <w:rPr>
          <w:rFonts w:ascii="Arial Nova" w:hAnsi="Arial Nova"/>
          <w:color w:val="auto"/>
          <w:spacing w:val="-2"/>
          <w:sz w:val="24"/>
          <w:szCs w:val="24"/>
          <w:lang w:bidi="it-IT"/>
        </w:rPr>
        <w:t xml:space="preserve"> è un’ardua impresa</w:t>
      </w:r>
      <w:r w:rsidR="00EC33D9"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ma si può fare e</w:t>
      </w:r>
      <w:r w:rsidR="00EC33D9" w:rsidRPr="000D3225">
        <w:rPr>
          <w:rFonts w:ascii="Arial Nova" w:hAnsi="Arial Nova"/>
          <w:color w:val="auto"/>
          <w:spacing w:val="-2"/>
          <w:sz w:val="24"/>
          <w:szCs w:val="24"/>
          <w:lang w:bidi="it-IT"/>
        </w:rPr>
        <w:t xml:space="preserve"> dobbiamo </w:t>
      </w:r>
      <w:r w:rsidRPr="000D3225">
        <w:rPr>
          <w:rFonts w:ascii="Arial Nova" w:hAnsi="Arial Nova"/>
          <w:color w:val="auto"/>
          <w:spacing w:val="-2"/>
          <w:sz w:val="24"/>
          <w:szCs w:val="24"/>
          <w:lang w:bidi="it-IT"/>
        </w:rPr>
        <w:t>tentare!!!</w:t>
      </w:r>
    </w:p>
    <w:p w14:paraId="1CF244E1" w14:textId="1549303A" w:rsidR="001E14A9" w:rsidRPr="000D3225" w:rsidRDefault="001E14A9" w:rsidP="008707DD">
      <w:pPr>
        <w:pStyle w:val="Informazionidicontatto"/>
        <w:spacing w:line="240" w:lineRule="auto"/>
        <w:jc w:val="both"/>
        <w:rPr>
          <w:rFonts w:ascii="Arial Nova" w:hAnsi="Arial Nova"/>
          <w:color w:val="auto"/>
          <w:spacing w:val="-2"/>
          <w:sz w:val="24"/>
          <w:szCs w:val="24"/>
          <w:lang w:bidi="it-IT"/>
        </w:rPr>
      </w:pPr>
    </w:p>
    <w:p w14:paraId="23D0BC9C" w14:textId="007CE465" w:rsidR="00AA6D05" w:rsidRPr="000D3225" w:rsidRDefault="00EC33D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w:t>
      </w:r>
      <w:r w:rsidR="001E14A9" w:rsidRPr="000D3225">
        <w:rPr>
          <w:rFonts w:ascii="Arial Nova" w:hAnsi="Arial Nova"/>
          <w:color w:val="auto"/>
          <w:spacing w:val="-2"/>
          <w:sz w:val="24"/>
          <w:szCs w:val="24"/>
          <w:lang w:bidi="it-IT"/>
        </w:rPr>
        <w:t xml:space="preserve">erché </w:t>
      </w:r>
      <w:r w:rsidRPr="000D3225">
        <w:rPr>
          <w:rFonts w:ascii="Arial Nova" w:hAnsi="Arial Nova"/>
          <w:color w:val="auto"/>
          <w:spacing w:val="-2"/>
          <w:sz w:val="24"/>
          <w:szCs w:val="24"/>
          <w:lang w:bidi="it-IT"/>
        </w:rPr>
        <w:t xml:space="preserve">allora </w:t>
      </w:r>
      <w:r w:rsidR="001E14A9" w:rsidRPr="000D3225">
        <w:rPr>
          <w:rFonts w:ascii="Arial Nova" w:hAnsi="Arial Nova"/>
          <w:color w:val="auto"/>
          <w:spacing w:val="-2"/>
          <w:sz w:val="24"/>
          <w:szCs w:val="24"/>
          <w:lang w:bidi="it-IT"/>
        </w:rPr>
        <w:t xml:space="preserve">aspettare che l’anno nuovo abbia inizio? </w:t>
      </w:r>
    </w:p>
    <w:p w14:paraId="50EC36EE" w14:textId="77777777" w:rsidR="00AA6D05" w:rsidRPr="000D3225" w:rsidRDefault="00AA6D05" w:rsidP="008707DD">
      <w:pPr>
        <w:pStyle w:val="Informazionidicontatto"/>
        <w:spacing w:line="240" w:lineRule="auto"/>
        <w:jc w:val="both"/>
        <w:rPr>
          <w:rFonts w:ascii="Arial Nova" w:hAnsi="Arial Nova"/>
          <w:color w:val="auto"/>
          <w:spacing w:val="-2"/>
          <w:sz w:val="24"/>
          <w:szCs w:val="24"/>
          <w:lang w:bidi="it-IT"/>
        </w:rPr>
      </w:pPr>
    </w:p>
    <w:p w14:paraId="6AEDE8DA" w14:textId="525299FB" w:rsidR="001E14A9" w:rsidRPr="000D3225" w:rsidRDefault="001E14A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Parti oggi con le tue </w:t>
      </w:r>
      <w:r w:rsidR="00AA6D05" w:rsidRPr="000D3225">
        <w:rPr>
          <w:rFonts w:ascii="Arial Nova" w:hAnsi="Arial Nova"/>
          <w:color w:val="auto"/>
          <w:spacing w:val="-2"/>
          <w:sz w:val="24"/>
          <w:szCs w:val="24"/>
          <w:lang w:bidi="it-IT"/>
        </w:rPr>
        <w:t>buone e valide</w:t>
      </w:r>
      <w:r w:rsidRPr="000D3225">
        <w:rPr>
          <w:rFonts w:ascii="Arial Nova" w:hAnsi="Arial Nova"/>
          <w:color w:val="auto"/>
          <w:spacing w:val="-2"/>
          <w:sz w:val="24"/>
          <w:szCs w:val="24"/>
          <w:lang w:bidi="it-IT"/>
        </w:rPr>
        <w:t xml:space="preserve"> intenzioni.</w:t>
      </w:r>
    </w:p>
    <w:p w14:paraId="45EA213A" w14:textId="0EC368B3" w:rsidR="00EC33D9" w:rsidRPr="000D3225" w:rsidRDefault="0065181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Io h</w:t>
      </w:r>
      <w:r w:rsidR="00EC33D9" w:rsidRPr="000D3225">
        <w:rPr>
          <w:rFonts w:ascii="Arial Nova" w:hAnsi="Arial Nova"/>
          <w:color w:val="auto"/>
          <w:spacing w:val="-2"/>
          <w:sz w:val="24"/>
          <w:szCs w:val="24"/>
          <w:lang w:bidi="it-IT"/>
        </w:rPr>
        <w:t>o smesso di rimandare a gennaio.</w:t>
      </w:r>
    </w:p>
    <w:p w14:paraId="79945BFD" w14:textId="77777777" w:rsidR="00000583" w:rsidRPr="000D3225" w:rsidRDefault="00000583" w:rsidP="008707DD">
      <w:pPr>
        <w:pStyle w:val="Informazionidicontatto"/>
        <w:spacing w:line="240" w:lineRule="auto"/>
        <w:jc w:val="both"/>
        <w:rPr>
          <w:rFonts w:ascii="Arial Nova" w:hAnsi="Arial Nova"/>
          <w:color w:val="auto"/>
          <w:spacing w:val="-2"/>
          <w:sz w:val="24"/>
          <w:szCs w:val="24"/>
          <w:lang w:bidi="it-IT"/>
        </w:rPr>
      </w:pPr>
    </w:p>
    <w:p w14:paraId="39738FB8" w14:textId="588DC827" w:rsidR="00000583" w:rsidRPr="000D3225" w:rsidRDefault="0000058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la svolta è proprio quando trovi la strada, quando la tua vita prende una piega differente, quando subentra il cambiamento consapevole</w:t>
      </w:r>
      <w:r w:rsidR="00B56A72">
        <w:rPr>
          <w:rFonts w:ascii="Arial Nova" w:hAnsi="Arial Nova"/>
          <w:color w:val="auto"/>
          <w:spacing w:val="-2"/>
          <w:sz w:val="24"/>
          <w:szCs w:val="24"/>
          <w:lang w:bidi="it-IT"/>
        </w:rPr>
        <w:t>.</w:t>
      </w:r>
    </w:p>
    <w:p w14:paraId="6F6D0230" w14:textId="2EEBAA04" w:rsidR="00EC33D9" w:rsidRPr="000D3225" w:rsidRDefault="00EC33D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 me ogni giorno è un</w:t>
      </w:r>
      <w:r w:rsidR="00B56A72">
        <w:rPr>
          <w:rFonts w:ascii="Arial Nova" w:hAnsi="Arial Nova"/>
          <w:color w:val="auto"/>
          <w:spacing w:val="-2"/>
          <w:sz w:val="24"/>
          <w:szCs w:val="24"/>
          <w:lang w:bidi="it-IT"/>
        </w:rPr>
        <w:t>’</w:t>
      </w:r>
      <w:r w:rsidRPr="000D3225">
        <w:rPr>
          <w:rFonts w:ascii="Arial Nova" w:hAnsi="Arial Nova"/>
          <w:color w:val="auto"/>
          <w:spacing w:val="-2"/>
          <w:sz w:val="24"/>
          <w:szCs w:val="24"/>
          <w:lang w:bidi="it-IT"/>
        </w:rPr>
        <w:t>occasione</w:t>
      </w:r>
      <w:r w:rsidR="00651810" w:rsidRPr="000D3225">
        <w:rPr>
          <w:rFonts w:ascii="Arial Nova" w:hAnsi="Arial Nova"/>
          <w:color w:val="auto"/>
          <w:spacing w:val="-2"/>
          <w:sz w:val="24"/>
          <w:szCs w:val="24"/>
          <w:lang w:bidi="it-IT"/>
        </w:rPr>
        <w:t xml:space="preserve"> </w:t>
      </w:r>
      <w:r w:rsidR="00000583" w:rsidRPr="000D3225">
        <w:rPr>
          <w:rFonts w:ascii="Arial Nova" w:hAnsi="Arial Nova"/>
          <w:color w:val="auto"/>
          <w:spacing w:val="-2"/>
          <w:sz w:val="24"/>
          <w:szCs w:val="24"/>
          <w:lang w:bidi="it-IT"/>
        </w:rPr>
        <w:t xml:space="preserve">per svoltare, per diventare migliore. Questa occasione </w:t>
      </w:r>
      <w:r w:rsidR="006533EB" w:rsidRPr="000D3225">
        <w:rPr>
          <w:rFonts w:ascii="Arial Nova" w:hAnsi="Arial Nova"/>
          <w:color w:val="auto"/>
          <w:spacing w:val="-2"/>
          <w:sz w:val="24"/>
          <w:szCs w:val="24"/>
          <w:lang w:bidi="it-IT"/>
        </w:rPr>
        <w:t>no</w:t>
      </w:r>
      <w:r w:rsidRPr="000D3225">
        <w:rPr>
          <w:rFonts w:ascii="Arial Nova" w:hAnsi="Arial Nova"/>
          <w:color w:val="auto"/>
          <w:spacing w:val="-2"/>
          <w:sz w:val="24"/>
          <w:szCs w:val="24"/>
          <w:lang w:bidi="it-IT"/>
        </w:rPr>
        <w:t>n va sprecata.</w:t>
      </w:r>
    </w:p>
    <w:p w14:paraId="28E88186" w14:textId="5808318D" w:rsidR="00000583" w:rsidRPr="000D3225" w:rsidRDefault="0000058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Natale con la sua luce</w:t>
      </w:r>
      <w:r w:rsidR="006533EB" w:rsidRPr="000D3225">
        <w:rPr>
          <w:rFonts w:ascii="Arial Nova" w:hAnsi="Arial Nova"/>
          <w:color w:val="auto"/>
          <w:spacing w:val="-2"/>
          <w:sz w:val="24"/>
          <w:szCs w:val="24"/>
          <w:lang w:bidi="it-IT"/>
        </w:rPr>
        <w:t>, la sua magia,</w:t>
      </w:r>
      <w:r w:rsidRPr="000D3225">
        <w:rPr>
          <w:rFonts w:ascii="Arial Nova" w:hAnsi="Arial Nova"/>
          <w:color w:val="auto"/>
          <w:spacing w:val="-2"/>
          <w:sz w:val="24"/>
          <w:szCs w:val="24"/>
          <w:lang w:bidi="it-IT"/>
        </w:rPr>
        <w:t xml:space="preserve"> la sua atmosfera da fiaba è il momento perfetto per cambiare, per iniziare, per </w:t>
      </w:r>
      <w:r w:rsidRPr="000D3225">
        <w:rPr>
          <w:rFonts w:ascii="Arial Nova" w:hAnsi="Arial Nova"/>
          <w:color w:val="auto"/>
          <w:spacing w:val="-2"/>
          <w:sz w:val="24"/>
          <w:szCs w:val="24"/>
          <w:lang w:bidi="it-IT"/>
        </w:rPr>
        <w:lastRenderedPageBreak/>
        <w:t>riflettere</w:t>
      </w:r>
      <w:r w:rsidR="00B56A72">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Natale non ti deve lasciare con il vuoto nell’anima</w:t>
      </w:r>
      <w:r w:rsidR="00B56A72">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perché è davvero Natale</w:t>
      </w:r>
      <w:r w:rsidR="00B56A72">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solo quando</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nella tua vita c’è una SVOLTA.</w:t>
      </w:r>
    </w:p>
    <w:p w14:paraId="5418BDDE" w14:textId="77777777" w:rsidR="00000583" w:rsidRPr="000D3225" w:rsidRDefault="00000583" w:rsidP="008707DD">
      <w:pPr>
        <w:pStyle w:val="Informazionidicontatto"/>
        <w:spacing w:line="240" w:lineRule="auto"/>
        <w:jc w:val="both"/>
        <w:rPr>
          <w:rFonts w:ascii="Arial Nova" w:hAnsi="Arial Nova"/>
          <w:color w:val="auto"/>
          <w:spacing w:val="-2"/>
          <w:sz w:val="24"/>
          <w:szCs w:val="24"/>
          <w:lang w:bidi="it-IT"/>
        </w:rPr>
      </w:pPr>
    </w:p>
    <w:p w14:paraId="1F74A6E3" w14:textId="4AC8CFE5" w:rsidR="00000583" w:rsidRDefault="0000058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w:t>
      </w:r>
      <w:r w:rsidR="00B56A72">
        <w:rPr>
          <w:rFonts w:ascii="Arial Nova" w:hAnsi="Arial Nova"/>
          <w:color w:val="auto"/>
          <w:spacing w:val="-2"/>
          <w:sz w:val="24"/>
          <w:szCs w:val="24"/>
          <w:lang w:bidi="it-IT"/>
        </w:rPr>
        <w:t>uindi, q</w:t>
      </w:r>
      <w:r w:rsidRPr="000D3225">
        <w:rPr>
          <w:rFonts w:ascii="Arial Nova" w:hAnsi="Arial Nova"/>
          <w:color w:val="auto"/>
          <w:spacing w:val="-2"/>
          <w:sz w:val="24"/>
          <w:szCs w:val="24"/>
          <w:lang w:bidi="it-IT"/>
        </w:rPr>
        <w:t xml:space="preserve">uale sarà il prossimo </w:t>
      </w:r>
      <w:r w:rsidR="00651810" w:rsidRPr="000D3225">
        <w:rPr>
          <w:rFonts w:ascii="Arial Nova" w:hAnsi="Arial Nova"/>
          <w:color w:val="auto"/>
          <w:spacing w:val="-2"/>
          <w:sz w:val="24"/>
          <w:szCs w:val="24"/>
          <w:lang w:bidi="it-IT"/>
        </w:rPr>
        <w:t>step</w:t>
      </w:r>
      <w:r w:rsidRPr="000D3225">
        <w:rPr>
          <w:rFonts w:ascii="Arial Nova" w:hAnsi="Arial Nova"/>
          <w:color w:val="auto"/>
          <w:spacing w:val="-2"/>
          <w:sz w:val="24"/>
          <w:szCs w:val="24"/>
          <w:lang w:bidi="it-IT"/>
        </w:rPr>
        <w:t>?</w:t>
      </w:r>
    </w:p>
    <w:p w14:paraId="14DC7350" w14:textId="50596EF6" w:rsidR="00B56A72" w:rsidRPr="000D3225" w:rsidRDefault="00B56A72"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Il mio lo so, e tu?</w:t>
      </w:r>
    </w:p>
    <w:p w14:paraId="5AFA9F17" w14:textId="200E8021" w:rsidR="00651810" w:rsidRPr="000D3225" w:rsidRDefault="0000058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Se hai deciso di svoltare, ora con calma, </w:t>
      </w:r>
      <w:r w:rsidR="00651810" w:rsidRPr="000D3225">
        <w:rPr>
          <w:rFonts w:ascii="Arial Nova" w:hAnsi="Arial Nova"/>
          <w:color w:val="auto"/>
          <w:spacing w:val="-2"/>
          <w:sz w:val="24"/>
          <w:szCs w:val="24"/>
          <w:lang w:bidi="it-IT"/>
        </w:rPr>
        <w:t xml:space="preserve">formula i tuoi buoni propositi e comincia a </w:t>
      </w:r>
      <w:r w:rsidRPr="000D3225">
        <w:rPr>
          <w:rFonts w:ascii="Arial Nova" w:hAnsi="Arial Nova"/>
          <w:color w:val="auto"/>
          <w:spacing w:val="-2"/>
          <w:sz w:val="24"/>
          <w:szCs w:val="24"/>
          <w:lang w:bidi="it-IT"/>
        </w:rPr>
        <w:t xml:space="preserve">muoverti per </w:t>
      </w:r>
      <w:r w:rsidR="00651810" w:rsidRPr="000D3225">
        <w:rPr>
          <w:rFonts w:ascii="Arial Nova" w:hAnsi="Arial Nova"/>
          <w:color w:val="auto"/>
          <w:spacing w:val="-2"/>
          <w:sz w:val="24"/>
          <w:szCs w:val="24"/>
          <w:lang w:bidi="it-IT"/>
        </w:rPr>
        <w:t>trasformarli in obiettivi.</w:t>
      </w:r>
      <w:r w:rsidR="00B56A72">
        <w:rPr>
          <w:rFonts w:ascii="Arial Nova" w:hAnsi="Arial Nova"/>
          <w:color w:val="auto"/>
          <w:spacing w:val="-2"/>
          <w:sz w:val="24"/>
          <w:szCs w:val="24"/>
          <w:lang w:bidi="it-IT"/>
        </w:rPr>
        <w:t xml:space="preserve"> Parti da quelli a cui tieni di più e procedi con ordine.</w:t>
      </w:r>
    </w:p>
    <w:p w14:paraId="4C94C6AA" w14:textId="77777777" w:rsidR="007528D9" w:rsidRPr="000D3225" w:rsidRDefault="007528D9" w:rsidP="008707DD">
      <w:pPr>
        <w:pStyle w:val="Informazionidicontatto"/>
        <w:spacing w:line="240" w:lineRule="auto"/>
        <w:jc w:val="both"/>
        <w:rPr>
          <w:rFonts w:ascii="Arial Nova" w:hAnsi="Arial Nova"/>
          <w:color w:val="auto"/>
          <w:spacing w:val="-2"/>
          <w:sz w:val="24"/>
          <w:szCs w:val="24"/>
          <w:lang w:bidi="it-IT"/>
        </w:rPr>
      </w:pPr>
    </w:p>
    <w:p w14:paraId="3182FB32" w14:textId="42F4B9FD" w:rsidR="00AA2A54" w:rsidRPr="000D3225" w:rsidRDefault="00AA2A54" w:rsidP="008707DD">
      <w:pPr>
        <w:pStyle w:val="Informazionidicontatto"/>
        <w:spacing w:line="240" w:lineRule="auto"/>
        <w:jc w:val="left"/>
        <w:rPr>
          <w:rFonts w:ascii="Arial Nova" w:hAnsi="Arial Nova"/>
          <w:color w:val="auto"/>
          <w:spacing w:val="-2"/>
          <w:sz w:val="24"/>
          <w:szCs w:val="24"/>
          <w:lang w:bidi="it-IT"/>
        </w:rPr>
      </w:pPr>
      <w:r w:rsidRPr="000D3225">
        <w:rPr>
          <w:rFonts w:ascii="Arial Nova" w:hAnsi="Arial Nova"/>
          <w:color w:val="auto"/>
          <w:spacing w:val="-2"/>
          <w:sz w:val="24"/>
          <w:szCs w:val="24"/>
          <w:lang w:bidi="it-IT"/>
        </w:rPr>
        <w:t>BUONI</w:t>
      </w:r>
      <w:r w:rsidR="00BD1730"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PROPOSITI: ………………………………………………………………………………………………………………………………………………………………………………………………………………………………………………………………………………………………………………………………………………………………………………………………………………………………………………………………………………………………………………………………………………………………………………………………………………………………………………………………………………………………………………………………………………………………………………………………</w:t>
      </w:r>
    </w:p>
    <w:p w14:paraId="06534117" w14:textId="601AB263" w:rsidR="00C169FF" w:rsidRPr="000D3225" w:rsidRDefault="00920347">
      <w:pPr>
        <w:rPr>
          <w:rFonts w:ascii="Arial Nova" w:hAnsi="Arial Nova"/>
          <w:b/>
          <w:bCs/>
          <w:i/>
          <w:iCs/>
          <w:color w:val="auto"/>
          <w:spacing w:val="-2"/>
          <w:sz w:val="24"/>
          <w:szCs w:val="24"/>
          <w:lang w:bidi="it-IT"/>
        </w:rPr>
      </w:pPr>
      <w:r w:rsidRPr="000D3225">
        <w:rPr>
          <w:rFonts w:ascii="Arial Nova" w:hAnsi="Arial Nova"/>
          <w:color w:val="auto"/>
          <w:spacing w:val="-2"/>
          <w:sz w:val="24"/>
          <w:szCs w:val="24"/>
          <w:lang w:bidi="it-IT"/>
        </w:rPr>
        <w:t>………………</w:t>
      </w:r>
      <w:r w:rsidRPr="000D3225">
        <w:rPr>
          <w:rFonts w:ascii="Arial Nova" w:hAnsi="Arial Nova"/>
          <w:i/>
          <w:iCs/>
          <w:color w:val="auto"/>
          <w:spacing w:val="-2"/>
          <w:sz w:val="24"/>
          <w:szCs w:val="24"/>
          <w:lang w:bidi="it-IT"/>
        </w:rPr>
        <w:t>…</w:t>
      </w:r>
      <w:r w:rsidRPr="000D3225">
        <w:rPr>
          <w:rFonts w:ascii="Arial Nova" w:hAnsi="Arial Nova"/>
          <w:color w:val="auto"/>
          <w:spacing w:val="-2"/>
          <w:sz w:val="24"/>
          <w:szCs w:val="24"/>
          <w:lang w:bidi="it-IT"/>
        </w:rPr>
        <w:t>…………………………………………………………………………………………………………………………………………………………………………………………………………………………………………………………………………………………………………………………………………………………………………………………………………………………………………</w:t>
      </w:r>
      <w:r w:rsidR="00B56A72">
        <w:rPr>
          <w:rFonts w:ascii="Arial Nova" w:hAnsi="Arial Nova"/>
          <w:color w:val="auto"/>
          <w:spacing w:val="-2"/>
          <w:sz w:val="24"/>
          <w:szCs w:val="24"/>
          <w:lang w:bidi="it-IT"/>
        </w:rPr>
        <w:t>…</w:t>
      </w:r>
      <w:r w:rsidR="00C169FF" w:rsidRPr="000D3225">
        <w:rPr>
          <w:rFonts w:ascii="Arial Nova" w:hAnsi="Arial Nova"/>
          <w:b/>
          <w:bCs/>
          <w:i/>
          <w:iCs/>
          <w:color w:val="auto"/>
          <w:spacing w:val="-2"/>
          <w:sz w:val="24"/>
          <w:szCs w:val="24"/>
          <w:lang w:bidi="it-IT"/>
        </w:rPr>
        <w:br w:type="page"/>
      </w:r>
    </w:p>
    <w:p w14:paraId="3A77B219" w14:textId="6067B9E4" w:rsidR="00E257A8" w:rsidRPr="000D3225" w:rsidRDefault="00E257A8"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lastRenderedPageBreak/>
        <w:t>“Il far progetti e il formar propositi porta con sé molti buoni sentimenti; chi avesse la forza di essere per tutta la sua vita nient’altro che un fabbricatore di progetti, sarebbe un uomo molto felice”</w:t>
      </w:r>
    </w:p>
    <w:p w14:paraId="175CB1AE" w14:textId="2777D7D8" w:rsidR="00E257A8" w:rsidRPr="000D3225" w:rsidRDefault="00E257A8"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Friedrich Nietzsche</w:t>
      </w:r>
    </w:p>
    <w:p w14:paraId="797CFCCD" w14:textId="77777777" w:rsidR="00E257A8" w:rsidRPr="000D3225" w:rsidRDefault="00E257A8" w:rsidP="008707DD">
      <w:pPr>
        <w:pStyle w:val="Informazionidicontatto"/>
        <w:spacing w:line="240" w:lineRule="auto"/>
        <w:jc w:val="both"/>
        <w:rPr>
          <w:rFonts w:ascii="Arial Nova" w:hAnsi="Arial Nova"/>
          <w:b/>
          <w:bCs/>
          <w:color w:val="auto"/>
          <w:spacing w:val="-2"/>
          <w:sz w:val="24"/>
          <w:szCs w:val="24"/>
          <w:lang w:bidi="it-IT"/>
        </w:rPr>
      </w:pPr>
    </w:p>
    <w:p w14:paraId="33CBEC4D" w14:textId="0803EB0A" w:rsidR="001E14A9" w:rsidRPr="000D3225" w:rsidRDefault="007528D9" w:rsidP="00BF51B7">
      <w:pPr>
        <w:pStyle w:val="Titolo1"/>
        <w:rPr>
          <w:rFonts w:ascii="Arial Nova" w:hAnsi="Arial Nova"/>
        </w:rPr>
      </w:pPr>
      <w:bookmarkStart w:id="8" w:name="_Toc30146700"/>
      <w:r w:rsidRPr="000D3225">
        <w:rPr>
          <w:rFonts w:ascii="Arial Nova" w:hAnsi="Arial Nova"/>
        </w:rPr>
        <w:t>O</w:t>
      </w:r>
      <w:r w:rsidR="001E14A9" w:rsidRPr="000D3225">
        <w:rPr>
          <w:rFonts w:ascii="Arial Nova" w:hAnsi="Arial Nova"/>
        </w:rPr>
        <w:t>BIETTIVI O BUONI PROPOSITI?</w:t>
      </w:r>
      <w:bookmarkEnd w:id="8"/>
      <w:r w:rsidR="001E14A9" w:rsidRPr="000D3225">
        <w:rPr>
          <w:rFonts w:ascii="Arial Nova" w:hAnsi="Arial Nova"/>
        </w:rPr>
        <w:t xml:space="preserve"> </w:t>
      </w:r>
    </w:p>
    <w:p w14:paraId="195C9F39" w14:textId="77777777" w:rsidR="005A67C4" w:rsidRPr="000D3225" w:rsidRDefault="005A67C4" w:rsidP="008707DD">
      <w:pPr>
        <w:pStyle w:val="Informazionidicontatto"/>
        <w:spacing w:line="240" w:lineRule="auto"/>
        <w:jc w:val="both"/>
        <w:rPr>
          <w:rFonts w:ascii="Arial Nova" w:hAnsi="Arial Nova"/>
          <w:color w:val="auto"/>
          <w:spacing w:val="-2"/>
          <w:sz w:val="24"/>
          <w:szCs w:val="24"/>
          <w:lang w:bidi="it-IT"/>
        </w:rPr>
      </w:pPr>
    </w:p>
    <w:p w14:paraId="103EB6EB" w14:textId="3AD3FCA5" w:rsidR="001E14A9" w:rsidRPr="000D3225" w:rsidRDefault="001E14A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Che cos’è un buon proposito?</w:t>
      </w:r>
    </w:p>
    <w:p w14:paraId="71902579" w14:textId="1AC56387" w:rsidR="001E14A9" w:rsidRPr="000D3225" w:rsidRDefault="001E14A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Letteralmente </w:t>
      </w:r>
      <w:r w:rsidR="007528D9"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ciò che ci si propone di fare. </w:t>
      </w:r>
      <w:r w:rsidR="00C169FF" w:rsidRPr="000D3225">
        <w:rPr>
          <w:rFonts w:ascii="Arial Nova" w:hAnsi="Arial Nova"/>
          <w:color w:val="auto"/>
          <w:spacing w:val="-2"/>
          <w:sz w:val="24"/>
          <w:szCs w:val="24"/>
          <w:lang w:bidi="it-IT"/>
        </w:rPr>
        <w:t>È</w:t>
      </w:r>
      <w:r w:rsidRPr="000D3225">
        <w:rPr>
          <w:rFonts w:ascii="Arial Nova" w:hAnsi="Arial Nova"/>
          <w:color w:val="auto"/>
          <w:spacing w:val="-2"/>
          <w:sz w:val="24"/>
          <w:szCs w:val="24"/>
          <w:lang w:bidi="it-IT"/>
        </w:rPr>
        <w:t xml:space="preserve"> un proponimento. </w:t>
      </w:r>
      <w:r w:rsidR="00976ADC" w:rsidRPr="000D3225">
        <w:rPr>
          <w:rFonts w:ascii="Arial Nova" w:hAnsi="Arial Nova"/>
          <w:color w:val="auto"/>
          <w:spacing w:val="-2"/>
          <w:sz w:val="24"/>
          <w:szCs w:val="24"/>
          <w:lang w:bidi="it-IT"/>
        </w:rPr>
        <w:t>Un progetto. Un’intenzione. Magari ci si propone di cambiare vita</w:t>
      </w:r>
      <w:r w:rsidR="0046623E" w:rsidRPr="000D3225">
        <w:rPr>
          <w:rFonts w:ascii="Arial Nova" w:hAnsi="Arial Nova"/>
          <w:color w:val="auto"/>
          <w:spacing w:val="-2"/>
          <w:sz w:val="24"/>
          <w:szCs w:val="24"/>
          <w:lang w:bidi="it-IT"/>
        </w:rPr>
        <w:t>.</w:t>
      </w:r>
    </w:p>
    <w:p w14:paraId="08A83775" w14:textId="77777777" w:rsidR="007528D9" w:rsidRPr="000D3225" w:rsidRDefault="007528D9" w:rsidP="008707DD">
      <w:pPr>
        <w:pStyle w:val="Informazionidicontatto"/>
        <w:spacing w:line="240" w:lineRule="auto"/>
        <w:jc w:val="both"/>
        <w:rPr>
          <w:rFonts w:ascii="Arial Nova" w:hAnsi="Arial Nova"/>
          <w:color w:val="auto"/>
          <w:spacing w:val="-2"/>
          <w:sz w:val="24"/>
          <w:szCs w:val="24"/>
          <w:lang w:bidi="it-IT"/>
        </w:rPr>
      </w:pPr>
    </w:p>
    <w:p w14:paraId="796D1BA2" w14:textId="11C689FC" w:rsidR="00000583" w:rsidRPr="000D3225" w:rsidRDefault="0000058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Ci sentiamo molto bene quando lo formuliamo o stiliamo la nostra lista. </w:t>
      </w:r>
    </w:p>
    <w:p w14:paraId="2BCB80BD" w14:textId="449D8D24" w:rsidR="00000583" w:rsidRPr="000D3225" w:rsidRDefault="0000058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ti senti anche tu carico di iniziativa e buona volontà?</w:t>
      </w:r>
    </w:p>
    <w:p w14:paraId="6B3C7990" w14:textId="7D9E4E25" w:rsidR="00000583" w:rsidRPr="000D3225" w:rsidRDefault="0000058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Da domani si fa tutto! Giusto?</w:t>
      </w:r>
    </w:p>
    <w:p w14:paraId="3D28D70B" w14:textId="77777777" w:rsidR="00000583" w:rsidRPr="000D3225" w:rsidRDefault="00000583" w:rsidP="008707DD">
      <w:pPr>
        <w:pStyle w:val="Informazionidicontatto"/>
        <w:spacing w:line="240" w:lineRule="auto"/>
        <w:jc w:val="both"/>
        <w:rPr>
          <w:rFonts w:ascii="Arial Nova" w:hAnsi="Arial Nova"/>
          <w:color w:val="auto"/>
          <w:spacing w:val="-2"/>
          <w:sz w:val="24"/>
          <w:szCs w:val="24"/>
          <w:lang w:bidi="it-IT"/>
        </w:rPr>
      </w:pPr>
    </w:p>
    <w:p w14:paraId="7F310775" w14:textId="2D2E0779" w:rsidR="00976ADC" w:rsidRPr="000D3225" w:rsidRDefault="00976AD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cosa deve accadere per trasfo</w:t>
      </w:r>
      <w:r w:rsidR="002F2B72" w:rsidRPr="000D3225">
        <w:rPr>
          <w:rFonts w:ascii="Arial Nova" w:hAnsi="Arial Nova"/>
          <w:color w:val="auto"/>
          <w:spacing w:val="-2"/>
          <w:sz w:val="24"/>
          <w:szCs w:val="24"/>
          <w:lang w:bidi="it-IT"/>
        </w:rPr>
        <w:t>rmare il buon proposito in</w:t>
      </w:r>
      <w:r w:rsidRPr="000D3225">
        <w:rPr>
          <w:rFonts w:ascii="Arial Nova" w:hAnsi="Arial Nova"/>
          <w:color w:val="auto"/>
          <w:spacing w:val="-2"/>
          <w:sz w:val="24"/>
          <w:szCs w:val="24"/>
          <w:lang w:bidi="it-IT"/>
        </w:rPr>
        <w:t xml:space="preserve"> realtà?</w:t>
      </w:r>
    </w:p>
    <w:p w14:paraId="205E1527" w14:textId="223FB3D9" w:rsidR="00976ADC" w:rsidRPr="000D3225" w:rsidRDefault="00976AD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Dobbiamo pianificare il buon proposito al fine </w:t>
      </w:r>
      <w:r w:rsidR="002F2B72" w:rsidRPr="000D3225">
        <w:rPr>
          <w:rFonts w:ascii="Arial Nova" w:hAnsi="Arial Nova"/>
          <w:color w:val="auto"/>
          <w:spacing w:val="-2"/>
          <w:sz w:val="24"/>
          <w:szCs w:val="24"/>
          <w:lang w:bidi="it-IT"/>
        </w:rPr>
        <w:t>di</w:t>
      </w:r>
      <w:r w:rsidRPr="000D3225">
        <w:rPr>
          <w:rFonts w:ascii="Arial Nova" w:hAnsi="Arial Nova"/>
          <w:color w:val="auto"/>
          <w:spacing w:val="-2"/>
          <w:sz w:val="24"/>
          <w:szCs w:val="24"/>
          <w:lang w:bidi="it-IT"/>
        </w:rPr>
        <w:t xml:space="preserve"> trasformarlo in un obiettivo</w:t>
      </w:r>
      <w:r w:rsidR="002F2B72" w:rsidRPr="000D3225">
        <w:rPr>
          <w:rFonts w:ascii="Arial Nova" w:hAnsi="Arial Nova"/>
          <w:color w:val="auto"/>
          <w:spacing w:val="-2"/>
          <w:sz w:val="24"/>
          <w:szCs w:val="24"/>
          <w:lang w:bidi="it-IT"/>
        </w:rPr>
        <w:t xml:space="preserve"> concreto. Cosa che purtroppo spesso non accade. Finite le feste, finita la magia, tutto torna come prima, la routine riprende senza slanci.</w:t>
      </w:r>
    </w:p>
    <w:p w14:paraId="1836A5FB" w14:textId="7942D0F4" w:rsidR="00976ADC" w:rsidRPr="000D3225" w:rsidRDefault="00976AD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Un esempio molto comune che vivo sempre più da vicino da quando mi occupo a tempo pieno di benessere, riguarda la voglia di prendersi cura di sé e di rimettersi in forma.</w:t>
      </w:r>
    </w:p>
    <w:p w14:paraId="07959149" w14:textId="762C4919" w:rsidR="002F2B72" w:rsidRPr="000D3225" w:rsidRDefault="00C169FF" w:rsidP="008707DD">
      <w:pPr>
        <w:pStyle w:val="Informazionidicontatto"/>
        <w:spacing w:line="240" w:lineRule="auto"/>
        <w:jc w:val="both"/>
        <w:rPr>
          <w:rFonts w:ascii="Arial Nova" w:hAnsi="Arial Nova"/>
          <w:color w:val="auto"/>
          <w:spacing w:val="-4"/>
          <w:sz w:val="24"/>
          <w:szCs w:val="24"/>
          <w:lang w:bidi="it-IT"/>
        </w:rPr>
      </w:pPr>
      <w:r w:rsidRPr="000D3225">
        <w:rPr>
          <w:rFonts w:ascii="Arial Nova" w:hAnsi="Arial Nova"/>
          <w:color w:val="auto"/>
          <w:spacing w:val="-4"/>
          <w:sz w:val="24"/>
          <w:szCs w:val="24"/>
          <w:lang w:bidi="it-IT"/>
        </w:rPr>
        <w:t>È</w:t>
      </w:r>
      <w:r w:rsidR="002F2B72" w:rsidRPr="000D3225">
        <w:rPr>
          <w:rFonts w:ascii="Arial Nova" w:hAnsi="Arial Nova"/>
          <w:color w:val="auto"/>
          <w:spacing w:val="-4"/>
          <w:sz w:val="24"/>
          <w:szCs w:val="24"/>
          <w:lang w:bidi="it-IT"/>
        </w:rPr>
        <w:t xml:space="preserve"> un esempio banale, ma è uno dei propositi più disattesi.</w:t>
      </w:r>
    </w:p>
    <w:p w14:paraId="1357092B" w14:textId="1A530D41" w:rsidR="00976ADC" w:rsidRPr="000D3225" w:rsidRDefault="00976AD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Molte persone </w:t>
      </w:r>
      <w:r w:rsidR="002F2B72" w:rsidRPr="000D3225">
        <w:rPr>
          <w:rFonts w:ascii="Arial Nova" w:hAnsi="Arial Nova"/>
          <w:color w:val="auto"/>
          <w:spacing w:val="-2"/>
          <w:sz w:val="24"/>
          <w:szCs w:val="24"/>
          <w:lang w:bidi="it-IT"/>
        </w:rPr>
        <w:t xml:space="preserve">ogni giorno </w:t>
      </w:r>
      <w:r w:rsidRPr="000D3225">
        <w:rPr>
          <w:rFonts w:ascii="Arial Nova" w:hAnsi="Arial Nova"/>
          <w:color w:val="auto"/>
          <w:spacing w:val="-2"/>
          <w:sz w:val="24"/>
          <w:szCs w:val="24"/>
          <w:lang w:bidi="it-IT"/>
        </w:rPr>
        <w:t>mi chiedono aiuto, consigli, motivazione</w:t>
      </w:r>
      <w:r w:rsidR="002F2B72" w:rsidRPr="000D3225">
        <w:rPr>
          <w:rFonts w:ascii="Arial Nova" w:hAnsi="Arial Nova"/>
          <w:color w:val="auto"/>
          <w:spacing w:val="-2"/>
          <w:sz w:val="24"/>
          <w:szCs w:val="24"/>
          <w:lang w:bidi="it-IT"/>
        </w:rPr>
        <w:t xml:space="preserve"> per tornare a piacersi di più</w:t>
      </w:r>
      <w:r w:rsidRPr="000D3225">
        <w:rPr>
          <w:rFonts w:ascii="Arial Nova" w:hAnsi="Arial Nova"/>
          <w:color w:val="auto"/>
          <w:spacing w:val="-2"/>
          <w:sz w:val="24"/>
          <w:szCs w:val="24"/>
          <w:lang w:bidi="it-IT"/>
        </w:rPr>
        <w:t xml:space="preserve"> e spesso poi </w:t>
      </w:r>
      <w:r w:rsidR="006533EB" w:rsidRPr="000D3225">
        <w:rPr>
          <w:rFonts w:ascii="Arial Nova" w:hAnsi="Arial Nova"/>
          <w:color w:val="auto"/>
          <w:spacing w:val="-2"/>
          <w:sz w:val="24"/>
          <w:szCs w:val="24"/>
          <w:lang w:bidi="it-IT"/>
        </w:rPr>
        <w:t xml:space="preserve">mi </w:t>
      </w:r>
      <w:r w:rsidRPr="000D3225">
        <w:rPr>
          <w:rFonts w:ascii="Arial Nova" w:hAnsi="Arial Nova"/>
          <w:color w:val="auto"/>
          <w:spacing w:val="-2"/>
          <w:sz w:val="24"/>
          <w:szCs w:val="24"/>
          <w:lang w:bidi="it-IT"/>
        </w:rPr>
        <w:t xml:space="preserve">sento </w:t>
      </w:r>
      <w:r w:rsidR="006533EB" w:rsidRPr="000D3225">
        <w:rPr>
          <w:rFonts w:ascii="Arial Nova" w:hAnsi="Arial Nova"/>
          <w:color w:val="auto"/>
          <w:spacing w:val="-2"/>
          <w:sz w:val="24"/>
          <w:szCs w:val="24"/>
          <w:lang w:bidi="it-IT"/>
        </w:rPr>
        <w:t>dire</w:t>
      </w:r>
      <w:r w:rsidRPr="000D3225">
        <w:rPr>
          <w:rFonts w:ascii="Arial Nova" w:hAnsi="Arial Nova"/>
          <w:color w:val="auto"/>
          <w:spacing w:val="-2"/>
          <w:sz w:val="24"/>
          <w:szCs w:val="24"/>
          <w:lang w:bidi="it-IT"/>
        </w:rPr>
        <w:t>:</w:t>
      </w:r>
    </w:p>
    <w:p w14:paraId="43B9A75D" w14:textId="6403D8DC" w:rsidR="00976ADC" w:rsidRPr="000D3225" w:rsidRDefault="0046623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w:t>
      </w:r>
      <w:r w:rsidR="00920347" w:rsidRPr="000D3225">
        <w:rPr>
          <w:rFonts w:ascii="Arial Nova" w:hAnsi="Arial Nova"/>
          <w:color w:val="auto"/>
          <w:spacing w:val="-2"/>
          <w:sz w:val="24"/>
          <w:szCs w:val="24"/>
          <w:lang w:bidi="it-IT"/>
        </w:rPr>
        <w:t>O</w:t>
      </w:r>
      <w:r w:rsidR="00976ADC" w:rsidRPr="000D3225">
        <w:rPr>
          <w:rFonts w:ascii="Arial Nova" w:hAnsi="Arial Nova"/>
          <w:color w:val="auto"/>
          <w:spacing w:val="-2"/>
          <w:sz w:val="24"/>
          <w:szCs w:val="24"/>
          <w:lang w:bidi="it-IT"/>
        </w:rPr>
        <w:t xml:space="preserve">k, </w:t>
      </w:r>
      <w:r w:rsidRPr="000D3225">
        <w:rPr>
          <w:rFonts w:ascii="Arial Nova" w:hAnsi="Arial Nova"/>
          <w:color w:val="auto"/>
          <w:spacing w:val="-2"/>
          <w:sz w:val="24"/>
          <w:szCs w:val="24"/>
          <w:lang w:bidi="it-IT"/>
        </w:rPr>
        <w:t xml:space="preserve">ma </w:t>
      </w:r>
      <w:r w:rsidR="00976ADC" w:rsidRPr="000D3225">
        <w:rPr>
          <w:rFonts w:ascii="Arial Nova" w:hAnsi="Arial Nova"/>
          <w:color w:val="auto"/>
          <w:spacing w:val="-2"/>
          <w:sz w:val="24"/>
          <w:szCs w:val="24"/>
          <w:lang w:bidi="it-IT"/>
        </w:rPr>
        <w:t>da gennaio mi metto sul serio</w:t>
      </w:r>
      <w:r w:rsidR="006533EB" w:rsidRPr="000D3225">
        <w:rPr>
          <w:rFonts w:ascii="Arial Nova" w:hAnsi="Arial Nova"/>
          <w:color w:val="auto"/>
          <w:spacing w:val="-2"/>
          <w:sz w:val="24"/>
          <w:szCs w:val="24"/>
          <w:lang w:bidi="it-IT"/>
        </w:rPr>
        <w:t>”</w:t>
      </w:r>
      <w:r w:rsidR="00B56A72">
        <w:rPr>
          <w:rFonts w:ascii="Arial Nova" w:hAnsi="Arial Nova"/>
          <w:color w:val="auto"/>
          <w:spacing w:val="-2"/>
          <w:sz w:val="24"/>
          <w:szCs w:val="24"/>
          <w:lang w:bidi="it-IT"/>
        </w:rPr>
        <w:t>. A</w:t>
      </w:r>
      <w:r w:rsidR="002F2B72" w:rsidRPr="000D3225">
        <w:rPr>
          <w:rFonts w:ascii="Arial Nova" w:hAnsi="Arial Nova"/>
          <w:color w:val="auto"/>
          <w:spacing w:val="-2"/>
          <w:sz w:val="24"/>
          <w:szCs w:val="24"/>
          <w:lang w:bidi="it-IT"/>
        </w:rPr>
        <w:t>ncor</w:t>
      </w:r>
      <w:r w:rsidR="00B56A72">
        <w:rPr>
          <w:rFonts w:ascii="Arial Nova" w:hAnsi="Arial Nova"/>
          <w:color w:val="auto"/>
          <w:spacing w:val="-2"/>
          <w:sz w:val="24"/>
          <w:szCs w:val="24"/>
          <w:lang w:bidi="it-IT"/>
        </w:rPr>
        <w:t>a</w:t>
      </w:r>
      <w:r w:rsidR="002F2B72" w:rsidRPr="000D3225">
        <w:rPr>
          <w:rFonts w:ascii="Arial Nova" w:hAnsi="Arial Nova"/>
          <w:color w:val="auto"/>
          <w:spacing w:val="-2"/>
          <w:sz w:val="24"/>
          <w:szCs w:val="24"/>
          <w:lang w:bidi="it-IT"/>
        </w:rPr>
        <w:t xml:space="preserve"> più frequente durante l’anno</w:t>
      </w:r>
      <w:r w:rsidR="00B56A72">
        <w:rPr>
          <w:rFonts w:ascii="Arial Nova" w:hAnsi="Arial Nova"/>
          <w:color w:val="auto"/>
          <w:spacing w:val="-2"/>
          <w:sz w:val="24"/>
          <w:szCs w:val="24"/>
          <w:lang w:bidi="it-IT"/>
        </w:rPr>
        <w:t xml:space="preserve">: </w:t>
      </w:r>
      <w:r w:rsidR="006533EB" w:rsidRPr="000D3225">
        <w:rPr>
          <w:rFonts w:ascii="Arial Nova" w:hAnsi="Arial Nova"/>
          <w:color w:val="auto"/>
          <w:spacing w:val="-2"/>
          <w:sz w:val="24"/>
          <w:szCs w:val="24"/>
          <w:lang w:bidi="it-IT"/>
        </w:rPr>
        <w:t>“</w:t>
      </w:r>
      <w:r w:rsidR="00B56A72">
        <w:rPr>
          <w:rFonts w:ascii="Arial Nova" w:hAnsi="Arial Nova"/>
          <w:color w:val="auto"/>
          <w:spacing w:val="-2"/>
          <w:sz w:val="24"/>
          <w:szCs w:val="24"/>
          <w:lang w:bidi="it-IT"/>
        </w:rPr>
        <w:t>S</w:t>
      </w:r>
      <w:r w:rsidR="006533EB" w:rsidRPr="000D3225">
        <w:rPr>
          <w:rFonts w:ascii="Arial Nova" w:hAnsi="Arial Nova"/>
          <w:color w:val="auto"/>
          <w:spacing w:val="-2"/>
          <w:sz w:val="24"/>
          <w:szCs w:val="24"/>
          <w:lang w:bidi="it-IT"/>
        </w:rPr>
        <w:t>ì</w:t>
      </w:r>
      <w:r w:rsidR="00920347" w:rsidRPr="000D3225">
        <w:rPr>
          <w:rFonts w:ascii="Arial Nova" w:hAnsi="Arial Nova"/>
          <w:color w:val="auto"/>
          <w:spacing w:val="-2"/>
          <w:sz w:val="24"/>
          <w:szCs w:val="24"/>
          <w:lang w:bidi="it-IT"/>
        </w:rPr>
        <w:t xml:space="preserve">, </w:t>
      </w:r>
      <w:r w:rsidR="002F2B72" w:rsidRPr="000D3225">
        <w:rPr>
          <w:rFonts w:ascii="Arial Nova" w:hAnsi="Arial Nova"/>
          <w:color w:val="auto"/>
          <w:spacing w:val="-2"/>
          <w:sz w:val="24"/>
          <w:szCs w:val="24"/>
          <w:lang w:bidi="it-IT"/>
        </w:rPr>
        <w:t xml:space="preserve">ma </w:t>
      </w:r>
      <w:r w:rsidR="00976ADC" w:rsidRPr="000D3225">
        <w:rPr>
          <w:rFonts w:ascii="Arial Nova" w:hAnsi="Arial Nova"/>
          <w:color w:val="auto"/>
          <w:spacing w:val="-2"/>
          <w:sz w:val="24"/>
          <w:szCs w:val="24"/>
          <w:lang w:bidi="it-IT"/>
        </w:rPr>
        <w:t>da lunedì non si sgarra più</w:t>
      </w:r>
      <w:r w:rsidR="00B56A72">
        <w:rPr>
          <w:rFonts w:ascii="Arial Nova" w:hAnsi="Arial Nova"/>
          <w:color w:val="auto"/>
          <w:spacing w:val="-2"/>
          <w:sz w:val="24"/>
          <w:szCs w:val="24"/>
          <w:lang w:bidi="it-IT"/>
        </w:rPr>
        <w:t>” oppure “Facciamo ormai che si parte lunedì”</w:t>
      </w:r>
    </w:p>
    <w:p w14:paraId="2A1C4C07" w14:textId="43629956" w:rsidR="002F2B72" w:rsidRPr="000D3225" w:rsidRDefault="00B56A72"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Q</w:t>
      </w:r>
      <w:r w:rsidR="00976ADC" w:rsidRPr="000D3225">
        <w:rPr>
          <w:rFonts w:ascii="Arial Nova" w:hAnsi="Arial Nova"/>
          <w:color w:val="auto"/>
          <w:spacing w:val="-2"/>
          <w:sz w:val="24"/>
          <w:szCs w:val="24"/>
          <w:lang w:bidi="it-IT"/>
        </w:rPr>
        <w:t>uesto dà</w:t>
      </w:r>
      <w:r>
        <w:rPr>
          <w:rFonts w:ascii="Arial Nova" w:hAnsi="Arial Nova"/>
          <w:color w:val="auto"/>
          <w:spacing w:val="-2"/>
          <w:sz w:val="24"/>
          <w:szCs w:val="24"/>
          <w:lang w:bidi="it-IT"/>
        </w:rPr>
        <w:t xml:space="preserve"> </w:t>
      </w:r>
      <w:r w:rsidR="00976ADC" w:rsidRPr="000D3225">
        <w:rPr>
          <w:rFonts w:ascii="Arial Nova" w:hAnsi="Arial Nova"/>
          <w:color w:val="auto"/>
          <w:spacing w:val="-2"/>
          <w:sz w:val="24"/>
          <w:szCs w:val="24"/>
          <w:lang w:bidi="it-IT"/>
        </w:rPr>
        <w:t>sollievo</w:t>
      </w:r>
      <w:r w:rsidR="0046623E" w:rsidRPr="000D3225">
        <w:rPr>
          <w:rFonts w:ascii="Arial Nova" w:hAnsi="Arial Nova"/>
          <w:color w:val="auto"/>
          <w:spacing w:val="-2"/>
          <w:sz w:val="24"/>
          <w:szCs w:val="24"/>
          <w:lang w:bidi="it-IT"/>
        </w:rPr>
        <w:t xml:space="preserve">, </w:t>
      </w:r>
      <w:r>
        <w:rPr>
          <w:rFonts w:ascii="Arial Nova" w:hAnsi="Arial Nova"/>
          <w:color w:val="auto"/>
          <w:spacing w:val="-2"/>
          <w:sz w:val="24"/>
          <w:szCs w:val="24"/>
          <w:lang w:bidi="it-IT"/>
        </w:rPr>
        <w:t xml:space="preserve">scarica, </w:t>
      </w:r>
      <w:r w:rsidR="0046623E" w:rsidRPr="000D3225">
        <w:rPr>
          <w:rFonts w:ascii="Arial Nova" w:hAnsi="Arial Nova"/>
          <w:color w:val="auto"/>
          <w:spacing w:val="-2"/>
          <w:sz w:val="24"/>
          <w:szCs w:val="24"/>
          <w:lang w:bidi="it-IT"/>
        </w:rPr>
        <w:t>mette a posto con la coscienza</w:t>
      </w:r>
      <w:r w:rsidR="002F2B72" w:rsidRPr="000D3225">
        <w:rPr>
          <w:rFonts w:ascii="Arial Nova" w:hAnsi="Arial Nova"/>
          <w:color w:val="auto"/>
          <w:spacing w:val="-2"/>
          <w:sz w:val="24"/>
          <w:szCs w:val="24"/>
          <w:lang w:bidi="it-IT"/>
        </w:rPr>
        <w:t>.</w:t>
      </w:r>
    </w:p>
    <w:p w14:paraId="21E26F27" w14:textId="57C4974C" w:rsidR="0046623E" w:rsidRPr="000D3225" w:rsidRDefault="002F2B7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w:t>
      </w:r>
      <w:r w:rsidR="0046623E" w:rsidRPr="000D3225">
        <w:rPr>
          <w:rFonts w:ascii="Arial Nova" w:hAnsi="Arial Nova"/>
          <w:color w:val="auto"/>
          <w:spacing w:val="-2"/>
          <w:sz w:val="24"/>
          <w:szCs w:val="24"/>
          <w:lang w:bidi="it-IT"/>
        </w:rPr>
        <w:t xml:space="preserve">cco che ci sentiamo </w:t>
      </w:r>
      <w:r w:rsidR="00976ADC" w:rsidRPr="000D3225">
        <w:rPr>
          <w:rFonts w:ascii="Arial Nova" w:hAnsi="Arial Nova"/>
          <w:color w:val="auto"/>
          <w:spacing w:val="-2"/>
          <w:sz w:val="24"/>
          <w:szCs w:val="24"/>
          <w:lang w:bidi="it-IT"/>
        </w:rPr>
        <w:t>autorizzat</w:t>
      </w:r>
      <w:r w:rsidR="0046623E" w:rsidRPr="000D3225">
        <w:rPr>
          <w:rFonts w:ascii="Arial Nova" w:hAnsi="Arial Nova"/>
          <w:color w:val="auto"/>
          <w:spacing w:val="-2"/>
          <w:sz w:val="24"/>
          <w:szCs w:val="24"/>
          <w:lang w:bidi="it-IT"/>
        </w:rPr>
        <w:t>i</w:t>
      </w:r>
      <w:r w:rsidR="00976ADC" w:rsidRPr="000D3225">
        <w:rPr>
          <w:rFonts w:ascii="Arial Nova" w:hAnsi="Arial Nova"/>
          <w:color w:val="auto"/>
          <w:spacing w:val="-2"/>
          <w:sz w:val="24"/>
          <w:szCs w:val="24"/>
          <w:lang w:bidi="it-IT"/>
        </w:rPr>
        <w:t xml:space="preserve"> a passare le feste </w:t>
      </w:r>
      <w:r w:rsidRPr="000D3225">
        <w:rPr>
          <w:rFonts w:ascii="Arial Nova" w:hAnsi="Arial Nova"/>
          <w:color w:val="auto"/>
          <w:spacing w:val="-2"/>
          <w:sz w:val="24"/>
          <w:szCs w:val="24"/>
          <w:lang w:bidi="it-IT"/>
        </w:rPr>
        <w:t xml:space="preserve">facendo </w:t>
      </w:r>
      <w:r w:rsidR="0046623E" w:rsidRPr="000D3225">
        <w:rPr>
          <w:rFonts w:ascii="Arial Nova" w:hAnsi="Arial Nova"/>
          <w:color w:val="auto"/>
          <w:spacing w:val="-2"/>
          <w:sz w:val="24"/>
          <w:szCs w:val="24"/>
          <w:lang w:bidi="it-IT"/>
        </w:rPr>
        <w:t>bagordi e abbuffate, tanto poi arriverà il momento in cui metteremo tutto a posto.</w:t>
      </w:r>
    </w:p>
    <w:p w14:paraId="18A72DAA" w14:textId="48346D2B" w:rsidR="00976ADC" w:rsidRPr="000D3225" w:rsidRDefault="00B56A72"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P</w:t>
      </w:r>
      <w:r w:rsidR="0046623E" w:rsidRPr="000D3225">
        <w:rPr>
          <w:rFonts w:ascii="Arial Nova" w:hAnsi="Arial Nova"/>
          <w:color w:val="auto"/>
          <w:spacing w:val="-2"/>
          <w:sz w:val="24"/>
          <w:szCs w:val="24"/>
          <w:lang w:bidi="it-IT"/>
        </w:rPr>
        <w:t xml:space="preserve">ossiamo passare </w:t>
      </w:r>
      <w:r w:rsidR="00976ADC" w:rsidRPr="000D3225">
        <w:rPr>
          <w:rFonts w:ascii="Arial Nova" w:hAnsi="Arial Nova"/>
          <w:color w:val="auto"/>
          <w:spacing w:val="-2"/>
          <w:sz w:val="24"/>
          <w:szCs w:val="24"/>
          <w:lang w:bidi="it-IT"/>
        </w:rPr>
        <w:t xml:space="preserve">i pomeriggi in attesa di quel </w:t>
      </w:r>
      <w:r w:rsidR="006533EB" w:rsidRPr="000D3225">
        <w:rPr>
          <w:rFonts w:ascii="Arial Nova" w:hAnsi="Arial Nova"/>
          <w:color w:val="auto"/>
          <w:spacing w:val="-2"/>
          <w:sz w:val="24"/>
          <w:szCs w:val="24"/>
          <w:lang w:bidi="it-IT"/>
        </w:rPr>
        <w:t xml:space="preserve">fatidico </w:t>
      </w:r>
      <w:r w:rsidR="00976ADC" w:rsidRPr="000D3225">
        <w:rPr>
          <w:rFonts w:ascii="Arial Nova" w:hAnsi="Arial Nova"/>
          <w:color w:val="auto"/>
          <w:spacing w:val="-2"/>
          <w:sz w:val="24"/>
          <w:szCs w:val="24"/>
          <w:lang w:bidi="it-IT"/>
        </w:rPr>
        <w:t>lunedì</w:t>
      </w:r>
      <w:r w:rsidR="0046623E" w:rsidRPr="000D3225">
        <w:rPr>
          <w:rFonts w:ascii="Arial Nova" w:hAnsi="Arial Nova"/>
          <w:color w:val="auto"/>
          <w:spacing w:val="-2"/>
          <w:sz w:val="24"/>
          <w:szCs w:val="24"/>
          <w:lang w:bidi="it-IT"/>
        </w:rPr>
        <w:t xml:space="preserve">, </w:t>
      </w:r>
      <w:r w:rsidR="006533EB" w:rsidRPr="000D3225">
        <w:rPr>
          <w:rFonts w:ascii="Arial Nova" w:hAnsi="Arial Nova"/>
          <w:color w:val="auto"/>
          <w:spacing w:val="-2"/>
          <w:sz w:val="24"/>
          <w:szCs w:val="24"/>
          <w:lang w:bidi="it-IT"/>
        </w:rPr>
        <w:t xml:space="preserve">quello che rimetterà a posto tutto, </w:t>
      </w:r>
      <w:r w:rsidR="0046623E" w:rsidRPr="000D3225">
        <w:rPr>
          <w:rFonts w:ascii="Arial Nova" w:hAnsi="Arial Nova"/>
          <w:color w:val="auto"/>
          <w:spacing w:val="-2"/>
          <w:sz w:val="24"/>
          <w:szCs w:val="24"/>
          <w:lang w:bidi="it-IT"/>
        </w:rPr>
        <w:t>intanto</w:t>
      </w:r>
      <w:r w:rsidR="006533EB" w:rsidRPr="000D3225">
        <w:rPr>
          <w:rFonts w:ascii="Arial Nova" w:hAnsi="Arial Nova"/>
          <w:color w:val="auto"/>
          <w:spacing w:val="-2"/>
          <w:sz w:val="24"/>
          <w:szCs w:val="24"/>
          <w:lang w:bidi="it-IT"/>
        </w:rPr>
        <w:t xml:space="preserve"> sarebbe un peccato non svuotare il vasetto della nutella mettendolo sul pandoro.</w:t>
      </w:r>
      <w:r>
        <w:rPr>
          <w:rFonts w:ascii="Arial Nova" w:hAnsi="Arial Nova"/>
          <w:color w:val="auto"/>
          <w:spacing w:val="-2"/>
          <w:sz w:val="24"/>
          <w:szCs w:val="24"/>
          <w:lang w:bidi="it-IT"/>
        </w:rPr>
        <w:t xml:space="preserve"> Non è vero? Beh poi dai le feste sono feste per tutti. Il weekend anche.</w:t>
      </w:r>
    </w:p>
    <w:p w14:paraId="12158171" w14:textId="081472F7" w:rsidR="002F2B72" w:rsidRPr="000D3225" w:rsidRDefault="002F2B7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Coscienza pulita.</w:t>
      </w:r>
    </w:p>
    <w:p w14:paraId="138B1884" w14:textId="068359C0" w:rsidR="002F2B72" w:rsidRPr="000D3225" w:rsidRDefault="002F2B7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Tanto poi lo farai davvero no?</w:t>
      </w:r>
      <w:r w:rsidR="00B56A72">
        <w:rPr>
          <w:rFonts w:ascii="Arial Nova" w:hAnsi="Arial Nova"/>
          <w:color w:val="auto"/>
          <w:spacing w:val="-2"/>
          <w:sz w:val="24"/>
          <w:szCs w:val="24"/>
          <w:lang w:bidi="it-IT"/>
        </w:rPr>
        <w:t xml:space="preserve"> Sistemerai tutto.</w:t>
      </w:r>
    </w:p>
    <w:p w14:paraId="6BACBD88" w14:textId="785194C6" w:rsidR="00BD1730" w:rsidRPr="000D3225" w:rsidRDefault="00976AD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 </w:t>
      </w:r>
      <w:r w:rsidR="00BD1730" w:rsidRPr="000D3225">
        <w:rPr>
          <w:rFonts w:ascii="Arial Nova" w:hAnsi="Arial Nova"/>
          <w:color w:val="auto"/>
          <w:spacing w:val="-2"/>
          <w:sz w:val="24"/>
          <w:szCs w:val="24"/>
          <w:lang w:bidi="it-IT"/>
        </w:rPr>
        <w:t xml:space="preserve">Mi sa di no. </w:t>
      </w:r>
    </w:p>
    <w:p w14:paraId="6CC565CA" w14:textId="38B260C4" w:rsidR="006533EB" w:rsidRPr="000D3225" w:rsidRDefault="006533E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Tanto poi a gennaio la scusa sarà che non potevi buttare tutti </w:t>
      </w:r>
      <w:r w:rsidR="00A84F0C" w:rsidRPr="000D3225">
        <w:rPr>
          <w:rFonts w:ascii="Arial Nova" w:hAnsi="Arial Nova"/>
          <w:color w:val="auto"/>
          <w:spacing w:val="-2"/>
          <w:sz w:val="24"/>
          <w:szCs w:val="24"/>
          <w:lang w:bidi="it-IT"/>
        </w:rPr>
        <w:t>i panettoni, c’è la fame nel mondo per cui via intingiamolo nel caffelatte</w:t>
      </w:r>
      <w:r w:rsidR="00B56A72">
        <w:rPr>
          <w:rFonts w:ascii="Arial Nova" w:hAnsi="Arial Nova"/>
          <w:color w:val="auto"/>
          <w:spacing w:val="-2"/>
          <w:sz w:val="24"/>
          <w:szCs w:val="24"/>
          <w:lang w:bidi="it-IT"/>
        </w:rPr>
        <w:t xml:space="preserve"> ogni mattina. Una scusa c’è sempre. Per chi non lo vuole davvero un cambiamento.</w:t>
      </w:r>
    </w:p>
    <w:p w14:paraId="5FA63ED7" w14:textId="146935B3" w:rsidR="002F2B72" w:rsidRPr="000D3225" w:rsidRDefault="002F2B7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La mia domanda</w:t>
      </w:r>
      <w:r w:rsidR="00B56A72">
        <w:rPr>
          <w:rFonts w:ascii="Arial Nova" w:hAnsi="Arial Nova"/>
          <w:color w:val="auto"/>
          <w:spacing w:val="-2"/>
          <w:sz w:val="24"/>
          <w:szCs w:val="24"/>
          <w:lang w:bidi="it-IT"/>
        </w:rPr>
        <w:t xml:space="preserve"> quindi</w:t>
      </w:r>
      <w:r w:rsidRPr="000D3225">
        <w:rPr>
          <w:rFonts w:ascii="Arial Nova" w:hAnsi="Arial Nova"/>
          <w:color w:val="auto"/>
          <w:spacing w:val="-2"/>
          <w:sz w:val="24"/>
          <w:szCs w:val="24"/>
          <w:lang w:bidi="it-IT"/>
        </w:rPr>
        <w:t xml:space="preserve"> è</w:t>
      </w:r>
      <w:r w:rsidR="00BD1730" w:rsidRPr="000D3225">
        <w:rPr>
          <w:rFonts w:ascii="Arial Nova" w:hAnsi="Arial Nova"/>
          <w:color w:val="auto"/>
          <w:spacing w:val="-2"/>
          <w:sz w:val="24"/>
          <w:szCs w:val="24"/>
          <w:lang w:bidi="it-IT"/>
        </w:rPr>
        <w:t xml:space="preserve">: </w:t>
      </w:r>
      <w:r w:rsidR="00A84F0C" w:rsidRPr="000D3225">
        <w:rPr>
          <w:rFonts w:ascii="Arial Nova" w:hAnsi="Arial Nova"/>
          <w:color w:val="auto"/>
          <w:spacing w:val="-2"/>
          <w:sz w:val="24"/>
          <w:szCs w:val="24"/>
          <w:lang w:bidi="it-IT"/>
        </w:rPr>
        <w:t>l</w:t>
      </w:r>
      <w:r w:rsidRPr="000D3225">
        <w:rPr>
          <w:rFonts w:ascii="Arial Nova" w:hAnsi="Arial Nova"/>
          <w:color w:val="auto"/>
          <w:spacing w:val="-2"/>
          <w:sz w:val="24"/>
          <w:szCs w:val="24"/>
          <w:lang w:bidi="it-IT"/>
        </w:rPr>
        <w:t>o vuoi davvero questo cambiamento?</w:t>
      </w:r>
    </w:p>
    <w:p w14:paraId="39F5D6DD" w14:textId="1F36EA6D" w:rsidR="00A84F0C" w:rsidRPr="000D3225" w:rsidRDefault="00A84F0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Lo vuoi o no?</w:t>
      </w:r>
    </w:p>
    <w:p w14:paraId="57EAFA67" w14:textId="57633D66" w:rsidR="0046623E" w:rsidRPr="000D3225" w:rsidRDefault="0046623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Devi subito cambiare le cose se vuoi </w:t>
      </w:r>
      <w:r w:rsidR="00A84F0C" w:rsidRPr="000D3225">
        <w:rPr>
          <w:rFonts w:ascii="Arial Nova" w:hAnsi="Arial Nova"/>
          <w:color w:val="auto"/>
          <w:spacing w:val="-2"/>
          <w:sz w:val="24"/>
          <w:szCs w:val="24"/>
          <w:lang w:bidi="it-IT"/>
        </w:rPr>
        <w:t>che qualcosa cambi</w:t>
      </w:r>
      <w:r w:rsidRPr="000D3225">
        <w:rPr>
          <w:rFonts w:ascii="Arial Nova" w:hAnsi="Arial Nova"/>
          <w:color w:val="auto"/>
          <w:spacing w:val="-2"/>
          <w:sz w:val="24"/>
          <w:szCs w:val="24"/>
          <w:lang w:bidi="it-IT"/>
        </w:rPr>
        <w:t>.</w:t>
      </w:r>
    </w:p>
    <w:p w14:paraId="78845795" w14:textId="77777777" w:rsidR="00BD1730" w:rsidRPr="000D3225" w:rsidRDefault="00BD1730" w:rsidP="008707DD">
      <w:pPr>
        <w:pStyle w:val="Informazionidicontatto"/>
        <w:spacing w:line="240" w:lineRule="auto"/>
        <w:jc w:val="both"/>
        <w:rPr>
          <w:rFonts w:ascii="Arial Nova" w:hAnsi="Arial Nova"/>
          <w:color w:val="auto"/>
          <w:spacing w:val="-2"/>
          <w:sz w:val="24"/>
          <w:szCs w:val="24"/>
          <w:lang w:bidi="it-IT"/>
        </w:rPr>
      </w:pPr>
    </w:p>
    <w:p w14:paraId="16067821" w14:textId="08E51DAA" w:rsidR="0046623E" w:rsidRPr="000D3225" w:rsidRDefault="002F2B7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Esempio immediato</w:t>
      </w:r>
      <w:r w:rsidR="00BD1730" w:rsidRPr="000D3225">
        <w:rPr>
          <w:rFonts w:ascii="Arial Nova" w:hAnsi="Arial Nova"/>
          <w:color w:val="auto"/>
          <w:spacing w:val="-2"/>
          <w:sz w:val="24"/>
          <w:szCs w:val="24"/>
          <w:lang w:bidi="it-IT"/>
        </w:rPr>
        <w:t xml:space="preserve"> e banale</w:t>
      </w:r>
      <w:r w:rsidRPr="000D3225">
        <w:rPr>
          <w:rFonts w:ascii="Arial Nova" w:hAnsi="Arial Nova"/>
          <w:color w:val="auto"/>
          <w:spacing w:val="-2"/>
          <w:sz w:val="24"/>
          <w:szCs w:val="24"/>
          <w:lang w:bidi="it-IT"/>
        </w:rPr>
        <w:t>:</w:t>
      </w:r>
      <w:r w:rsidR="00B56A72">
        <w:rPr>
          <w:rFonts w:ascii="Arial Nova" w:hAnsi="Arial Nova"/>
          <w:color w:val="auto"/>
          <w:spacing w:val="-2"/>
          <w:sz w:val="24"/>
          <w:szCs w:val="24"/>
          <w:lang w:bidi="it-IT"/>
        </w:rPr>
        <w:t xml:space="preserve"> se non sai resistere,</w:t>
      </w:r>
      <w:r w:rsidRPr="000D3225">
        <w:rPr>
          <w:rFonts w:ascii="Arial Nova" w:hAnsi="Arial Nova"/>
          <w:color w:val="auto"/>
          <w:spacing w:val="-2"/>
          <w:sz w:val="24"/>
          <w:szCs w:val="24"/>
          <w:lang w:bidi="it-IT"/>
        </w:rPr>
        <w:t xml:space="preserve"> </w:t>
      </w:r>
      <w:r w:rsidR="0046623E" w:rsidRPr="000D3225">
        <w:rPr>
          <w:rFonts w:ascii="Arial Nova" w:hAnsi="Arial Nova"/>
          <w:color w:val="auto"/>
          <w:spacing w:val="-2"/>
          <w:sz w:val="24"/>
          <w:szCs w:val="24"/>
          <w:lang w:bidi="it-IT"/>
        </w:rPr>
        <w:t>l</w:t>
      </w:r>
      <w:r w:rsidR="00976ADC" w:rsidRPr="000D3225">
        <w:rPr>
          <w:rFonts w:ascii="Arial Nova" w:hAnsi="Arial Nova"/>
          <w:color w:val="auto"/>
          <w:spacing w:val="-2"/>
          <w:sz w:val="24"/>
          <w:szCs w:val="24"/>
          <w:lang w:bidi="it-IT"/>
        </w:rPr>
        <w:t xml:space="preserve">a nutella </w:t>
      </w:r>
      <w:r w:rsidR="00B56A72">
        <w:rPr>
          <w:rFonts w:ascii="Arial Nova" w:hAnsi="Arial Nova"/>
          <w:color w:val="auto"/>
          <w:spacing w:val="-2"/>
          <w:sz w:val="24"/>
          <w:szCs w:val="24"/>
          <w:lang w:bidi="it-IT"/>
        </w:rPr>
        <w:t xml:space="preserve">o quello che ti devia, </w:t>
      </w:r>
      <w:r w:rsidR="00976ADC" w:rsidRPr="000D3225">
        <w:rPr>
          <w:rFonts w:ascii="Arial Nova" w:hAnsi="Arial Nova"/>
          <w:color w:val="auto"/>
          <w:spacing w:val="-2"/>
          <w:sz w:val="24"/>
          <w:szCs w:val="24"/>
          <w:lang w:bidi="it-IT"/>
        </w:rPr>
        <w:t>non l</w:t>
      </w:r>
      <w:r w:rsidR="00B56A72">
        <w:rPr>
          <w:rFonts w:ascii="Arial Nova" w:hAnsi="Arial Nova"/>
          <w:color w:val="auto"/>
          <w:spacing w:val="-2"/>
          <w:sz w:val="24"/>
          <w:szCs w:val="24"/>
          <w:lang w:bidi="it-IT"/>
        </w:rPr>
        <w:t>o</w:t>
      </w:r>
      <w:r w:rsidR="00976ADC" w:rsidRPr="000D3225">
        <w:rPr>
          <w:rFonts w:ascii="Arial Nova" w:hAnsi="Arial Nova"/>
          <w:color w:val="auto"/>
          <w:spacing w:val="-2"/>
          <w:sz w:val="24"/>
          <w:szCs w:val="24"/>
          <w:lang w:bidi="it-IT"/>
        </w:rPr>
        <w:t xml:space="preserve"> devi </w:t>
      </w:r>
      <w:r w:rsidR="0046623E" w:rsidRPr="000D3225">
        <w:rPr>
          <w:rFonts w:ascii="Arial Nova" w:hAnsi="Arial Nova"/>
          <w:color w:val="auto"/>
          <w:spacing w:val="-2"/>
          <w:sz w:val="24"/>
          <w:szCs w:val="24"/>
          <w:lang w:bidi="it-IT"/>
        </w:rPr>
        <w:t xml:space="preserve">proprio </w:t>
      </w:r>
      <w:r w:rsidR="00976ADC" w:rsidRPr="000D3225">
        <w:rPr>
          <w:rFonts w:ascii="Arial Nova" w:hAnsi="Arial Nova"/>
          <w:color w:val="auto"/>
          <w:spacing w:val="-2"/>
          <w:sz w:val="24"/>
          <w:szCs w:val="24"/>
          <w:lang w:bidi="it-IT"/>
        </w:rPr>
        <w:t>comprare</w:t>
      </w:r>
      <w:r w:rsidR="00A84F0C" w:rsidRPr="000D3225">
        <w:rPr>
          <w:rFonts w:ascii="Arial Nova" w:hAnsi="Arial Nova"/>
          <w:color w:val="auto"/>
          <w:spacing w:val="-2"/>
          <w:sz w:val="24"/>
          <w:szCs w:val="24"/>
          <w:lang w:bidi="it-IT"/>
        </w:rPr>
        <w:t xml:space="preserve"> più!!!</w:t>
      </w:r>
    </w:p>
    <w:p w14:paraId="1C3292C1" w14:textId="238441FD" w:rsidR="0046623E" w:rsidRPr="000D3225" w:rsidRDefault="00976AD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non ce l’hai</w:t>
      </w:r>
      <w:r w:rsidR="00125F60"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non cad</w:t>
      </w:r>
      <w:r w:rsidR="0046623E" w:rsidRPr="000D3225">
        <w:rPr>
          <w:rFonts w:ascii="Arial Nova" w:hAnsi="Arial Nova"/>
          <w:color w:val="auto"/>
          <w:spacing w:val="-2"/>
          <w:sz w:val="24"/>
          <w:szCs w:val="24"/>
          <w:lang w:bidi="it-IT"/>
        </w:rPr>
        <w:t>rai</w:t>
      </w:r>
      <w:r w:rsidRPr="000D3225">
        <w:rPr>
          <w:rFonts w:ascii="Arial Nova" w:hAnsi="Arial Nova"/>
          <w:color w:val="auto"/>
          <w:spacing w:val="-2"/>
          <w:sz w:val="24"/>
          <w:szCs w:val="24"/>
          <w:lang w:bidi="it-IT"/>
        </w:rPr>
        <w:t xml:space="preserve"> in tentazione. </w:t>
      </w:r>
    </w:p>
    <w:p w14:paraId="1E812007" w14:textId="5AF2BBB7" w:rsidR="00976ADC"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2F2B72" w:rsidRPr="000D3225">
        <w:rPr>
          <w:rFonts w:ascii="Arial Nova" w:hAnsi="Arial Nova"/>
          <w:color w:val="auto"/>
          <w:spacing w:val="-2"/>
          <w:sz w:val="24"/>
          <w:szCs w:val="24"/>
          <w:lang w:bidi="it-IT"/>
        </w:rPr>
        <w:t xml:space="preserve"> </w:t>
      </w:r>
      <w:r w:rsidR="00976ADC" w:rsidRPr="000D3225">
        <w:rPr>
          <w:rFonts w:ascii="Arial Nova" w:hAnsi="Arial Nova"/>
          <w:color w:val="auto"/>
          <w:spacing w:val="-2"/>
          <w:sz w:val="24"/>
          <w:szCs w:val="24"/>
          <w:lang w:bidi="it-IT"/>
        </w:rPr>
        <w:t>solo un prim</w:t>
      </w:r>
      <w:r w:rsidR="0046623E" w:rsidRPr="000D3225">
        <w:rPr>
          <w:rFonts w:ascii="Arial Nova" w:hAnsi="Arial Nova"/>
          <w:color w:val="auto"/>
          <w:spacing w:val="-2"/>
          <w:sz w:val="24"/>
          <w:szCs w:val="24"/>
          <w:lang w:bidi="it-IT"/>
        </w:rPr>
        <w:t>o</w:t>
      </w:r>
      <w:r w:rsidR="00976ADC" w:rsidRPr="000D3225">
        <w:rPr>
          <w:rFonts w:ascii="Arial Nova" w:hAnsi="Arial Nova"/>
          <w:color w:val="auto"/>
          <w:spacing w:val="-2"/>
          <w:sz w:val="24"/>
          <w:szCs w:val="24"/>
          <w:lang w:bidi="it-IT"/>
        </w:rPr>
        <w:t xml:space="preserve"> pass</w:t>
      </w:r>
      <w:r w:rsidR="0046623E" w:rsidRPr="000D3225">
        <w:rPr>
          <w:rFonts w:ascii="Arial Nova" w:hAnsi="Arial Nova"/>
          <w:color w:val="auto"/>
          <w:spacing w:val="-2"/>
          <w:sz w:val="24"/>
          <w:szCs w:val="24"/>
          <w:lang w:bidi="it-IT"/>
        </w:rPr>
        <w:t xml:space="preserve">o, </w:t>
      </w:r>
      <w:r w:rsidR="00976ADC" w:rsidRPr="000D3225">
        <w:rPr>
          <w:rFonts w:ascii="Arial Nova" w:hAnsi="Arial Nova"/>
          <w:color w:val="auto"/>
          <w:spacing w:val="-2"/>
          <w:sz w:val="24"/>
          <w:szCs w:val="24"/>
          <w:lang w:bidi="it-IT"/>
        </w:rPr>
        <w:t>ma va compiut</w:t>
      </w:r>
      <w:r w:rsidR="0046623E" w:rsidRPr="000D3225">
        <w:rPr>
          <w:rFonts w:ascii="Arial Nova" w:hAnsi="Arial Nova"/>
          <w:color w:val="auto"/>
          <w:spacing w:val="-2"/>
          <w:sz w:val="24"/>
          <w:szCs w:val="24"/>
          <w:lang w:bidi="it-IT"/>
        </w:rPr>
        <w:t>o</w:t>
      </w:r>
      <w:r w:rsidR="00976ADC" w:rsidRPr="000D3225">
        <w:rPr>
          <w:rFonts w:ascii="Arial Nova" w:hAnsi="Arial Nova"/>
          <w:color w:val="auto"/>
          <w:spacing w:val="-2"/>
          <w:sz w:val="24"/>
          <w:szCs w:val="24"/>
          <w:lang w:bidi="it-IT"/>
        </w:rPr>
        <w:t xml:space="preserve"> subito, non quando il</w:t>
      </w:r>
      <w:r w:rsidR="005608AA" w:rsidRPr="000D3225">
        <w:rPr>
          <w:rFonts w:ascii="Arial Nova" w:hAnsi="Arial Nova"/>
          <w:color w:val="auto"/>
          <w:spacing w:val="-2"/>
          <w:sz w:val="24"/>
          <w:szCs w:val="24"/>
          <w:lang w:bidi="it-IT"/>
        </w:rPr>
        <w:t xml:space="preserve"> </w:t>
      </w:r>
      <w:r w:rsidR="00976ADC" w:rsidRPr="000D3225">
        <w:rPr>
          <w:rFonts w:ascii="Arial Nova" w:hAnsi="Arial Nova"/>
          <w:color w:val="auto"/>
          <w:spacing w:val="-2"/>
          <w:sz w:val="24"/>
          <w:szCs w:val="24"/>
          <w:lang w:bidi="it-IT"/>
        </w:rPr>
        <w:t>prezioso vasetto sarà finito.</w:t>
      </w:r>
    </w:p>
    <w:p w14:paraId="0E33AA0E" w14:textId="77777777" w:rsidR="0031246A" w:rsidRDefault="00A84F0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L</w:t>
      </w:r>
      <w:r w:rsidR="00976ADC" w:rsidRPr="000D3225">
        <w:rPr>
          <w:rFonts w:ascii="Arial Nova" w:hAnsi="Arial Nova"/>
          <w:color w:val="auto"/>
          <w:spacing w:val="-2"/>
          <w:sz w:val="24"/>
          <w:szCs w:val="24"/>
          <w:lang w:bidi="it-IT"/>
        </w:rPr>
        <w:t>e cose</w:t>
      </w:r>
      <w:r w:rsidRPr="000D3225">
        <w:rPr>
          <w:rFonts w:ascii="Arial Nova" w:hAnsi="Arial Nova"/>
          <w:color w:val="auto"/>
          <w:spacing w:val="-2"/>
          <w:sz w:val="24"/>
          <w:szCs w:val="24"/>
          <w:lang w:bidi="it-IT"/>
        </w:rPr>
        <w:t xml:space="preserve"> cambiano, le abitudini si cambiano.</w:t>
      </w:r>
    </w:p>
    <w:p w14:paraId="717447C2" w14:textId="6F0FA4AA" w:rsidR="00976ADC" w:rsidRPr="000D3225" w:rsidRDefault="00A84F0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Per me </w:t>
      </w:r>
      <w:r w:rsidR="00976ADC" w:rsidRPr="000D3225">
        <w:rPr>
          <w:rFonts w:ascii="Arial Nova" w:hAnsi="Arial Nova"/>
          <w:color w:val="auto"/>
          <w:spacing w:val="-2"/>
          <w:sz w:val="24"/>
          <w:szCs w:val="24"/>
          <w:lang w:bidi="it-IT"/>
        </w:rPr>
        <w:t>sono davvero cambiate</w:t>
      </w:r>
      <w:r w:rsidRPr="000D3225">
        <w:rPr>
          <w:rFonts w:ascii="Arial Nova" w:hAnsi="Arial Nova"/>
          <w:color w:val="auto"/>
          <w:spacing w:val="-2"/>
          <w:sz w:val="24"/>
          <w:szCs w:val="24"/>
          <w:lang w:bidi="it-IT"/>
        </w:rPr>
        <w:t xml:space="preserve">. Pensa che io </w:t>
      </w:r>
      <w:r w:rsidR="00976ADC" w:rsidRPr="000D3225">
        <w:rPr>
          <w:rFonts w:ascii="Arial Nova" w:hAnsi="Arial Nova"/>
          <w:color w:val="auto"/>
          <w:spacing w:val="-2"/>
          <w:sz w:val="24"/>
          <w:szCs w:val="24"/>
          <w:lang w:bidi="it-IT"/>
        </w:rPr>
        <w:t xml:space="preserve">posso avere tre vasetti </w:t>
      </w:r>
      <w:r w:rsidRPr="000D3225">
        <w:rPr>
          <w:rFonts w:ascii="Arial Nova" w:hAnsi="Arial Nova"/>
          <w:color w:val="auto"/>
          <w:spacing w:val="-2"/>
          <w:sz w:val="24"/>
          <w:szCs w:val="24"/>
          <w:lang w:bidi="it-IT"/>
        </w:rPr>
        <w:t xml:space="preserve">del prezioso cioccolato </w:t>
      </w:r>
      <w:r w:rsidR="00976ADC" w:rsidRPr="000D3225">
        <w:rPr>
          <w:rFonts w:ascii="Arial Nova" w:hAnsi="Arial Nova"/>
          <w:color w:val="auto"/>
          <w:spacing w:val="-2"/>
          <w:sz w:val="24"/>
          <w:szCs w:val="24"/>
          <w:lang w:bidi="it-IT"/>
        </w:rPr>
        <w:t xml:space="preserve">in casa </w:t>
      </w:r>
      <w:r w:rsidR="00125F60" w:rsidRPr="000D3225">
        <w:rPr>
          <w:rFonts w:ascii="Arial Nova" w:hAnsi="Arial Nova"/>
          <w:color w:val="auto"/>
          <w:spacing w:val="-2"/>
          <w:sz w:val="24"/>
          <w:szCs w:val="24"/>
          <w:lang w:bidi="it-IT"/>
        </w:rPr>
        <w:t xml:space="preserve">o </w:t>
      </w:r>
      <w:r w:rsidR="00976ADC" w:rsidRPr="000D3225">
        <w:rPr>
          <w:rFonts w:ascii="Arial Nova" w:hAnsi="Arial Nova"/>
          <w:color w:val="auto"/>
          <w:spacing w:val="-2"/>
          <w:sz w:val="24"/>
          <w:szCs w:val="24"/>
          <w:lang w:bidi="it-IT"/>
        </w:rPr>
        <w:t>preparare il panino a mio figlio e non essere indotta nella tentazione di leccare il cucchiaino.</w:t>
      </w:r>
    </w:p>
    <w:p w14:paraId="282A035E" w14:textId="2F0F455D" w:rsidR="00125F60" w:rsidRPr="000D3225" w:rsidRDefault="00976AD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Ma non ci si arriva </w:t>
      </w:r>
      <w:r w:rsidR="002F2B72" w:rsidRPr="000D3225">
        <w:rPr>
          <w:rFonts w:ascii="Arial Nova" w:hAnsi="Arial Nova"/>
          <w:color w:val="auto"/>
          <w:spacing w:val="-2"/>
          <w:sz w:val="24"/>
          <w:szCs w:val="24"/>
          <w:lang w:bidi="it-IT"/>
        </w:rPr>
        <w:t xml:space="preserve">oggi, nemmeno </w:t>
      </w:r>
      <w:r w:rsidRPr="000D3225">
        <w:rPr>
          <w:rFonts w:ascii="Arial Nova" w:hAnsi="Arial Nova"/>
          <w:color w:val="auto"/>
          <w:spacing w:val="-2"/>
          <w:sz w:val="24"/>
          <w:szCs w:val="24"/>
          <w:lang w:bidi="it-IT"/>
        </w:rPr>
        <w:t>domani.</w:t>
      </w:r>
    </w:p>
    <w:p w14:paraId="5BDCE6B1" w14:textId="77777777" w:rsidR="00A84F0C" w:rsidRPr="000D3225" w:rsidRDefault="00976AD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Ci vuole un primo passo che porta a passi successivi</w:t>
      </w:r>
      <w:r w:rsidR="00125F60"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che diventano nuove abitudini e cancellano le cattive vecchie abitudini.</w:t>
      </w:r>
      <w:r w:rsidR="00A84F0C" w:rsidRPr="000D3225">
        <w:rPr>
          <w:rFonts w:ascii="Arial Nova" w:hAnsi="Arial Nova"/>
          <w:color w:val="auto"/>
          <w:spacing w:val="-2"/>
          <w:sz w:val="24"/>
          <w:szCs w:val="24"/>
          <w:lang w:bidi="it-IT"/>
        </w:rPr>
        <w:t xml:space="preserve"> </w:t>
      </w:r>
    </w:p>
    <w:p w14:paraId="7F23C660" w14:textId="41AE6EC9" w:rsidR="00976ADC" w:rsidRPr="000D3225" w:rsidRDefault="00A84F0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 sempre.</w:t>
      </w:r>
    </w:p>
    <w:p w14:paraId="2DF08902" w14:textId="2E3A58A9" w:rsidR="00976ADC" w:rsidRPr="000D3225" w:rsidRDefault="00976AD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Quello del rapporto col cibo è solo uno dei tanti esempi.</w:t>
      </w:r>
    </w:p>
    <w:p w14:paraId="1F737705" w14:textId="77777777" w:rsidR="002F2B72" w:rsidRPr="000D3225" w:rsidRDefault="002F2B72" w:rsidP="008707DD">
      <w:pPr>
        <w:pStyle w:val="Informazionidicontatto"/>
        <w:spacing w:line="240" w:lineRule="auto"/>
        <w:jc w:val="both"/>
        <w:rPr>
          <w:rFonts w:ascii="Arial Nova" w:hAnsi="Arial Nova"/>
          <w:color w:val="auto"/>
          <w:spacing w:val="-2"/>
          <w:sz w:val="24"/>
          <w:szCs w:val="24"/>
          <w:lang w:bidi="it-IT"/>
        </w:rPr>
      </w:pPr>
    </w:p>
    <w:p w14:paraId="37A72C45" w14:textId="27F2DDCF" w:rsidR="002F2B72" w:rsidRPr="000D3225" w:rsidRDefault="00A84F0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Eccone un altro, a</w:t>
      </w:r>
      <w:r w:rsidR="00976ADC" w:rsidRPr="000D3225">
        <w:rPr>
          <w:rFonts w:ascii="Arial Nova" w:hAnsi="Arial Nova"/>
          <w:color w:val="auto"/>
          <w:spacing w:val="-2"/>
          <w:sz w:val="24"/>
          <w:szCs w:val="24"/>
          <w:lang w:bidi="it-IT"/>
        </w:rPr>
        <w:t>cquistare la tessera della palestra ci mette in pace con la coscienza. Probabilmente se non s</w:t>
      </w:r>
      <w:r w:rsidR="00125F60" w:rsidRPr="000D3225">
        <w:rPr>
          <w:rFonts w:ascii="Arial Nova" w:hAnsi="Arial Nova"/>
          <w:color w:val="auto"/>
          <w:spacing w:val="-2"/>
          <w:sz w:val="24"/>
          <w:szCs w:val="24"/>
          <w:lang w:bidi="it-IT"/>
        </w:rPr>
        <w:t>ei</w:t>
      </w:r>
      <w:r w:rsidR="00976ADC" w:rsidRPr="000D3225">
        <w:rPr>
          <w:rFonts w:ascii="Arial Nova" w:hAnsi="Arial Nova"/>
          <w:color w:val="auto"/>
          <w:spacing w:val="-2"/>
          <w:sz w:val="24"/>
          <w:szCs w:val="24"/>
          <w:lang w:bidi="it-IT"/>
        </w:rPr>
        <w:t xml:space="preserve"> tip</w:t>
      </w:r>
      <w:r w:rsidR="00125F60" w:rsidRPr="000D3225">
        <w:rPr>
          <w:rFonts w:ascii="Arial Nova" w:hAnsi="Arial Nova"/>
          <w:color w:val="auto"/>
          <w:spacing w:val="-2"/>
          <w:sz w:val="24"/>
          <w:szCs w:val="24"/>
          <w:lang w:bidi="it-IT"/>
        </w:rPr>
        <w:t>o</w:t>
      </w:r>
      <w:r w:rsidR="00976ADC" w:rsidRPr="000D3225">
        <w:rPr>
          <w:rFonts w:ascii="Arial Nova" w:hAnsi="Arial Nova"/>
          <w:color w:val="auto"/>
          <w:spacing w:val="-2"/>
          <w:sz w:val="24"/>
          <w:szCs w:val="24"/>
          <w:lang w:bidi="it-IT"/>
        </w:rPr>
        <w:t xml:space="preserve"> da palestra</w:t>
      </w:r>
      <w:r w:rsidR="0031246A">
        <w:rPr>
          <w:rFonts w:ascii="Arial Nova" w:hAnsi="Arial Nova"/>
          <w:color w:val="auto"/>
          <w:spacing w:val="-2"/>
          <w:sz w:val="24"/>
          <w:szCs w:val="24"/>
          <w:lang w:bidi="it-IT"/>
        </w:rPr>
        <w:t>,</w:t>
      </w:r>
      <w:r w:rsidR="00976ADC" w:rsidRPr="000D3225">
        <w:rPr>
          <w:rFonts w:ascii="Arial Nova" w:hAnsi="Arial Nova"/>
          <w:color w:val="auto"/>
          <w:spacing w:val="-2"/>
          <w:sz w:val="24"/>
          <w:szCs w:val="24"/>
          <w:lang w:bidi="it-IT"/>
        </w:rPr>
        <w:t xml:space="preserve"> come me, in palestra non ci metter</w:t>
      </w:r>
      <w:r w:rsidR="00125F60" w:rsidRPr="000D3225">
        <w:rPr>
          <w:rFonts w:ascii="Arial Nova" w:hAnsi="Arial Nova"/>
          <w:color w:val="auto"/>
          <w:spacing w:val="-2"/>
          <w:sz w:val="24"/>
          <w:szCs w:val="24"/>
          <w:lang w:bidi="it-IT"/>
        </w:rPr>
        <w:t>ai qua</w:t>
      </w:r>
      <w:r w:rsidR="002F2B72" w:rsidRPr="000D3225">
        <w:rPr>
          <w:rFonts w:ascii="Arial Nova" w:hAnsi="Arial Nova"/>
          <w:color w:val="auto"/>
          <w:spacing w:val="-2"/>
          <w:sz w:val="24"/>
          <w:szCs w:val="24"/>
          <w:lang w:bidi="it-IT"/>
        </w:rPr>
        <w:t>si</w:t>
      </w:r>
      <w:r w:rsidR="00976ADC" w:rsidRPr="000D3225">
        <w:rPr>
          <w:rFonts w:ascii="Arial Nova" w:hAnsi="Arial Nova"/>
          <w:color w:val="auto"/>
          <w:spacing w:val="-2"/>
          <w:sz w:val="24"/>
          <w:szCs w:val="24"/>
          <w:lang w:bidi="it-IT"/>
        </w:rPr>
        <w:t xml:space="preserve"> mai piede…però potr</w:t>
      </w:r>
      <w:r w:rsidR="00125F60" w:rsidRPr="000D3225">
        <w:rPr>
          <w:rFonts w:ascii="Arial Nova" w:hAnsi="Arial Nova"/>
          <w:color w:val="auto"/>
          <w:spacing w:val="-2"/>
          <w:sz w:val="24"/>
          <w:szCs w:val="24"/>
          <w:lang w:bidi="it-IT"/>
        </w:rPr>
        <w:t xml:space="preserve">ai </w:t>
      </w:r>
      <w:r w:rsidR="00976ADC" w:rsidRPr="000D3225">
        <w:rPr>
          <w:rFonts w:ascii="Arial Nova" w:hAnsi="Arial Nova"/>
          <w:color w:val="auto"/>
          <w:spacing w:val="-2"/>
          <w:sz w:val="24"/>
          <w:szCs w:val="24"/>
          <w:lang w:bidi="it-IT"/>
        </w:rPr>
        <w:t xml:space="preserve">dire che ne </w:t>
      </w:r>
      <w:r w:rsidR="00125F60" w:rsidRPr="000D3225">
        <w:rPr>
          <w:rFonts w:ascii="Arial Nova" w:hAnsi="Arial Nova"/>
          <w:color w:val="auto"/>
          <w:spacing w:val="-2"/>
          <w:sz w:val="24"/>
          <w:szCs w:val="24"/>
          <w:lang w:bidi="it-IT"/>
        </w:rPr>
        <w:t>hai</w:t>
      </w:r>
      <w:r w:rsidR="00976ADC" w:rsidRPr="000D3225">
        <w:rPr>
          <w:rFonts w:ascii="Arial Nova" w:hAnsi="Arial Nova"/>
          <w:color w:val="auto"/>
          <w:spacing w:val="-2"/>
          <w:sz w:val="24"/>
          <w:szCs w:val="24"/>
          <w:lang w:bidi="it-IT"/>
        </w:rPr>
        <w:t xml:space="preserve"> tutta l’intenzione </w:t>
      </w:r>
      <w:r w:rsidR="00E257A8" w:rsidRPr="000D3225">
        <w:rPr>
          <w:rFonts w:ascii="Arial Nova" w:hAnsi="Arial Nova"/>
          <w:color w:val="auto"/>
          <w:spacing w:val="-2"/>
          <w:sz w:val="24"/>
          <w:szCs w:val="24"/>
          <w:lang w:bidi="it-IT"/>
        </w:rPr>
        <w:t>…</w:t>
      </w:r>
      <w:r w:rsidR="00125F60" w:rsidRPr="000D3225">
        <w:rPr>
          <w:rFonts w:ascii="Arial Nova" w:hAnsi="Arial Nova"/>
          <w:color w:val="auto"/>
          <w:spacing w:val="-2"/>
          <w:sz w:val="24"/>
          <w:szCs w:val="24"/>
          <w:lang w:bidi="it-IT"/>
        </w:rPr>
        <w:t xml:space="preserve"> </w:t>
      </w:r>
      <w:r w:rsidR="0031246A">
        <w:rPr>
          <w:rFonts w:ascii="Arial Nova" w:hAnsi="Arial Nova"/>
          <w:color w:val="auto"/>
          <w:spacing w:val="-2"/>
          <w:sz w:val="24"/>
          <w:szCs w:val="24"/>
          <w:lang w:bidi="it-IT"/>
        </w:rPr>
        <w:t>mostra la tua bella tessera!</w:t>
      </w:r>
    </w:p>
    <w:p w14:paraId="3AD29F7D" w14:textId="57715BD5" w:rsidR="00976ADC" w:rsidRPr="000D3225" w:rsidRDefault="002F2B7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 te la mossa</w:t>
      </w:r>
      <w:r w:rsidR="009B1CD1"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w:t>
      </w:r>
      <w:r w:rsidR="0031246A">
        <w:rPr>
          <w:rFonts w:ascii="Arial Nova" w:hAnsi="Arial Nova"/>
          <w:color w:val="auto"/>
          <w:spacing w:val="-2"/>
          <w:sz w:val="24"/>
          <w:szCs w:val="24"/>
          <w:lang w:bidi="it-IT"/>
        </w:rPr>
        <w:t>S</w:t>
      </w:r>
      <w:r w:rsidR="00125F60" w:rsidRPr="000D3225">
        <w:rPr>
          <w:rFonts w:ascii="Arial Nova" w:hAnsi="Arial Nova"/>
          <w:color w:val="auto"/>
          <w:spacing w:val="-2"/>
          <w:sz w:val="24"/>
          <w:szCs w:val="24"/>
          <w:lang w:bidi="it-IT"/>
        </w:rPr>
        <w:t>ta</w:t>
      </w:r>
      <w:r w:rsidRPr="000D3225">
        <w:rPr>
          <w:rFonts w:ascii="Arial Nova" w:hAnsi="Arial Nova"/>
          <w:color w:val="auto"/>
          <w:spacing w:val="-2"/>
          <w:sz w:val="24"/>
          <w:szCs w:val="24"/>
          <w:lang w:bidi="it-IT"/>
        </w:rPr>
        <w:t xml:space="preserve"> sempre</w:t>
      </w:r>
      <w:r w:rsidR="00125F60" w:rsidRPr="000D3225">
        <w:rPr>
          <w:rFonts w:ascii="Arial Nova" w:hAnsi="Arial Nova"/>
          <w:color w:val="auto"/>
          <w:spacing w:val="-2"/>
          <w:sz w:val="24"/>
          <w:szCs w:val="24"/>
          <w:lang w:bidi="it-IT"/>
        </w:rPr>
        <w:t xml:space="preserve"> comunque a te </w:t>
      </w:r>
      <w:r w:rsidRPr="000D3225">
        <w:rPr>
          <w:rFonts w:ascii="Arial Nova" w:hAnsi="Arial Nova"/>
          <w:color w:val="auto"/>
          <w:spacing w:val="-2"/>
          <w:sz w:val="24"/>
          <w:szCs w:val="24"/>
          <w:lang w:bidi="it-IT"/>
        </w:rPr>
        <w:t>trasformare la tua intenzione in</w:t>
      </w:r>
      <w:r w:rsidR="00125F60" w:rsidRPr="000D3225">
        <w:rPr>
          <w:rFonts w:ascii="Arial Nova" w:hAnsi="Arial Nova"/>
          <w:color w:val="auto"/>
          <w:spacing w:val="-2"/>
          <w:sz w:val="24"/>
          <w:szCs w:val="24"/>
          <w:lang w:bidi="it-IT"/>
        </w:rPr>
        <w:t xml:space="preserve"> obiettivo</w:t>
      </w:r>
      <w:r w:rsidR="0031246A">
        <w:rPr>
          <w:rFonts w:ascii="Arial Nova" w:hAnsi="Arial Nova"/>
          <w:color w:val="auto"/>
          <w:spacing w:val="-2"/>
          <w:sz w:val="24"/>
          <w:szCs w:val="24"/>
          <w:lang w:bidi="it-IT"/>
        </w:rPr>
        <w:t>.</w:t>
      </w:r>
    </w:p>
    <w:p w14:paraId="5C983C15" w14:textId="77777777" w:rsidR="0031246A" w:rsidRDefault="0031246A" w:rsidP="008707DD">
      <w:pPr>
        <w:pStyle w:val="Informazionidicontatto"/>
        <w:spacing w:line="240" w:lineRule="auto"/>
        <w:jc w:val="both"/>
        <w:rPr>
          <w:rFonts w:ascii="Arial Nova" w:hAnsi="Arial Nova"/>
          <w:color w:val="auto"/>
          <w:spacing w:val="-2"/>
          <w:sz w:val="24"/>
          <w:szCs w:val="24"/>
          <w:lang w:bidi="it-IT"/>
        </w:rPr>
      </w:pPr>
    </w:p>
    <w:p w14:paraId="0A008EFA" w14:textId="32DCD305" w:rsidR="002F2B72" w:rsidRPr="000D3225" w:rsidRDefault="002F2B7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Guardiamo le </w:t>
      </w:r>
      <w:r w:rsidR="00125F60" w:rsidRPr="000D3225">
        <w:rPr>
          <w:rFonts w:ascii="Arial Nova" w:hAnsi="Arial Nova"/>
          <w:color w:val="auto"/>
          <w:spacing w:val="-2"/>
          <w:sz w:val="24"/>
          <w:szCs w:val="24"/>
          <w:lang w:bidi="it-IT"/>
        </w:rPr>
        <w:t>statistiche</w:t>
      </w:r>
      <w:r w:rsidRPr="000D3225">
        <w:rPr>
          <w:rFonts w:ascii="Arial Nova" w:hAnsi="Arial Nova"/>
          <w:color w:val="auto"/>
          <w:spacing w:val="-2"/>
          <w:sz w:val="24"/>
          <w:szCs w:val="24"/>
          <w:lang w:bidi="it-IT"/>
        </w:rPr>
        <w:t>.</w:t>
      </w:r>
    </w:p>
    <w:p w14:paraId="0B3944CC" w14:textId="238558C6" w:rsidR="00631762" w:rsidRPr="000D3225" w:rsidRDefault="002F2B7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w:t>
      </w:r>
      <w:r w:rsidR="00AD1A53" w:rsidRPr="000D3225">
        <w:rPr>
          <w:rFonts w:ascii="Arial Nova" w:hAnsi="Arial Nova"/>
          <w:color w:val="auto"/>
          <w:spacing w:val="-2"/>
          <w:sz w:val="24"/>
          <w:szCs w:val="24"/>
          <w:lang w:bidi="it-IT"/>
        </w:rPr>
        <w:t>o s</w:t>
      </w:r>
      <w:r w:rsidR="00125F60" w:rsidRPr="000D3225">
        <w:rPr>
          <w:rFonts w:ascii="Arial Nova" w:hAnsi="Arial Nova"/>
          <w:color w:val="auto"/>
          <w:spacing w:val="-2"/>
          <w:sz w:val="24"/>
          <w:szCs w:val="24"/>
          <w:lang w:bidi="it-IT"/>
        </w:rPr>
        <w:t xml:space="preserve">ai che è dimostrato che </w:t>
      </w:r>
      <w:r w:rsidR="00AD1A53" w:rsidRPr="000D3225">
        <w:rPr>
          <w:rFonts w:ascii="Arial Nova" w:hAnsi="Arial Nova"/>
          <w:color w:val="auto"/>
          <w:spacing w:val="-2"/>
          <w:sz w:val="24"/>
          <w:szCs w:val="24"/>
          <w:lang w:bidi="it-IT"/>
        </w:rPr>
        <w:t>l’80% delle persone rinuncia ai propri obiettivi già dopo 7 giorni</w:t>
      </w:r>
      <w:r w:rsidR="00125F60" w:rsidRPr="000D3225">
        <w:rPr>
          <w:rFonts w:ascii="Arial Nova" w:hAnsi="Arial Nova"/>
          <w:color w:val="auto"/>
          <w:spacing w:val="-2"/>
          <w:sz w:val="24"/>
          <w:szCs w:val="24"/>
          <w:lang w:bidi="it-IT"/>
        </w:rPr>
        <w:t>?</w:t>
      </w:r>
    </w:p>
    <w:p w14:paraId="331AC8B7" w14:textId="0FEF97C0" w:rsidR="00976ADC" w:rsidRPr="000D3225" w:rsidRDefault="00E257A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Proprio tra </w:t>
      </w:r>
      <w:r w:rsidR="00125F60" w:rsidRPr="000D3225">
        <w:rPr>
          <w:rFonts w:ascii="Arial Nova" w:hAnsi="Arial Nova"/>
          <w:color w:val="auto"/>
          <w:spacing w:val="-2"/>
          <w:sz w:val="24"/>
          <w:szCs w:val="24"/>
          <w:lang w:bidi="it-IT"/>
        </w:rPr>
        <w:t xml:space="preserve">gli obiettivi </w:t>
      </w:r>
      <w:r w:rsidRPr="000D3225">
        <w:rPr>
          <w:rFonts w:ascii="Arial Nova" w:hAnsi="Arial Nova"/>
          <w:color w:val="auto"/>
          <w:spacing w:val="-2"/>
          <w:sz w:val="24"/>
          <w:szCs w:val="24"/>
          <w:lang w:bidi="it-IT"/>
        </w:rPr>
        <w:t>più disattesi</w:t>
      </w:r>
      <w:r w:rsidR="00125F60" w:rsidRPr="000D3225">
        <w:rPr>
          <w:rFonts w:ascii="Arial Nova" w:hAnsi="Arial Nova"/>
          <w:color w:val="auto"/>
          <w:spacing w:val="-2"/>
          <w:sz w:val="24"/>
          <w:szCs w:val="24"/>
          <w:lang w:bidi="it-IT"/>
        </w:rPr>
        <w:t xml:space="preserve"> guarda caso</w:t>
      </w:r>
      <w:r w:rsidRPr="000D3225">
        <w:rPr>
          <w:rFonts w:ascii="Arial Nova" w:hAnsi="Arial Nova"/>
          <w:color w:val="auto"/>
          <w:spacing w:val="-2"/>
          <w:sz w:val="24"/>
          <w:szCs w:val="24"/>
          <w:lang w:bidi="it-IT"/>
        </w:rPr>
        <w:t xml:space="preserve"> c’è il mettersi a dieta, </w:t>
      </w:r>
      <w:r w:rsidR="00CE14D1" w:rsidRPr="000D3225">
        <w:rPr>
          <w:rFonts w:ascii="Arial Nova" w:hAnsi="Arial Nova"/>
          <w:color w:val="auto"/>
          <w:spacing w:val="-2"/>
          <w:sz w:val="24"/>
          <w:szCs w:val="24"/>
          <w:lang w:bidi="it-IT"/>
        </w:rPr>
        <w:t>oppure l’</w:t>
      </w:r>
      <w:r w:rsidRPr="000D3225">
        <w:rPr>
          <w:rFonts w:ascii="Arial Nova" w:hAnsi="Arial Nova"/>
          <w:color w:val="auto"/>
          <w:spacing w:val="-2"/>
          <w:sz w:val="24"/>
          <w:szCs w:val="24"/>
          <w:lang w:bidi="it-IT"/>
        </w:rPr>
        <w:t xml:space="preserve">andare in palestra, </w:t>
      </w:r>
      <w:r w:rsidR="00CE14D1" w:rsidRPr="000D3225">
        <w:rPr>
          <w:rFonts w:ascii="Arial Nova" w:hAnsi="Arial Nova"/>
          <w:color w:val="auto"/>
          <w:spacing w:val="-2"/>
          <w:sz w:val="24"/>
          <w:szCs w:val="24"/>
          <w:lang w:bidi="it-IT"/>
        </w:rPr>
        <w:t>o ancora il fatto di riuscire a no</w:t>
      </w:r>
      <w:r w:rsidRPr="000D3225">
        <w:rPr>
          <w:rFonts w:ascii="Arial Nova" w:hAnsi="Arial Nova"/>
          <w:color w:val="auto"/>
          <w:spacing w:val="-2"/>
          <w:sz w:val="24"/>
          <w:szCs w:val="24"/>
          <w:lang w:bidi="it-IT"/>
        </w:rPr>
        <w:t>n rimandare più</w:t>
      </w:r>
      <w:r w:rsidR="00A84F0C" w:rsidRPr="000D3225">
        <w:rPr>
          <w:rFonts w:ascii="Arial Nova" w:hAnsi="Arial Nova"/>
          <w:color w:val="auto"/>
          <w:spacing w:val="-2"/>
          <w:sz w:val="24"/>
          <w:szCs w:val="24"/>
          <w:lang w:bidi="it-IT"/>
        </w:rPr>
        <w:t>…</w:t>
      </w:r>
    </w:p>
    <w:p w14:paraId="78160F74" w14:textId="77777777" w:rsidR="007528D9" w:rsidRPr="000D3225" w:rsidRDefault="007528D9" w:rsidP="008707DD">
      <w:pPr>
        <w:pStyle w:val="Informazionidicontatto"/>
        <w:spacing w:line="240" w:lineRule="auto"/>
        <w:jc w:val="both"/>
        <w:rPr>
          <w:rFonts w:ascii="Arial Nova" w:hAnsi="Arial Nova"/>
          <w:color w:val="auto"/>
          <w:spacing w:val="-2"/>
          <w:sz w:val="24"/>
          <w:szCs w:val="24"/>
          <w:lang w:bidi="it-IT"/>
        </w:rPr>
      </w:pPr>
    </w:p>
    <w:p w14:paraId="2E13C826" w14:textId="36D15FEE" w:rsidR="00CE14D1" w:rsidRPr="000D3225" w:rsidRDefault="00976AD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Fa</w:t>
      </w:r>
      <w:r w:rsidR="00125F60" w:rsidRPr="000D3225">
        <w:rPr>
          <w:rFonts w:ascii="Arial Nova" w:hAnsi="Arial Nova"/>
          <w:color w:val="auto"/>
          <w:spacing w:val="-2"/>
          <w:sz w:val="24"/>
          <w:szCs w:val="24"/>
          <w:lang w:bidi="it-IT"/>
        </w:rPr>
        <w:t>i</w:t>
      </w:r>
      <w:r w:rsidRPr="000D3225">
        <w:rPr>
          <w:rFonts w:ascii="Arial Nova" w:hAnsi="Arial Nova"/>
          <w:color w:val="auto"/>
          <w:spacing w:val="-2"/>
          <w:sz w:val="24"/>
          <w:szCs w:val="24"/>
          <w:lang w:bidi="it-IT"/>
        </w:rPr>
        <w:t xml:space="preserve"> elenchi me</w:t>
      </w:r>
      <w:r w:rsidR="00E257A8" w:rsidRPr="000D3225">
        <w:rPr>
          <w:rFonts w:ascii="Arial Nova" w:hAnsi="Arial Nova"/>
          <w:color w:val="auto"/>
          <w:spacing w:val="-2"/>
          <w:sz w:val="24"/>
          <w:szCs w:val="24"/>
          <w:lang w:bidi="it-IT"/>
        </w:rPr>
        <w:t xml:space="preserve">ravigliosi, li incornici </w:t>
      </w:r>
      <w:r w:rsidR="002F2B72" w:rsidRPr="000D3225">
        <w:rPr>
          <w:rFonts w:ascii="Arial Nova" w:hAnsi="Arial Nova"/>
          <w:color w:val="auto"/>
          <w:spacing w:val="-2"/>
          <w:sz w:val="24"/>
          <w:szCs w:val="24"/>
          <w:lang w:bidi="it-IT"/>
        </w:rPr>
        <w:t xml:space="preserve">e ci </w:t>
      </w:r>
      <w:r w:rsidR="00E257A8" w:rsidRPr="000D3225">
        <w:rPr>
          <w:rFonts w:ascii="Arial Nova" w:hAnsi="Arial Nova"/>
          <w:color w:val="auto"/>
          <w:spacing w:val="-2"/>
          <w:sz w:val="24"/>
          <w:szCs w:val="24"/>
          <w:lang w:bidi="it-IT"/>
        </w:rPr>
        <w:t>mett</w:t>
      </w:r>
      <w:r w:rsidR="00125F60" w:rsidRPr="000D3225">
        <w:rPr>
          <w:rFonts w:ascii="Arial Nova" w:hAnsi="Arial Nova"/>
          <w:color w:val="auto"/>
          <w:spacing w:val="-2"/>
          <w:sz w:val="24"/>
          <w:szCs w:val="24"/>
          <w:lang w:bidi="it-IT"/>
        </w:rPr>
        <w:t>i</w:t>
      </w:r>
      <w:r w:rsidR="00E257A8" w:rsidRPr="000D3225">
        <w:rPr>
          <w:rFonts w:ascii="Arial Nova" w:hAnsi="Arial Nova"/>
          <w:color w:val="auto"/>
          <w:spacing w:val="-2"/>
          <w:sz w:val="24"/>
          <w:szCs w:val="24"/>
          <w:lang w:bidi="it-IT"/>
        </w:rPr>
        <w:t xml:space="preserve"> </w:t>
      </w:r>
      <w:r w:rsidR="002F2B72" w:rsidRPr="000D3225">
        <w:rPr>
          <w:rFonts w:ascii="Arial Nova" w:hAnsi="Arial Nova"/>
          <w:color w:val="auto"/>
          <w:spacing w:val="-2"/>
          <w:sz w:val="24"/>
          <w:szCs w:val="24"/>
          <w:lang w:bidi="it-IT"/>
        </w:rPr>
        <w:t>sopra</w:t>
      </w:r>
      <w:r w:rsidR="00E257A8" w:rsidRPr="000D3225">
        <w:rPr>
          <w:rFonts w:ascii="Arial Nova" w:hAnsi="Arial Nova"/>
          <w:color w:val="auto"/>
          <w:spacing w:val="-2"/>
          <w:sz w:val="24"/>
          <w:szCs w:val="24"/>
          <w:lang w:bidi="it-IT"/>
        </w:rPr>
        <w:t xml:space="preserve"> glitter </w:t>
      </w:r>
      <w:r w:rsidR="002F2B72" w:rsidRPr="000D3225">
        <w:rPr>
          <w:rFonts w:ascii="Arial Nova" w:hAnsi="Arial Nova"/>
          <w:color w:val="auto"/>
          <w:spacing w:val="-2"/>
          <w:sz w:val="24"/>
          <w:szCs w:val="24"/>
          <w:lang w:bidi="it-IT"/>
        </w:rPr>
        <w:t>e fiocchi</w:t>
      </w:r>
      <w:r w:rsidR="00CE14D1" w:rsidRPr="000D3225">
        <w:rPr>
          <w:rFonts w:ascii="Arial Nova" w:hAnsi="Arial Nova"/>
          <w:color w:val="auto"/>
          <w:spacing w:val="-2"/>
          <w:sz w:val="24"/>
          <w:szCs w:val="24"/>
          <w:lang w:bidi="it-IT"/>
        </w:rPr>
        <w:t>…</w:t>
      </w:r>
      <w:r w:rsidR="005608AA" w:rsidRPr="000D3225">
        <w:rPr>
          <w:rFonts w:ascii="Arial Nova" w:hAnsi="Arial Nova"/>
          <w:color w:val="auto"/>
          <w:spacing w:val="-2"/>
          <w:sz w:val="24"/>
          <w:szCs w:val="24"/>
          <w:lang w:bidi="it-IT"/>
        </w:rPr>
        <w:t xml:space="preserve"> </w:t>
      </w:r>
    </w:p>
    <w:p w14:paraId="11C7A636" w14:textId="31BA6F77" w:rsidR="00976ADC" w:rsidRPr="000D3225" w:rsidRDefault="00A84F0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w:t>
      </w:r>
      <w:r w:rsidR="00E257A8" w:rsidRPr="000D3225">
        <w:rPr>
          <w:rFonts w:ascii="Arial Nova" w:hAnsi="Arial Nova"/>
          <w:color w:val="auto"/>
          <w:spacing w:val="-2"/>
          <w:sz w:val="24"/>
          <w:szCs w:val="24"/>
          <w:lang w:bidi="it-IT"/>
        </w:rPr>
        <w:t xml:space="preserve"> poi?</w:t>
      </w:r>
    </w:p>
    <w:p w14:paraId="5F21CFC4" w14:textId="0656F1F2" w:rsidR="00CE14D1" w:rsidRPr="000D3225" w:rsidRDefault="00CE14D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Cosa succede?</w:t>
      </w:r>
    </w:p>
    <w:p w14:paraId="4D4EF803" w14:textId="77777777" w:rsidR="00C169FF" w:rsidRPr="000D3225" w:rsidRDefault="00CE14D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F</w:t>
      </w:r>
      <w:r w:rsidR="00E257A8" w:rsidRPr="000D3225">
        <w:rPr>
          <w:rFonts w:ascii="Arial Nova" w:hAnsi="Arial Nova"/>
          <w:color w:val="auto"/>
          <w:spacing w:val="-2"/>
          <w:sz w:val="24"/>
          <w:szCs w:val="24"/>
          <w:lang w:bidi="it-IT"/>
        </w:rPr>
        <w:t>orse non s</w:t>
      </w:r>
      <w:r w:rsidR="00125F60" w:rsidRPr="000D3225">
        <w:rPr>
          <w:rFonts w:ascii="Arial Nova" w:hAnsi="Arial Nova"/>
          <w:color w:val="auto"/>
          <w:spacing w:val="-2"/>
          <w:sz w:val="24"/>
          <w:szCs w:val="24"/>
          <w:lang w:bidi="it-IT"/>
        </w:rPr>
        <w:t>ei</w:t>
      </w:r>
      <w:r w:rsidR="00E257A8" w:rsidRPr="000D3225">
        <w:rPr>
          <w:rFonts w:ascii="Arial Nova" w:hAnsi="Arial Nova"/>
          <w:color w:val="auto"/>
          <w:spacing w:val="-2"/>
          <w:sz w:val="24"/>
          <w:szCs w:val="24"/>
          <w:lang w:bidi="it-IT"/>
        </w:rPr>
        <w:t xml:space="preserve"> moss</w:t>
      </w:r>
      <w:r w:rsidR="00125F60" w:rsidRPr="000D3225">
        <w:rPr>
          <w:rFonts w:ascii="Arial Nova" w:hAnsi="Arial Nova"/>
          <w:color w:val="auto"/>
          <w:spacing w:val="-2"/>
          <w:sz w:val="24"/>
          <w:szCs w:val="24"/>
          <w:lang w:bidi="it-IT"/>
        </w:rPr>
        <w:t>o</w:t>
      </w:r>
      <w:r w:rsidR="00E257A8" w:rsidRPr="000D3225">
        <w:rPr>
          <w:rFonts w:ascii="Arial Nova" w:hAnsi="Arial Nova"/>
          <w:color w:val="auto"/>
          <w:spacing w:val="-2"/>
          <w:sz w:val="24"/>
          <w:szCs w:val="24"/>
          <w:lang w:bidi="it-IT"/>
        </w:rPr>
        <w:t xml:space="preserve"> da vera e profonda motivazione, </w:t>
      </w:r>
      <w:r w:rsidR="00125F60" w:rsidRPr="000D3225">
        <w:rPr>
          <w:rFonts w:ascii="Arial Nova" w:hAnsi="Arial Nova"/>
          <w:color w:val="auto"/>
          <w:spacing w:val="-2"/>
          <w:sz w:val="24"/>
          <w:szCs w:val="24"/>
          <w:lang w:bidi="it-IT"/>
        </w:rPr>
        <w:t>forse poi quel cambiamento non lo vuoi davvero o forse non hai un</w:t>
      </w:r>
      <w:r w:rsidR="00E257A8" w:rsidRPr="000D3225">
        <w:rPr>
          <w:rFonts w:ascii="Arial Nova" w:hAnsi="Arial Nova"/>
          <w:color w:val="auto"/>
          <w:spacing w:val="-2"/>
          <w:sz w:val="24"/>
          <w:szCs w:val="24"/>
          <w:lang w:bidi="it-IT"/>
        </w:rPr>
        <w:t xml:space="preserve"> grande perché. </w:t>
      </w:r>
    </w:p>
    <w:p w14:paraId="0A0B59DF" w14:textId="39661C6A" w:rsidR="008D410B" w:rsidRPr="000D3225" w:rsidRDefault="008D410B" w:rsidP="008707DD">
      <w:pPr>
        <w:pStyle w:val="Informazionidicontatto"/>
        <w:spacing w:line="240" w:lineRule="auto"/>
        <w:jc w:val="both"/>
        <w:rPr>
          <w:rFonts w:ascii="Arial Nova" w:hAnsi="Arial Nova"/>
          <w:b/>
          <w:bCs/>
          <w:i/>
          <w:iCs/>
          <w:color w:val="auto"/>
          <w:spacing w:val="-2"/>
          <w:sz w:val="24"/>
          <w:szCs w:val="24"/>
          <w:lang w:bidi="it-IT"/>
        </w:rPr>
      </w:pPr>
    </w:p>
    <w:p w14:paraId="1D5CE102" w14:textId="77777777" w:rsidR="00C169FF" w:rsidRPr="000D3225" w:rsidRDefault="00C169FF" w:rsidP="008707DD">
      <w:pPr>
        <w:pStyle w:val="Informazionidicontatto"/>
        <w:spacing w:line="240" w:lineRule="auto"/>
        <w:jc w:val="both"/>
        <w:rPr>
          <w:rFonts w:ascii="Arial Nova" w:hAnsi="Arial Nova"/>
          <w:b/>
          <w:bCs/>
          <w:i/>
          <w:iCs/>
          <w:color w:val="auto"/>
          <w:spacing w:val="-2"/>
          <w:sz w:val="24"/>
          <w:szCs w:val="24"/>
          <w:lang w:bidi="it-IT"/>
        </w:rPr>
      </w:pPr>
    </w:p>
    <w:p w14:paraId="7C3F3F3D" w14:textId="3EABCD9C" w:rsidR="00BD1730" w:rsidRPr="000D3225" w:rsidRDefault="00BD1730"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t>“Conoscere non basta, bisogna passare all’azione”</w:t>
      </w:r>
    </w:p>
    <w:p w14:paraId="500B2BB2" w14:textId="1FFDE865" w:rsidR="00BD1730" w:rsidRPr="000D3225" w:rsidRDefault="00C76BFD"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Anthony</w:t>
      </w:r>
      <w:r w:rsidR="00BD1730" w:rsidRPr="000D3225">
        <w:rPr>
          <w:rFonts w:ascii="Arial Nova" w:hAnsi="Arial Nova"/>
          <w:i/>
          <w:iCs/>
          <w:color w:val="auto"/>
          <w:spacing w:val="-2"/>
          <w:sz w:val="24"/>
          <w:szCs w:val="24"/>
          <w:lang w:bidi="it-IT"/>
        </w:rPr>
        <w:t xml:space="preserve"> Robbins</w:t>
      </w:r>
    </w:p>
    <w:p w14:paraId="1B1D2CE4" w14:textId="77777777" w:rsidR="00BD1730" w:rsidRPr="000D3225" w:rsidRDefault="00BD1730" w:rsidP="008707DD">
      <w:pPr>
        <w:pStyle w:val="Informazionidicontatto"/>
        <w:spacing w:line="240" w:lineRule="auto"/>
        <w:jc w:val="both"/>
        <w:rPr>
          <w:rFonts w:ascii="Arial Nova" w:hAnsi="Arial Nova"/>
          <w:i/>
          <w:iCs/>
          <w:color w:val="auto"/>
          <w:spacing w:val="-2"/>
          <w:sz w:val="24"/>
          <w:szCs w:val="24"/>
          <w:lang w:bidi="it-IT"/>
        </w:rPr>
      </w:pPr>
    </w:p>
    <w:p w14:paraId="76BEFEE3" w14:textId="2FAC1D73" w:rsidR="00E257A8" w:rsidRDefault="002F2B7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Hai già sentito dire che senza un perché non si va da nessuna parte?</w:t>
      </w:r>
    </w:p>
    <w:p w14:paraId="78F2A282" w14:textId="1D752191" w:rsidR="0031246A" w:rsidRDefault="0031246A"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Devi trovare il tuo perché.</w:t>
      </w:r>
    </w:p>
    <w:p w14:paraId="31957006" w14:textId="120E21EA" w:rsidR="0031246A" w:rsidRPr="000D3225" w:rsidRDefault="0031246A"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Devi scoprire il fuoco che accende la tua esistenza e dà un senso a tutto.</w:t>
      </w:r>
    </w:p>
    <w:p w14:paraId="0E741ED3" w14:textId="7DF0CD7D" w:rsidR="007528D9" w:rsidRPr="000D3225" w:rsidRDefault="0031246A"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E d</w:t>
      </w:r>
      <w:r w:rsidR="008D410B" w:rsidRPr="000D3225">
        <w:rPr>
          <w:rFonts w:ascii="Arial Nova" w:hAnsi="Arial Nova"/>
          <w:color w:val="auto"/>
          <w:spacing w:val="-2"/>
          <w:sz w:val="24"/>
          <w:szCs w:val="24"/>
          <w:lang w:bidi="it-IT"/>
        </w:rPr>
        <w:t>evi darti</w:t>
      </w:r>
      <w:r w:rsidR="00BD1730" w:rsidRPr="000D3225">
        <w:rPr>
          <w:rFonts w:ascii="Arial Nova" w:hAnsi="Arial Nova"/>
          <w:color w:val="auto"/>
          <w:spacing w:val="-2"/>
          <w:sz w:val="24"/>
          <w:szCs w:val="24"/>
          <w:lang w:bidi="it-IT"/>
        </w:rPr>
        <w:t xml:space="preserve"> delle </w:t>
      </w:r>
      <w:r w:rsidR="007528D9" w:rsidRPr="000D3225">
        <w:rPr>
          <w:rFonts w:ascii="Arial Nova" w:hAnsi="Arial Nova"/>
          <w:color w:val="auto"/>
          <w:spacing w:val="-2"/>
          <w:sz w:val="24"/>
          <w:szCs w:val="24"/>
          <w:lang w:bidi="it-IT"/>
        </w:rPr>
        <w:t>PRIORIT</w:t>
      </w:r>
      <w:r w:rsidR="008C5314" w:rsidRPr="000D3225">
        <w:rPr>
          <w:rFonts w:ascii="Arial Nova" w:hAnsi="Arial Nova"/>
          <w:color w:val="auto"/>
          <w:spacing w:val="-2"/>
          <w:sz w:val="24"/>
          <w:szCs w:val="24"/>
          <w:lang w:bidi="it-IT"/>
        </w:rPr>
        <w:t>A’:</w:t>
      </w:r>
      <w:r w:rsidR="007528D9" w:rsidRPr="000D3225">
        <w:rPr>
          <w:rFonts w:ascii="Arial Nova" w:hAnsi="Arial Nova"/>
          <w:color w:val="auto"/>
          <w:spacing w:val="-2"/>
          <w:sz w:val="24"/>
          <w:szCs w:val="24"/>
          <w:lang w:bidi="it-IT"/>
        </w:rPr>
        <w:t xml:space="preserve"> </w:t>
      </w:r>
    </w:p>
    <w:p w14:paraId="523B1E6C" w14:textId="77777777" w:rsidR="008D410B" w:rsidRPr="000D3225" w:rsidRDefault="008D410B" w:rsidP="008707DD">
      <w:pPr>
        <w:pStyle w:val="Informazionidicontatto"/>
        <w:spacing w:line="240" w:lineRule="auto"/>
        <w:jc w:val="both"/>
        <w:rPr>
          <w:rFonts w:ascii="Arial Nova" w:hAnsi="Arial Nova"/>
          <w:color w:val="auto"/>
          <w:spacing w:val="-2"/>
          <w:sz w:val="24"/>
          <w:szCs w:val="24"/>
          <w:lang w:bidi="it-IT"/>
        </w:rPr>
      </w:pPr>
    </w:p>
    <w:p w14:paraId="3719006C" w14:textId="6D0E9600" w:rsidR="00BD1730" w:rsidRPr="000D3225" w:rsidRDefault="007528D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QUALE DEI TUOI PROPOSITI VUOI </w:t>
      </w:r>
      <w:r w:rsidR="0031246A">
        <w:rPr>
          <w:rFonts w:ascii="Arial Nova" w:hAnsi="Arial Nova"/>
          <w:color w:val="auto"/>
          <w:spacing w:val="-2"/>
          <w:sz w:val="24"/>
          <w:szCs w:val="24"/>
          <w:lang w:bidi="it-IT"/>
        </w:rPr>
        <w:t xml:space="preserve"> ASSOLUTEMENTE </w:t>
      </w:r>
      <w:r w:rsidRPr="000D3225">
        <w:rPr>
          <w:rFonts w:ascii="Arial Nova" w:hAnsi="Arial Nova"/>
          <w:color w:val="auto"/>
          <w:spacing w:val="-2"/>
          <w:sz w:val="24"/>
          <w:szCs w:val="24"/>
          <w:lang w:bidi="it-IT"/>
        </w:rPr>
        <w:t>TRASFORMARE IN OBIETTIVO</w:t>
      </w:r>
      <w:r w:rsidR="0031246A">
        <w:rPr>
          <w:rFonts w:ascii="Arial Nova" w:hAnsi="Arial Nova"/>
          <w:color w:val="auto"/>
          <w:spacing w:val="-2"/>
          <w:sz w:val="24"/>
          <w:szCs w:val="24"/>
          <w:lang w:bidi="it-IT"/>
        </w:rPr>
        <w:t xml:space="preserve"> IN QUESTO ANNO</w:t>
      </w:r>
    </w:p>
    <w:p w14:paraId="3C503FE1" w14:textId="0F30BCAE" w:rsidR="006013FA" w:rsidRPr="000D3225" w:rsidRDefault="007528D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w:t>
      </w:r>
      <w:r w:rsidR="008C5314" w:rsidRPr="000D3225">
        <w:rPr>
          <w:rFonts w:ascii="Arial Nova" w:hAnsi="Arial Nova"/>
          <w:color w:val="auto"/>
          <w:spacing w:val="-2"/>
          <w:sz w:val="24"/>
          <w:szCs w:val="24"/>
          <w:lang w:bidi="it-IT"/>
        </w:rPr>
        <w:t>…………</w:t>
      </w:r>
    </w:p>
    <w:p w14:paraId="53CFD575" w14:textId="77777777" w:rsidR="009B1CD1" w:rsidRPr="000D3225" w:rsidRDefault="009B1CD1" w:rsidP="009B1CD1">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w:t>
      </w:r>
    </w:p>
    <w:p w14:paraId="1D773E40" w14:textId="639D7D4D" w:rsidR="009B1CD1" w:rsidRPr="000D3225" w:rsidRDefault="009B1CD1" w:rsidP="009B1CD1">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w:t>
      </w:r>
    </w:p>
    <w:p w14:paraId="4CEE5AD0" w14:textId="1558CE92" w:rsidR="001F4F4D" w:rsidRPr="000D3225" w:rsidRDefault="00A84F0C"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lastRenderedPageBreak/>
        <w:t>“</w:t>
      </w:r>
      <w:r w:rsidR="002F2B72" w:rsidRPr="000D3225">
        <w:rPr>
          <w:rFonts w:ascii="Arial Nova" w:hAnsi="Arial Nova"/>
          <w:b/>
          <w:bCs/>
          <w:i/>
          <w:iCs/>
          <w:color w:val="auto"/>
          <w:spacing w:val="-2"/>
          <w:sz w:val="24"/>
          <w:szCs w:val="24"/>
          <w:lang w:bidi="it-IT"/>
        </w:rPr>
        <w:t>I</w:t>
      </w:r>
      <w:r w:rsidR="00FF11E6" w:rsidRPr="000D3225">
        <w:rPr>
          <w:rFonts w:ascii="Arial Nova" w:hAnsi="Arial Nova"/>
          <w:b/>
          <w:bCs/>
          <w:i/>
          <w:iCs/>
          <w:color w:val="auto"/>
          <w:spacing w:val="-2"/>
          <w:sz w:val="24"/>
          <w:szCs w:val="24"/>
          <w:lang w:bidi="it-IT"/>
        </w:rPr>
        <w:t>l senso della vita è quello di trovare il vostro dono.</w:t>
      </w:r>
    </w:p>
    <w:p w14:paraId="03134AAE" w14:textId="0AF979CE" w:rsidR="00FF11E6" w:rsidRPr="000D3225" w:rsidRDefault="00FF11E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b/>
          <w:bCs/>
          <w:i/>
          <w:iCs/>
          <w:color w:val="auto"/>
          <w:spacing w:val="-2"/>
          <w:sz w:val="24"/>
          <w:szCs w:val="24"/>
          <w:lang w:bidi="it-IT"/>
        </w:rPr>
        <w:t>Lo scopo della vita è quello di regalarlo.”</w:t>
      </w:r>
    </w:p>
    <w:p w14:paraId="1465DC46" w14:textId="09E50B8A" w:rsidR="00FF11E6" w:rsidRPr="000D3225" w:rsidRDefault="00FF11E6"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Pablo Picasso</w:t>
      </w:r>
    </w:p>
    <w:p w14:paraId="7E4B8A95" w14:textId="77777777" w:rsidR="00FF11E6" w:rsidRPr="000D3225" w:rsidRDefault="00FF11E6" w:rsidP="008707DD">
      <w:pPr>
        <w:pStyle w:val="Informazionidicontatto"/>
        <w:spacing w:line="240" w:lineRule="auto"/>
        <w:jc w:val="both"/>
        <w:rPr>
          <w:rFonts w:ascii="Arial Nova" w:hAnsi="Arial Nova"/>
          <w:color w:val="auto"/>
          <w:spacing w:val="-2"/>
          <w:sz w:val="24"/>
          <w:szCs w:val="24"/>
          <w:lang w:bidi="it-IT"/>
        </w:rPr>
      </w:pPr>
    </w:p>
    <w:p w14:paraId="7BAB6AE1" w14:textId="1709E236" w:rsidR="006013FA" w:rsidRPr="000D3225" w:rsidRDefault="006013FA" w:rsidP="00BF51B7">
      <w:pPr>
        <w:pStyle w:val="Titolo1"/>
        <w:rPr>
          <w:rFonts w:ascii="Arial Nova" w:hAnsi="Arial Nova"/>
        </w:rPr>
      </w:pPr>
      <w:bookmarkStart w:id="9" w:name="_Toc30146701"/>
      <w:r w:rsidRPr="000D3225">
        <w:rPr>
          <w:rFonts w:ascii="Arial Nova" w:hAnsi="Arial Nova"/>
        </w:rPr>
        <w:t>TROVA IL TUO PERCH</w:t>
      </w:r>
      <w:r w:rsidR="00C169FF" w:rsidRPr="000D3225">
        <w:rPr>
          <w:rFonts w:ascii="Arial Nova" w:hAnsi="Arial Nova"/>
        </w:rPr>
        <w:t>È</w:t>
      </w:r>
      <w:bookmarkEnd w:id="9"/>
      <w:r w:rsidRPr="000D3225">
        <w:rPr>
          <w:rFonts w:ascii="Arial Nova" w:hAnsi="Arial Nova"/>
        </w:rPr>
        <w:t xml:space="preserve"> </w:t>
      </w:r>
    </w:p>
    <w:p w14:paraId="5BE1594E" w14:textId="77777777" w:rsidR="008D410B" w:rsidRPr="000D3225" w:rsidRDefault="008D410B" w:rsidP="008707DD">
      <w:pPr>
        <w:pStyle w:val="Informazionidicontatto"/>
        <w:spacing w:line="240" w:lineRule="auto"/>
        <w:jc w:val="both"/>
        <w:rPr>
          <w:rFonts w:ascii="Arial Nova" w:hAnsi="Arial Nova"/>
          <w:color w:val="auto"/>
          <w:spacing w:val="-2"/>
          <w:sz w:val="24"/>
          <w:szCs w:val="24"/>
          <w:lang w:bidi="it-IT"/>
        </w:rPr>
      </w:pPr>
    </w:p>
    <w:p w14:paraId="4ACF804C" w14:textId="60D7FA57" w:rsidR="006013FA" w:rsidRPr="000D3225" w:rsidRDefault="00FF11E6"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w:t>
      </w:r>
      <w:r w:rsidRPr="000D3225">
        <w:rPr>
          <w:rFonts w:ascii="Arial Nova" w:hAnsi="Arial Nova"/>
          <w:i/>
          <w:iCs/>
          <w:color w:val="auto"/>
          <w:spacing w:val="-2"/>
          <w:sz w:val="24"/>
          <w:szCs w:val="24"/>
          <w:lang w:bidi="it-IT"/>
        </w:rPr>
        <w:t>Nei certificati di nascita è scritto dove e quando un uomo viene al mondo, ma non vi è specificato il motivo e lo scopo</w:t>
      </w:r>
      <w:r w:rsidRPr="000D3225">
        <w:rPr>
          <w:rFonts w:ascii="Arial Nova" w:hAnsi="Arial Nova"/>
          <w:color w:val="auto"/>
          <w:spacing w:val="-2"/>
          <w:sz w:val="24"/>
          <w:szCs w:val="24"/>
          <w:lang w:bidi="it-IT"/>
        </w:rPr>
        <w:t xml:space="preserve">” </w:t>
      </w:r>
      <w:r w:rsidR="0031246A">
        <w:rPr>
          <w:rFonts w:ascii="Arial Nova" w:hAnsi="Arial Nova"/>
          <w:color w:val="auto"/>
          <w:spacing w:val="-2"/>
          <w:sz w:val="24"/>
          <w:szCs w:val="24"/>
          <w:lang w:bidi="it-IT"/>
        </w:rPr>
        <w:t>scriv</w:t>
      </w:r>
      <w:r w:rsidRPr="000D3225">
        <w:rPr>
          <w:rFonts w:ascii="Arial Nova" w:hAnsi="Arial Nova"/>
          <w:color w:val="auto"/>
          <w:spacing w:val="-2"/>
          <w:sz w:val="24"/>
          <w:szCs w:val="24"/>
          <w:lang w:bidi="it-IT"/>
        </w:rPr>
        <w:t>eva Anton Cechov</w:t>
      </w:r>
    </w:p>
    <w:p w14:paraId="41AE7545" w14:textId="572F0FDB" w:rsidR="00FF11E6" w:rsidRPr="000D3225" w:rsidRDefault="00C377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O ancora, </w:t>
      </w:r>
      <w:r w:rsidR="00FB1C80" w:rsidRPr="000D3225">
        <w:rPr>
          <w:rFonts w:ascii="Arial Nova" w:hAnsi="Arial Nova"/>
          <w:color w:val="auto"/>
          <w:spacing w:val="-2"/>
          <w:sz w:val="24"/>
          <w:szCs w:val="24"/>
          <w:lang w:bidi="it-IT"/>
        </w:rPr>
        <w:t>“</w:t>
      </w:r>
      <w:r w:rsidR="00FF11E6" w:rsidRPr="000D3225">
        <w:rPr>
          <w:rFonts w:ascii="Arial Nova" w:hAnsi="Arial Nova"/>
          <w:i/>
          <w:iCs/>
          <w:color w:val="auto"/>
          <w:spacing w:val="-2"/>
          <w:sz w:val="24"/>
          <w:szCs w:val="24"/>
          <w:lang w:bidi="it-IT"/>
        </w:rPr>
        <w:t xml:space="preserve">I due giorni più </w:t>
      </w:r>
      <w:r w:rsidR="00FB1C80" w:rsidRPr="000D3225">
        <w:rPr>
          <w:rFonts w:ascii="Arial Nova" w:hAnsi="Arial Nova"/>
          <w:i/>
          <w:iCs/>
          <w:color w:val="auto"/>
          <w:spacing w:val="-2"/>
          <w:sz w:val="24"/>
          <w:szCs w:val="24"/>
          <w:lang w:bidi="it-IT"/>
        </w:rPr>
        <w:t>importanti della vita sono quello in cui sei nato e quello in cui capisci perché</w:t>
      </w:r>
      <w:r w:rsidR="00FB1C80" w:rsidRPr="000D3225">
        <w:rPr>
          <w:rFonts w:ascii="Arial Nova" w:hAnsi="Arial Nova"/>
          <w:color w:val="auto"/>
          <w:spacing w:val="-2"/>
          <w:sz w:val="24"/>
          <w:szCs w:val="24"/>
          <w:lang w:bidi="it-IT"/>
        </w:rPr>
        <w:t>”</w:t>
      </w:r>
      <w:r w:rsidR="005608AA" w:rsidRPr="000D3225">
        <w:rPr>
          <w:rFonts w:ascii="Arial Nova" w:hAnsi="Arial Nova"/>
          <w:color w:val="auto"/>
          <w:spacing w:val="-2"/>
          <w:sz w:val="24"/>
          <w:szCs w:val="24"/>
          <w:lang w:bidi="it-IT"/>
        </w:rPr>
        <w:t xml:space="preserve"> </w:t>
      </w:r>
      <w:r w:rsidR="0031246A">
        <w:rPr>
          <w:rFonts w:ascii="Arial Nova" w:hAnsi="Arial Nova"/>
          <w:color w:val="auto"/>
          <w:spacing w:val="-2"/>
          <w:sz w:val="24"/>
          <w:szCs w:val="24"/>
          <w:lang w:bidi="it-IT"/>
        </w:rPr>
        <w:t>sosteneva</w:t>
      </w:r>
      <w:r w:rsidR="00125F60" w:rsidRPr="000D3225">
        <w:rPr>
          <w:rFonts w:ascii="Arial Nova" w:hAnsi="Arial Nova"/>
          <w:color w:val="auto"/>
          <w:spacing w:val="-2"/>
          <w:sz w:val="24"/>
          <w:szCs w:val="24"/>
          <w:lang w:bidi="it-IT"/>
        </w:rPr>
        <w:t xml:space="preserve"> </w:t>
      </w:r>
      <w:r w:rsidR="00FB1C80" w:rsidRPr="000D3225">
        <w:rPr>
          <w:rFonts w:ascii="Arial Nova" w:hAnsi="Arial Nova"/>
          <w:color w:val="auto"/>
          <w:spacing w:val="-2"/>
          <w:sz w:val="24"/>
          <w:szCs w:val="24"/>
          <w:lang w:bidi="it-IT"/>
        </w:rPr>
        <w:t>Mark Twain</w:t>
      </w:r>
    </w:p>
    <w:p w14:paraId="2F3D7CE6" w14:textId="64ED62B6" w:rsidR="00FB1C80" w:rsidRPr="000D3225" w:rsidRDefault="00FB1C80" w:rsidP="008707DD">
      <w:pPr>
        <w:pStyle w:val="Informazionidicontatto"/>
        <w:spacing w:line="240" w:lineRule="auto"/>
        <w:jc w:val="both"/>
        <w:rPr>
          <w:rFonts w:ascii="Arial Nova" w:hAnsi="Arial Nova"/>
          <w:color w:val="auto"/>
          <w:spacing w:val="-2"/>
          <w:sz w:val="24"/>
          <w:szCs w:val="24"/>
          <w:lang w:bidi="it-IT"/>
        </w:rPr>
      </w:pPr>
    </w:p>
    <w:p w14:paraId="32285E42" w14:textId="77777777" w:rsidR="00C37743" w:rsidRPr="000D3225" w:rsidRDefault="00FB1C8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Ok citazioni, frasi fatte. Sono la mia ossessione. </w:t>
      </w:r>
      <w:r w:rsidR="00125F60" w:rsidRPr="000D3225">
        <w:rPr>
          <w:rFonts w:ascii="Arial Nova" w:hAnsi="Arial Nova"/>
          <w:color w:val="auto"/>
          <w:spacing w:val="-2"/>
          <w:sz w:val="24"/>
          <w:szCs w:val="24"/>
          <w:lang w:bidi="it-IT"/>
        </w:rPr>
        <w:t xml:space="preserve">Lo ammetto. Ma dicono tante </w:t>
      </w:r>
      <w:r w:rsidR="00C37743" w:rsidRPr="000D3225">
        <w:rPr>
          <w:rFonts w:ascii="Arial Nova" w:hAnsi="Arial Nova"/>
          <w:color w:val="auto"/>
          <w:spacing w:val="-2"/>
          <w:sz w:val="24"/>
          <w:szCs w:val="24"/>
          <w:lang w:bidi="it-IT"/>
        </w:rPr>
        <w:t xml:space="preserve">e grandi </w:t>
      </w:r>
      <w:r w:rsidR="00125F60" w:rsidRPr="000D3225">
        <w:rPr>
          <w:rFonts w:ascii="Arial Nova" w:hAnsi="Arial Nova"/>
          <w:color w:val="auto"/>
          <w:spacing w:val="-2"/>
          <w:sz w:val="24"/>
          <w:szCs w:val="24"/>
          <w:lang w:bidi="it-IT"/>
        </w:rPr>
        <w:t xml:space="preserve">verità. </w:t>
      </w:r>
    </w:p>
    <w:p w14:paraId="01F0D42F" w14:textId="2346FE17" w:rsidR="00FB1C80" w:rsidRPr="000D3225" w:rsidRDefault="00FB1C8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Ce n’è una per ogni occasione o stato d’animo </w:t>
      </w:r>
      <w:r w:rsidR="00C37743" w:rsidRPr="000D3225">
        <w:rPr>
          <w:rFonts w:ascii="Arial Nova" w:hAnsi="Arial Nova"/>
          <w:color w:val="auto"/>
          <w:spacing w:val="-2"/>
          <w:sz w:val="24"/>
          <w:szCs w:val="24"/>
          <w:lang w:bidi="it-IT"/>
        </w:rPr>
        <w:t>e</w:t>
      </w:r>
      <w:r w:rsidRPr="000D3225">
        <w:rPr>
          <w:rFonts w:ascii="Arial Nova" w:hAnsi="Arial Nova"/>
          <w:color w:val="auto"/>
          <w:spacing w:val="-2"/>
          <w:sz w:val="24"/>
          <w:szCs w:val="24"/>
          <w:lang w:bidi="it-IT"/>
        </w:rPr>
        <w:t xml:space="preserve"> per qualsiasi messaggio vogliamo passare</w:t>
      </w:r>
      <w:r w:rsidR="00125F60" w:rsidRPr="000D3225">
        <w:rPr>
          <w:rFonts w:ascii="Arial Nova" w:hAnsi="Arial Nova"/>
          <w:color w:val="auto"/>
          <w:spacing w:val="-2"/>
          <w:sz w:val="24"/>
          <w:szCs w:val="24"/>
          <w:lang w:bidi="it-IT"/>
        </w:rPr>
        <w:t xml:space="preserve"> con eleganza.</w:t>
      </w:r>
    </w:p>
    <w:p w14:paraId="540A3060" w14:textId="25EEA512" w:rsidR="00FB1C80" w:rsidRPr="000D3225" w:rsidRDefault="00FB1C80" w:rsidP="008707DD">
      <w:pPr>
        <w:pStyle w:val="Informazionidicontatto"/>
        <w:spacing w:line="240" w:lineRule="auto"/>
        <w:jc w:val="both"/>
        <w:rPr>
          <w:rFonts w:ascii="Arial Nova" w:hAnsi="Arial Nova"/>
          <w:color w:val="auto"/>
          <w:spacing w:val="-2"/>
          <w:sz w:val="24"/>
          <w:szCs w:val="24"/>
          <w:lang w:bidi="it-IT"/>
        </w:rPr>
      </w:pPr>
    </w:p>
    <w:p w14:paraId="4F3F5956" w14:textId="6B43343C" w:rsidR="00FB1C80" w:rsidRPr="000D3225" w:rsidRDefault="00FB1C8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w:t>
      </w:r>
      <w:r w:rsidR="00125F60" w:rsidRPr="000D3225">
        <w:rPr>
          <w:rFonts w:ascii="Arial Nova" w:hAnsi="Arial Nova"/>
          <w:color w:val="auto"/>
          <w:spacing w:val="-2"/>
          <w:sz w:val="24"/>
          <w:szCs w:val="24"/>
          <w:lang w:bidi="it-IT"/>
        </w:rPr>
        <w:t>n</w:t>
      </w:r>
      <w:r w:rsidRPr="000D3225">
        <w:rPr>
          <w:rFonts w:ascii="Arial Nova" w:hAnsi="Arial Nova"/>
          <w:color w:val="auto"/>
          <w:spacing w:val="-2"/>
          <w:sz w:val="24"/>
          <w:szCs w:val="24"/>
          <w:lang w:bidi="it-IT"/>
        </w:rPr>
        <w:t xml:space="preserve"> sono per tutti, c’è chi non le sopporta</w:t>
      </w:r>
      <w:r w:rsidR="00125F60" w:rsidRPr="000D3225">
        <w:rPr>
          <w:rFonts w:ascii="Arial Nova" w:hAnsi="Arial Nova"/>
          <w:color w:val="auto"/>
          <w:spacing w:val="-2"/>
          <w:sz w:val="24"/>
          <w:szCs w:val="24"/>
          <w:lang w:bidi="it-IT"/>
        </w:rPr>
        <w:t xml:space="preserve">, io ad esempio </w:t>
      </w:r>
      <w:r w:rsidR="0031246A">
        <w:rPr>
          <w:rFonts w:ascii="Arial Nova" w:hAnsi="Arial Nova"/>
          <w:color w:val="auto"/>
          <w:spacing w:val="-2"/>
          <w:sz w:val="24"/>
          <w:szCs w:val="24"/>
          <w:lang w:bidi="it-IT"/>
        </w:rPr>
        <w:t xml:space="preserve">non sopporto chi </w:t>
      </w:r>
      <w:r w:rsidR="00125F60" w:rsidRPr="000D3225">
        <w:rPr>
          <w:rFonts w:ascii="Arial Nova" w:hAnsi="Arial Nova"/>
          <w:color w:val="auto"/>
          <w:spacing w:val="-2"/>
          <w:sz w:val="24"/>
          <w:szCs w:val="24"/>
          <w:lang w:bidi="it-IT"/>
        </w:rPr>
        <w:t>non ne fa uso</w:t>
      </w:r>
      <w:r w:rsidR="0031246A">
        <w:rPr>
          <w:rFonts w:ascii="Arial Nova" w:hAnsi="Arial Nova"/>
          <w:color w:val="auto"/>
          <w:spacing w:val="-2"/>
          <w:sz w:val="24"/>
          <w:szCs w:val="24"/>
          <w:lang w:bidi="it-IT"/>
        </w:rPr>
        <w:t xml:space="preserve"> nella propria vita</w:t>
      </w:r>
      <w:r w:rsidR="00125F60"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w:t>
      </w:r>
    </w:p>
    <w:p w14:paraId="2C5DC794" w14:textId="0AA79F0D" w:rsidR="00125F60" w:rsidRPr="000D3225" w:rsidRDefault="00C377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infatti</w:t>
      </w:r>
      <w:r w:rsidR="00A84F0C"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avrai </w:t>
      </w:r>
      <w:r w:rsidR="00125F60" w:rsidRPr="000D3225">
        <w:rPr>
          <w:rFonts w:ascii="Arial Nova" w:hAnsi="Arial Nova"/>
          <w:color w:val="auto"/>
          <w:spacing w:val="-2"/>
          <w:sz w:val="24"/>
          <w:szCs w:val="24"/>
          <w:lang w:bidi="it-IT"/>
        </w:rPr>
        <w:t>notato le uso in ogni pagina…</w:t>
      </w:r>
      <w:r w:rsidRPr="000D3225">
        <w:rPr>
          <w:rFonts w:ascii="Arial Nova" w:hAnsi="Arial Nova"/>
          <w:color w:val="auto"/>
          <w:spacing w:val="-2"/>
          <w:sz w:val="24"/>
          <w:szCs w:val="24"/>
          <w:lang w:bidi="it-IT"/>
        </w:rPr>
        <w:t>autori di ogni calibro</w:t>
      </w:r>
      <w:r w:rsidR="0031246A">
        <w:rPr>
          <w:rFonts w:ascii="Arial Nova" w:hAnsi="Arial Nova"/>
          <w:color w:val="auto"/>
          <w:spacing w:val="-2"/>
          <w:sz w:val="24"/>
          <w:szCs w:val="24"/>
          <w:lang w:bidi="it-IT"/>
        </w:rPr>
        <w:t xml:space="preserve">, mi hanno accompagnato con i loro libri e </w:t>
      </w:r>
      <w:r w:rsidRPr="000D3225">
        <w:rPr>
          <w:rFonts w:ascii="Arial Nova" w:hAnsi="Arial Nova"/>
          <w:color w:val="auto"/>
          <w:spacing w:val="-2"/>
          <w:sz w:val="24"/>
          <w:szCs w:val="24"/>
          <w:lang w:bidi="it-IT"/>
        </w:rPr>
        <w:t>mi hanno insegnato davvero tante cose.</w:t>
      </w:r>
    </w:p>
    <w:p w14:paraId="3C47BD12" w14:textId="77777777" w:rsidR="00125F60" w:rsidRPr="000D3225" w:rsidRDefault="00125F60" w:rsidP="008707DD">
      <w:pPr>
        <w:pStyle w:val="Informazionidicontatto"/>
        <w:spacing w:line="240" w:lineRule="auto"/>
        <w:jc w:val="both"/>
        <w:rPr>
          <w:rFonts w:ascii="Arial Nova" w:hAnsi="Arial Nova"/>
          <w:color w:val="auto"/>
          <w:spacing w:val="-2"/>
          <w:sz w:val="24"/>
          <w:szCs w:val="24"/>
          <w:lang w:bidi="it-IT"/>
        </w:rPr>
      </w:pPr>
    </w:p>
    <w:p w14:paraId="62BADD94" w14:textId="5A4D485E" w:rsidR="00C37743" w:rsidRPr="000D3225" w:rsidRDefault="00A84F0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t</w:t>
      </w:r>
      <w:r w:rsidR="00C37743" w:rsidRPr="000D3225">
        <w:rPr>
          <w:rFonts w:ascii="Arial Nova" w:hAnsi="Arial Nova"/>
          <w:color w:val="auto"/>
          <w:spacing w:val="-2"/>
          <w:sz w:val="24"/>
          <w:szCs w:val="24"/>
          <w:lang w:bidi="it-IT"/>
        </w:rPr>
        <w:t>orniamo al tuo perché.</w:t>
      </w:r>
    </w:p>
    <w:p w14:paraId="0BA5D29B" w14:textId="0CE7E433" w:rsidR="00FB1C80" w:rsidRPr="000D3225" w:rsidRDefault="0031246A"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I</w:t>
      </w:r>
      <w:r w:rsidR="00125F60" w:rsidRPr="000D3225">
        <w:rPr>
          <w:rFonts w:ascii="Arial Nova" w:hAnsi="Arial Nova"/>
          <w:color w:val="auto"/>
          <w:spacing w:val="-2"/>
          <w:sz w:val="24"/>
          <w:szCs w:val="24"/>
          <w:lang w:bidi="it-IT"/>
        </w:rPr>
        <w:t xml:space="preserve">l fatto è, che </w:t>
      </w:r>
      <w:r w:rsidR="00FB1C80" w:rsidRPr="000D3225">
        <w:rPr>
          <w:rFonts w:ascii="Arial Nova" w:hAnsi="Arial Nova"/>
          <w:color w:val="auto"/>
          <w:spacing w:val="-2"/>
          <w:sz w:val="24"/>
          <w:szCs w:val="24"/>
          <w:lang w:bidi="it-IT"/>
        </w:rPr>
        <w:t>b</w:t>
      </w:r>
      <w:r w:rsidR="00E257A8" w:rsidRPr="000D3225">
        <w:rPr>
          <w:rFonts w:ascii="Arial Nova" w:hAnsi="Arial Nova"/>
          <w:color w:val="auto"/>
          <w:spacing w:val="-2"/>
          <w:sz w:val="24"/>
          <w:szCs w:val="24"/>
          <w:lang w:bidi="it-IT"/>
        </w:rPr>
        <w:t>isogna sempre avere un PERCH</w:t>
      </w:r>
      <w:r w:rsidR="00C169FF" w:rsidRPr="000D3225">
        <w:rPr>
          <w:rFonts w:ascii="Arial Nova" w:hAnsi="Arial Nova"/>
          <w:color w:val="auto"/>
          <w:spacing w:val="-2"/>
          <w:sz w:val="24"/>
          <w:szCs w:val="24"/>
          <w:lang w:bidi="it-IT"/>
        </w:rPr>
        <w:t>È</w:t>
      </w:r>
      <w:r w:rsidR="00E257A8" w:rsidRPr="000D3225">
        <w:rPr>
          <w:rFonts w:ascii="Arial Nova" w:hAnsi="Arial Nova"/>
          <w:color w:val="auto"/>
          <w:spacing w:val="-2"/>
          <w:sz w:val="24"/>
          <w:szCs w:val="24"/>
          <w:lang w:bidi="it-IT"/>
        </w:rPr>
        <w:t xml:space="preserve">, per ogni cosa. </w:t>
      </w:r>
    </w:p>
    <w:p w14:paraId="20B291EE" w14:textId="43ACA5A1" w:rsidR="00A84F0C" w:rsidRPr="000D3225" w:rsidRDefault="00A84F0C" w:rsidP="008707DD">
      <w:pPr>
        <w:pStyle w:val="Informazionidicontatto"/>
        <w:spacing w:line="240" w:lineRule="auto"/>
        <w:jc w:val="both"/>
        <w:rPr>
          <w:rFonts w:ascii="Arial Nova" w:hAnsi="Arial Nova"/>
          <w:color w:val="auto"/>
          <w:spacing w:val="-4"/>
          <w:sz w:val="24"/>
          <w:szCs w:val="24"/>
          <w:lang w:bidi="it-IT"/>
        </w:rPr>
      </w:pPr>
      <w:r w:rsidRPr="000D3225">
        <w:rPr>
          <w:rFonts w:ascii="Arial Nova" w:hAnsi="Arial Nova"/>
          <w:color w:val="auto"/>
          <w:spacing w:val="-4"/>
          <w:sz w:val="24"/>
          <w:szCs w:val="24"/>
          <w:lang w:bidi="it-IT"/>
        </w:rPr>
        <w:t>Devi</w:t>
      </w:r>
      <w:r w:rsidR="0031246A">
        <w:rPr>
          <w:rFonts w:ascii="Arial Nova" w:hAnsi="Arial Nova"/>
          <w:color w:val="auto"/>
          <w:spacing w:val="-4"/>
          <w:sz w:val="24"/>
          <w:szCs w:val="24"/>
          <w:lang w:bidi="it-IT"/>
        </w:rPr>
        <w:t xml:space="preserve">, </w:t>
      </w:r>
      <w:r w:rsidRPr="000D3225">
        <w:rPr>
          <w:rFonts w:ascii="Arial Nova" w:hAnsi="Arial Nova"/>
          <w:color w:val="auto"/>
          <w:spacing w:val="-4"/>
          <w:sz w:val="24"/>
          <w:szCs w:val="24"/>
          <w:lang w:bidi="it-IT"/>
        </w:rPr>
        <w:t xml:space="preserve">perché sei venuto al mondo. O </w:t>
      </w:r>
      <w:r w:rsidR="0031246A">
        <w:rPr>
          <w:rFonts w:ascii="Arial Nova" w:hAnsi="Arial Nova"/>
          <w:color w:val="auto"/>
          <w:spacing w:val="-4"/>
          <w:sz w:val="24"/>
          <w:szCs w:val="24"/>
          <w:lang w:bidi="it-IT"/>
        </w:rPr>
        <w:t>sei qui s</w:t>
      </w:r>
      <w:r w:rsidRPr="000D3225">
        <w:rPr>
          <w:rFonts w:ascii="Arial Nova" w:hAnsi="Arial Nova"/>
          <w:color w:val="auto"/>
          <w:spacing w:val="-4"/>
          <w:sz w:val="24"/>
          <w:szCs w:val="24"/>
          <w:lang w:bidi="it-IT"/>
        </w:rPr>
        <w:t>olo per trascorrere gli anni che ti verranno dati senza uno scopo preciso?</w:t>
      </w:r>
    </w:p>
    <w:p w14:paraId="663A8C05" w14:textId="77777777" w:rsidR="00A84F0C" w:rsidRPr="000D3225" w:rsidRDefault="00A84F0C" w:rsidP="008707DD">
      <w:pPr>
        <w:pStyle w:val="Informazionidicontatto"/>
        <w:spacing w:line="240" w:lineRule="auto"/>
        <w:jc w:val="both"/>
        <w:rPr>
          <w:rFonts w:ascii="Arial Nova" w:hAnsi="Arial Nova"/>
          <w:color w:val="auto"/>
          <w:spacing w:val="-2"/>
          <w:sz w:val="24"/>
          <w:szCs w:val="24"/>
          <w:lang w:bidi="it-IT"/>
        </w:rPr>
      </w:pPr>
    </w:p>
    <w:p w14:paraId="59222153" w14:textId="7472FEDD" w:rsidR="00E257A8" w:rsidRPr="000D3225" w:rsidRDefault="00E257A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Il </w:t>
      </w:r>
      <w:r w:rsidR="00C37743" w:rsidRPr="000D3225">
        <w:rPr>
          <w:rFonts w:ascii="Arial Nova" w:hAnsi="Arial Nova"/>
          <w:color w:val="auto"/>
          <w:spacing w:val="-2"/>
          <w:sz w:val="24"/>
          <w:szCs w:val="24"/>
          <w:lang w:bidi="it-IT"/>
        </w:rPr>
        <w:t>tuo</w:t>
      </w:r>
      <w:r w:rsidRPr="000D3225">
        <w:rPr>
          <w:rFonts w:ascii="Arial Nova" w:hAnsi="Arial Nova"/>
          <w:color w:val="auto"/>
          <w:spacing w:val="-2"/>
          <w:sz w:val="24"/>
          <w:szCs w:val="24"/>
          <w:lang w:bidi="it-IT"/>
        </w:rPr>
        <w:t xml:space="preserve"> perché </w:t>
      </w:r>
      <w:r w:rsidR="00C37743" w:rsidRPr="000D3225">
        <w:rPr>
          <w:rFonts w:ascii="Arial Nova" w:hAnsi="Arial Nova"/>
          <w:color w:val="auto"/>
          <w:spacing w:val="-2"/>
          <w:sz w:val="24"/>
          <w:szCs w:val="24"/>
          <w:lang w:bidi="it-IT"/>
        </w:rPr>
        <w:t>ti</w:t>
      </w:r>
      <w:r w:rsidRPr="000D3225">
        <w:rPr>
          <w:rFonts w:ascii="Arial Nova" w:hAnsi="Arial Nova"/>
          <w:color w:val="auto"/>
          <w:spacing w:val="-2"/>
          <w:sz w:val="24"/>
          <w:szCs w:val="24"/>
          <w:lang w:bidi="it-IT"/>
        </w:rPr>
        <w:t xml:space="preserve"> muove giorno dopo giorno</w:t>
      </w:r>
      <w:r w:rsidR="00125F60" w:rsidRPr="000D3225">
        <w:rPr>
          <w:rFonts w:ascii="Arial Nova" w:hAnsi="Arial Nova"/>
          <w:color w:val="auto"/>
          <w:spacing w:val="-2"/>
          <w:sz w:val="24"/>
          <w:szCs w:val="24"/>
          <w:lang w:bidi="it-IT"/>
        </w:rPr>
        <w:t xml:space="preserve">, </w:t>
      </w:r>
      <w:r w:rsidR="00C37743" w:rsidRPr="000D3225">
        <w:rPr>
          <w:rFonts w:ascii="Arial Nova" w:hAnsi="Arial Nova"/>
          <w:color w:val="auto"/>
          <w:spacing w:val="-2"/>
          <w:sz w:val="24"/>
          <w:szCs w:val="24"/>
          <w:lang w:bidi="it-IT"/>
        </w:rPr>
        <w:t>t</w:t>
      </w:r>
      <w:r w:rsidR="00125F60" w:rsidRPr="000D3225">
        <w:rPr>
          <w:rFonts w:ascii="Arial Nova" w:hAnsi="Arial Nova"/>
          <w:color w:val="auto"/>
          <w:spacing w:val="-2"/>
          <w:sz w:val="24"/>
          <w:szCs w:val="24"/>
          <w:lang w:bidi="it-IT"/>
        </w:rPr>
        <w:t>i avvicina alla meta e</w:t>
      </w:r>
      <w:r w:rsidRPr="000D3225">
        <w:rPr>
          <w:rFonts w:ascii="Arial Nova" w:hAnsi="Arial Nova"/>
          <w:color w:val="auto"/>
          <w:spacing w:val="-2"/>
          <w:sz w:val="24"/>
          <w:szCs w:val="24"/>
          <w:lang w:bidi="it-IT"/>
        </w:rPr>
        <w:t xml:space="preserve"> </w:t>
      </w:r>
      <w:r w:rsidR="00C37743" w:rsidRPr="000D3225">
        <w:rPr>
          <w:rFonts w:ascii="Arial Nova" w:hAnsi="Arial Nova"/>
          <w:color w:val="auto"/>
          <w:spacing w:val="-2"/>
          <w:sz w:val="24"/>
          <w:szCs w:val="24"/>
          <w:lang w:bidi="it-IT"/>
        </w:rPr>
        <w:t>t</w:t>
      </w:r>
      <w:r w:rsidRPr="000D3225">
        <w:rPr>
          <w:rFonts w:ascii="Arial Nova" w:hAnsi="Arial Nova"/>
          <w:color w:val="auto"/>
          <w:spacing w:val="-2"/>
          <w:sz w:val="24"/>
          <w:szCs w:val="24"/>
          <w:lang w:bidi="it-IT"/>
        </w:rPr>
        <w:t>i impedisce di sentire la stanchezza.</w:t>
      </w:r>
    </w:p>
    <w:p w14:paraId="1BF71AD4" w14:textId="1835CBEE" w:rsidR="00E257A8" w:rsidRPr="000D3225" w:rsidRDefault="00E257A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Se una cosa </w:t>
      </w:r>
      <w:r w:rsidR="00C37743" w:rsidRPr="000D3225">
        <w:rPr>
          <w:rFonts w:ascii="Arial Nova" w:hAnsi="Arial Nova"/>
          <w:color w:val="auto"/>
          <w:spacing w:val="-2"/>
          <w:sz w:val="24"/>
          <w:szCs w:val="24"/>
          <w:lang w:bidi="it-IT"/>
        </w:rPr>
        <w:t>t</w:t>
      </w:r>
      <w:r w:rsidRPr="000D3225">
        <w:rPr>
          <w:rFonts w:ascii="Arial Nova" w:hAnsi="Arial Nova"/>
          <w:color w:val="auto"/>
          <w:spacing w:val="-2"/>
          <w:sz w:val="24"/>
          <w:szCs w:val="24"/>
          <w:lang w:bidi="it-IT"/>
        </w:rPr>
        <w:t xml:space="preserve">i pesa e non </w:t>
      </w:r>
      <w:r w:rsidR="00C37743" w:rsidRPr="000D3225">
        <w:rPr>
          <w:rFonts w:ascii="Arial Nova" w:hAnsi="Arial Nova"/>
          <w:color w:val="auto"/>
          <w:spacing w:val="-2"/>
          <w:sz w:val="24"/>
          <w:szCs w:val="24"/>
          <w:lang w:bidi="it-IT"/>
        </w:rPr>
        <w:t xml:space="preserve">hai </w:t>
      </w:r>
      <w:r w:rsidRPr="000D3225">
        <w:rPr>
          <w:rFonts w:ascii="Arial Nova" w:hAnsi="Arial Nova"/>
          <w:color w:val="auto"/>
          <w:spacing w:val="-2"/>
          <w:sz w:val="24"/>
          <w:szCs w:val="24"/>
          <w:lang w:bidi="it-IT"/>
        </w:rPr>
        <w:t xml:space="preserve">più la voglia di farla sicuramente è il </w:t>
      </w:r>
      <w:r w:rsidR="00C37743" w:rsidRPr="000D3225">
        <w:rPr>
          <w:rFonts w:ascii="Arial Nova" w:hAnsi="Arial Nova"/>
          <w:color w:val="auto"/>
          <w:spacing w:val="-2"/>
          <w:sz w:val="24"/>
          <w:szCs w:val="24"/>
          <w:lang w:bidi="it-IT"/>
        </w:rPr>
        <w:t>tuo</w:t>
      </w:r>
      <w:r w:rsidRPr="000D3225">
        <w:rPr>
          <w:rFonts w:ascii="Arial Nova" w:hAnsi="Arial Nova"/>
          <w:color w:val="auto"/>
          <w:spacing w:val="-2"/>
          <w:sz w:val="24"/>
          <w:szCs w:val="24"/>
          <w:lang w:bidi="it-IT"/>
        </w:rPr>
        <w:t xml:space="preserve"> perché che </w:t>
      </w:r>
      <w:r w:rsidR="00FB1C80" w:rsidRPr="000D3225">
        <w:rPr>
          <w:rFonts w:ascii="Arial Nova" w:hAnsi="Arial Nova"/>
          <w:color w:val="auto"/>
          <w:spacing w:val="-2"/>
          <w:sz w:val="24"/>
          <w:szCs w:val="24"/>
          <w:lang w:bidi="it-IT"/>
        </w:rPr>
        <w:t>sta v</w:t>
      </w:r>
      <w:r w:rsidR="00125F60" w:rsidRPr="000D3225">
        <w:rPr>
          <w:rFonts w:ascii="Arial Nova" w:hAnsi="Arial Nova"/>
          <w:color w:val="auto"/>
          <w:spacing w:val="-2"/>
          <w:sz w:val="24"/>
          <w:szCs w:val="24"/>
          <w:lang w:bidi="it-IT"/>
        </w:rPr>
        <w:t xml:space="preserve">acillando o forse, </w:t>
      </w:r>
      <w:r w:rsidR="00C37743" w:rsidRPr="000D3225">
        <w:rPr>
          <w:rFonts w:ascii="Arial Nova" w:hAnsi="Arial Nova"/>
          <w:color w:val="auto"/>
          <w:spacing w:val="-2"/>
          <w:sz w:val="24"/>
          <w:szCs w:val="24"/>
          <w:lang w:bidi="it-IT"/>
        </w:rPr>
        <w:t xml:space="preserve">quel perché </w:t>
      </w:r>
      <w:r w:rsidRPr="000D3225">
        <w:rPr>
          <w:rFonts w:ascii="Arial Nova" w:hAnsi="Arial Nova"/>
          <w:color w:val="auto"/>
          <w:spacing w:val="-2"/>
          <w:sz w:val="24"/>
          <w:szCs w:val="24"/>
          <w:lang w:bidi="it-IT"/>
        </w:rPr>
        <w:t xml:space="preserve">non era </w:t>
      </w:r>
      <w:r w:rsidR="00C37743" w:rsidRPr="000D3225">
        <w:rPr>
          <w:rFonts w:ascii="Arial Nova" w:hAnsi="Arial Nova"/>
          <w:color w:val="auto"/>
          <w:spacing w:val="-2"/>
          <w:sz w:val="24"/>
          <w:szCs w:val="24"/>
          <w:lang w:bidi="it-IT"/>
        </w:rPr>
        <w:t xml:space="preserve">poi </w:t>
      </w:r>
      <w:r w:rsidRPr="000D3225">
        <w:rPr>
          <w:rFonts w:ascii="Arial Nova" w:hAnsi="Arial Nova"/>
          <w:color w:val="auto"/>
          <w:spacing w:val="-2"/>
          <w:sz w:val="24"/>
          <w:szCs w:val="24"/>
          <w:lang w:bidi="it-IT"/>
        </w:rPr>
        <w:t xml:space="preserve">così forte </w:t>
      </w:r>
      <w:r w:rsidR="00125F60" w:rsidRPr="000D3225">
        <w:rPr>
          <w:rFonts w:ascii="Arial Nova" w:hAnsi="Arial Nova"/>
          <w:color w:val="auto"/>
          <w:spacing w:val="-2"/>
          <w:sz w:val="24"/>
          <w:szCs w:val="24"/>
          <w:lang w:bidi="it-IT"/>
        </w:rPr>
        <w:t>fin dall’inizio.</w:t>
      </w:r>
    </w:p>
    <w:p w14:paraId="04DBCA43" w14:textId="7EEB1206" w:rsidR="00CE14D1" w:rsidRPr="000D3225" w:rsidRDefault="00CE14D1" w:rsidP="008707DD">
      <w:pPr>
        <w:pStyle w:val="Informazionidicontatto"/>
        <w:spacing w:line="240" w:lineRule="auto"/>
        <w:jc w:val="both"/>
        <w:rPr>
          <w:rFonts w:ascii="Arial Nova" w:hAnsi="Arial Nova"/>
          <w:color w:val="auto"/>
          <w:spacing w:val="-2"/>
          <w:sz w:val="20"/>
          <w:szCs w:val="20"/>
          <w:lang w:bidi="it-IT"/>
        </w:rPr>
      </w:pPr>
    </w:p>
    <w:p w14:paraId="1B1F7E65" w14:textId="0857CCAC" w:rsidR="00CE14D1" w:rsidRPr="000D3225" w:rsidRDefault="00CE14D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Il </w:t>
      </w:r>
      <w:r w:rsidR="00FB1C80" w:rsidRPr="000D3225">
        <w:rPr>
          <w:rFonts w:ascii="Arial Nova" w:hAnsi="Arial Nova"/>
          <w:color w:val="auto"/>
          <w:spacing w:val="-2"/>
          <w:sz w:val="24"/>
          <w:szCs w:val="24"/>
          <w:lang w:bidi="it-IT"/>
        </w:rPr>
        <w:t xml:space="preserve">giusto </w:t>
      </w:r>
      <w:r w:rsidRPr="000D3225">
        <w:rPr>
          <w:rFonts w:ascii="Arial Nova" w:hAnsi="Arial Nova"/>
          <w:color w:val="auto"/>
          <w:spacing w:val="-2"/>
          <w:sz w:val="24"/>
          <w:szCs w:val="24"/>
          <w:lang w:bidi="it-IT"/>
        </w:rPr>
        <w:t>perché</w:t>
      </w:r>
      <w:r w:rsidR="00AA2A54" w:rsidRPr="000D3225">
        <w:rPr>
          <w:rFonts w:ascii="Arial Nova" w:hAnsi="Arial Nova"/>
          <w:color w:val="auto"/>
          <w:spacing w:val="-2"/>
          <w:sz w:val="24"/>
          <w:szCs w:val="24"/>
          <w:lang w:bidi="it-IT"/>
        </w:rPr>
        <w:t xml:space="preserve"> t</w:t>
      </w:r>
      <w:r w:rsidRPr="000D3225">
        <w:rPr>
          <w:rFonts w:ascii="Arial Nova" w:hAnsi="Arial Nova"/>
          <w:color w:val="auto"/>
          <w:spacing w:val="-2"/>
          <w:sz w:val="24"/>
          <w:szCs w:val="24"/>
          <w:lang w:bidi="it-IT"/>
        </w:rPr>
        <w:t>i fa saltare giù dal letto al mattino.</w:t>
      </w:r>
    </w:p>
    <w:p w14:paraId="5ADC5021" w14:textId="77777777" w:rsidR="00C37743" w:rsidRPr="000D3225" w:rsidRDefault="00C37743" w:rsidP="008707DD">
      <w:pPr>
        <w:pStyle w:val="Informazionidicontatto"/>
        <w:spacing w:line="240" w:lineRule="auto"/>
        <w:jc w:val="both"/>
        <w:rPr>
          <w:rFonts w:ascii="Arial Nova" w:hAnsi="Arial Nova"/>
          <w:color w:val="auto"/>
          <w:spacing w:val="-2"/>
          <w:sz w:val="24"/>
          <w:szCs w:val="24"/>
          <w:lang w:bidi="it-IT"/>
        </w:rPr>
      </w:pPr>
    </w:p>
    <w:p w14:paraId="0B660E64" w14:textId="5CC377CC" w:rsidR="008C5314"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125F60" w:rsidRPr="000D3225">
        <w:rPr>
          <w:rFonts w:ascii="Arial Nova" w:hAnsi="Arial Nova"/>
          <w:color w:val="auto"/>
          <w:spacing w:val="-2"/>
          <w:sz w:val="24"/>
          <w:szCs w:val="24"/>
          <w:lang w:bidi="it-IT"/>
        </w:rPr>
        <w:t xml:space="preserve"> per questo che ti invito a soffermarti un attimo e chiederti davvero</w:t>
      </w:r>
      <w:r w:rsidR="008C5314" w:rsidRPr="000D3225">
        <w:rPr>
          <w:rFonts w:ascii="Arial Nova" w:hAnsi="Arial Nova"/>
          <w:color w:val="auto"/>
          <w:spacing w:val="-2"/>
          <w:sz w:val="24"/>
          <w:szCs w:val="24"/>
          <w:lang w:bidi="it-IT"/>
        </w:rPr>
        <w:t xml:space="preserve"> queste cose</w:t>
      </w:r>
      <w:r w:rsidR="00125F60" w:rsidRPr="000D3225">
        <w:rPr>
          <w:rFonts w:ascii="Arial Nova" w:hAnsi="Arial Nova"/>
          <w:color w:val="auto"/>
          <w:spacing w:val="-2"/>
          <w:sz w:val="24"/>
          <w:szCs w:val="24"/>
          <w:lang w:bidi="it-IT"/>
        </w:rPr>
        <w:t xml:space="preserve">: </w:t>
      </w:r>
    </w:p>
    <w:p w14:paraId="44D42EC9" w14:textId="25E63403" w:rsidR="00125F60" w:rsidRPr="000D3225" w:rsidRDefault="00C377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w:t>
      </w:r>
      <w:r w:rsidR="00125F60" w:rsidRPr="000D3225">
        <w:rPr>
          <w:rFonts w:ascii="Arial Nova" w:hAnsi="Arial Nova"/>
          <w:color w:val="auto"/>
          <w:spacing w:val="-2"/>
          <w:sz w:val="24"/>
          <w:szCs w:val="24"/>
          <w:lang w:bidi="it-IT"/>
        </w:rPr>
        <w:t>osa ti spinge ad alzarti ogni giorno?</w:t>
      </w:r>
    </w:p>
    <w:p w14:paraId="42B85C42" w14:textId="4FCFFBC1" w:rsidR="00125F60" w:rsidRPr="000D3225" w:rsidRDefault="00125F6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Cosa ti riporta a casa la sera?</w:t>
      </w:r>
    </w:p>
    <w:p w14:paraId="78FA07D5" w14:textId="0742B706" w:rsidR="00125F60" w:rsidRPr="000D3225" w:rsidRDefault="00C377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Oggi s</w:t>
      </w:r>
      <w:r w:rsidR="00125F60" w:rsidRPr="000D3225">
        <w:rPr>
          <w:rFonts w:ascii="Arial Nova" w:hAnsi="Arial Nova"/>
          <w:color w:val="auto"/>
          <w:spacing w:val="-2"/>
          <w:sz w:val="24"/>
          <w:szCs w:val="24"/>
          <w:lang w:bidi="it-IT"/>
        </w:rPr>
        <w:t>ei dove vorresti essere?</w:t>
      </w:r>
    </w:p>
    <w:p w14:paraId="1BBC3F8B" w14:textId="3539F86E" w:rsidR="00930934" w:rsidRPr="000D3225" w:rsidRDefault="00C377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soprattutto c</w:t>
      </w:r>
      <w:r w:rsidR="00930934" w:rsidRPr="000D3225">
        <w:rPr>
          <w:rFonts w:ascii="Arial Nova" w:hAnsi="Arial Nova"/>
          <w:color w:val="auto"/>
          <w:spacing w:val="-2"/>
          <w:sz w:val="24"/>
          <w:szCs w:val="24"/>
          <w:lang w:bidi="it-IT"/>
        </w:rPr>
        <w:t>osa vorresti essere davvero?</w:t>
      </w:r>
    </w:p>
    <w:p w14:paraId="6B69A189" w14:textId="77777777" w:rsidR="00C37743" w:rsidRPr="000D3225" w:rsidRDefault="00C37743" w:rsidP="008707DD">
      <w:pPr>
        <w:pStyle w:val="Informazionidicontatto"/>
        <w:spacing w:line="240" w:lineRule="auto"/>
        <w:jc w:val="both"/>
        <w:rPr>
          <w:rFonts w:ascii="Arial Nova" w:hAnsi="Arial Nova"/>
          <w:color w:val="auto"/>
          <w:spacing w:val="-2"/>
          <w:sz w:val="20"/>
          <w:szCs w:val="20"/>
          <w:lang w:bidi="it-IT"/>
        </w:rPr>
      </w:pPr>
    </w:p>
    <w:p w14:paraId="783F54D0" w14:textId="5C20994B" w:rsidR="00CE14D1" w:rsidRPr="000D3225" w:rsidRDefault="00C377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w:t>
      </w:r>
      <w:r w:rsidR="00930934" w:rsidRPr="000D3225">
        <w:rPr>
          <w:rFonts w:ascii="Arial Nova" w:hAnsi="Arial Nova"/>
          <w:color w:val="auto"/>
          <w:spacing w:val="-2"/>
          <w:sz w:val="24"/>
          <w:szCs w:val="24"/>
          <w:lang w:bidi="it-IT"/>
        </w:rPr>
        <w:t>ttenzione, u</w:t>
      </w:r>
      <w:r w:rsidR="00FB1C80" w:rsidRPr="000D3225">
        <w:rPr>
          <w:rFonts w:ascii="Arial Nova" w:hAnsi="Arial Nova"/>
          <w:color w:val="auto"/>
          <w:spacing w:val="-2"/>
          <w:sz w:val="24"/>
          <w:szCs w:val="24"/>
          <w:lang w:bidi="it-IT"/>
        </w:rPr>
        <w:t xml:space="preserve">n perché non deve necessariamente essere salvare il mondo, il tuo </w:t>
      </w:r>
      <w:r w:rsidR="00930934" w:rsidRPr="000D3225">
        <w:rPr>
          <w:rFonts w:ascii="Arial Nova" w:hAnsi="Arial Nova"/>
          <w:color w:val="auto"/>
          <w:spacing w:val="-2"/>
          <w:sz w:val="24"/>
          <w:szCs w:val="24"/>
          <w:lang w:bidi="it-IT"/>
        </w:rPr>
        <w:t xml:space="preserve">perché </w:t>
      </w:r>
      <w:r w:rsidR="00FB1C80" w:rsidRPr="000D3225">
        <w:rPr>
          <w:rFonts w:ascii="Arial Nova" w:hAnsi="Arial Nova"/>
          <w:color w:val="auto"/>
          <w:spacing w:val="-2"/>
          <w:sz w:val="24"/>
          <w:szCs w:val="24"/>
          <w:lang w:bidi="it-IT"/>
        </w:rPr>
        <w:t>p</w:t>
      </w:r>
      <w:r w:rsidR="00CE14D1" w:rsidRPr="000D3225">
        <w:rPr>
          <w:rFonts w:ascii="Arial Nova" w:hAnsi="Arial Nova"/>
          <w:color w:val="auto"/>
          <w:spacing w:val="-2"/>
          <w:sz w:val="24"/>
          <w:szCs w:val="24"/>
          <w:lang w:bidi="it-IT"/>
        </w:rPr>
        <w:t>uò essere davvero qualunque cosa</w:t>
      </w:r>
      <w:r w:rsidR="00930934" w:rsidRPr="000D3225">
        <w:rPr>
          <w:rFonts w:ascii="Arial Nova" w:hAnsi="Arial Nova"/>
          <w:color w:val="auto"/>
          <w:spacing w:val="-2"/>
          <w:sz w:val="24"/>
          <w:szCs w:val="24"/>
          <w:lang w:bidi="it-IT"/>
        </w:rPr>
        <w:t xml:space="preserve">: </w:t>
      </w:r>
      <w:r w:rsidR="00CE14D1" w:rsidRPr="000D3225">
        <w:rPr>
          <w:rFonts w:ascii="Arial Nova" w:hAnsi="Arial Nova"/>
          <w:color w:val="auto"/>
          <w:spacing w:val="-2"/>
          <w:sz w:val="24"/>
          <w:szCs w:val="24"/>
          <w:lang w:bidi="it-IT"/>
        </w:rPr>
        <w:t xml:space="preserve">il progetto della vita, la chiacchiera con una persona </w:t>
      </w:r>
      <w:r w:rsidR="00930934" w:rsidRPr="000D3225">
        <w:rPr>
          <w:rFonts w:ascii="Arial Nova" w:hAnsi="Arial Nova"/>
          <w:color w:val="auto"/>
          <w:spacing w:val="-2"/>
          <w:sz w:val="24"/>
          <w:szCs w:val="24"/>
          <w:lang w:bidi="it-IT"/>
        </w:rPr>
        <w:t xml:space="preserve">cara </w:t>
      </w:r>
      <w:r w:rsidR="00CE14D1" w:rsidRPr="000D3225">
        <w:rPr>
          <w:rFonts w:ascii="Arial Nova" w:hAnsi="Arial Nova"/>
          <w:color w:val="auto"/>
          <w:spacing w:val="-2"/>
          <w:sz w:val="24"/>
          <w:szCs w:val="24"/>
          <w:lang w:bidi="it-IT"/>
        </w:rPr>
        <w:t>al mattino</w:t>
      </w:r>
      <w:r w:rsidR="0031246A">
        <w:rPr>
          <w:rFonts w:ascii="Arial Nova" w:hAnsi="Arial Nova"/>
          <w:color w:val="auto"/>
          <w:spacing w:val="-2"/>
          <w:sz w:val="24"/>
          <w:szCs w:val="24"/>
          <w:lang w:bidi="it-IT"/>
        </w:rPr>
        <w:t xml:space="preserve">, il sorriso del tuo grande amore, </w:t>
      </w:r>
      <w:r w:rsidR="00CE14D1" w:rsidRPr="000D3225">
        <w:rPr>
          <w:rFonts w:ascii="Arial Nova" w:hAnsi="Arial Nova"/>
          <w:color w:val="auto"/>
          <w:spacing w:val="-2"/>
          <w:sz w:val="24"/>
          <w:szCs w:val="24"/>
          <w:lang w:bidi="it-IT"/>
        </w:rPr>
        <w:t xml:space="preserve">il caffè </w:t>
      </w:r>
      <w:r w:rsidR="00FB1C80" w:rsidRPr="000D3225">
        <w:rPr>
          <w:rFonts w:ascii="Arial Nova" w:hAnsi="Arial Nova"/>
          <w:color w:val="auto"/>
          <w:spacing w:val="-2"/>
          <w:sz w:val="24"/>
          <w:szCs w:val="24"/>
          <w:lang w:bidi="it-IT"/>
        </w:rPr>
        <w:t>de-stressante</w:t>
      </w:r>
      <w:r w:rsidR="00CE14D1" w:rsidRPr="000D3225">
        <w:rPr>
          <w:rFonts w:ascii="Arial Nova" w:hAnsi="Arial Nova"/>
          <w:color w:val="auto"/>
          <w:spacing w:val="-2"/>
          <w:sz w:val="24"/>
          <w:szCs w:val="24"/>
          <w:lang w:bidi="it-IT"/>
        </w:rPr>
        <w:t xml:space="preserve"> con un amico prima del lavoro…</w:t>
      </w:r>
    </w:p>
    <w:p w14:paraId="1CE56409" w14:textId="77777777" w:rsidR="00C37743" w:rsidRPr="000D3225" w:rsidRDefault="00C37743" w:rsidP="008707DD">
      <w:pPr>
        <w:pStyle w:val="Informazionidicontatto"/>
        <w:spacing w:line="240" w:lineRule="auto"/>
        <w:jc w:val="both"/>
        <w:rPr>
          <w:rFonts w:ascii="Arial Nova" w:hAnsi="Arial Nova"/>
          <w:color w:val="auto"/>
          <w:spacing w:val="-2"/>
          <w:sz w:val="20"/>
          <w:szCs w:val="20"/>
          <w:lang w:bidi="it-IT"/>
        </w:rPr>
      </w:pPr>
    </w:p>
    <w:p w14:paraId="168618BC" w14:textId="353CC829" w:rsidR="00782BCC" w:rsidRPr="000D3225" w:rsidRDefault="00CE14D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L’importante </w:t>
      </w:r>
      <w:r w:rsidR="00FB1C80" w:rsidRPr="000D3225">
        <w:rPr>
          <w:rFonts w:ascii="Arial Nova" w:hAnsi="Arial Nova"/>
          <w:color w:val="auto"/>
          <w:spacing w:val="-2"/>
          <w:sz w:val="24"/>
          <w:szCs w:val="24"/>
          <w:lang w:bidi="it-IT"/>
        </w:rPr>
        <w:t xml:space="preserve">è: </w:t>
      </w:r>
      <w:r w:rsidRPr="000D3225">
        <w:rPr>
          <w:rFonts w:ascii="Arial Nova" w:hAnsi="Arial Nova"/>
          <w:color w:val="auto"/>
          <w:spacing w:val="-2"/>
          <w:sz w:val="24"/>
          <w:szCs w:val="24"/>
          <w:lang w:bidi="it-IT"/>
        </w:rPr>
        <w:t xml:space="preserve">che </w:t>
      </w:r>
      <w:r w:rsidR="00A84F0C" w:rsidRPr="000D3225">
        <w:rPr>
          <w:rFonts w:ascii="Arial Nova" w:hAnsi="Arial Nova"/>
          <w:color w:val="auto"/>
          <w:spacing w:val="-2"/>
          <w:sz w:val="24"/>
          <w:szCs w:val="24"/>
          <w:lang w:bidi="it-IT"/>
        </w:rPr>
        <w:t>t</w:t>
      </w:r>
      <w:r w:rsidRPr="000D3225">
        <w:rPr>
          <w:rFonts w:ascii="Arial Nova" w:hAnsi="Arial Nova"/>
          <w:color w:val="auto"/>
          <w:spacing w:val="-2"/>
          <w:sz w:val="24"/>
          <w:szCs w:val="24"/>
          <w:lang w:bidi="it-IT"/>
        </w:rPr>
        <w:t xml:space="preserve">i muova e </w:t>
      </w:r>
      <w:r w:rsidR="00A84F0C" w:rsidRPr="000D3225">
        <w:rPr>
          <w:rFonts w:ascii="Arial Nova" w:hAnsi="Arial Nova"/>
          <w:color w:val="auto"/>
          <w:spacing w:val="-2"/>
          <w:sz w:val="24"/>
          <w:szCs w:val="24"/>
          <w:lang w:bidi="it-IT"/>
        </w:rPr>
        <w:t>ti</w:t>
      </w:r>
      <w:r w:rsidRPr="000D3225">
        <w:rPr>
          <w:rFonts w:ascii="Arial Nova" w:hAnsi="Arial Nova"/>
          <w:color w:val="auto"/>
          <w:spacing w:val="-2"/>
          <w:sz w:val="24"/>
          <w:szCs w:val="24"/>
          <w:lang w:bidi="it-IT"/>
        </w:rPr>
        <w:t xml:space="preserve"> motivi.</w:t>
      </w:r>
      <w:r w:rsidR="00FB1C80" w:rsidRPr="000D3225">
        <w:rPr>
          <w:rFonts w:ascii="Arial Nova" w:hAnsi="Arial Nova"/>
          <w:color w:val="auto"/>
          <w:spacing w:val="-2"/>
          <w:sz w:val="24"/>
          <w:szCs w:val="24"/>
          <w:lang w:bidi="it-IT"/>
        </w:rPr>
        <w:t xml:space="preserve"> Sempre!</w:t>
      </w:r>
    </w:p>
    <w:p w14:paraId="16D852F4" w14:textId="4E24D95D" w:rsidR="00930934" w:rsidRPr="000D3225" w:rsidRDefault="0093093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il fuoco si spegne, non senti più alcuno stimolo e ti muovi per inerzia, c’è qualcosa che va rivisto.</w:t>
      </w:r>
    </w:p>
    <w:p w14:paraId="0A8AE15C" w14:textId="6583A070" w:rsidR="00930934" w:rsidRPr="000D3225" w:rsidRDefault="0093093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lo devi fare.</w:t>
      </w:r>
    </w:p>
    <w:p w14:paraId="05AED7CF" w14:textId="3E912F3F" w:rsidR="00930934" w:rsidRPr="000D3225" w:rsidRDefault="0093093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Altrimenti il vuoto interiore si trasforma in vora</w:t>
      </w:r>
      <w:r w:rsidR="003F1DA8" w:rsidRPr="000D3225">
        <w:rPr>
          <w:rFonts w:ascii="Arial Nova" w:hAnsi="Arial Nova"/>
          <w:color w:val="auto"/>
          <w:spacing w:val="-2"/>
          <w:sz w:val="24"/>
          <w:szCs w:val="24"/>
          <w:lang w:bidi="it-IT"/>
        </w:rPr>
        <w:t>g</w:t>
      </w:r>
      <w:r w:rsidRPr="000D3225">
        <w:rPr>
          <w:rFonts w:ascii="Arial Nova" w:hAnsi="Arial Nova"/>
          <w:color w:val="auto"/>
          <w:spacing w:val="-2"/>
          <w:sz w:val="24"/>
          <w:szCs w:val="24"/>
          <w:lang w:bidi="it-IT"/>
        </w:rPr>
        <w:t>ine.</w:t>
      </w:r>
    </w:p>
    <w:p w14:paraId="03AA15AB" w14:textId="77777777" w:rsidR="008D410B" w:rsidRPr="000D3225" w:rsidRDefault="00FB1C80" w:rsidP="008707DD">
      <w:pPr>
        <w:pStyle w:val="Informazionidicontatto"/>
        <w:spacing w:line="240" w:lineRule="auto"/>
        <w:jc w:val="both"/>
        <w:rPr>
          <w:rFonts w:ascii="Arial Nova" w:hAnsi="Arial Nova"/>
          <w:color w:val="auto"/>
          <w:spacing w:val="-4"/>
          <w:sz w:val="24"/>
          <w:szCs w:val="24"/>
          <w:lang w:bidi="it-IT"/>
        </w:rPr>
      </w:pPr>
      <w:r w:rsidRPr="000D3225">
        <w:rPr>
          <w:rFonts w:ascii="Arial Nova" w:hAnsi="Arial Nova"/>
          <w:color w:val="auto"/>
          <w:spacing w:val="-4"/>
          <w:sz w:val="24"/>
          <w:szCs w:val="24"/>
          <w:lang w:bidi="it-IT"/>
        </w:rPr>
        <w:t>Se non riesc</w:t>
      </w:r>
      <w:r w:rsidR="00930934" w:rsidRPr="000D3225">
        <w:rPr>
          <w:rFonts w:ascii="Arial Nova" w:hAnsi="Arial Nova"/>
          <w:color w:val="auto"/>
          <w:spacing w:val="-4"/>
          <w:sz w:val="24"/>
          <w:szCs w:val="24"/>
          <w:lang w:bidi="it-IT"/>
        </w:rPr>
        <w:t xml:space="preserve">i a portare avanti una situazione, una relazione, un compito, </w:t>
      </w:r>
      <w:r w:rsidRPr="000D3225">
        <w:rPr>
          <w:rFonts w:ascii="Arial Nova" w:hAnsi="Arial Nova"/>
          <w:color w:val="auto"/>
          <w:spacing w:val="-4"/>
          <w:sz w:val="24"/>
          <w:szCs w:val="24"/>
          <w:lang w:bidi="it-IT"/>
        </w:rPr>
        <w:t xml:space="preserve">non </w:t>
      </w:r>
      <w:r w:rsidR="00930934" w:rsidRPr="000D3225">
        <w:rPr>
          <w:rFonts w:ascii="Arial Nova" w:hAnsi="Arial Nova"/>
          <w:color w:val="auto"/>
          <w:spacing w:val="-4"/>
          <w:sz w:val="24"/>
          <w:szCs w:val="24"/>
          <w:lang w:bidi="it-IT"/>
        </w:rPr>
        <w:t>c’</w:t>
      </w:r>
      <w:r w:rsidRPr="000D3225">
        <w:rPr>
          <w:rFonts w:ascii="Arial Nova" w:hAnsi="Arial Nova"/>
          <w:color w:val="auto"/>
          <w:spacing w:val="-4"/>
          <w:sz w:val="24"/>
          <w:szCs w:val="24"/>
          <w:lang w:bidi="it-IT"/>
        </w:rPr>
        <w:t>è più un perché.</w:t>
      </w:r>
      <w:r w:rsidR="00C37743" w:rsidRPr="000D3225">
        <w:rPr>
          <w:rFonts w:ascii="Arial Nova" w:hAnsi="Arial Nova"/>
          <w:color w:val="auto"/>
          <w:spacing w:val="-4"/>
          <w:sz w:val="24"/>
          <w:szCs w:val="24"/>
          <w:lang w:bidi="it-IT"/>
        </w:rPr>
        <w:t xml:space="preserve"> E hai solo questa vita. </w:t>
      </w:r>
    </w:p>
    <w:p w14:paraId="0E258393" w14:textId="1624D556" w:rsidR="00FB1C80" w:rsidRPr="000D3225" w:rsidRDefault="00C377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Cambia!</w:t>
      </w:r>
      <w:r w:rsidR="008D410B" w:rsidRPr="000D3225">
        <w:rPr>
          <w:rFonts w:ascii="Arial Nova" w:hAnsi="Arial Nova"/>
          <w:color w:val="auto"/>
          <w:spacing w:val="-2"/>
          <w:sz w:val="24"/>
          <w:szCs w:val="24"/>
          <w:lang w:bidi="it-IT"/>
        </w:rPr>
        <w:t xml:space="preserve"> Meglio ancora EVOLVI!</w:t>
      </w:r>
    </w:p>
    <w:p w14:paraId="523EC631" w14:textId="4D46246F" w:rsidR="00FB1C80" w:rsidRPr="000D3225" w:rsidRDefault="00FB1C80" w:rsidP="008707DD">
      <w:pPr>
        <w:pStyle w:val="Informazionidicontatto"/>
        <w:spacing w:line="240" w:lineRule="auto"/>
        <w:jc w:val="both"/>
        <w:rPr>
          <w:rFonts w:ascii="Arial Nova" w:hAnsi="Arial Nova"/>
          <w:color w:val="auto"/>
          <w:spacing w:val="-2"/>
          <w:sz w:val="20"/>
          <w:szCs w:val="20"/>
          <w:lang w:bidi="it-IT"/>
        </w:rPr>
      </w:pPr>
    </w:p>
    <w:p w14:paraId="16E311B9" w14:textId="42568C57" w:rsidR="00930934" w:rsidRPr="000D3225" w:rsidRDefault="00FB1C8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Io ho sicuramente deciso di </w:t>
      </w:r>
      <w:r w:rsidR="0031246A">
        <w:rPr>
          <w:rFonts w:ascii="Arial Nova" w:hAnsi="Arial Nova"/>
          <w:color w:val="auto"/>
          <w:spacing w:val="-2"/>
          <w:sz w:val="24"/>
          <w:szCs w:val="24"/>
          <w:lang w:bidi="it-IT"/>
        </w:rPr>
        <w:t xml:space="preserve">iniziare a </w:t>
      </w:r>
      <w:r w:rsidRPr="000D3225">
        <w:rPr>
          <w:rFonts w:ascii="Arial Nova" w:hAnsi="Arial Nova"/>
          <w:color w:val="auto"/>
          <w:spacing w:val="-2"/>
          <w:sz w:val="24"/>
          <w:szCs w:val="24"/>
          <w:lang w:bidi="it-IT"/>
        </w:rPr>
        <w:t xml:space="preserve">cambiare </w:t>
      </w:r>
      <w:r w:rsidR="00AA2A54" w:rsidRPr="000D3225">
        <w:rPr>
          <w:rFonts w:ascii="Arial Nova" w:hAnsi="Arial Nova"/>
          <w:color w:val="auto"/>
          <w:spacing w:val="-2"/>
          <w:sz w:val="24"/>
          <w:szCs w:val="24"/>
          <w:lang w:bidi="it-IT"/>
        </w:rPr>
        <w:t xml:space="preserve">qualcosa nella mia </w:t>
      </w:r>
      <w:r w:rsidRPr="000D3225">
        <w:rPr>
          <w:rFonts w:ascii="Arial Nova" w:hAnsi="Arial Nova"/>
          <w:color w:val="auto"/>
          <w:spacing w:val="-2"/>
          <w:sz w:val="24"/>
          <w:szCs w:val="24"/>
          <w:lang w:bidi="it-IT"/>
        </w:rPr>
        <w:t xml:space="preserve">vita quando sono diventata mamma. </w:t>
      </w:r>
    </w:p>
    <w:p w14:paraId="16F09FFA" w14:textId="29254C0B" w:rsidR="00FB1C80" w:rsidRPr="000D3225" w:rsidRDefault="00FB1C80" w:rsidP="008707DD">
      <w:pPr>
        <w:pStyle w:val="Informazionidicontatto"/>
        <w:spacing w:line="240" w:lineRule="auto"/>
        <w:jc w:val="both"/>
        <w:rPr>
          <w:rFonts w:ascii="Arial Nova" w:hAnsi="Arial Nova"/>
          <w:color w:val="auto"/>
          <w:spacing w:val="-6"/>
          <w:sz w:val="24"/>
          <w:szCs w:val="24"/>
          <w:lang w:bidi="it-IT"/>
        </w:rPr>
      </w:pPr>
      <w:r w:rsidRPr="000D3225">
        <w:rPr>
          <w:rFonts w:ascii="Arial Nova" w:hAnsi="Arial Nova"/>
          <w:color w:val="auto"/>
          <w:spacing w:val="-6"/>
          <w:sz w:val="24"/>
          <w:szCs w:val="24"/>
          <w:lang w:bidi="it-IT"/>
        </w:rPr>
        <w:lastRenderedPageBreak/>
        <w:t>I miei bimbi mi hanno fatto desiderare una qualità diversa del mio tempo e sicuramente più tempo da passare con loro.</w:t>
      </w:r>
    </w:p>
    <w:p w14:paraId="1FBD98E0" w14:textId="405D4DEC" w:rsidR="00CE14D1" w:rsidRDefault="00FB1C8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il mio grande perché fosse stata la carriera e diventare una mega manager probabilmente sarei rimasta in azienda e avrei continuato a girare il mondo</w:t>
      </w:r>
      <w:r w:rsidR="00930934" w:rsidRPr="000D3225">
        <w:rPr>
          <w:rFonts w:ascii="Arial Nova" w:hAnsi="Arial Nova"/>
          <w:color w:val="auto"/>
          <w:spacing w:val="-2"/>
          <w:sz w:val="24"/>
          <w:szCs w:val="24"/>
          <w:lang w:bidi="it-IT"/>
        </w:rPr>
        <w:t xml:space="preserve"> fino a raggiungere</w:t>
      </w:r>
      <w:r w:rsidR="00C37743" w:rsidRPr="000D3225">
        <w:rPr>
          <w:rFonts w:ascii="Arial Nova" w:hAnsi="Arial Nova"/>
          <w:color w:val="auto"/>
          <w:spacing w:val="-2"/>
          <w:sz w:val="24"/>
          <w:szCs w:val="24"/>
          <w:lang w:bidi="it-IT"/>
        </w:rPr>
        <w:t xml:space="preserve"> alti </w:t>
      </w:r>
      <w:r w:rsidR="00930934" w:rsidRPr="000D3225">
        <w:rPr>
          <w:rFonts w:ascii="Arial Nova" w:hAnsi="Arial Nova"/>
          <w:color w:val="auto"/>
          <w:spacing w:val="-2"/>
          <w:sz w:val="24"/>
          <w:szCs w:val="24"/>
          <w:lang w:bidi="it-IT"/>
        </w:rPr>
        <w:t>livell</w:t>
      </w:r>
      <w:r w:rsidR="00C37743" w:rsidRPr="000D3225">
        <w:rPr>
          <w:rFonts w:ascii="Arial Nova" w:hAnsi="Arial Nova"/>
          <w:color w:val="auto"/>
          <w:spacing w:val="-2"/>
          <w:sz w:val="24"/>
          <w:szCs w:val="24"/>
          <w:lang w:bidi="it-IT"/>
        </w:rPr>
        <w:t>i. Basta volere una cosa</w:t>
      </w:r>
      <w:r w:rsidR="00DF4F4E" w:rsidRPr="000D3225">
        <w:rPr>
          <w:rFonts w:ascii="Arial Nova" w:hAnsi="Arial Nova"/>
          <w:color w:val="auto"/>
          <w:spacing w:val="-2"/>
          <w:sz w:val="24"/>
          <w:szCs w:val="24"/>
          <w:lang w:bidi="it-IT"/>
        </w:rPr>
        <w:t xml:space="preserve"> e impegnarsi in quella direzione</w:t>
      </w:r>
      <w:r w:rsidR="00C37743" w:rsidRPr="000D3225">
        <w:rPr>
          <w:rFonts w:ascii="Arial Nova" w:hAnsi="Arial Nova"/>
          <w:color w:val="auto"/>
          <w:spacing w:val="-2"/>
          <w:sz w:val="24"/>
          <w:szCs w:val="24"/>
          <w:lang w:bidi="it-IT"/>
        </w:rPr>
        <w:t>.</w:t>
      </w:r>
    </w:p>
    <w:p w14:paraId="568335E4" w14:textId="0FFB84DE" w:rsidR="00B43927" w:rsidRPr="000D3225" w:rsidRDefault="00B43927"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Oggi mi sono di nuovo rimessa in discussione perché ho anche delle competenze, e voglio metterle a disposizione degli altri.</w:t>
      </w:r>
    </w:p>
    <w:p w14:paraId="578B4AE4" w14:textId="77777777" w:rsidR="00C37743" w:rsidRPr="000D3225" w:rsidRDefault="00C37743" w:rsidP="008707DD">
      <w:pPr>
        <w:pStyle w:val="Informazionidicontatto"/>
        <w:spacing w:line="240" w:lineRule="auto"/>
        <w:jc w:val="both"/>
        <w:rPr>
          <w:rFonts w:ascii="Arial Nova" w:hAnsi="Arial Nova"/>
          <w:color w:val="auto"/>
          <w:spacing w:val="-2"/>
          <w:sz w:val="24"/>
          <w:szCs w:val="24"/>
          <w:lang w:bidi="it-IT"/>
        </w:rPr>
      </w:pPr>
    </w:p>
    <w:p w14:paraId="2A4D3926" w14:textId="2C000DCD" w:rsidR="00CE14D1" w:rsidRPr="000D3225" w:rsidRDefault="00CE14D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C’è chi è motivato solo dal fatto di fare soldi, </w:t>
      </w:r>
      <w:r w:rsidR="00930934" w:rsidRPr="000D3225">
        <w:rPr>
          <w:rFonts w:ascii="Arial Nova" w:hAnsi="Arial Nova"/>
          <w:color w:val="auto"/>
          <w:spacing w:val="-2"/>
          <w:sz w:val="24"/>
          <w:szCs w:val="24"/>
          <w:lang w:bidi="it-IT"/>
        </w:rPr>
        <w:t>e sicuramente in molti casi</w:t>
      </w:r>
      <w:r w:rsidR="005608AA" w:rsidRPr="000D3225">
        <w:rPr>
          <w:rFonts w:ascii="Arial Nova" w:hAnsi="Arial Nova"/>
          <w:color w:val="auto"/>
          <w:spacing w:val="-2"/>
          <w:sz w:val="24"/>
          <w:szCs w:val="24"/>
          <w:lang w:bidi="it-IT"/>
        </w:rPr>
        <w:t xml:space="preserve"> </w:t>
      </w:r>
      <w:r w:rsidR="00DF4F4E" w:rsidRPr="000D3225">
        <w:rPr>
          <w:rFonts w:ascii="Arial Nova" w:hAnsi="Arial Nova"/>
          <w:color w:val="auto"/>
          <w:spacing w:val="-2"/>
          <w:sz w:val="24"/>
          <w:szCs w:val="24"/>
          <w:lang w:bidi="it-IT"/>
        </w:rPr>
        <w:t xml:space="preserve">anche quelli servono, </w:t>
      </w:r>
      <w:r w:rsidR="00930934" w:rsidRPr="000D3225">
        <w:rPr>
          <w:rFonts w:ascii="Arial Nova" w:hAnsi="Arial Nova"/>
          <w:color w:val="auto"/>
          <w:spacing w:val="-2"/>
          <w:sz w:val="24"/>
          <w:szCs w:val="24"/>
          <w:lang w:bidi="it-IT"/>
        </w:rPr>
        <w:t xml:space="preserve">possono aiutare a realizzare sogni </w:t>
      </w:r>
      <w:r w:rsidR="00C37743" w:rsidRPr="000D3225">
        <w:rPr>
          <w:rFonts w:ascii="Arial Nova" w:hAnsi="Arial Nova"/>
          <w:color w:val="auto"/>
          <w:spacing w:val="-2"/>
          <w:sz w:val="24"/>
          <w:szCs w:val="24"/>
          <w:lang w:bidi="it-IT"/>
        </w:rPr>
        <w:t>e</w:t>
      </w:r>
      <w:r w:rsidR="00930934" w:rsidRPr="000D3225">
        <w:rPr>
          <w:rFonts w:ascii="Arial Nova" w:hAnsi="Arial Nova"/>
          <w:color w:val="auto"/>
          <w:spacing w:val="-2"/>
          <w:sz w:val="24"/>
          <w:szCs w:val="24"/>
          <w:lang w:bidi="it-IT"/>
        </w:rPr>
        <w:t xml:space="preserve"> progetti, </w:t>
      </w:r>
      <w:r w:rsidRPr="000D3225">
        <w:rPr>
          <w:rFonts w:ascii="Arial Nova" w:hAnsi="Arial Nova"/>
          <w:color w:val="auto"/>
          <w:spacing w:val="-2"/>
          <w:sz w:val="24"/>
          <w:szCs w:val="24"/>
          <w:lang w:bidi="it-IT"/>
        </w:rPr>
        <w:t>ma in realtà so che per molti di noi non è così.</w:t>
      </w:r>
    </w:p>
    <w:p w14:paraId="454DDDE9" w14:textId="77777777" w:rsidR="00C37743" w:rsidRPr="000D3225" w:rsidRDefault="00C37743" w:rsidP="008707DD">
      <w:pPr>
        <w:pStyle w:val="Informazionidicontatto"/>
        <w:spacing w:line="240" w:lineRule="auto"/>
        <w:jc w:val="both"/>
        <w:rPr>
          <w:rFonts w:ascii="Arial Nova" w:hAnsi="Arial Nova"/>
          <w:color w:val="auto"/>
          <w:spacing w:val="-2"/>
          <w:sz w:val="24"/>
          <w:szCs w:val="24"/>
          <w:lang w:bidi="it-IT"/>
        </w:rPr>
      </w:pPr>
    </w:p>
    <w:p w14:paraId="549821D6" w14:textId="21E0BA0A" w:rsidR="00930934" w:rsidRPr="000D3225" w:rsidRDefault="0093093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siamo tutti uguali.</w:t>
      </w:r>
    </w:p>
    <w:p w14:paraId="37E5A7E2" w14:textId="77777777" w:rsidR="00930934" w:rsidRPr="000D3225" w:rsidRDefault="0093093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Ripeto, n</w:t>
      </w:r>
      <w:r w:rsidR="00FB1C80" w:rsidRPr="000D3225">
        <w:rPr>
          <w:rFonts w:ascii="Arial Nova" w:hAnsi="Arial Nova"/>
          <w:color w:val="auto"/>
          <w:spacing w:val="-2"/>
          <w:sz w:val="24"/>
          <w:szCs w:val="24"/>
          <w:lang w:bidi="it-IT"/>
        </w:rPr>
        <w:t xml:space="preserve">on che ci sia qualcosa di male nel voler fare soldi, </w:t>
      </w:r>
      <w:r w:rsidRPr="000D3225">
        <w:rPr>
          <w:rFonts w:ascii="Arial Nova" w:hAnsi="Arial Nova"/>
          <w:color w:val="auto"/>
          <w:spacing w:val="-2"/>
          <w:sz w:val="24"/>
          <w:szCs w:val="24"/>
          <w:lang w:bidi="it-IT"/>
        </w:rPr>
        <w:t>ci sono tante brave persone di successo, ma credo che prima di tutto per diventare persone di successo, ci voglia un grande perché.</w:t>
      </w:r>
    </w:p>
    <w:p w14:paraId="55D82452" w14:textId="739A912B" w:rsidR="00FB1C80" w:rsidRPr="000D3225" w:rsidRDefault="0093093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w:t>
      </w:r>
      <w:r w:rsidR="00FB1C80" w:rsidRPr="000D3225">
        <w:rPr>
          <w:rFonts w:ascii="Arial Nova" w:hAnsi="Arial Nova"/>
          <w:color w:val="auto"/>
          <w:spacing w:val="-2"/>
          <w:sz w:val="24"/>
          <w:szCs w:val="24"/>
          <w:lang w:bidi="it-IT"/>
        </w:rPr>
        <w:t>ella vita c’è molto di più.</w:t>
      </w:r>
    </w:p>
    <w:p w14:paraId="0392EF3C" w14:textId="77777777" w:rsidR="00FB1C80" w:rsidRPr="000D3225" w:rsidRDefault="00FB1C80" w:rsidP="008707DD">
      <w:pPr>
        <w:pStyle w:val="Informazionidicontatto"/>
        <w:spacing w:line="240" w:lineRule="auto"/>
        <w:jc w:val="both"/>
        <w:rPr>
          <w:rFonts w:ascii="Arial Nova" w:hAnsi="Arial Nova"/>
          <w:color w:val="auto"/>
          <w:spacing w:val="-2"/>
          <w:sz w:val="24"/>
          <w:szCs w:val="24"/>
          <w:lang w:bidi="it-IT"/>
        </w:rPr>
      </w:pPr>
    </w:p>
    <w:p w14:paraId="1F5EC8CB" w14:textId="39253A48" w:rsidR="00CE14D1" w:rsidRPr="000D3225" w:rsidRDefault="00CE14D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Mi includo nel gruppo perché purtroppo </w:t>
      </w:r>
      <w:r w:rsidR="00FB1C80" w:rsidRPr="000D3225">
        <w:rPr>
          <w:rFonts w:ascii="Arial Nova" w:hAnsi="Arial Nova"/>
          <w:color w:val="auto"/>
          <w:spacing w:val="-2"/>
          <w:sz w:val="24"/>
          <w:szCs w:val="24"/>
          <w:lang w:bidi="it-IT"/>
        </w:rPr>
        <w:t>o per fortuna, l</w:t>
      </w:r>
      <w:r w:rsidRPr="000D3225">
        <w:rPr>
          <w:rFonts w:ascii="Arial Nova" w:hAnsi="Arial Nova"/>
          <w:color w:val="auto"/>
          <w:spacing w:val="-2"/>
          <w:sz w:val="24"/>
          <w:szCs w:val="24"/>
          <w:lang w:bidi="it-IT"/>
        </w:rPr>
        <w:t>o stipendio non è mai stato una mia grande motivazione. Ho sempre guadagnato bene,</w:t>
      </w:r>
      <w:r w:rsidR="00C37743" w:rsidRPr="000D3225">
        <w:rPr>
          <w:rFonts w:ascii="Arial Nova" w:hAnsi="Arial Nova"/>
          <w:color w:val="auto"/>
          <w:spacing w:val="-2"/>
          <w:sz w:val="24"/>
          <w:szCs w:val="24"/>
          <w:lang w:bidi="it-IT"/>
        </w:rPr>
        <w:t xml:space="preserve"> avevo notevoli benefit,</w:t>
      </w:r>
      <w:r w:rsidRPr="000D3225">
        <w:rPr>
          <w:rFonts w:ascii="Arial Nova" w:hAnsi="Arial Nova"/>
          <w:color w:val="auto"/>
          <w:spacing w:val="-2"/>
          <w:sz w:val="24"/>
          <w:szCs w:val="24"/>
          <w:lang w:bidi="it-IT"/>
        </w:rPr>
        <w:t xml:space="preserve"> ma nel momento in cui ho sentito che non riuscivo più a dare il meglio di me e soprattutto non riuscivo</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più ad essere me stessa, ho dovuto cambiare strada.</w:t>
      </w:r>
    </w:p>
    <w:p w14:paraId="2269CDA3" w14:textId="77777777" w:rsidR="00C37743" w:rsidRPr="000D3225" w:rsidRDefault="0093093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Avevo un costante senso di insoddisfazione. </w:t>
      </w:r>
    </w:p>
    <w:p w14:paraId="295F3805" w14:textId="00A704A5" w:rsidR="00930934" w:rsidRPr="000D3225" w:rsidRDefault="0093093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Sicuramente era cambiato il mio perché.</w:t>
      </w:r>
    </w:p>
    <w:p w14:paraId="4056C61D" w14:textId="4E043E4D" w:rsidR="00CE14D1" w:rsidRPr="000D3225" w:rsidRDefault="00CE14D1" w:rsidP="008707DD">
      <w:pPr>
        <w:pStyle w:val="Informazionidicontatto"/>
        <w:spacing w:line="240" w:lineRule="auto"/>
        <w:jc w:val="both"/>
        <w:rPr>
          <w:rFonts w:ascii="Arial Nova" w:hAnsi="Arial Nova"/>
          <w:color w:val="auto"/>
          <w:spacing w:val="-2"/>
          <w:sz w:val="24"/>
          <w:szCs w:val="24"/>
          <w:lang w:bidi="it-IT"/>
        </w:rPr>
      </w:pPr>
    </w:p>
    <w:p w14:paraId="13D6FD72" w14:textId="5D232600" w:rsidR="00CE14D1" w:rsidRPr="000D3225" w:rsidRDefault="00CE14D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“Chi lascia la strada vecchia per la nuova sa quel che lascia, ma non sa quel che trova” recita il noto proverbio…</w:t>
      </w:r>
      <w:r w:rsidR="00DF4F4E" w:rsidRPr="000D3225">
        <w:rPr>
          <w:rFonts w:ascii="Arial Nova" w:hAnsi="Arial Nova"/>
          <w:color w:val="auto"/>
          <w:spacing w:val="-2"/>
          <w:sz w:val="24"/>
          <w:szCs w:val="24"/>
          <w:lang w:bidi="it-IT"/>
        </w:rPr>
        <w:t xml:space="preserve">e </w:t>
      </w:r>
      <w:r w:rsidR="00FB1C80" w:rsidRPr="000D3225">
        <w:rPr>
          <w:rFonts w:ascii="Arial Nova" w:hAnsi="Arial Nova"/>
          <w:color w:val="auto"/>
          <w:spacing w:val="-2"/>
          <w:sz w:val="24"/>
          <w:szCs w:val="24"/>
          <w:lang w:bidi="it-IT"/>
        </w:rPr>
        <w:t>menomale</w:t>
      </w:r>
      <w:r w:rsidRPr="000D3225">
        <w:rPr>
          <w:rFonts w:ascii="Arial Nova" w:hAnsi="Arial Nova"/>
          <w:color w:val="auto"/>
          <w:spacing w:val="-2"/>
          <w:sz w:val="24"/>
          <w:szCs w:val="24"/>
          <w:lang w:bidi="it-IT"/>
        </w:rPr>
        <w:t>!!!</w:t>
      </w:r>
      <w:r w:rsidR="00B43927">
        <w:rPr>
          <w:rFonts w:ascii="Arial Nova" w:hAnsi="Arial Nova"/>
          <w:color w:val="auto"/>
          <w:spacing w:val="-2"/>
          <w:sz w:val="24"/>
          <w:szCs w:val="24"/>
          <w:lang w:bidi="it-IT"/>
        </w:rPr>
        <w:t xml:space="preserve"> O</w:t>
      </w:r>
      <w:r w:rsidR="00930934" w:rsidRPr="000D3225">
        <w:rPr>
          <w:rFonts w:ascii="Arial Nova" w:hAnsi="Arial Nova"/>
          <w:color w:val="auto"/>
          <w:spacing w:val="-2"/>
          <w:sz w:val="24"/>
          <w:szCs w:val="24"/>
          <w:lang w:bidi="it-IT"/>
        </w:rPr>
        <w:t>so dire</w:t>
      </w:r>
      <w:r w:rsidR="00C37743" w:rsidRPr="000D3225">
        <w:rPr>
          <w:rFonts w:ascii="Arial Nova" w:hAnsi="Arial Nova"/>
          <w:color w:val="auto"/>
          <w:spacing w:val="-2"/>
          <w:sz w:val="24"/>
          <w:szCs w:val="24"/>
          <w:lang w:bidi="it-IT"/>
        </w:rPr>
        <w:t xml:space="preserve"> io</w:t>
      </w:r>
      <w:r w:rsidR="00930934" w:rsidRPr="000D3225">
        <w:rPr>
          <w:rFonts w:ascii="Arial Nova" w:hAnsi="Arial Nova"/>
          <w:color w:val="auto"/>
          <w:spacing w:val="-2"/>
          <w:sz w:val="24"/>
          <w:szCs w:val="24"/>
          <w:lang w:bidi="it-IT"/>
        </w:rPr>
        <w:t>.</w:t>
      </w:r>
    </w:p>
    <w:p w14:paraId="49F11A67" w14:textId="19FA7A2B" w:rsidR="00930934" w:rsidRPr="000D3225" w:rsidRDefault="0093093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Altrimenti non avrebbe senso cambiare.</w:t>
      </w:r>
    </w:p>
    <w:p w14:paraId="376D10BB" w14:textId="58C4EBFD" w:rsidR="00CE14D1" w:rsidRPr="000D3225" w:rsidRDefault="00CE14D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Se lasci una strada è per trovare sicuramente qualcosa di diverso, </w:t>
      </w:r>
      <w:r w:rsidR="00DF4F4E" w:rsidRPr="000D3225">
        <w:rPr>
          <w:rFonts w:ascii="Arial Nova" w:hAnsi="Arial Nova"/>
          <w:color w:val="auto"/>
          <w:spacing w:val="-2"/>
          <w:sz w:val="24"/>
          <w:szCs w:val="24"/>
          <w:lang w:bidi="it-IT"/>
        </w:rPr>
        <w:t>di nuovo</w:t>
      </w:r>
      <w:r w:rsidR="00B43927">
        <w:rPr>
          <w:rFonts w:ascii="Arial Nova" w:hAnsi="Arial Nova"/>
          <w:color w:val="auto"/>
          <w:spacing w:val="-2"/>
          <w:sz w:val="24"/>
          <w:szCs w:val="24"/>
          <w:lang w:bidi="it-IT"/>
        </w:rPr>
        <w:t>. A</w:t>
      </w:r>
      <w:r w:rsidRPr="000D3225">
        <w:rPr>
          <w:rFonts w:ascii="Arial Nova" w:hAnsi="Arial Nova"/>
          <w:color w:val="auto"/>
          <w:spacing w:val="-2"/>
          <w:sz w:val="24"/>
          <w:szCs w:val="24"/>
          <w:lang w:bidi="it-IT"/>
        </w:rPr>
        <w:t xml:space="preserve"> volte è dura lasciare certezze rassicuranti, </w:t>
      </w:r>
      <w:r w:rsidR="00B43927">
        <w:rPr>
          <w:rFonts w:ascii="Arial Nova" w:hAnsi="Arial Nova"/>
          <w:color w:val="auto"/>
          <w:spacing w:val="-2"/>
          <w:sz w:val="24"/>
          <w:szCs w:val="24"/>
          <w:lang w:bidi="it-IT"/>
        </w:rPr>
        <w:t xml:space="preserve">lo so, </w:t>
      </w:r>
      <w:r w:rsidRPr="000D3225">
        <w:rPr>
          <w:rFonts w:ascii="Arial Nova" w:hAnsi="Arial Nova"/>
          <w:color w:val="auto"/>
          <w:spacing w:val="-2"/>
          <w:sz w:val="24"/>
          <w:szCs w:val="24"/>
          <w:lang w:bidi="it-IT"/>
        </w:rPr>
        <w:t>ma sono anche convinta che nella vita non ci si de</w:t>
      </w:r>
      <w:r w:rsidR="00B43927">
        <w:rPr>
          <w:rFonts w:ascii="Arial Nova" w:hAnsi="Arial Nova"/>
          <w:color w:val="auto"/>
          <w:spacing w:val="-2"/>
          <w:sz w:val="24"/>
          <w:szCs w:val="24"/>
          <w:lang w:bidi="it-IT"/>
        </w:rPr>
        <w:t xml:space="preserve">bba </w:t>
      </w:r>
      <w:r w:rsidR="00F1749F" w:rsidRPr="000D3225">
        <w:rPr>
          <w:rFonts w:ascii="Arial Nova" w:hAnsi="Arial Nova"/>
          <w:color w:val="auto"/>
          <w:spacing w:val="-2"/>
          <w:sz w:val="24"/>
          <w:szCs w:val="24"/>
          <w:lang w:bidi="it-IT"/>
        </w:rPr>
        <w:t>per forza</w:t>
      </w:r>
      <w:r w:rsidRPr="000D3225">
        <w:rPr>
          <w:rFonts w:ascii="Arial Nova" w:hAnsi="Arial Nova"/>
          <w:color w:val="auto"/>
          <w:spacing w:val="-2"/>
          <w:sz w:val="24"/>
          <w:szCs w:val="24"/>
          <w:lang w:bidi="it-IT"/>
        </w:rPr>
        <w:t xml:space="preserve"> accontentare.</w:t>
      </w:r>
    </w:p>
    <w:p w14:paraId="3418E067" w14:textId="77777777" w:rsidR="00FB1C80" w:rsidRPr="000D3225" w:rsidRDefault="00FB1C80" w:rsidP="008707DD">
      <w:pPr>
        <w:pStyle w:val="Informazionidicontatto"/>
        <w:spacing w:line="240" w:lineRule="auto"/>
        <w:jc w:val="both"/>
        <w:rPr>
          <w:rFonts w:ascii="Arial Nova" w:hAnsi="Arial Nova"/>
          <w:color w:val="auto"/>
          <w:spacing w:val="-2"/>
          <w:sz w:val="24"/>
          <w:szCs w:val="24"/>
          <w:lang w:bidi="it-IT"/>
        </w:rPr>
      </w:pPr>
    </w:p>
    <w:p w14:paraId="0DA5D2B4" w14:textId="4C521CA7" w:rsidR="00930934" w:rsidRPr="000D3225" w:rsidRDefault="0093093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Ricordo un pret</w:t>
      </w:r>
      <w:r w:rsidR="005D4C1D" w:rsidRPr="000D3225">
        <w:rPr>
          <w:rFonts w:ascii="Arial Nova" w:hAnsi="Arial Nova"/>
          <w:color w:val="auto"/>
          <w:spacing w:val="-2"/>
          <w:sz w:val="24"/>
          <w:szCs w:val="24"/>
          <w:lang w:bidi="it-IT"/>
        </w:rPr>
        <w:t>e</w:t>
      </w:r>
      <w:r w:rsidR="00B43927">
        <w:rPr>
          <w:rFonts w:ascii="Arial Nova" w:hAnsi="Arial Nova"/>
          <w:color w:val="auto"/>
          <w:spacing w:val="-2"/>
          <w:sz w:val="24"/>
          <w:szCs w:val="24"/>
          <w:lang w:bidi="it-IT"/>
        </w:rPr>
        <w:t xml:space="preserve"> che </w:t>
      </w:r>
      <w:r w:rsidR="00CE14D1" w:rsidRPr="000D3225">
        <w:rPr>
          <w:rFonts w:ascii="Arial Nova" w:hAnsi="Arial Nova"/>
          <w:color w:val="auto"/>
          <w:spacing w:val="-2"/>
          <w:sz w:val="24"/>
          <w:szCs w:val="24"/>
          <w:lang w:bidi="it-IT"/>
        </w:rPr>
        <w:t xml:space="preserve">ad un matrimonio </w:t>
      </w:r>
      <w:r w:rsidR="00FB1C80" w:rsidRPr="000D3225">
        <w:rPr>
          <w:rFonts w:ascii="Arial Nova" w:hAnsi="Arial Nova"/>
          <w:color w:val="auto"/>
          <w:spacing w:val="-2"/>
          <w:sz w:val="24"/>
          <w:szCs w:val="24"/>
          <w:lang w:bidi="it-IT"/>
        </w:rPr>
        <w:t>molto bello</w:t>
      </w:r>
      <w:r w:rsidR="00DF4F4E" w:rsidRPr="000D3225">
        <w:rPr>
          <w:rFonts w:ascii="Arial Nova" w:hAnsi="Arial Nova"/>
          <w:color w:val="auto"/>
          <w:spacing w:val="-2"/>
          <w:sz w:val="24"/>
          <w:szCs w:val="24"/>
          <w:lang w:bidi="it-IT"/>
        </w:rPr>
        <w:t xml:space="preserve"> di due persone care, </w:t>
      </w:r>
      <w:r w:rsidRPr="000D3225">
        <w:rPr>
          <w:rFonts w:ascii="Arial Nova" w:hAnsi="Arial Nova"/>
          <w:color w:val="auto"/>
          <w:spacing w:val="-2"/>
          <w:sz w:val="24"/>
          <w:szCs w:val="24"/>
          <w:lang w:bidi="it-IT"/>
        </w:rPr>
        <w:t xml:space="preserve">diceva </w:t>
      </w:r>
      <w:r w:rsidR="00CE14D1" w:rsidRPr="000D3225">
        <w:rPr>
          <w:rFonts w:ascii="Arial Nova" w:hAnsi="Arial Nova"/>
          <w:color w:val="auto"/>
          <w:spacing w:val="-2"/>
          <w:sz w:val="24"/>
          <w:szCs w:val="24"/>
          <w:lang w:bidi="it-IT"/>
        </w:rPr>
        <w:t>a</w:t>
      </w:r>
      <w:r w:rsidR="00B43927">
        <w:rPr>
          <w:rFonts w:ascii="Arial Nova" w:hAnsi="Arial Nova"/>
          <w:color w:val="auto"/>
          <w:spacing w:val="-2"/>
          <w:sz w:val="24"/>
          <w:szCs w:val="24"/>
          <w:lang w:bidi="it-IT"/>
        </w:rPr>
        <w:t>gli</w:t>
      </w:r>
      <w:r w:rsidR="00CE14D1" w:rsidRPr="000D3225">
        <w:rPr>
          <w:rFonts w:ascii="Arial Nova" w:hAnsi="Arial Nova"/>
          <w:color w:val="auto"/>
          <w:spacing w:val="-2"/>
          <w:sz w:val="24"/>
          <w:szCs w:val="24"/>
          <w:lang w:bidi="it-IT"/>
        </w:rPr>
        <w:t xml:space="preserve"> sposi </w:t>
      </w:r>
      <w:r w:rsidR="009D50D8" w:rsidRPr="000D3225">
        <w:rPr>
          <w:rFonts w:ascii="Arial Nova" w:hAnsi="Arial Nova"/>
          <w:color w:val="auto"/>
          <w:spacing w:val="-2"/>
          <w:sz w:val="24"/>
          <w:szCs w:val="24"/>
          <w:lang w:bidi="it-IT"/>
        </w:rPr>
        <w:t>“</w:t>
      </w:r>
      <w:r w:rsidR="00B43927">
        <w:rPr>
          <w:rFonts w:ascii="Arial Nova" w:hAnsi="Arial Nova"/>
          <w:color w:val="auto"/>
          <w:spacing w:val="-2"/>
          <w:sz w:val="24"/>
          <w:szCs w:val="24"/>
          <w:lang w:bidi="it-IT"/>
        </w:rPr>
        <w:t>C</w:t>
      </w:r>
      <w:r w:rsidR="009D50D8" w:rsidRPr="000D3225">
        <w:rPr>
          <w:rFonts w:ascii="Arial Nova" w:hAnsi="Arial Nova"/>
          <w:color w:val="auto"/>
          <w:spacing w:val="-2"/>
          <w:sz w:val="24"/>
          <w:szCs w:val="24"/>
          <w:lang w:bidi="it-IT"/>
        </w:rPr>
        <w:t>hi si accontenta muore”</w:t>
      </w:r>
      <w:r w:rsidRPr="000D3225">
        <w:rPr>
          <w:rFonts w:ascii="Arial Nova" w:hAnsi="Arial Nova"/>
          <w:color w:val="auto"/>
          <w:spacing w:val="-2"/>
          <w:sz w:val="24"/>
          <w:szCs w:val="24"/>
          <w:lang w:bidi="it-IT"/>
        </w:rPr>
        <w:t>.</w:t>
      </w:r>
    </w:p>
    <w:p w14:paraId="4359C811" w14:textId="4B5FE9A4" w:rsidR="00627FDF" w:rsidRPr="000D3225" w:rsidRDefault="0093093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Suonava strano detto in quel contesto,</w:t>
      </w:r>
      <w:r w:rsidR="00B43927">
        <w:rPr>
          <w:rFonts w:ascii="Arial Nova" w:hAnsi="Arial Nova"/>
          <w:color w:val="auto"/>
          <w:spacing w:val="-2"/>
          <w:sz w:val="24"/>
          <w:szCs w:val="24"/>
          <w:lang w:bidi="it-IT"/>
        </w:rPr>
        <w:t xml:space="preserve"> di gioia, di unione,</w:t>
      </w:r>
      <w:r w:rsidRPr="000D3225">
        <w:rPr>
          <w:rFonts w:ascii="Arial Nova" w:hAnsi="Arial Nova"/>
          <w:color w:val="auto"/>
          <w:spacing w:val="-2"/>
          <w:sz w:val="24"/>
          <w:szCs w:val="24"/>
          <w:lang w:bidi="it-IT"/>
        </w:rPr>
        <w:t xml:space="preserve"> ma poi ci ho riflettuto. </w:t>
      </w:r>
    </w:p>
    <w:p w14:paraId="3AACBA04" w14:textId="379DB705" w:rsidR="00627FDF" w:rsidRPr="000D3225" w:rsidRDefault="00627FDF"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color w:val="auto"/>
          <w:spacing w:val="-2"/>
          <w:sz w:val="24"/>
          <w:szCs w:val="24"/>
          <w:lang w:bidi="it-IT"/>
        </w:rPr>
        <w:t>“</w:t>
      </w:r>
      <w:r w:rsidRPr="000D3225">
        <w:rPr>
          <w:rFonts w:ascii="Arial Nova" w:hAnsi="Arial Nova"/>
          <w:i/>
          <w:iCs/>
          <w:color w:val="auto"/>
          <w:spacing w:val="-2"/>
          <w:sz w:val="24"/>
          <w:szCs w:val="24"/>
          <w:lang w:bidi="it-IT"/>
        </w:rPr>
        <w:t>Chi si accontenta gode</w:t>
      </w:r>
    </w:p>
    <w:p w14:paraId="52A4C73A" w14:textId="3626E64F" w:rsidR="00627FDF" w:rsidRPr="000D3225" w:rsidRDefault="00627FDF"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L’ha detto uno che nella vita ha saputo solo raccogliere ciò che gli</w:t>
      </w:r>
      <w:r w:rsidR="00C37743" w:rsidRPr="000D3225">
        <w:rPr>
          <w:rFonts w:ascii="Arial Nova" w:hAnsi="Arial Nova"/>
          <w:i/>
          <w:iCs/>
          <w:color w:val="auto"/>
          <w:spacing w:val="-2"/>
          <w:sz w:val="24"/>
          <w:szCs w:val="24"/>
          <w:lang w:bidi="it-IT"/>
        </w:rPr>
        <w:t xml:space="preserve"> è</w:t>
      </w:r>
      <w:r w:rsidRPr="000D3225">
        <w:rPr>
          <w:rFonts w:ascii="Arial Nova" w:hAnsi="Arial Nova"/>
          <w:i/>
          <w:iCs/>
          <w:color w:val="auto"/>
          <w:spacing w:val="-2"/>
          <w:sz w:val="24"/>
          <w:szCs w:val="24"/>
          <w:lang w:bidi="it-IT"/>
        </w:rPr>
        <w:t xml:space="preserve"> caduto dal cielo, che non si è spinto mai oltre il sentiero, che non ha realizzato il suo sogno e nemmeno ci ha provato.</w:t>
      </w:r>
    </w:p>
    <w:p w14:paraId="5D865E64" w14:textId="77777777" w:rsidR="00B43927" w:rsidRDefault="00C169FF"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È</w:t>
      </w:r>
      <w:r w:rsidR="00627FDF" w:rsidRPr="000D3225">
        <w:rPr>
          <w:rFonts w:ascii="Arial Nova" w:hAnsi="Arial Nova"/>
          <w:i/>
          <w:iCs/>
          <w:color w:val="auto"/>
          <w:spacing w:val="-2"/>
          <w:sz w:val="24"/>
          <w:szCs w:val="24"/>
          <w:lang w:bidi="it-IT"/>
        </w:rPr>
        <w:t xml:space="preserve"> più facile accontentarsi che vivere per realizzarsi. </w:t>
      </w:r>
    </w:p>
    <w:p w14:paraId="0AAEBB8E" w14:textId="1899D9F8" w:rsidR="00627FDF" w:rsidRPr="000D3225" w:rsidRDefault="00B43927" w:rsidP="008707DD">
      <w:pPr>
        <w:pStyle w:val="Informazionidicontatto"/>
        <w:spacing w:line="240" w:lineRule="auto"/>
        <w:jc w:val="both"/>
        <w:rPr>
          <w:rFonts w:ascii="Arial Nova" w:hAnsi="Arial Nova"/>
          <w:i/>
          <w:iCs/>
          <w:color w:val="auto"/>
          <w:spacing w:val="-2"/>
          <w:sz w:val="24"/>
          <w:szCs w:val="24"/>
          <w:lang w:bidi="it-IT"/>
        </w:rPr>
      </w:pPr>
      <w:r>
        <w:rPr>
          <w:rFonts w:ascii="Arial Nova" w:hAnsi="Arial Nova"/>
          <w:i/>
          <w:iCs/>
          <w:color w:val="auto"/>
          <w:spacing w:val="-2"/>
          <w:sz w:val="24"/>
          <w:szCs w:val="24"/>
          <w:lang w:bidi="it-IT"/>
        </w:rPr>
        <w:t>C</w:t>
      </w:r>
      <w:r w:rsidR="00627FDF" w:rsidRPr="000D3225">
        <w:rPr>
          <w:rFonts w:ascii="Arial Nova" w:hAnsi="Arial Nova"/>
          <w:i/>
          <w:iCs/>
          <w:color w:val="auto"/>
          <w:spacing w:val="-2"/>
          <w:sz w:val="24"/>
          <w:szCs w:val="24"/>
          <w:lang w:bidi="it-IT"/>
        </w:rPr>
        <w:t>hi si accontenta gode</w:t>
      </w:r>
      <w:r>
        <w:rPr>
          <w:rFonts w:ascii="Arial Nova" w:hAnsi="Arial Nova"/>
          <w:i/>
          <w:iCs/>
          <w:color w:val="auto"/>
          <w:spacing w:val="-2"/>
          <w:sz w:val="24"/>
          <w:szCs w:val="24"/>
          <w:lang w:bidi="it-IT"/>
        </w:rPr>
        <w:t xml:space="preserve">, </w:t>
      </w:r>
      <w:r w:rsidR="00627FDF" w:rsidRPr="000D3225">
        <w:rPr>
          <w:rFonts w:ascii="Arial Nova" w:hAnsi="Arial Nova"/>
          <w:i/>
          <w:iCs/>
          <w:color w:val="auto"/>
          <w:spacing w:val="-2"/>
          <w:sz w:val="24"/>
          <w:szCs w:val="24"/>
          <w:lang w:bidi="it-IT"/>
        </w:rPr>
        <w:t xml:space="preserve">è la filosofia dei finti soddisfatti, degli infelici camuffati, dei depressi sorridenti e dei falliti </w:t>
      </w:r>
      <w:proofErr w:type="spellStart"/>
      <w:r w:rsidR="00627FDF" w:rsidRPr="000D3225">
        <w:rPr>
          <w:rFonts w:ascii="Arial Nova" w:hAnsi="Arial Nova"/>
          <w:i/>
          <w:iCs/>
          <w:color w:val="auto"/>
          <w:spacing w:val="-2"/>
          <w:sz w:val="24"/>
          <w:szCs w:val="24"/>
          <w:lang w:bidi="it-IT"/>
        </w:rPr>
        <w:t>pseudoignari</w:t>
      </w:r>
      <w:proofErr w:type="spellEnd"/>
      <w:r w:rsidR="00627FDF" w:rsidRPr="000D3225">
        <w:rPr>
          <w:rFonts w:ascii="Arial Nova" w:hAnsi="Arial Nova"/>
          <w:i/>
          <w:iCs/>
          <w:color w:val="auto"/>
          <w:spacing w:val="-2"/>
          <w:sz w:val="24"/>
          <w:szCs w:val="24"/>
          <w:lang w:bidi="it-IT"/>
        </w:rPr>
        <w:t>.</w:t>
      </w:r>
    </w:p>
    <w:p w14:paraId="5A51DDB8" w14:textId="11A0D07F" w:rsidR="00627FDF" w:rsidRPr="000D3225" w:rsidRDefault="00627FDF"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Di notte si sogna</w:t>
      </w:r>
      <w:r w:rsidR="005608AA" w:rsidRPr="000D3225">
        <w:rPr>
          <w:rFonts w:ascii="Arial Nova" w:hAnsi="Arial Nova"/>
          <w:i/>
          <w:iCs/>
          <w:color w:val="auto"/>
          <w:spacing w:val="-2"/>
          <w:sz w:val="24"/>
          <w:szCs w:val="24"/>
          <w:lang w:bidi="it-IT"/>
        </w:rPr>
        <w:t xml:space="preserve"> </w:t>
      </w:r>
      <w:r w:rsidRPr="000D3225">
        <w:rPr>
          <w:rFonts w:ascii="Arial Nova" w:hAnsi="Arial Nova"/>
          <w:i/>
          <w:iCs/>
          <w:color w:val="auto"/>
          <w:spacing w:val="-2"/>
          <w:sz w:val="24"/>
          <w:szCs w:val="24"/>
          <w:lang w:bidi="it-IT"/>
        </w:rPr>
        <w:t xml:space="preserve">e di giorno si combatte. </w:t>
      </w:r>
    </w:p>
    <w:p w14:paraId="1501C222" w14:textId="77777777" w:rsidR="00DF4F4E" w:rsidRPr="000D3225" w:rsidRDefault="00627FDF"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 xml:space="preserve">Non c’è altro da fare. </w:t>
      </w:r>
    </w:p>
    <w:p w14:paraId="249D4A42" w14:textId="47127551" w:rsidR="001F09DD" w:rsidRPr="000D3225" w:rsidRDefault="00627FDF"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CHI SI ACCONTENTA MUORE”</w:t>
      </w:r>
      <w:r w:rsidR="00B43927">
        <w:rPr>
          <w:rFonts w:ascii="Arial Nova" w:hAnsi="Arial Nova"/>
          <w:i/>
          <w:iCs/>
          <w:color w:val="auto"/>
          <w:spacing w:val="-2"/>
          <w:sz w:val="24"/>
          <w:szCs w:val="24"/>
          <w:lang w:bidi="it-IT"/>
        </w:rPr>
        <w:t>.</w:t>
      </w:r>
    </w:p>
    <w:p w14:paraId="7147A02F" w14:textId="624962FE" w:rsidR="00C37743" w:rsidRPr="000D3225" w:rsidRDefault="00B43927" w:rsidP="008707DD">
      <w:pPr>
        <w:pStyle w:val="Informazionidicontatto"/>
        <w:spacing w:line="240" w:lineRule="auto"/>
        <w:jc w:val="both"/>
        <w:rPr>
          <w:rFonts w:ascii="Arial Nova" w:hAnsi="Arial Nova"/>
          <w:i/>
          <w:iCs/>
          <w:color w:val="auto"/>
          <w:spacing w:val="-2"/>
          <w:sz w:val="24"/>
          <w:szCs w:val="24"/>
          <w:lang w:bidi="it-IT"/>
        </w:rPr>
      </w:pPr>
      <w:r w:rsidRPr="00B43927">
        <w:rPr>
          <w:rFonts w:ascii="Arial Nova" w:hAnsi="Arial Nova"/>
          <w:color w:val="auto"/>
          <w:spacing w:val="-2"/>
          <w:sz w:val="24"/>
          <w:szCs w:val="24"/>
          <w:lang w:bidi="it-IT"/>
        </w:rPr>
        <w:t>E’ un invito a seguire i propri sogni</w:t>
      </w:r>
      <w:r>
        <w:rPr>
          <w:rFonts w:ascii="Arial Nova" w:hAnsi="Arial Nova"/>
          <w:i/>
          <w:iCs/>
          <w:color w:val="auto"/>
          <w:spacing w:val="-2"/>
          <w:sz w:val="24"/>
          <w:szCs w:val="24"/>
          <w:lang w:bidi="it-IT"/>
        </w:rPr>
        <w:t>.</w:t>
      </w:r>
    </w:p>
    <w:p w14:paraId="284240C2" w14:textId="6803176F" w:rsidR="00930934" w:rsidRPr="000D3225" w:rsidRDefault="001F09D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E </w:t>
      </w:r>
      <w:r w:rsidR="00F64EBD" w:rsidRPr="000D3225">
        <w:rPr>
          <w:rFonts w:ascii="Arial Nova" w:hAnsi="Arial Nova"/>
          <w:color w:val="auto"/>
          <w:spacing w:val="-2"/>
          <w:sz w:val="24"/>
          <w:szCs w:val="24"/>
          <w:lang w:bidi="it-IT"/>
        </w:rPr>
        <w:t xml:space="preserve">se non sbaglio lo diceva anche un </w:t>
      </w:r>
      <w:r w:rsidRPr="000D3225">
        <w:rPr>
          <w:rFonts w:ascii="Arial Nova" w:hAnsi="Arial Nova"/>
          <w:color w:val="auto"/>
          <w:spacing w:val="-2"/>
          <w:sz w:val="24"/>
          <w:szCs w:val="24"/>
          <w:lang w:bidi="it-IT"/>
        </w:rPr>
        <w:t>tizio molto famoso..</w:t>
      </w:r>
      <w:r w:rsidR="00627FDF" w:rsidRPr="000D3225">
        <w:rPr>
          <w:rFonts w:ascii="Arial Nova" w:hAnsi="Arial Nova"/>
          <w:color w:val="auto"/>
          <w:spacing w:val="-2"/>
          <w:sz w:val="24"/>
          <w:szCs w:val="24"/>
          <w:lang w:bidi="it-IT"/>
        </w:rPr>
        <w:t>.</w:t>
      </w:r>
    </w:p>
    <w:p w14:paraId="6859BFF5" w14:textId="77777777" w:rsidR="001F09DD" w:rsidRPr="000D3225" w:rsidRDefault="001F09DD"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w:t>
      </w:r>
      <w:r w:rsidR="00627FDF" w:rsidRPr="000D3225">
        <w:rPr>
          <w:rFonts w:ascii="Arial Nova" w:hAnsi="Arial Nova"/>
          <w:i/>
          <w:iCs/>
          <w:color w:val="auto"/>
          <w:spacing w:val="-2"/>
          <w:sz w:val="24"/>
          <w:szCs w:val="24"/>
          <w:lang w:bidi="it-IT"/>
        </w:rPr>
        <w:t>Chi si accontenta non gode…ma lentamente muore</w:t>
      </w:r>
      <w:r w:rsidRPr="000D3225">
        <w:rPr>
          <w:rFonts w:ascii="Arial Nova" w:hAnsi="Arial Nova"/>
          <w:i/>
          <w:iCs/>
          <w:color w:val="auto"/>
          <w:spacing w:val="-2"/>
          <w:sz w:val="24"/>
          <w:szCs w:val="24"/>
          <w:lang w:bidi="it-IT"/>
        </w:rPr>
        <w:t>”</w:t>
      </w:r>
      <w:r w:rsidR="00627FDF" w:rsidRPr="000D3225">
        <w:rPr>
          <w:rFonts w:ascii="Arial Nova" w:hAnsi="Arial Nova"/>
          <w:i/>
          <w:iCs/>
          <w:color w:val="auto"/>
          <w:spacing w:val="-2"/>
          <w:sz w:val="24"/>
          <w:szCs w:val="24"/>
          <w:lang w:bidi="it-IT"/>
        </w:rPr>
        <w:t xml:space="preserve">. </w:t>
      </w:r>
    </w:p>
    <w:p w14:paraId="2828D214" w14:textId="12CFAA29" w:rsidR="00627FDF" w:rsidRPr="000D3225" w:rsidRDefault="00E93A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Ah sì, </w:t>
      </w:r>
      <w:r w:rsidR="00627FDF" w:rsidRPr="000D3225">
        <w:rPr>
          <w:rFonts w:ascii="Arial Nova" w:hAnsi="Arial Nova"/>
          <w:color w:val="auto"/>
          <w:spacing w:val="-2"/>
          <w:sz w:val="24"/>
          <w:szCs w:val="24"/>
          <w:lang w:bidi="it-IT"/>
        </w:rPr>
        <w:t>Pablo Neruda.</w:t>
      </w:r>
    </w:p>
    <w:p w14:paraId="0CF0CA23" w14:textId="77777777" w:rsidR="001F09DD" w:rsidRPr="000D3225" w:rsidRDefault="001F09DD" w:rsidP="008707DD">
      <w:pPr>
        <w:pStyle w:val="Informazionidicontatto"/>
        <w:spacing w:line="240" w:lineRule="auto"/>
        <w:jc w:val="both"/>
        <w:rPr>
          <w:rFonts w:ascii="Arial Nova" w:hAnsi="Arial Nova"/>
          <w:color w:val="auto"/>
          <w:spacing w:val="-2"/>
          <w:sz w:val="24"/>
          <w:szCs w:val="24"/>
          <w:lang w:bidi="it-IT"/>
        </w:rPr>
      </w:pPr>
    </w:p>
    <w:p w14:paraId="6969000A" w14:textId="756DE91D" w:rsidR="00627FDF" w:rsidRPr="000D3225" w:rsidRDefault="00627FD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E </w:t>
      </w:r>
      <w:r w:rsidR="00B64C48" w:rsidRPr="000D3225">
        <w:rPr>
          <w:rFonts w:ascii="Arial Nova" w:hAnsi="Arial Nova"/>
          <w:color w:val="auto"/>
          <w:spacing w:val="-2"/>
          <w:sz w:val="24"/>
          <w:szCs w:val="24"/>
          <w:lang w:bidi="it-IT"/>
        </w:rPr>
        <w:t>sia chiaro</w:t>
      </w:r>
      <w:r w:rsidR="00F1749F"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accontentarsi ed essere contenti non è esattamente la stessa cosa.</w:t>
      </w:r>
    </w:p>
    <w:p w14:paraId="5D15810F" w14:textId="6F571424" w:rsidR="00F64EBD" w:rsidRPr="000D3225" w:rsidRDefault="0093093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Nella</w:t>
      </w:r>
      <w:r w:rsidR="005608AA" w:rsidRPr="000D3225">
        <w:rPr>
          <w:rFonts w:ascii="Arial Nova" w:hAnsi="Arial Nova"/>
          <w:color w:val="auto"/>
          <w:spacing w:val="-2"/>
          <w:sz w:val="24"/>
          <w:szCs w:val="24"/>
          <w:lang w:bidi="it-IT"/>
        </w:rPr>
        <w:t xml:space="preserve"> </w:t>
      </w:r>
      <w:r w:rsidR="009D50D8" w:rsidRPr="000D3225">
        <w:rPr>
          <w:rFonts w:ascii="Arial Nova" w:hAnsi="Arial Nova"/>
          <w:color w:val="auto"/>
          <w:spacing w:val="-2"/>
          <w:sz w:val="24"/>
          <w:szCs w:val="24"/>
          <w:lang w:bidi="it-IT"/>
        </w:rPr>
        <w:t>vita è importante provare a non fare mai scelte di ripiego</w:t>
      </w:r>
      <w:r w:rsidRPr="000D3225">
        <w:rPr>
          <w:rFonts w:ascii="Arial Nova" w:hAnsi="Arial Nova"/>
          <w:color w:val="auto"/>
          <w:spacing w:val="-2"/>
          <w:sz w:val="24"/>
          <w:szCs w:val="24"/>
          <w:lang w:bidi="it-IT"/>
        </w:rPr>
        <w:t xml:space="preserve"> o affrettate. </w:t>
      </w:r>
    </w:p>
    <w:p w14:paraId="50F2765F" w14:textId="756C7BDF" w:rsidR="009D50D8" w:rsidRPr="000D3225" w:rsidRDefault="009D50D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Prima o poi si finisce per pentirsene o per rendersene conto e la ricerca di altro diventa necessaria e inevitabile.</w:t>
      </w:r>
      <w:r w:rsidR="00DF4F4E" w:rsidRPr="000D3225">
        <w:rPr>
          <w:rFonts w:ascii="Arial Nova" w:hAnsi="Arial Nova"/>
          <w:color w:val="auto"/>
          <w:spacing w:val="-2"/>
          <w:sz w:val="24"/>
          <w:szCs w:val="24"/>
          <w:lang w:bidi="it-IT"/>
        </w:rPr>
        <w:t xml:space="preserve"> Come l’aria che respiri.</w:t>
      </w:r>
    </w:p>
    <w:p w14:paraId="0639888F" w14:textId="77777777" w:rsidR="00FB1C80" w:rsidRPr="000D3225" w:rsidRDefault="00FB1C80" w:rsidP="008707DD">
      <w:pPr>
        <w:pStyle w:val="Informazionidicontatto"/>
        <w:spacing w:line="240" w:lineRule="auto"/>
        <w:jc w:val="both"/>
        <w:rPr>
          <w:rFonts w:ascii="Arial Nova" w:hAnsi="Arial Nova"/>
          <w:color w:val="auto"/>
          <w:spacing w:val="-2"/>
          <w:sz w:val="24"/>
          <w:szCs w:val="24"/>
          <w:lang w:bidi="it-IT"/>
        </w:rPr>
      </w:pPr>
    </w:p>
    <w:p w14:paraId="652D8021" w14:textId="4F446072" w:rsidR="009D50D8" w:rsidRPr="000D3225" w:rsidRDefault="009D50D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L’essere umano ha bisogno di sentirsi realizzato, utile, importante, desiderato,</w:t>
      </w:r>
      <w:r w:rsidR="00B64C48" w:rsidRPr="000D3225">
        <w:rPr>
          <w:rFonts w:ascii="Arial Nova" w:hAnsi="Arial Nova"/>
          <w:color w:val="auto"/>
          <w:spacing w:val="-2"/>
          <w:sz w:val="24"/>
          <w:szCs w:val="24"/>
          <w:lang w:bidi="it-IT"/>
        </w:rPr>
        <w:t xml:space="preserve"> amato,</w:t>
      </w:r>
      <w:r w:rsidRPr="000D3225">
        <w:rPr>
          <w:rFonts w:ascii="Arial Nova" w:hAnsi="Arial Nova"/>
          <w:color w:val="auto"/>
          <w:spacing w:val="-2"/>
          <w:sz w:val="24"/>
          <w:szCs w:val="24"/>
          <w:lang w:bidi="it-IT"/>
        </w:rPr>
        <w:t xml:space="preserve"> rispettato nel suo piccolo mondo, quello che sceglie di avere intorno a sé.</w:t>
      </w:r>
    </w:p>
    <w:p w14:paraId="5A70D457" w14:textId="77777777" w:rsidR="009D50D8" w:rsidRPr="000D3225" w:rsidRDefault="009D50D8" w:rsidP="008707DD">
      <w:pPr>
        <w:pStyle w:val="Informazionidicontatto"/>
        <w:spacing w:line="240" w:lineRule="auto"/>
        <w:jc w:val="both"/>
        <w:rPr>
          <w:rFonts w:ascii="Arial Nova" w:hAnsi="Arial Nova"/>
          <w:color w:val="auto"/>
          <w:spacing w:val="-2"/>
          <w:sz w:val="24"/>
          <w:szCs w:val="24"/>
          <w:lang w:bidi="it-IT"/>
        </w:rPr>
      </w:pPr>
    </w:p>
    <w:p w14:paraId="238B3CAB" w14:textId="50DC31D5" w:rsidR="00782BCC" w:rsidRPr="000D3225" w:rsidRDefault="00782BC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Mi è capitato </w:t>
      </w:r>
      <w:r w:rsidR="00FB1C80" w:rsidRPr="000D3225">
        <w:rPr>
          <w:rFonts w:ascii="Arial Nova" w:hAnsi="Arial Nova"/>
          <w:color w:val="auto"/>
          <w:spacing w:val="-2"/>
          <w:sz w:val="24"/>
          <w:szCs w:val="24"/>
          <w:lang w:bidi="it-IT"/>
        </w:rPr>
        <w:t xml:space="preserve">più volte </w:t>
      </w:r>
      <w:r w:rsidRPr="000D3225">
        <w:rPr>
          <w:rFonts w:ascii="Arial Nova" w:hAnsi="Arial Nova"/>
          <w:color w:val="auto"/>
          <w:spacing w:val="-2"/>
          <w:sz w:val="24"/>
          <w:szCs w:val="24"/>
          <w:lang w:bidi="it-IT"/>
        </w:rPr>
        <w:t>di pensare di avere un sogno, di riuscire a</w:t>
      </w:r>
      <w:r w:rsidR="00FB1C80" w:rsidRPr="000D3225">
        <w:rPr>
          <w:rFonts w:ascii="Arial Nova" w:hAnsi="Arial Nova"/>
          <w:color w:val="auto"/>
          <w:spacing w:val="-2"/>
          <w:sz w:val="24"/>
          <w:szCs w:val="24"/>
          <w:lang w:bidi="it-IT"/>
        </w:rPr>
        <w:t xml:space="preserve">d arrivare molto vicina a </w:t>
      </w:r>
      <w:r w:rsidRPr="000D3225">
        <w:rPr>
          <w:rFonts w:ascii="Arial Nova" w:hAnsi="Arial Nova"/>
          <w:color w:val="auto"/>
          <w:spacing w:val="-2"/>
          <w:sz w:val="24"/>
          <w:szCs w:val="24"/>
          <w:lang w:bidi="it-IT"/>
        </w:rPr>
        <w:t xml:space="preserve">concretizzare </w:t>
      </w:r>
      <w:r w:rsidR="00B64C48" w:rsidRPr="000D3225">
        <w:rPr>
          <w:rFonts w:ascii="Arial Nova" w:hAnsi="Arial Nova"/>
          <w:color w:val="auto"/>
          <w:spacing w:val="-2"/>
          <w:sz w:val="24"/>
          <w:szCs w:val="24"/>
          <w:lang w:bidi="it-IT"/>
        </w:rPr>
        <w:t xml:space="preserve">l’obiettivo e </w:t>
      </w:r>
      <w:r w:rsidRPr="000D3225">
        <w:rPr>
          <w:rFonts w:ascii="Arial Nova" w:hAnsi="Arial Nova"/>
          <w:color w:val="auto"/>
          <w:spacing w:val="-2"/>
          <w:sz w:val="24"/>
          <w:szCs w:val="24"/>
          <w:lang w:bidi="it-IT"/>
        </w:rPr>
        <w:t xml:space="preserve">poi </w:t>
      </w:r>
      <w:r w:rsidR="00E93A43" w:rsidRPr="000D3225">
        <w:rPr>
          <w:rFonts w:ascii="Arial Nova" w:hAnsi="Arial Nova"/>
          <w:color w:val="auto"/>
          <w:spacing w:val="-2"/>
          <w:sz w:val="24"/>
          <w:szCs w:val="24"/>
          <w:lang w:bidi="it-IT"/>
        </w:rPr>
        <w:t>r</w:t>
      </w:r>
      <w:r w:rsidRPr="000D3225">
        <w:rPr>
          <w:rFonts w:ascii="Arial Nova" w:hAnsi="Arial Nova"/>
          <w:color w:val="auto"/>
          <w:spacing w:val="-2"/>
          <w:sz w:val="24"/>
          <w:szCs w:val="24"/>
          <w:lang w:bidi="it-IT"/>
        </w:rPr>
        <w:t>ealizzare che non era quello che volevo davvero e non perseguire con lo stesso entusiasmo di quando avevo cominciato.</w:t>
      </w:r>
    </w:p>
    <w:p w14:paraId="4620D8AF" w14:textId="0514CC43" w:rsidR="00782BCC" w:rsidRPr="000D3225" w:rsidRDefault="00782BC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nulla è una perdita di tempo</w:t>
      </w:r>
      <w:r w:rsidR="00B64C48"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se può aiutarti a capire cosa vuoi davvero</w:t>
      </w:r>
      <w:r w:rsidR="00E93A43" w:rsidRPr="000D3225">
        <w:rPr>
          <w:rFonts w:ascii="Arial Nova" w:hAnsi="Arial Nova"/>
          <w:color w:val="auto"/>
          <w:spacing w:val="-2"/>
          <w:sz w:val="24"/>
          <w:szCs w:val="24"/>
          <w:lang w:bidi="it-IT"/>
        </w:rPr>
        <w:t xml:space="preserve"> e a progredire.</w:t>
      </w:r>
    </w:p>
    <w:p w14:paraId="4314B50C" w14:textId="0C72640E" w:rsidR="00E257A8" w:rsidRPr="000D3225" w:rsidRDefault="00E257A8" w:rsidP="008707DD">
      <w:pPr>
        <w:pStyle w:val="Informazionidicontatto"/>
        <w:spacing w:line="240" w:lineRule="auto"/>
        <w:jc w:val="both"/>
        <w:rPr>
          <w:rFonts w:ascii="Arial Nova" w:hAnsi="Arial Nova"/>
          <w:color w:val="auto"/>
          <w:spacing w:val="-2"/>
          <w:sz w:val="24"/>
          <w:szCs w:val="24"/>
          <w:lang w:bidi="it-IT"/>
        </w:rPr>
      </w:pPr>
    </w:p>
    <w:p w14:paraId="49D3F033" w14:textId="34A08175" w:rsidR="00782BCC" w:rsidRPr="000D3225" w:rsidRDefault="00C377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w:t>
      </w:r>
      <w:r w:rsidR="00E257A8" w:rsidRPr="000D3225">
        <w:rPr>
          <w:rFonts w:ascii="Arial Nova" w:hAnsi="Arial Nova"/>
          <w:color w:val="auto"/>
          <w:spacing w:val="-2"/>
          <w:sz w:val="24"/>
          <w:szCs w:val="24"/>
          <w:lang w:bidi="it-IT"/>
        </w:rPr>
        <w:t xml:space="preserve">ella vita possono esserci </w:t>
      </w:r>
      <w:r w:rsidR="00FB1C80" w:rsidRPr="000D3225">
        <w:rPr>
          <w:rFonts w:ascii="Arial Nova" w:hAnsi="Arial Nova"/>
          <w:color w:val="auto"/>
          <w:spacing w:val="-2"/>
          <w:sz w:val="24"/>
          <w:szCs w:val="24"/>
          <w:lang w:bidi="it-IT"/>
        </w:rPr>
        <w:t>anche</w:t>
      </w:r>
      <w:r w:rsidR="00782BCC" w:rsidRPr="000D3225">
        <w:rPr>
          <w:rFonts w:ascii="Arial Nova" w:hAnsi="Arial Nova"/>
          <w:color w:val="auto"/>
          <w:spacing w:val="-2"/>
          <w:sz w:val="24"/>
          <w:szCs w:val="24"/>
          <w:lang w:bidi="it-IT"/>
        </w:rPr>
        <w:t xml:space="preserve"> </w:t>
      </w:r>
      <w:r w:rsidR="00E257A8" w:rsidRPr="000D3225">
        <w:rPr>
          <w:rFonts w:ascii="Arial Nova" w:hAnsi="Arial Nova"/>
          <w:color w:val="auto"/>
          <w:spacing w:val="-2"/>
          <w:sz w:val="24"/>
          <w:szCs w:val="24"/>
          <w:lang w:bidi="it-IT"/>
        </w:rPr>
        <w:t>ci</w:t>
      </w:r>
      <w:r w:rsidR="00782BCC" w:rsidRPr="000D3225">
        <w:rPr>
          <w:rFonts w:ascii="Arial Nova" w:hAnsi="Arial Nova"/>
          <w:color w:val="auto"/>
          <w:spacing w:val="-2"/>
          <w:sz w:val="24"/>
          <w:szCs w:val="24"/>
          <w:lang w:bidi="it-IT"/>
        </w:rPr>
        <w:t>r</w:t>
      </w:r>
      <w:r w:rsidR="00E257A8" w:rsidRPr="000D3225">
        <w:rPr>
          <w:rFonts w:ascii="Arial Nova" w:hAnsi="Arial Nova"/>
          <w:color w:val="auto"/>
          <w:spacing w:val="-2"/>
          <w:sz w:val="24"/>
          <w:szCs w:val="24"/>
          <w:lang w:bidi="it-IT"/>
        </w:rPr>
        <w:t>costanze sbagliate</w:t>
      </w:r>
      <w:r w:rsidR="00782BCC" w:rsidRPr="000D3225">
        <w:rPr>
          <w:rFonts w:ascii="Arial Nova" w:hAnsi="Arial Nova"/>
          <w:color w:val="auto"/>
          <w:spacing w:val="-2"/>
          <w:sz w:val="24"/>
          <w:szCs w:val="24"/>
          <w:lang w:bidi="it-IT"/>
        </w:rPr>
        <w:t xml:space="preserve">, tempi sbagliati, </w:t>
      </w:r>
      <w:r w:rsidR="00E257A8" w:rsidRPr="000D3225">
        <w:rPr>
          <w:rFonts w:ascii="Arial Nova" w:hAnsi="Arial Nova"/>
          <w:color w:val="auto"/>
          <w:spacing w:val="-2"/>
          <w:sz w:val="24"/>
          <w:szCs w:val="24"/>
          <w:lang w:bidi="it-IT"/>
        </w:rPr>
        <w:t>in cui l’accanirsi nel volere qualcosa potrebbe solo essere cont</w:t>
      </w:r>
      <w:r w:rsidR="00440DBA" w:rsidRPr="000D3225">
        <w:rPr>
          <w:rFonts w:ascii="Arial Nova" w:hAnsi="Arial Nova"/>
          <w:color w:val="auto"/>
          <w:spacing w:val="-2"/>
          <w:sz w:val="24"/>
          <w:szCs w:val="24"/>
          <w:lang w:bidi="it-IT"/>
        </w:rPr>
        <w:t>r</w:t>
      </w:r>
      <w:r w:rsidR="00E257A8" w:rsidRPr="000D3225">
        <w:rPr>
          <w:rFonts w:ascii="Arial Nova" w:hAnsi="Arial Nova"/>
          <w:color w:val="auto"/>
          <w:spacing w:val="-2"/>
          <w:sz w:val="24"/>
          <w:szCs w:val="24"/>
          <w:lang w:bidi="it-IT"/>
        </w:rPr>
        <w:t>oproducente o nuocere ad al</w:t>
      </w:r>
      <w:r w:rsidR="00782BCC" w:rsidRPr="000D3225">
        <w:rPr>
          <w:rFonts w:ascii="Arial Nova" w:hAnsi="Arial Nova"/>
          <w:color w:val="auto"/>
          <w:spacing w:val="-2"/>
          <w:sz w:val="24"/>
          <w:szCs w:val="24"/>
          <w:lang w:bidi="it-IT"/>
        </w:rPr>
        <w:t xml:space="preserve">tri; non voglio negare questo e </w:t>
      </w:r>
      <w:r w:rsidR="00DF4F4E" w:rsidRPr="000D3225">
        <w:rPr>
          <w:rFonts w:ascii="Arial Nova" w:hAnsi="Arial Nova"/>
          <w:color w:val="auto"/>
          <w:spacing w:val="-2"/>
          <w:sz w:val="24"/>
          <w:szCs w:val="24"/>
          <w:lang w:bidi="it-IT"/>
        </w:rPr>
        <w:t>dirti</w:t>
      </w:r>
      <w:r w:rsidR="00782BCC" w:rsidRPr="000D3225">
        <w:rPr>
          <w:rFonts w:ascii="Arial Nova" w:hAnsi="Arial Nova"/>
          <w:color w:val="auto"/>
          <w:spacing w:val="-2"/>
          <w:sz w:val="24"/>
          <w:szCs w:val="24"/>
          <w:lang w:bidi="it-IT"/>
        </w:rPr>
        <w:t xml:space="preserve"> che è sufficiente cambiare atteggiamento per ottenere qualsiasi cosa. </w:t>
      </w:r>
    </w:p>
    <w:p w14:paraId="1B7526A2" w14:textId="1BE2E494" w:rsidR="00E257A8" w:rsidRPr="000D3225" w:rsidRDefault="00782BC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 volte mi sento controbattere che non è vero che ad essere positivi</w:t>
      </w:r>
      <w:r w:rsidR="00C37743"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va tutto bene</w:t>
      </w:r>
      <w:r w:rsidR="009D50D8" w:rsidRPr="000D3225">
        <w:rPr>
          <w:rFonts w:ascii="Arial Nova" w:hAnsi="Arial Nova"/>
          <w:color w:val="auto"/>
          <w:spacing w:val="-2"/>
          <w:sz w:val="24"/>
          <w:szCs w:val="24"/>
          <w:lang w:bidi="it-IT"/>
        </w:rPr>
        <w:t xml:space="preserve"> o </w:t>
      </w:r>
      <w:r w:rsidRPr="000D3225">
        <w:rPr>
          <w:rFonts w:ascii="Arial Nova" w:hAnsi="Arial Nova"/>
          <w:color w:val="auto"/>
          <w:spacing w:val="-2"/>
          <w:sz w:val="24"/>
          <w:szCs w:val="24"/>
          <w:lang w:bidi="it-IT"/>
        </w:rPr>
        <w:t>che è utopia pensare che l’atteggiamento giusto possa portarti a realizzare i tu</w:t>
      </w:r>
      <w:r w:rsidR="009D50D8" w:rsidRPr="000D3225">
        <w:rPr>
          <w:rFonts w:ascii="Arial Nova" w:hAnsi="Arial Nova"/>
          <w:color w:val="auto"/>
          <w:spacing w:val="-2"/>
          <w:sz w:val="24"/>
          <w:szCs w:val="24"/>
          <w:lang w:bidi="it-IT"/>
        </w:rPr>
        <w:t>o</w:t>
      </w:r>
      <w:r w:rsidRPr="000D3225">
        <w:rPr>
          <w:rFonts w:ascii="Arial Nova" w:hAnsi="Arial Nova"/>
          <w:color w:val="auto"/>
          <w:spacing w:val="-2"/>
          <w:sz w:val="24"/>
          <w:szCs w:val="24"/>
          <w:lang w:bidi="it-IT"/>
        </w:rPr>
        <w:t>i sogni.</w:t>
      </w:r>
    </w:p>
    <w:p w14:paraId="10CF78CA" w14:textId="53987F3A" w:rsidR="00F64EBD" w:rsidRPr="000D3225" w:rsidRDefault="00782BC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Niente è semplice, nulla lo è</w:t>
      </w:r>
      <w:r w:rsidR="009D50D8" w:rsidRPr="000D3225">
        <w:rPr>
          <w:rFonts w:ascii="Arial Nova" w:hAnsi="Arial Nova"/>
          <w:color w:val="auto"/>
          <w:spacing w:val="-2"/>
          <w:sz w:val="24"/>
          <w:szCs w:val="24"/>
          <w:lang w:bidi="it-IT"/>
        </w:rPr>
        <w:t xml:space="preserve"> da principio</w:t>
      </w:r>
      <w:r w:rsidR="00707A6D">
        <w:rPr>
          <w:rFonts w:ascii="Arial Nova" w:hAnsi="Arial Nova"/>
          <w:color w:val="auto"/>
          <w:spacing w:val="-2"/>
          <w:sz w:val="24"/>
          <w:szCs w:val="24"/>
          <w:lang w:bidi="it-IT"/>
        </w:rPr>
        <w:t>. S</w:t>
      </w:r>
      <w:r w:rsidRPr="000D3225">
        <w:rPr>
          <w:rFonts w:ascii="Arial Nova" w:hAnsi="Arial Nova"/>
          <w:color w:val="auto"/>
          <w:spacing w:val="-2"/>
          <w:sz w:val="24"/>
          <w:szCs w:val="24"/>
          <w:lang w:bidi="it-IT"/>
        </w:rPr>
        <w:t>oprattutto all’inizio</w:t>
      </w:r>
      <w:r w:rsidR="00F64EBD"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tutte le cose </w:t>
      </w:r>
      <w:r w:rsidR="00C37743" w:rsidRPr="000D3225">
        <w:rPr>
          <w:rFonts w:ascii="Arial Nova" w:hAnsi="Arial Nova"/>
          <w:color w:val="auto"/>
          <w:spacing w:val="-2"/>
          <w:sz w:val="24"/>
          <w:szCs w:val="24"/>
          <w:lang w:bidi="it-IT"/>
        </w:rPr>
        <w:t xml:space="preserve">appaiono </w:t>
      </w:r>
      <w:r w:rsidRPr="000D3225">
        <w:rPr>
          <w:rFonts w:ascii="Arial Nova" w:hAnsi="Arial Nova"/>
          <w:color w:val="auto"/>
          <w:spacing w:val="-2"/>
          <w:sz w:val="24"/>
          <w:szCs w:val="24"/>
          <w:lang w:bidi="it-IT"/>
        </w:rPr>
        <w:t xml:space="preserve">difficili. </w:t>
      </w:r>
    </w:p>
    <w:p w14:paraId="1D5D16B7" w14:textId="6620BBBF" w:rsidR="00782BCC" w:rsidRPr="000D3225" w:rsidRDefault="00782BC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Il tempo, l’impegno, l’esperienza </w:t>
      </w:r>
      <w:r w:rsidR="009D50D8" w:rsidRPr="000D3225">
        <w:rPr>
          <w:rFonts w:ascii="Arial Nova" w:hAnsi="Arial Nova"/>
          <w:color w:val="auto"/>
          <w:spacing w:val="-2"/>
          <w:sz w:val="24"/>
          <w:szCs w:val="24"/>
          <w:lang w:bidi="it-IT"/>
        </w:rPr>
        <w:t xml:space="preserve">e soprattutto la perseveranza </w:t>
      </w:r>
      <w:r w:rsidRPr="000D3225">
        <w:rPr>
          <w:rFonts w:ascii="Arial Nova" w:hAnsi="Arial Nova"/>
          <w:color w:val="auto"/>
          <w:spacing w:val="-2"/>
          <w:sz w:val="24"/>
          <w:szCs w:val="24"/>
          <w:lang w:bidi="it-IT"/>
        </w:rPr>
        <w:t>possono renderle più semplici.</w:t>
      </w:r>
    </w:p>
    <w:p w14:paraId="5479007C" w14:textId="6C1DE190" w:rsidR="00AD1A53" w:rsidRPr="000D3225" w:rsidRDefault="00AD1A53" w:rsidP="008707DD">
      <w:pPr>
        <w:pStyle w:val="Informazionidicontatto"/>
        <w:spacing w:line="240" w:lineRule="auto"/>
        <w:jc w:val="both"/>
        <w:rPr>
          <w:rFonts w:ascii="Arial Nova" w:hAnsi="Arial Nova"/>
          <w:color w:val="auto"/>
          <w:spacing w:val="-2"/>
          <w:sz w:val="24"/>
          <w:szCs w:val="24"/>
          <w:lang w:bidi="it-IT"/>
        </w:rPr>
      </w:pPr>
    </w:p>
    <w:p w14:paraId="51634AEC" w14:textId="0780616A" w:rsidR="00782BCC" w:rsidRPr="000D3225" w:rsidRDefault="00782BC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Certo è, e questo l’ho imparato c</w:t>
      </w:r>
      <w:r w:rsidR="003D1394" w:rsidRPr="000D3225">
        <w:rPr>
          <w:rFonts w:ascii="Arial Nova" w:hAnsi="Arial Nova"/>
          <w:color w:val="auto"/>
          <w:spacing w:val="-2"/>
          <w:sz w:val="24"/>
          <w:szCs w:val="24"/>
          <w:lang w:bidi="it-IT"/>
        </w:rPr>
        <w:t>ol</w:t>
      </w:r>
      <w:r w:rsidRPr="000D3225">
        <w:rPr>
          <w:rFonts w:ascii="Arial Nova" w:hAnsi="Arial Nova"/>
          <w:color w:val="auto"/>
          <w:spacing w:val="-2"/>
          <w:sz w:val="24"/>
          <w:szCs w:val="24"/>
          <w:lang w:bidi="it-IT"/>
        </w:rPr>
        <w:t xml:space="preserve"> tempo</w:t>
      </w:r>
      <w:r w:rsidR="00DF4F4E" w:rsidRPr="000D3225">
        <w:rPr>
          <w:rFonts w:ascii="Arial Nova" w:hAnsi="Arial Nova"/>
          <w:color w:val="auto"/>
          <w:spacing w:val="-2"/>
          <w:sz w:val="24"/>
          <w:szCs w:val="24"/>
          <w:lang w:bidi="it-IT"/>
        </w:rPr>
        <w:t xml:space="preserve"> e</w:t>
      </w:r>
      <w:r w:rsidRPr="000D3225">
        <w:rPr>
          <w:rFonts w:ascii="Arial Nova" w:hAnsi="Arial Nova"/>
          <w:color w:val="auto"/>
          <w:spacing w:val="-2"/>
          <w:sz w:val="24"/>
          <w:szCs w:val="24"/>
          <w:lang w:bidi="it-IT"/>
        </w:rPr>
        <w:t xml:space="preserve"> dopo ripe</w:t>
      </w:r>
      <w:r w:rsidR="003D1394" w:rsidRPr="000D3225">
        <w:rPr>
          <w:rFonts w:ascii="Arial Nova" w:hAnsi="Arial Nova"/>
          <w:color w:val="auto"/>
          <w:spacing w:val="-2"/>
          <w:sz w:val="24"/>
          <w:szCs w:val="24"/>
          <w:lang w:bidi="it-IT"/>
        </w:rPr>
        <w:t>tuti errori, che l’atteggiamento negativo o passivo non porta da nessuna parte.</w:t>
      </w:r>
    </w:p>
    <w:p w14:paraId="12D2588E" w14:textId="0A6565EB" w:rsidR="003D1394" w:rsidRPr="000D3225" w:rsidRDefault="003D139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Aspettare che le cose accadano o che qualcuno le faccia accadere al posto tuo</w:t>
      </w:r>
      <w:r w:rsidR="00707A6D">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non è la soluzione.</w:t>
      </w:r>
    </w:p>
    <w:p w14:paraId="2746021B" w14:textId="5851D33D" w:rsidR="003D1394" w:rsidRPr="000D3225" w:rsidRDefault="003D139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Quindi un cambio di prospettiva deve assolutamente essere fatto.</w:t>
      </w:r>
    </w:p>
    <w:p w14:paraId="44B1987A" w14:textId="77777777" w:rsidR="00FB1C80" w:rsidRPr="000D3225" w:rsidRDefault="00FB1C80" w:rsidP="008707DD">
      <w:pPr>
        <w:pStyle w:val="Informazionidicontatto"/>
        <w:spacing w:line="240" w:lineRule="auto"/>
        <w:jc w:val="both"/>
        <w:rPr>
          <w:rFonts w:ascii="Arial Nova" w:hAnsi="Arial Nova"/>
          <w:color w:val="auto"/>
          <w:spacing w:val="-2"/>
          <w:sz w:val="24"/>
          <w:szCs w:val="24"/>
          <w:lang w:bidi="it-IT"/>
        </w:rPr>
      </w:pPr>
    </w:p>
    <w:p w14:paraId="0FB7C9AC" w14:textId="77777777" w:rsidR="00C37743" w:rsidRPr="000D3225" w:rsidRDefault="009D50D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Quando non ero soddisfatta tendevo a lamentarmi spesso o ad attribuire colpe a situazioni o persone attorno a me. </w:t>
      </w:r>
    </w:p>
    <w:p w14:paraId="5621A034" w14:textId="17A0D27D" w:rsidR="009D50D8" w:rsidRPr="000D3225" w:rsidRDefault="009D50D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Ci ho messo un po' a capire che il mio unico limite ero io.</w:t>
      </w:r>
    </w:p>
    <w:p w14:paraId="605B4386" w14:textId="6F03AE0D" w:rsidR="009D50D8" w:rsidRPr="000D3225" w:rsidRDefault="009D50D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volevo cambiare le cose</w:t>
      </w:r>
      <w:r w:rsidR="00707A6D">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dovevo prima cambiare il mio atteggiamento.</w:t>
      </w:r>
    </w:p>
    <w:p w14:paraId="096B15D9" w14:textId="7B392613" w:rsidR="009D50D8" w:rsidRPr="000D3225" w:rsidRDefault="009D50D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Rimanere ferma e continuare a lamentarmi o a sperare in circostanze più favorevoli</w:t>
      </w:r>
      <w:r w:rsidR="00707A6D">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mi avrebbe lasciato in eterno al punto di partenza.</w:t>
      </w:r>
    </w:p>
    <w:p w14:paraId="38B594C8" w14:textId="291980FE" w:rsidR="009D50D8" w:rsidRPr="000D3225" w:rsidRDefault="009D50D8" w:rsidP="008707DD">
      <w:pPr>
        <w:pStyle w:val="Informazionidicontatto"/>
        <w:spacing w:line="240" w:lineRule="auto"/>
        <w:jc w:val="both"/>
        <w:rPr>
          <w:rFonts w:ascii="Arial Nova" w:hAnsi="Arial Nova"/>
          <w:color w:val="auto"/>
          <w:spacing w:val="-2"/>
          <w:sz w:val="24"/>
          <w:szCs w:val="24"/>
          <w:lang w:bidi="it-IT"/>
        </w:rPr>
      </w:pPr>
    </w:p>
    <w:p w14:paraId="4B5F3DC8" w14:textId="77777777" w:rsidR="00E93A43" w:rsidRPr="000D3225" w:rsidRDefault="009D50D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Quindi ho dato la svolta</w:t>
      </w:r>
      <w:r w:rsidR="00F64EBD" w:rsidRPr="000D3225">
        <w:rPr>
          <w:rFonts w:ascii="Arial Nova" w:hAnsi="Arial Nova"/>
          <w:color w:val="auto"/>
          <w:spacing w:val="-2"/>
          <w:sz w:val="24"/>
          <w:szCs w:val="24"/>
          <w:lang w:bidi="it-IT"/>
        </w:rPr>
        <w:t>.</w:t>
      </w:r>
    </w:p>
    <w:p w14:paraId="23B0C615" w14:textId="149505FC" w:rsidR="00F64EBD" w:rsidRPr="000D3225" w:rsidRDefault="00F64EB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w:t>
      </w:r>
      <w:r w:rsidR="009D50D8" w:rsidRPr="000D3225">
        <w:rPr>
          <w:rFonts w:ascii="Arial Nova" w:hAnsi="Arial Nova"/>
          <w:color w:val="auto"/>
          <w:spacing w:val="-2"/>
          <w:sz w:val="24"/>
          <w:szCs w:val="24"/>
          <w:lang w:bidi="it-IT"/>
        </w:rPr>
        <w:t>rastica</w:t>
      </w:r>
      <w:r w:rsidRPr="000D3225">
        <w:rPr>
          <w:rFonts w:ascii="Arial Nova" w:hAnsi="Arial Nova"/>
          <w:color w:val="auto"/>
          <w:spacing w:val="-2"/>
          <w:sz w:val="24"/>
          <w:szCs w:val="24"/>
          <w:lang w:bidi="it-IT"/>
        </w:rPr>
        <w:t>?</w:t>
      </w:r>
      <w:r w:rsidR="009D50D8"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D</w:t>
      </w:r>
      <w:r w:rsidR="009D50D8" w:rsidRPr="000D3225">
        <w:rPr>
          <w:rFonts w:ascii="Arial Nova" w:hAnsi="Arial Nova"/>
          <w:color w:val="auto"/>
          <w:spacing w:val="-2"/>
          <w:sz w:val="24"/>
          <w:szCs w:val="24"/>
          <w:lang w:bidi="it-IT"/>
        </w:rPr>
        <w:t>ifficile</w:t>
      </w:r>
      <w:r w:rsidRPr="000D3225">
        <w:rPr>
          <w:rFonts w:ascii="Arial Nova" w:hAnsi="Arial Nova"/>
          <w:color w:val="auto"/>
          <w:spacing w:val="-2"/>
          <w:sz w:val="24"/>
          <w:szCs w:val="24"/>
          <w:lang w:bidi="it-IT"/>
        </w:rPr>
        <w:t>?</w:t>
      </w:r>
      <w:r w:rsidR="007528D9" w:rsidRPr="000D3225">
        <w:rPr>
          <w:rFonts w:ascii="Arial Nova" w:hAnsi="Arial Nova"/>
          <w:color w:val="auto"/>
          <w:spacing w:val="-2"/>
          <w:sz w:val="24"/>
          <w:szCs w:val="24"/>
          <w:lang w:bidi="it-IT"/>
        </w:rPr>
        <w:t xml:space="preserve"> </w:t>
      </w:r>
      <w:r w:rsidR="00C37743" w:rsidRPr="000D3225">
        <w:rPr>
          <w:rFonts w:ascii="Arial Nova" w:hAnsi="Arial Nova"/>
          <w:color w:val="auto"/>
          <w:spacing w:val="-2"/>
          <w:sz w:val="24"/>
          <w:szCs w:val="24"/>
          <w:lang w:bidi="it-IT"/>
        </w:rPr>
        <w:t>Graduale?</w:t>
      </w:r>
    </w:p>
    <w:p w14:paraId="52765CED" w14:textId="27C5C7EC" w:rsidR="009D50D8" w:rsidRPr="000D3225" w:rsidRDefault="00C377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Comunque sia, </w:t>
      </w:r>
      <w:r w:rsidR="00DF4F4E" w:rsidRPr="000D3225">
        <w:rPr>
          <w:rFonts w:ascii="Arial Nova" w:hAnsi="Arial Nova"/>
          <w:color w:val="auto"/>
          <w:spacing w:val="-2"/>
          <w:sz w:val="24"/>
          <w:szCs w:val="24"/>
          <w:lang w:bidi="it-IT"/>
        </w:rPr>
        <w:t>va data, altrimenti si resta sempre</w:t>
      </w:r>
      <w:r w:rsidR="00E93A43" w:rsidRPr="000D3225">
        <w:rPr>
          <w:rFonts w:ascii="Arial Nova" w:hAnsi="Arial Nova"/>
          <w:color w:val="auto"/>
          <w:spacing w:val="-2"/>
          <w:sz w:val="24"/>
          <w:szCs w:val="24"/>
          <w:lang w:bidi="it-IT"/>
        </w:rPr>
        <w:t xml:space="preserve"> allo stesso punto.</w:t>
      </w:r>
    </w:p>
    <w:p w14:paraId="162EB6FF" w14:textId="139E8F29" w:rsidR="009D50D8" w:rsidRPr="000D3225" w:rsidRDefault="009D50D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Continuare a procrastinare o a rimanere in una situazione che non </w:t>
      </w:r>
      <w:r w:rsidR="00F64EBD" w:rsidRPr="000D3225">
        <w:rPr>
          <w:rFonts w:ascii="Arial Nova" w:hAnsi="Arial Nova"/>
          <w:color w:val="auto"/>
          <w:spacing w:val="-2"/>
          <w:sz w:val="24"/>
          <w:szCs w:val="24"/>
          <w:lang w:bidi="it-IT"/>
        </w:rPr>
        <w:t>ti dà</w:t>
      </w:r>
      <w:r w:rsidRPr="000D3225">
        <w:rPr>
          <w:rFonts w:ascii="Arial Nova" w:hAnsi="Arial Nova"/>
          <w:color w:val="auto"/>
          <w:spacing w:val="-2"/>
          <w:sz w:val="24"/>
          <w:szCs w:val="24"/>
          <w:lang w:bidi="it-IT"/>
        </w:rPr>
        <w:t xml:space="preserve"> più nulla</w:t>
      </w:r>
      <w:r w:rsidR="00F64EBD"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w:t>
      </w:r>
      <w:r w:rsidR="00F64EBD" w:rsidRPr="000D3225">
        <w:rPr>
          <w:rFonts w:ascii="Arial Nova" w:hAnsi="Arial Nova"/>
          <w:color w:val="auto"/>
          <w:spacing w:val="-2"/>
          <w:sz w:val="24"/>
          <w:szCs w:val="24"/>
          <w:lang w:bidi="it-IT"/>
        </w:rPr>
        <w:t>può portare</w:t>
      </w:r>
      <w:r w:rsidR="00D73C70" w:rsidRPr="000D3225">
        <w:rPr>
          <w:rFonts w:ascii="Arial Nova" w:hAnsi="Arial Nova"/>
          <w:color w:val="auto"/>
          <w:spacing w:val="-2"/>
          <w:sz w:val="24"/>
          <w:szCs w:val="24"/>
          <w:lang w:bidi="it-IT"/>
        </w:rPr>
        <w:t xml:space="preserve"> a</w:t>
      </w:r>
      <w:r w:rsidR="00F64EBD"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depressione</w:t>
      </w:r>
      <w:r w:rsidR="00F64EBD" w:rsidRPr="000D3225">
        <w:rPr>
          <w:rFonts w:ascii="Arial Nova" w:hAnsi="Arial Nova"/>
          <w:color w:val="auto"/>
          <w:spacing w:val="-2"/>
          <w:sz w:val="24"/>
          <w:szCs w:val="24"/>
          <w:lang w:bidi="it-IT"/>
        </w:rPr>
        <w:t xml:space="preserve"> o </w:t>
      </w:r>
      <w:r w:rsidR="00D73C70" w:rsidRPr="000D3225">
        <w:rPr>
          <w:rFonts w:ascii="Arial Nova" w:hAnsi="Arial Nova"/>
          <w:color w:val="auto"/>
          <w:spacing w:val="-2"/>
          <w:sz w:val="24"/>
          <w:szCs w:val="24"/>
          <w:lang w:bidi="it-IT"/>
        </w:rPr>
        <w:t>a</w:t>
      </w:r>
      <w:r w:rsidR="00F64EBD" w:rsidRPr="000D3225">
        <w:rPr>
          <w:rFonts w:ascii="Arial Nova" w:hAnsi="Arial Nova"/>
          <w:color w:val="auto"/>
          <w:spacing w:val="-2"/>
          <w:sz w:val="24"/>
          <w:szCs w:val="24"/>
          <w:lang w:bidi="it-IT"/>
        </w:rPr>
        <w:t xml:space="preserve"> disperazione.</w:t>
      </w:r>
    </w:p>
    <w:p w14:paraId="44E6E6CB" w14:textId="7D36F2CB" w:rsidR="00E93A43" w:rsidRPr="000D3225" w:rsidRDefault="00E93A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questo lo saprai anche tu.</w:t>
      </w:r>
    </w:p>
    <w:p w14:paraId="400D5D85" w14:textId="77777777" w:rsidR="00E93A43" w:rsidRPr="000D3225" w:rsidRDefault="00E93A43" w:rsidP="008707DD">
      <w:pPr>
        <w:pStyle w:val="Informazionidicontatto"/>
        <w:spacing w:line="240" w:lineRule="auto"/>
        <w:jc w:val="both"/>
        <w:rPr>
          <w:rFonts w:ascii="Arial Nova" w:hAnsi="Arial Nova"/>
          <w:color w:val="auto"/>
          <w:spacing w:val="-2"/>
          <w:sz w:val="24"/>
          <w:szCs w:val="24"/>
          <w:lang w:bidi="it-IT"/>
        </w:rPr>
      </w:pPr>
    </w:p>
    <w:p w14:paraId="16F10E30" w14:textId="4D14884F" w:rsidR="009D50D8" w:rsidRPr="000D3225" w:rsidRDefault="009D50D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Sento </w:t>
      </w:r>
      <w:r w:rsidR="00E93A43" w:rsidRPr="000D3225">
        <w:rPr>
          <w:rFonts w:ascii="Arial Nova" w:hAnsi="Arial Nova"/>
          <w:color w:val="auto"/>
          <w:spacing w:val="-2"/>
          <w:sz w:val="24"/>
          <w:szCs w:val="24"/>
          <w:lang w:bidi="it-IT"/>
        </w:rPr>
        <w:t xml:space="preserve">o incontro quasi </w:t>
      </w:r>
      <w:r w:rsidRPr="000D3225">
        <w:rPr>
          <w:rFonts w:ascii="Arial Nova" w:hAnsi="Arial Nova"/>
          <w:color w:val="auto"/>
          <w:spacing w:val="-2"/>
          <w:sz w:val="24"/>
          <w:szCs w:val="24"/>
          <w:lang w:bidi="it-IT"/>
        </w:rPr>
        <w:t xml:space="preserve">ogni giorno persone che vorrebbero un cambiamento, ma hanno paura. Non lasciano </w:t>
      </w:r>
      <w:r w:rsidRPr="000D3225">
        <w:rPr>
          <w:rFonts w:ascii="Arial Nova" w:hAnsi="Arial Nova"/>
          <w:color w:val="auto"/>
          <w:spacing w:val="-2"/>
          <w:sz w:val="24"/>
          <w:szCs w:val="24"/>
          <w:lang w:bidi="it-IT"/>
        </w:rPr>
        <w:lastRenderedPageBreak/>
        <w:t>quel certo per l’incerto e non si avvicinano ad altro con la scusa che non hanno tempo.</w:t>
      </w:r>
    </w:p>
    <w:p w14:paraId="20E0C865" w14:textId="77777777" w:rsidR="003F1DA8" w:rsidRPr="000D3225" w:rsidRDefault="003F1DA8" w:rsidP="008707DD">
      <w:pPr>
        <w:pStyle w:val="Informazionidicontatto"/>
        <w:spacing w:line="240" w:lineRule="auto"/>
        <w:jc w:val="both"/>
        <w:rPr>
          <w:rFonts w:ascii="Arial Nova" w:hAnsi="Arial Nova"/>
          <w:color w:val="auto"/>
          <w:spacing w:val="-2"/>
          <w:sz w:val="24"/>
          <w:szCs w:val="24"/>
          <w:lang w:bidi="it-IT"/>
        </w:rPr>
      </w:pPr>
    </w:p>
    <w:p w14:paraId="316EF80F" w14:textId="27BE194A" w:rsidR="00F64EBD" w:rsidRPr="000D3225" w:rsidRDefault="00F64EB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sono scuse. Appunto.</w:t>
      </w:r>
    </w:p>
    <w:p w14:paraId="42DCF683" w14:textId="77777777" w:rsidR="00E93A43" w:rsidRPr="000D3225" w:rsidRDefault="00E93A43" w:rsidP="008707DD">
      <w:pPr>
        <w:pStyle w:val="Informazionidicontatto"/>
        <w:spacing w:line="240" w:lineRule="auto"/>
        <w:jc w:val="both"/>
        <w:rPr>
          <w:rFonts w:ascii="Arial Nova" w:hAnsi="Arial Nova"/>
          <w:color w:val="auto"/>
          <w:spacing w:val="-2"/>
          <w:sz w:val="24"/>
          <w:szCs w:val="24"/>
          <w:lang w:bidi="it-IT"/>
        </w:rPr>
      </w:pPr>
    </w:p>
    <w:p w14:paraId="54411596" w14:textId="33FAF21E" w:rsidR="00D73C70"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La prima azione che devi fare è una riflessione per capire quale sia veramente il tuo perché, quel motore che ti accende ogni giorno, quel fuoco che ti anima senza sosta.</w:t>
      </w:r>
    </w:p>
    <w:p w14:paraId="3D274356" w14:textId="23EEC393" w:rsidR="00D73C70"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Che sia tua moglie</w:t>
      </w:r>
      <w:r w:rsidR="00707A6D">
        <w:rPr>
          <w:rFonts w:ascii="Arial Nova" w:hAnsi="Arial Nova"/>
          <w:color w:val="auto"/>
          <w:spacing w:val="-2"/>
          <w:sz w:val="24"/>
          <w:szCs w:val="24"/>
          <w:lang w:bidi="it-IT"/>
        </w:rPr>
        <w:t>/marito</w:t>
      </w:r>
      <w:r w:rsidRPr="000D3225">
        <w:rPr>
          <w:rFonts w:ascii="Arial Nova" w:hAnsi="Arial Nova"/>
          <w:color w:val="auto"/>
          <w:spacing w:val="-2"/>
          <w:sz w:val="24"/>
          <w:szCs w:val="24"/>
          <w:lang w:bidi="it-IT"/>
        </w:rPr>
        <w:t>, tuo figlio, il tuo lavoro, fare del bene agli altri, aiutare il prossimo o fare soldi, va tutto bene</w:t>
      </w:r>
      <w:r w:rsidR="00E93A43"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ma devi capirlo</w:t>
      </w:r>
      <w:r w:rsidR="00E93A43"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davvero.</w:t>
      </w:r>
    </w:p>
    <w:p w14:paraId="01FDF1DA" w14:textId="60CB007E" w:rsidR="00E93A43"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Come ti ho già forse detto,</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il mio cambio di priorità mi ha portato</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a mettere i miei figli e la loro felicità prima di tutto. </w:t>
      </w:r>
    </w:p>
    <w:p w14:paraId="642B35C1" w14:textId="07D7EF24" w:rsidR="00D73C70"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Loro sono un grande perché.</w:t>
      </w:r>
    </w:p>
    <w:p w14:paraId="3584DDAF" w14:textId="70DA902F" w:rsidR="00D73C70" w:rsidRPr="000D3225" w:rsidRDefault="00DF4F4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Poi</w:t>
      </w:r>
      <w:r w:rsidR="00D73C70" w:rsidRPr="000D3225">
        <w:rPr>
          <w:rFonts w:ascii="Arial Nova" w:hAnsi="Arial Nova"/>
          <w:color w:val="auto"/>
          <w:spacing w:val="-2"/>
          <w:sz w:val="24"/>
          <w:szCs w:val="24"/>
          <w:lang w:bidi="it-IT"/>
        </w:rPr>
        <w:t xml:space="preserve">, di recente ho anche riflettuto </w:t>
      </w:r>
      <w:r w:rsidR="00707A6D">
        <w:rPr>
          <w:rFonts w:ascii="Arial Nova" w:hAnsi="Arial Nova"/>
          <w:color w:val="auto"/>
          <w:spacing w:val="-2"/>
          <w:sz w:val="24"/>
          <w:szCs w:val="24"/>
          <w:lang w:bidi="it-IT"/>
        </w:rPr>
        <w:t xml:space="preserve">sul </w:t>
      </w:r>
      <w:r w:rsidR="00D73C70" w:rsidRPr="000D3225">
        <w:rPr>
          <w:rFonts w:ascii="Arial Nova" w:hAnsi="Arial Nova"/>
          <w:color w:val="auto"/>
          <w:spacing w:val="-2"/>
          <w:sz w:val="24"/>
          <w:szCs w:val="24"/>
          <w:lang w:bidi="it-IT"/>
        </w:rPr>
        <w:t>fatto che non bisogna avere un perché di circostanza.</w:t>
      </w:r>
    </w:p>
    <w:p w14:paraId="2F9BC0B5" w14:textId="7E11D548" w:rsidR="00E93A43"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Io voglio stare vicino ai miei figli, voglio vederli crescere, ma loro appunto cresceranno e se mi sarò messa totalmente da parte come donna e come professionista non sarò mai completamente felice</w:t>
      </w:r>
      <w:r w:rsidR="00E93A43" w:rsidRPr="000D3225">
        <w:rPr>
          <w:rFonts w:ascii="Arial Nova" w:hAnsi="Arial Nova"/>
          <w:color w:val="auto"/>
          <w:spacing w:val="-2"/>
          <w:sz w:val="24"/>
          <w:szCs w:val="24"/>
          <w:lang w:bidi="it-IT"/>
        </w:rPr>
        <w:t xml:space="preserve"> e forse dopo</w:t>
      </w:r>
      <w:r w:rsidR="00707A6D">
        <w:rPr>
          <w:rFonts w:ascii="Arial Nova" w:hAnsi="Arial Nova"/>
          <w:color w:val="auto"/>
          <w:spacing w:val="-2"/>
          <w:sz w:val="24"/>
          <w:szCs w:val="24"/>
          <w:lang w:bidi="it-IT"/>
        </w:rPr>
        <w:t>,</w:t>
      </w:r>
      <w:r w:rsidR="00E93A43" w:rsidRPr="000D3225">
        <w:rPr>
          <w:rFonts w:ascii="Arial Nova" w:hAnsi="Arial Nova"/>
          <w:color w:val="auto"/>
          <w:spacing w:val="-2"/>
          <w:sz w:val="24"/>
          <w:szCs w:val="24"/>
          <w:lang w:bidi="it-IT"/>
        </w:rPr>
        <w:t xml:space="preserve"> sarà</w:t>
      </w:r>
      <w:r w:rsidR="00707A6D">
        <w:rPr>
          <w:rFonts w:ascii="Arial Nova" w:hAnsi="Arial Nova"/>
          <w:color w:val="auto"/>
          <w:spacing w:val="-2"/>
          <w:sz w:val="24"/>
          <w:szCs w:val="24"/>
          <w:lang w:bidi="it-IT"/>
        </w:rPr>
        <w:t xml:space="preserve"> davvero</w:t>
      </w:r>
      <w:r w:rsidR="00E93A43" w:rsidRPr="000D3225">
        <w:rPr>
          <w:rFonts w:ascii="Arial Nova" w:hAnsi="Arial Nova"/>
          <w:color w:val="auto"/>
          <w:spacing w:val="-2"/>
          <w:sz w:val="24"/>
          <w:szCs w:val="24"/>
          <w:lang w:bidi="it-IT"/>
        </w:rPr>
        <w:t xml:space="preserve"> troppo tardi per rimettersi al passo coi tempi.</w:t>
      </w:r>
    </w:p>
    <w:p w14:paraId="0E56B3D4" w14:textId="3AD59AAD" w:rsidR="00D73C70"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 </w:t>
      </w:r>
    </w:p>
    <w:p w14:paraId="6E94F63A" w14:textId="47CCF7CB" w:rsidR="00D73C70"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ho capito. Ho capito che si può essere al tempo stesso donna e mamma lavoratrice.</w:t>
      </w:r>
    </w:p>
    <w:p w14:paraId="5B42BCD3" w14:textId="34133F2F" w:rsidR="00D73C70"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Ho capito che non riesco a rinunciare a formare e formarmi e che mi piace condividere quello che so</w:t>
      </w:r>
      <w:r w:rsidR="00E93A43" w:rsidRPr="000D3225">
        <w:rPr>
          <w:rFonts w:ascii="Arial Nova" w:hAnsi="Arial Nova"/>
          <w:color w:val="auto"/>
          <w:spacing w:val="-2"/>
          <w:sz w:val="24"/>
          <w:szCs w:val="24"/>
          <w:lang w:bidi="it-IT"/>
        </w:rPr>
        <w:t xml:space="preserve"> e che apprendo</w:t>
      </w:r>
      <w:r w:rsidR="00F1749F" w:rsidRPr="000D3225">
        <w:rPr>
          <w:rFonts w:ascii="Arial Nova" w:hAnsi="Arial Nova"/>
          <w:color w:val="auto"/>
          <w:spacing w:val="-2"/>
          <w:sz w:val="24"/>
          <w:szCs w:val="24"/>
          <w:lang w:bidi="it-IT"/>
        </w:rPr>
        <w:t>,</w:t>
      </w:r>
      <w:r w:rsidR="00E93A43"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con gli altri. </w:t>
      </w:r>
    </w:p>
    <w:p w14:paraId="1D4B0A8E" w14:textId="746632AA" w:rsidR="00D73C70"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Sono felice quando le persone che mi chiedono supporto raggiungono grandi risultati e vorrei continuare a</w:t>
      </w:r>
      <w:r w:rsidR="00E93A43" w:rsidRPr="000D3225">
        <w:rPr>
          <w:rFonts w:ascii="Arial Nova" w:hAnsi="Arial Nova"/>
          <w:color w:val="auto"/>
          <w:spacing w:val="-2"/>
          <w:sz w:val="24"/>
          <w:szCs w:val="24"/>
          <w:lang w:bidi="it-IT"/>
        </w:rPr>
        <w:t>d aiutarle in modo sempre più efficiente</w:t>
      </w:r>
      <w:r w:rsidRPr="000D3225">
        <w:rPr>
          <w:rFonts w:ascii="Arial Nova" w:hAnsi="Arial Nova"/>
          <w:color w:val="auto"/>
          <w:spacing w:val="-2"/>
          <w:sz w:val="24"/>
          <w:szCs w:val="24"/>
          <w:lang w:bidi="it-IT"/>
        </w:rPr>
        <w:t>.</w:t>
      </w:r>
    </w:p>
    <w:p w14:paraId="0A975BCB" w14:textId="4B947AD9" w:rsidR="00F1749F"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È per questo che studio </w:t>
      </w:r>
      <w:r w:rsidR="00E93A43" w:rsidRPr="000D3225">
        <w:rPr>
          <w:rFonts w:ascii="Arial Nova" w:hAnsi="Arial Nova"/>
          <w:color w:val="auto"/>
          <w:spacing w:val="-2"/>
          <w:sz w:val="24"/>
          <w:szCs w:val="24"/>
          <w:lang w:bidi="it-IT"/>
        </w:rPr>
        <w:t xml:space="preserve">sempre. Mi mancava farlo. </w:t>
      </w:r>
      <w:r w:rsidR="00C169FF" w:rsidRPr="000D3225">
        <w:rPr>
          <w:rFonts w:ascii="Arial Nova" w:hAnsi="Arial Nova"/>
          <w:color w:val="auto"/>
          <w:spacing w:val="-2"/>
          <w:sz w:val="24"/>
          <w:szCs w:val="24"/>
          <w:lang w:bidi="it-IT"/>
        </w:rPr>
        <w:t>È</w:t>
      </w:r>
      <w:r w:rsidR="00E93A43" w:rsidRPr="000D3225">
        <w:rPr>
          <w:rFonts w:ascii="Arial Nova" w:hAnsi="Arial Nova"/>
          <w:color w:val="auto"/>
          <w:spacing w:val="-2"/>
          <w:sz w:val="24"/>
          <w:szCs w:val="24"/>
          <w:lang w:bidi="it-IT"/>
        </w:rPr>
        <w:t xml:space="preserve"> una parte di me. </w:t>
      </w:r>
      <w:r w:rsidR="00707A6D">
        <w:rPr>
          <w:rFonts w:ascii="Arial Nova" w:hAnsi="Arial Nova"/>
          <w:color w:val="auto"/>
          <w:spacing w:val="-2"/>
          <w:sz w:val="24"/>
          <w:szCs w:val="24"/>
          <w:lang w:bidi="it-IT"/>
        </w:rPr>
        <w:t>O</w:t>
      </w:r>
      <w:r w:rsidR="00E93A43" w:rsidRPr="000D3225">
        <w:rPr>
          <w:rFonts w:ascii="Arial Nova" w:hAnsi="Arial Nova"/>
          <w:color w:val="auto"/>
          <w:spacing w:val="-2"/>
          <w:sz w:val="24"/>
          <w:szCs w:val="24"/>
          <w:lang w:bidi="it-IT"/>
        </w:rPr>
        <w:t xml:space="preserve">ggi </w:t>
      </w:r>
      <w:r w:rsidR="00707A6D">
        <w:rPr>
          <w:rFonts w:ascii="Arial Nova" w:hAnsi="Arial Nova"/>
          <w:color w:val="auto"/>
          <w:spacing w:val="-2"/>
          <w:sz w:val="24"/>
          <w:szCs w:val="24"/>
          <w:lang w:bidi="it-IT"/>
        </w:rPr>
        <w:t xml:space="preserve">è </w:t>
      </w:r>
      <w:r w:rsidR="00E93A43" w:rsidRPr="000D3225">
        <w:rPr>
          <w:rFonts w:ascii="Arial Nova" w:hAnsi="Arial Nova"/>
          <w:color w:val="auto"/>
          <w:spacing w:val="-2"/>
          <w:sz w:val="24"/>
          <w:szCs w:val="24"/>
          <w:lang w:bidi="it-IT"/>
        </w:rPr>
        <w:t>un altro grande perché.</w:t>
      </w:r>
    </w:p>
    <w:p w14:paraId="4B2EBF65" w14:textId="060D440B" w:rsidR="00D73C70"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Trova il tuo perché.</w:t>
      </w:r>
    </w:p>
    <w:p w14:paraId="45F80049" w14:textId="7AE04EB2" w:rsidR="00C26EEB" w:rsidRDefault="00C26EEB"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E’ importante.</w:t>
      </w:r>
    </w:p>
    <w:p w14:paraId="0A380019" w14:textId="55107A9E" w:rsidR="00C26EEB" w:rsidRPr="000D3225" w:rsidRDefault="00C26EEB"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Sapere perché lo fai cambia le cose, cambia tutto.</w:t>
      </w:r>
    </w:p>
    <w:p w14:paraId="5EEB9798" w14:textId="77777777" w:rsidR="00D73C70"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farti bloccare dall’abitudine.</w:t>
      </w:r>
    </w:p>
    <w:p w14:paraId="0B9B1B55" w14:textId="3986A590" w:rsidR="009D50D8"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porre il tempo come un tuo limite.</w:t>
      </w:r>
    </w:p>
    <w:p w14:paraId="61325F1E" w14:textId="77777777" w:rsidR="00C26EEB" w:rsidRDefault="00C26EEB" w:rsidP="008707DD">
      <w:pPr>
        <w:pStyle w:val="Informazionidicontatto"/>
        <w:spacing w:line="240" w:lineRule="auto"/>
        <w:jc w:val="both"/>
        <w:rPr>
          <w:rFonts w:ascii="Arial Nova" w:hAnsi="Arial Nova"/>
          <w:color w:val="auto"/>
          <w:spacing w:val="-2"/>
          <w:sz w:val="24"/>
          <w:szCs w:val="24"/>
          <w:lang w:bidi="it-IT"/>
        </w:rPr>
      </w:pPr>
    </w:p>
    <w:p w14:paraId="7D8A534F" w14:textId="743CF28F" w:rsidR="00E93A43" w:rsidRPr="000D3225" w:rsidRDefault="00E93A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Vuoi essere felice? </w:t>
      </w:r>
    </w:p>
    <w:p w14:paraId="691E0653" w14:textId="77777777" w:rsidR="00C26EEB" w:rsidRDefault="00C26EEB" w:rsidP="008707DD">
      <w:pPr>
        <w:pStyle w:val="Informazionidicontatto"/>
        <w:spacing w:line="240" w:lineRule="auto"/>
        <w:jc w:val="both"/>
        <w:rPr>
          <w:rFonts w:ascii="Arial Nova" w:hAnsi="Arial Nova"/>
          <w:color w:val="auto"/>
          <w:spacing w:val="-2"/>
          <w:sz w:val="24"/>
          <w:szCs w:val="24"/>
          <w:lang w:bidi="it-IT"/>
        </w:rPr>
      </w:pPr>
    </w:p>
    <w:p w14:paraId="03D10E1B" w14:textId="4A08F735" w:rsidR="00E93A43" w:rsidRPr="000D3225" w:rsidRDefault="00E93A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w:t>
      </w:r>
      <w:r w:rsidR="00C26EEB">
        <w:rPr>
          <w:rFonts w:ascii="Arial Nova" w:hAnsi="Arial Nova"/>
          <w:color w:val="auto"/>
          <w:spacing w:val="-2"/>
          <w:sz w:val="24"/>
          <w:szCs w:val="24"/>
          <w:lang w:bidi="it-IT"/>
        </w:rPr>
        <w:t>OMINCIA!</w:t>
      </w:r>
    </w:p>
    <w:p w14:paraId="7DE9C5FC" w14:textId="77777777" w:rsidR="00BF51B7" w:rsidRPr="000D3225" w:rsidRDefault="00BF51B7" w:rsidP="008707DD">
      <w:pPr>
        <w:pStyle w:val="Informazionidicontatto"/>
        <w:spacing w:line="240" w:lineRule="auto"/>
        <w:jc w:val="both"/>
        <w:rPr>
          <w:rFonts w:ascii="Arial Nova" w:hAnsi="Arial Nova"/>
          <w:color w:val="auto"/>
          <w:spacing w:val="-2"/>
          <w:sz w:val="24"/>
          <w:szCs w:val="24"/>
          <w:lang w:bidi="it-IT"/>
        </w:rPr>
      </w:pPr>
    </w:p>
    <w:p w14:paraId="1F2B5A0F" w14:textId="3D8916A4" w:rsidR="003F1DA8" w:rsidRPr="000D3225" w:rsidRDefault="003F1DA8" w:rsidP="008707DD">
      <w:pPr>
        <w:pStyle w:val="Informazionidicontatto"/>
        <w:spacing w:line="240" w:lineRule="auto"/>
        <w:jc w:val="left"/>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RIFLETTI E SCRIVI IL TUO</w:t>
      </w:r>
      <w:r w:rsidR="00DF4F4E" w:rsidRPr="000D3225">
        <w:rPr>
          <w:rFonts w:ascii="Arial Nova" w:hAnsi="Arial Nova"/>
          <w:i/>
          <w:iCs/>
          <w:color w:val="auto"/>
          <w:spacing w:val="-2"/>
          <w:sz w:val="24"/>
          <w:szCs w:val="24"/>
          <w:lang w:bidi="it-IT"/>
        </w:rPr>
        <w:t xml:space="preserve">/TUOI </w:t>
      </w:r>
      <w:r w:rsidRPr="000D3225">
        <w:rPr>
          <w:rFonts w:ascii="Arial Nova" w:hAnsi="Arial Nova"/>
          <w:i/>
          <w:iCs/>
          <w:color w:val="auto"/>
          <w:spacing w:val="-2"/>
          <w:sz w:val="24"/>
          <w:szCs w:val="24"/>
          <w:lang w:bidi="it-IT"/>
        </w:rPr>
        <w:t>PERCH</w:t>
      </w:r>
      <w:r w:rsidR="00C169FF" w:rsidRPr="000D3225">
        <w:rPr>
          <w:rFonts w:ascii="Arial Nova" w:hAnsi="Arial Nova"/>
          <w:i/>
          <w:iCs/>
          <w:color w:val="auto"/>
          <w:spacing w:val="-2"/>
          <w:sz w:val="24"/>
          <w:szCs w:val="24"/>
          <w:lang w:bidi="it-IT"/>
        </w:rPr>
        <w:t>È</w:t>
      </w:r>
      <w:r w:rsidRPr="000D3225">
        <w:rPr>
          <w:rFonts w:ascii="Arial Nova" w:hAnsi="Arial Nova"/>
          <w:i/>
          <w:iCs/>
          <w:color w:val="auto"/>
          <w:spacing w:val="-2"/>
          <w:sz w:val="24"/>
          <w:szCs w:val="24"/>
          <w:lang w:bidi="it-IT"/>
        </w:rPr>
        <w:t>: ……………………………………………………………………………</w:t>
      </w:r>
      <w:r w:rsidR="006F3E77">
        <w:rPr>
          <w:rFonts w:ascii="Arial Nova" w:hAnsi="Arial Nova"/>
          <w:i/>
          <w:iCs/>
          <w:color w:val="auto"/>
          <w:spacing w:val="-2"/>
          <w:sz w:val="24"/>
          <w:szCs w:val="24"/>
          <w:lang w:bidi="it-IT"/>
        </w:rPr>
        <w:t>…………………………………………………</w:t>
      </w:r>
    </w:p>
    <w:p w14:paraId="3CDB9BB7" w14:textId="41337450" w:rsidR="00E93A43" w:rsidRPr="000D3225" w:rsidRDefault="00E93A43" w:rsidP="008707DD">
      <w:pPr>
        <w:pStyle w:val="Informazionidicontatto"/>
        <w:spacing w:line="240" w:lineRule="auto"/>
        <w:jc w:val="both"/>
        <w:rPr>
          <w:rFonts w:ascii="Arial Nova" w:hAnsi="Arial Nova"/>
          <w:color w:val="auto"/>
          <w:spacing w:val="-2"/>
          <w:sz w:val="24"/>
          <w:szCs w:val="24"/>
          <w:lang w:bidi="it-IT"/>
        </w:rPr>
      </w:pPr>
      <w:bookmarkStart w:id="10" w:name="_Hlk30168409"/>
      <w:r w:rsidRPr="000D3225">
        <w:rPr>
          <w:rFonts w:ascii="Arial Nova" w:hAnsi="Arial Nova"/>
          <w:color w:val="auto"/>
          <w:spacing w:val="-2"/>
          <w:sz w:val="24"/>
          <w:szCs w:val="24"/>
          <w:lang w:bidi="it-IT"/>
        </w:rPr>
        <w:t>…………………………………………………………………………….…………………………………………………</w:t>
      </w:r>
      <w:r w:rsidR="00C169FF" w:rsidRPr="000D3225">
        <w:rPr>
          <w:rFonts w:ascii="Arial Nova" w:hAnsi="Arial Nova"/>
          <w:color w:val="auto"/>
          <w:spacing w:val="-2"/>
          <w:sz w:val="24"/>
          <w:szCs w:val="24"/>
          <w:lang w:bidi="it-IT"/>
        </w:rPr>
        <w:t>…………….……………………………………………………………….……………………………………………………………….……………………………………………………………….……………………………………………………………….……………………………………………………………….……………………………………………………………….……………………………………………………………….……………………………………………………………….……………………………………………………………….……………………………………………………………….…………………………………………………</w:t>
      </w:r>
    </w:p>
    <w:bookmarkEnd w:id="10"/>
    <w:p w14:paraId="60557035" w14:textId="77777777" w:rsidR="00F1749F" w:rsidRPr="000D3225" w:rsidRDefault="00F1749F" w:rsidP="00F1749F">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lastRenderedPageBreak/>
        <w:t>…………….……………………………………………………………….……………………………………………………………….……………………………………………………………….……………………………………………………………….……………………………………………………………….……………………………………………………………….…………………………………………………</w:t>
      </w:r>
    </w:p>
    <w:p w14:paraId="48BE8210" w14:textId="77777777" w:rsidR="00F1749F" w:rsidRPr="000D3225" w:rsidRDefault="00F1749F" w:rsidP="00F1749F">
      <w:pPr>
        <w:pStyle w:val="Informazionidicontatto"/>
        <w:spacing w:line="240" w:lineRule="auto"/>
        <w:jc w:val="both"/>
        <w:rPr>
          <w:rFonts w:ascii="Arial Nova" w:hAnsi="Arial Nova"/>
          <w:b/>
          <w:bCs/>
          <w:i/>
          <w:iCs/>
          <w:color w:val="auto"/>
          <w:spacing w:val="-2"/>
          <w:sz w:val="24"/>
          <w:szCs w:val="24"/>
          <w:lang w:bidi="it-IT"/>
        </w:rPr>
      </w:pPr>
    </w:p>
    <w:p w14:paraId="4F906D5D" w14:textId="77777777" w:rsidR="00F1749F" w:rsidRPr="000D3225" w:rsidRDefault="00F1749F" w:rsidP="00F1749F">
      <w:pPr>
        <w:pStyle w:val="Informazionidicontatto"/>
        <w:spacing w:line="240" w:lineRule="auto"/>
        <w:jc w:val="both"/>
        <w:rPr>
          <w:rFonts w:ascii="Arial Nova" w:hAnsi="Arial Nova"/>
          <w:color w:val="auto"/>
          <w:spacing w:val="-2"/>
          <w:sz w:val="24"/>
          <w:szCs w:val="24"/>
          <w:lang w:bidi="it-IT"/>
        </w:rPr>
      </w:pPr>
    </w:p>
    <w:p w14:paraId="0073A6FF" w14:textId="70B54541" w:rsidR="00DF4F4E" w:rsidRPr="000D3225" w:rsidRDefault="00DF4F4E"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Ogni tanto torna a rileggertelo.</w:t>
      </w:r>
    </w:p>
    <w:p w14:paraId="22B895ED" w14:textId="1E5C5BDF" w:rsidR="00DF4F4E" w:rsidRPr="000D3225" w:rsidRDefault="00DF4F4E" w:rsidP="008707DD">
      <w:pPr>
        <w:pStyle w:val="Informazionidicontatto"/>
        <w:spacing w:line="240" w:lineRule="auto"/>
        <w:jc w:val="both"/>
        <w:rPr>
          <w:rFonts w:ascii="Arial Nova" w:hAnsi="Arial Nova"/>
          <w:color w:val="auto"/>
          <w:spacing w:val="-2"/>
          <w:sz w:val="24"/>
          <w:szCs w:val="24"/>
          <w:lang w:bidi="it-IT"/>
        </w:rPr>
      </w:pPr>
    </w:p>
    <w:p w14:paraId="583D4B62" w14:textId="5A799ED1" w:rsidR="00C169FF" w:rsidRPr="000D3225" w:rsidRDefault="00C169FF">
      <w:pPr>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br w:type="page"/>
      </w:r>
    </w:p>
    <w:p w14:paraId="6052FC13" w14:textId="3F41CC49" w:rsidR="009D50D8" w:rsidRPr="000D3225" w:rsidRDefault="00C169FF"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lastRenderedPageBreak/>
        <w:t xml:space="preserve"> </w:t>
      </w:r>
      <w:r w:rsidR="00604548" w:rsidRPr="000D3225">
        <w:rPr>
          <w:rFonts w:ascii="Arial Nova" w:hAnsi="Arial Nova"/>
          <w:b/>
          <w:bCs/>
          <w:i/>
          <w:iCs/>
          <w:color w:val="auto"/>
          <w:spacing w:val="-2"/>
          <w:sz w:val="24"/>
          <w:szCs w:val="24"/>
          <w:lang w:bidi="it-IT"/>
        </w:rPr>
        <w:t>“</w:t>
      </w:r>
      <w:r w:rsidR="009D50D8" w:rsidRPr="000D3225">
        <w:rPr>
          <w:rFonts w:ascii="Arial Nova" w:hAnsi="Arial Nova"/>
          <w:b/>
          <w:bCs/>
          <w:i/>
          <w:iCs/>
          <w:color w:val="auto"/>
          <w:spacing w:val="-2"/>
          <w:sz w:val="24"/>
          <w:szCs w:val="24"/>
          <w:lang w:bidi="it-IT"/>
        </w:rPr>
        <w:t>La gente si attacca a</w:t>
      </w:r>
      <w:r w:rsidR="00604548" w:rsidRPr="000D3225">
        <w:rPr>
          <w:rFonts w:ascii="Arial Nova" w:hAnsi="Arial Nova"/>
          <w:b/>
          <w:bCs/>
          <w:i/>
          <w:iCs/>
          <w:color w:val="auto"/>
          <w:spacing w:val="-2"/>
          <w:sz w:val="24"/>
          <w:szCs w:val="24"/>
          <w:lang w:bidi="it-IT"/>
        </w:rPr>
        <w:t>l</w:t>
      </w:r>
      <w:r w:rsidR="009D50D8" w:rsidRPr="000D3225">
        <w:rPr>
          <w:rFonts w:ascii="Arial Nova" w:hAnsi="Arial Nova"/>
          <w:b/>
          <w:bCs/>
          <w:i/>
          <w:iCs/>
          <w:color w:val="auto"/>
          <w:spacing w:val="-2"/>
          <w:sz w:val="24"/>
          <w:szCs w:val="24"/>
          <w:lang w:bidi="it-IT"/>
        </w:rPr>
        <w:t xml:space="preserve">l’abitudine come ad uno </w:t>
      </w:r>
      <w:r w:rsidR="00604548" w:rsidRPr="000D3225">
        <w:rPr>
          <w:rFonts w:ascii="Arial Nova" w:hAnsi="Arial Nova"/>
          <w:b/>
          <w:bCs/>
          <w:i/>
          <w:iCs/>
          <w:color w:val="auto"/>
          <w:spacing w:val="-2"/>
          <w:sz w:val="24"/>
          <w:szCs w:val="24"/>
          <w:lang w:bidi="it-IT"/>
        </w:rPr>
        <w:t>scoglio, quando invece dovrebbe staccarsi e buttarsi in mare. E vivere”</w:t>
      </w:r>
    </w:p>
    <w:p w14:paraId="49804A89" w14:textId="0310C69C" w:rsidR="00604548" w:rsidRPr="000D3225" w:rsidRDefault="00604548"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Charles Bukowski</w:t>
      </w:r>
    </w:p>
    <w:p w14:paraId="359FFF4D" w14:textId="56120264" w:rsidR="00440DBA" w:rsidRPr="000D3225" w:rsidRDefault="00440DBA" w:rsidP="008707DD">
      <w:pPr>
        <w:pStyle w:val="Informazionidicontatto"/>
        <w:spacing w:line="240" w:lineRule="auto"/>
        <w:jc w:val="both"/>
        <w:rPr>
          <w:rFonts w:ascii="Arial Nova" w:hAnsi="Arial Nova"/>
          <w:i/>
          <w:iCs/>
          <w:color w:val="auto"/>
          <w:spacing w:val="-2"/>
          <w:sz w:val="24"/>
          <w:szCs w:val="24"/>
          <w:lang w:bidi="it-IT"/>
        </w:rPr>
      </w:pPr>
    </w:p>
    <w:p w14:paraId="0BF2A9DF" w14:textId="1DCCEF6E" w:rsidR="00440DBA" w:rsidRPr="000D3225" w:rsidRDefault="00AA2A54" w:rsidP="00BF51B7">
      <w:pPr>
        <w:pStyle w:val="Titolo1"/>
        <w:rPr>
          <w:rFonts w:ascii="Arial Nova" w:hAnsi="Arial Nova"/>
        </w:rPr>
      </w:pPr>
      <w:bookmarkStart w:id="11" w:name="_Toc30146702"/>
      <w:r w:rsidRPr="000D3225">
        <w:rPr>
          <w:rFonts w:ascii="Arial Nova" w:hAnsi="Arial Nova"/>
        </w:rPr>
        <w:t>VIVI, PERCH</w:t>
      </w:r>
      <w:r w:rsidR="00C169FF" w:rsidRPr="000D3225">
        <w:rPr>
          <w:rFonts w:ascii="Arial Nova" w:hAnsi="Arial Nova"/>
        </w:rPr>
        <w:t>È</w:t>
      </w:r>
      <w:r w:rsidRPr="000D3225">
        <w:rPr>
          <w:rFonts w:ascii="Arial Nova" w:hAnsi="Arial Nova"/>
        </w:rPr>
        <w:t xml:space="preserve"> </w:t>
      </w:r>
      <w:r w:rsidR="00B64C48" w:rsidRPr="000D3225">
        <w:rPr>
          <w:rFonts w:ascii="Arial Nova" w:hAnsi="Arial Nova"/>
        </w:rPr>
        <w:t xml:space="preserve">D’ </w:t>
      </w:r>
      <w:r w:rsidR="00440DBA" w:rsidRPr="000D3225">
        <w:rPr>
          <w:rFonts w:ascii="Arial Nova" w:hAnsi="Arial Nova"/>
        </w:rPr>
        <w:t xml:space="preserve">ABITUDINE </w:t>
      </w:r>
      <w:r w:rsidR="00F64EBD" w:rsidRPr="000D3225">
        <w:rPr>
          <w:rFonts w:ascii="Arial Nova" w:hAnsi="Arial Nova"/>
        </w:rPr>
        <w:t>SI MUORE</w:t>
      </w:r>
      <w:bookmarkEnd w:id="11"/>
    </w:p>
    <w:p w14:paraId="309ECC9D" w14:textId="1C5FA1C8" w:rsidR="009D50D8" w:rsidRPr="000D3225" w:rsidRDefault="009D50D8" w:rsidP="008707DD">
      <w:pPr>
        <w:pStyle w:val="Informazionidicontatto"/>
        <w:spacing w:line="240" w:lineRule="auto"/>
        <w:jc w:val="both"/>
        <w:rPr>
          <w:rFonts w:ascii="Arial Nova" w:hAnsi="Arial Nova"/>
          <w:i/>
          <w:iCs/>
          <w:color w:val="auto"/>
          <w:spacing w:val="-2"/>
          <w:sz w:val="24"/>
          <w:szCs w:val="24"/>
          <w:lang w:bidi="it-IT"/>
        </w:rPr>
      </w:pPr>
    </w:p>
    <w:p w14:paraId="74B4956C" w14:textId="43A5EF3B" w:rsidR="00604548" w:rsidRPr="000D3225" w:rsidRDefault="006045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Già! VIVERE! </w:t>
      </w:r>
      <w:r w:rsidR="00F64EBD" w:rsidRPr="000D3225">
        <w:rPr>
          <w:rFonts w:ascii="Arial Nova" w:hAnsi="Arial Nova"/>
          <w:color w:val="auto"/>
          <w:spacing w:val="-2"/>
          <w:sz w:val="24"/>
          <w:szCs w:val="24"/>
          <w:lang w:bidi="it-IT"/>
        </w:rPr>
        <w:t>Come dice Bukowski, u</w:t>
      </w:r>
      <w:r w:rsidRPr="000D3225">
        <w:rPr>
          <w:rFonts w:ascii="Arial Nova" w:hAnsi="Arial Nova"/>
          <w:color w:val="auto"/>
          <w:spacing w:val="-2"/>
          <w:sz w:val="24"/>
          <w:szCs w:val="24"/>
          <w:lang w:bidi="it-IT"/>
        </w:rPr>
        <w:t xml:space="preserve">na delle parole più belle, peccato che a volte ne dimentichiamo il </w:t>
      </w:r>
      <w:r w:rsidR="00F64EBD" w:rsidRPr="000D3225">
        <w:rPr>
          <w:rFonts w:ascii="Arial Nova" w:hAnsi="Arial Nova"/>
          <w:color w:val="auto"/>
          <w:spacing w:val="-2"/>
          <w:sz w:val="24"/>
          <w:szCs w:val="24"/>
          <w:lang w:bidi="it-IT"/>
        </w:rPr>
        <w:t>vero s</w:t>
      </w:r>
      <w:r w:rsidRPr="000D3225">
        <w:rPr>
          <w:rFonts w:ascii="Arial Nova" w:hAnsi="Arial Nova"/>
          <w:color w:val="auto"/>
          <w:spacing w:val="-2"/>
          <w:sz w:val="24"/>
          <w:szCs w:val="24"/>
          <w:lang w:bidi="it-IT"/>
        </w:rPr>
        <w:t>ignificato.</w:t>
      </w:r>
    </w:p>
    <w:p w14:paraId="345ADA4F" w14:textId="1C75DE58" w:rsidR="00604548" w:rsidRPr="000D3225" w:rsidRDefault="00604548" w:rsidP="008707DD">
      <w:pPr>
        <w:pStyle w:val="Informazionidicontatto"/>
        <w:spacing w:line="240" w:lineRule="auto"/>
        <w:jc w:val="both"/>
        <w:rPr>
          <w:rFonts w:ascii="Arial Nova" w:hAnsi="Arial Nova"/>
          <w:color w:val="auto"/>
          <w:spacing w:val="-2"/>
          <w:sz w:val="24"/>
          <w:szCs w:val="24"/>
          <w:lang w:bidi="it-IT"/>
        </w:rPr>
      </w:pPr>
    </w:p>
    <w:p w14:paraId="70DFA10B" w14:textId="2AC882FF" w:rsidR="00604548" w:rsidRPr="000D3225" w:rsidRDefault="006045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Vivere =</w:t>
      </w:r>
      <w:r w:rsidR="001B34A7" w:rsidRPr="000D3225">
        <w:rPr>
          <w:rFonts w:ascii="Arial Nova" w:hAnsi="Arial Nova"/>
          <w:color w:val="auto"/>
          <w:spacing w:val="-2"/>
          <w:sz w:val="24"/>
          <w:szCs w:val="24"/>
          <w:lang w:bidi="it-IT"/>
        </w:rPr>
        <w:t xml:space="preserve"> e</w:t>
      </w:r>
      <w:r w:rsidRPr="000D3225">
        <w:rPr>
          <w:rFonts w:ascii="Arial Nova" w:hAnsi="Arial Nova"/>
          <w:color w:val="auto"/>
          <w:spacing w:val="-2"/>
          <w:sz w:val="24"/>
          <w:szCs w:val="24"/>
          <w:lang w:bidi="it-IT"/>
        </w:rPr>
        <w:t>ssere in vita, avere vita. Trascorrere. Godere. Sfruttare qualcosa in modo personale, intelligente</w:t>
      </w:r>
      <w:r w:rsidR="001813E3"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con allusione a quanto può offrire la permanenza in un luogo.</w:t>
      </w:r>
    </w:p>
    <w:p w14:paraId="5E21FD8A" w14:textId="590892D7" w:rsidR="00604548" w:rsidRPr="000D3225" w:rsidRDefault="00604548" w:rsidP="008707DD">
      <w:pPr>
        <w:pStyle w:val="Informazionidicontatto"/>
        <w:spacing w:line="240" w:lineRule="auto"/>
        <w:jc w:val="both"/>
        <w:rPr>
          <w:rFonts w:ascii="Arial Nova" w:hAnsi="Arial Nova"/>
          <w:color w:val="auto"/>
          <w:spacing w:val="-2"/>
          <w:sz w:val="24"/>
          <w:szCs w:val="24"/>
          <w:lang w:bidi="it-IT"/>
        </w:rPr>
      </w:pPr>
    </w:p>
    <w:p w14:paraId="38F617AD" w14:textId="0CBBA616" w:rsidR="00604548" w:rsidRPr="000D3225" w:rsidRDefault="006045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Abitudine = tendenza alla continuazione o ripetizione di un determinato comportamento, collegabile a fattori naturali o acquisiti e riconducibile al concetto di consuetudine</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o assuefazione.</w:t>
      </w:r>
    </w:p>
    <w:p w14:paraId="44179A07" w14:textId="587CD84E" w:rsidR="00604548" w:rsidRPr="000D3225" w:rsidRDefault="00604548" w:rsidP="008707DD">
      <w:pPr>
        <w:pStyle w:val="Informazionidicontatto"/>
        <w:spacing w:line="240" w:lineRule="auto"/>
        <w:jc w:val="both"/>
        <w:rPr>
          <w:rFonts w:ascii="Arial Nova" w:hAnsi="Arial Nova"/>
          <w:color w:val="auto"/>
          <w:spacing w:val="-2"/>
          <w:sz w:val="24"/>
          <w:szCs w:val="24"/>
          <w:lang w:bidi="it-IT"/>
        </w:rPr>
      </w:pPr>
    </w:p>
    <w:p w14:paraId="48831967" w14:textId="60092DA0" w:rsidR="00604548" w:rsidRPr="000D3225" w:rsidRDefault="006045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Mi piace sempre ripartire dal significato delle parole,</w:t>
      </w:r>
      <w:r w:rsidR="00B64C48" w:rsidRPr="000D3225">
        <w:rPr>
          <w:rFonts w:ascii="Arial Nova" w:hAnsi="Arial Nova"/>
          <w:color w:val="auto"/>
          <w:spacing w:val="-2"/>
          <w:sz w:val="24"/>
          <w:szCs w:val="24"/>
          <w:lang w:bidi="it-IT"/>
        </w:rPr>
        <w:t xml:space="preserve"> aspetto su cui</w:t>
      </w:r>
      <w:r w:rsidRPr="000D3225">
        <w:rPr>
          <w:rFonts w:ascii="Arial Nova" w:hAnsi="Arial Nova"/>
          <w:color w:val="auto"/>
          <w:spacing w:val="-2"/>
          <w:sz w:val="24"/>
          <w:szCs w:val="24"/>
          <w:lang w:bidi="it-IT"/>
        </w:rPr>
        <w:t xml:space="preserve"> talvolta non ci soffermiamo abbastanz</w:t>
      </w:r>
      <w:r w:rsidR="001813E3" w:rsidRPr="000D3225">
        <w:rPr>
          <w:rFonts w:ascii="Arial Nova" w:hAnsi="Arial Nova"/>
          <w:color w:val="auto"/>
          <w:spacing w:val="-2"/>
          <w:sz w:val="24"/>
          <w:szCs w:val="24"/>
          <w:lang w:bidi="it-IT"/>
        </w:rPr>
        <w:t>a,</w:t>
      </w:r>
      <w:r w:rsidR="00B64C48" w:rsidRPr="000D3225">
        <w:rPr>
          <w:rFonts w:ascii="Arial Nova" w:hAnsi="Arial Nova"/>
          <w:color w:val="auto"/>
          <w:spacing w:val="-2"/>
          <w:sz w:val="24"/>
          <w:szCs w:val="24"/>
          <w:lang w:bidi="it-IT"/>
        </w:rPr>
        <w:t xml:space="preserve"> </w:t>
      </w:r>
      <w:r w:rsidR="00F64EBD" w:rsidRPr="000D3225">
        <w:rPr>
          <w:rFonts w:ascii="Arial Nova" w:hAnsi="Arial Nova"/>
          <w:color w:val="auto"/>
          <w:spacing w:val="-2"/>
          <w:sz w:val="24"/>
          <w:szCs w:val="24"/>
          <w:lang w:bidi="it-IT"/>
        </w:rPr>
        <w:t>ma che</w:t>
      </w:r>
      <w:r w:rsidR="00B64C48" w:rsidRPr="000D3225">
        <w:rPr>
          <w:rFonts w:ascii="Arial Nova" w:hAnsi="Arial Nova"/>
          <w:color w:val="auto"/>
          <w:spacing w:val="-2"/>
          <w:sz w:val="24"/>
          <w:szCs w:val="24"/>
          <w:lang w:bidi="it-IT"/>
        </w:rPr>
        <w:t xml:space="preserve"> invece ci può dire </w:t>
      </w:r>
      <w:r w:rsidR="00F64EBD" w:rsidRPr="000D3225">
        <w:rPr>
          <w:rFonts w:ascii="Arial Nova" w:hAnsi="Arial Nova"/>
          <w:color w:val="auto"/>
          <w:spacing w:val="-2"/>
          <w:sz w:val="24"/>
          <w:szCs w:val="24"/>
          <w:lang w:bidi="it-IT"/>
        </w:rPr>
        <w:t>tutto</w:t>
      </w:r>
      <w:r w:rsidRPr="000D3225">
        <w:rPr>
          <w:rFonts w:ascii="Arial Nova" w:hAnsi="Arial Nova"/>
          <w:color w:val="auto"/>
          <w:spacing w:val="-2"/>
          <w:sz w:val="24"/>
          <w:szCs w:val="24"/>
          <w:lang w:bidi="it-IT"/>
        </w:rPr>
        <w:t>.</w:t>
      </w:r>
    </w:p>
    <w:p w14:paraId="73D00364" w14:textId="0E1F1196" w:rsidR="00604548" w:rsidRPr="000D3225" w:rsidRDefault="00604548" w:rsidP="008707DD">
      <w:pPr>
        <w:pStyle w:val="Informazionidicontatto"/>
        <w:spacing w:line="240" w:lineRule="auto"/>
        <w:jc w:val="both"/>
        <w:rPr>
          <w:rFonts w:ascii="Arial Nova" w:hAnsi="Arial Nova"/>
          <w:color w:val="auto"/>
          <w:spacing w:val="-2"/>
          <w:sz w:val="24"/>
          <w:szCs w:val="24"/>
          <w:lang w:bidi="it-IT"/>
        </w:rPr>
      </w:pPr>
    </w:p>
    <w:p w14:paraId="58F25D84" w14:textId="6F330627" w:rsidR="00604548" w:rsidRPr="000D3225" w:rsidRDefault="006045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Ecco il mio pensiero: a volte ci dimentichiamo di vivere per via dell’abitudine.</w:t>
      </w:r>
    </w:p>
    <w:p w14:paraId="138003FA" w14:textId="31254066" w:rsidR="00604548" w:rsidRPr="000D3225" w:rsidRDefault="00604548" w:rsidP="008707DD">
      <w:pPr>
        <w:pStyle w:val="Informazionidicontatto"/>
        <w:spacing w:line="240" w:lineRule="auto"/>
        <w:jc w:val="both"/>
        <w:rPr>
          <w:rFonts w:ascii="Arial Nova" w:hAnsi="Arial Nova"/>
          <w:color w:val="auto"/>
          <w:spacing w:val="-2"/>
          <w:sz w:val="24"/>
          <w:szCs w:val="24"/>
          <w:lang w:bidi="it-IT"/>
        </w:rPr>
      </w:pPr>
    </w:p>
    <w:p w14:paraId="7D2453D4" w14:textId="6F4DFB32" w:rsidR="00604548" w:rsidRPr="000D3225" w:rsidRDefault="0089568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L’abitudine è una sensazione, si insinua nella routine, nella pigrizia, nella zona di comfort. Si ancora lei. </w:t>
      </w:r>
      <w:r w:rsidR="00B64C48" w:rsidRPr="000D3225">
        <w:rPr>
          <w:rFonts w:ascii="Arial Nova" w:hAnsi="Arial Nova"/>
          <w:color w:val="auto"/>
          <w:spacing w:val="-2"/>
          <w:sz w:val="24"/>
          <w:szCs w:val="24"/>
          <w:lang w:bidi="it-IT"/>
        </w:rPr>
        <w:t>La zona di comfort.</w:t>
      </w:r>
    </w:p>
    <w:p w14:paraId="0ECD8C5A" w14:textId="64029DF2" w:rsidR="00895689" w:rsidRPr="000D3225" w:rsidRDefault="00E0530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w:t>
      </w:r>
      <w:r w:rsidR="00895689" w:rsidRPr="000D3225">
        <w:rPr>
          <w:rFonts w:ascii="Arial Nova" w:hAnsi="Arial Nova"/>
          <w:color w:val="auto"/>
          <w:spacing w:val="-2"/>
          <w:sz w:val="24"/>
          <w:szCs w:val="24"/>
          <w:lang w:bidi="it-IT"/>
        </w:rPr>
        <w:t>d esempio</w:t>
      </w:r>
      <w:r w:rsidR="00C26EEB">
        <w:rPr>
          <w:rFonts w:ascii="Arial Nova" w:hAnsi="Arial Nova"/>
          <w:color w:val="auto"/>
          <w:spacing w:val="-2"/>
          <w:sz w:val="24"/>
          <w:szCs w:val="24"/>
          <w:lang w:bidi="it-IT"/>
        </w:rPr>
        <w:t xml:space="preserve">, </w:t>
      </w:r>
      <w:r w:rsidR="00895689" w:rsidRPr="000D3225">
        <w:rPr>
          <w:rFonts w:ascii="Arial Nova" w:hAnsi="Arial Nova"/>
          <w:color w:val="auto"/>
          <w:spacing w:val="-2"/>
          <w:sz w:val="24"/>
          <w:szCs w:val="24"/>
          <w:lang w:bidi="it-IT"/>
        </w:rPr>
        <w:t xml:space="preserve">non è raro confondere l’amore con l’abitudine. Si conduce la stessa vita, perché ormai è così da </w:t>
      </w:r>
      <w:r w:rsidR="00895689" w:rsidRPr="000D3225">
        <w:rPr>
          <w:rFonts w:ascii="Arial Nova" w:hAnsi="Arial Nova"/>
          <w:color w:val="auto"/>
          <w:spacing w:val="-2"/>
          <w:sz w:val="24"/>
          <w:szCs w:val="24"/>
          <w:lang w:bidi="it-IT"/>
        </w:rPr>
        <w:lastRenderedPageBreak/>
        <w:t xml:space="preserve">sempre in una rassicurante tranquillità priva di picchi emotivi. </w:t>
      </w:r>
    </w:p>
    <w:p w14:paraId="3E1F5FC1" w14:textId="174C02FE" w:rsidR="00B64C48" w:rsidRPr="000D3225" w:rsidRDefault="0089568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ci si dispera</w:t>
      </w:r>
      <w:r w:rsidR="00B64C48"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non si impazzisce </w:t>
      </w:r>
      <w:r w:rsidR="00B64C48" w:rsidRPr="000D3225">
        <w:rPr>
          <w:rFonts w:ascii="Arial Nova" w:hAnsi="Arial Nova"/>
          <w:color w:val="auto"/>
          <w:spacing w:val="-2"/>
          <w:sz w:val="24"/>
          <w:szCs w:val="24"/>
          <w:lang w:bidi="it-IT"/>
        </w:rPr>
        <w:t>d</w:t>
      </w:r>
      <w:r w:rsidRPr="000D3225">
        <w:rPr>
          <w:rFonts w:ascii="Arial Nova" w:hAnsi="Arial Nova"/>
          <w:color w:val="auto"/>
          <w:spacing w:val="-2"/>
          <w:sz w:val="24"/>
          <w:szCs w:val="24"/>
          <w:lang w:bidi="it-IT"/>
        </w:rPr>
        <w:t>i gioia.</w:t>
      </w:r>
      <w:r w:rsidR="00F64EBD" w:rsidRPr="000D3225">
        <w:rPr>
          <w:rFonts w:ascii="Arial Nova" w:hAnsi="Arial Nova"/>
          <w:color w:val="auto"/>
          <w:spacing w:val="-2"/>
          <w:sz w:val="24"/>
          <w:szCs w:val="24"/>
          <w:lang w:bidi="it-IT"/>
        </w:rPr>
        <w:t xml:space="preserve"> Tante </w:t>
      </w:r>
      <w:r w:rsidRPr="000D3225">
        <w:rPr>
          <w:rFonts w:ascii="Arial Nova" w:hAnsi="Arial Nova"/>
          <w:color w:val="auto"/>
          <w:spacing w:val="-2"/>
          <w:sz w:val="24"/>
          <w:szCs w:val="24"/>
          <w:lang w:bidi="it-IT"/>
        </w:rPr>
        <w:t xml:space="preserve">coppie di vecchia data o quelli che si sono conosciuti </w:t>
      </w:r>
      <w:r w:rsidR="00B64C48" w:rsidRPr="000D3225">
        <w:rPr>
          <w:rFonts w:ascii="Arial Nova" w:hAnsi="Arial Nova"/>
          <w:color w:val="auto"/>
          <w:spacing w:val="-2"/>
          <w:sz w:val="24"/>
          <w:szCs w:val="24"/>
          <w:lang w:bidi="it-IT"/>
        </w:rPr>
        <w:t>molto presto</w:t>
      </w:r>
      <w:r w:rsidRPr="000D3225">
        <w:rPr>
          <w:rFonts w:ascii="Arial Nova" w:hAnsi="Arial Nova"/>
          <w:color w:val="auto"/>
          <w:spacing w:val="-2"/>
          <w:sz w:val="24"/>
          <w:szCs w:val="24"/>
          <w:lang w:bidi="it-IT"/>
        </w:rPr>
        <w:t>, diventano</w:t>
      </w:r>
      <w:r w:rsidR="00B64C48" w:rsidRPr="000D3225">
        <w:rPr>
          <w:rFonts w:ascii="Arial Nova" w:hAnsi="Arial Nova"/>
          <w:color w:val="auto"/>
          <w:spacing w:val="-2"/>
          <w:sz w:val="24"/>
          <w:szCs w:val="24"/>
          <w:lang w:bidi="it-IT"/>
        </w:rPr>
        <w:t xml:space="preserve"> facilmente </w:t>
      </w:r>
      <w:r w:rsidRPr="000D3225">
        <w:rPr>
          <w:rFonts w:ascii="Arial Nova" w:hAnsi="Arial Nova"/>
          <w:color w:val="auto"/>
          <w:spacing w:val="-2"/>
          <w:sz w:val="24"/>
          <w:szCs w:val="24"/>
          <w:lang w:bidi="it-IT"/>
        </w:rPr>
        <w:t xml:space="preserve">vittime dell’abitudine, vivono in un rimpianto del tempo che fu e non fanno nulla per movimentare la loro piatta routine basata su tiepidi momenti privi di intensità. </w:t>
      </w:r>
    </w:p>
    <w:p w14:paraId="7AB18938" w14:textId="77777777" w:rsidR="00B64C48" w:rsidRPr="000D3225" w:rsidRDefault="0089568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c’è rumore, non c’è silenzio. </w:t>
      </w:r>
    </w:p>
    <w:p w14:paraId="58A97104" w14:textId="07EA1C96" w:rsidR="00895689" w:rsidRPr="000D3225" w:rsidRDefault="0089568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Tutto si mantiene sullo stesso livello.</w:t>
      </w:r>
    </w:p>
    <w:p w14:paraId="3B57680E" w14:textId="4E2047F2" w:rsidR="00B64C48" w:rsidRPr="000D3225" w:rsidRDefault="00B64C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Chi si accontenta muore. </w:t>
      </w:r>
      <w:r w:rsidR="00C169FF" w:rsidRPr="000D3225">
        <w:rPr>
          <w:rFonts w:ascii="Arial Nova" w:hAnsi="Arial Nova"/>
          <w:color w:val="auto"/>
          <w:spacing w:val="-2"/>
          <w:sz w:val="24"/>
          <w:szCs w:val="24"/>
          <w:lang w:bidi="it-IT"/>
        </w:rPr>
        <w:t>È</w:t>
      </w:r>
      <w:r w:rsidRPr="000D3225">
        <w:rPr>
          <w:rFonts w:ascii="Arial Nova" w:hAnsi="Arial Nova"/>
          <w:color w:val="auto"/>
          <w:spacing w:val="-2"/>
          <w:sz w:val="24"/>
          <w:szCs w:val="24"/>
          <w:lang w:bidi="it-IT"/>
        </w:rPr>
        <w:t xml:space="preserve"> la stessa cosa.</w:t>
      </w:r>
    </w:p>
    <w:p w14:paraId="62D6DD5C" w14:textId="51BF9C87" w:rsidR="005F7D89" w:rsidRPr="000D3225" w:rsidRDefault="00B64C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ti sto dicendo di </w:t>
      </w:r>
      <w:r w:rsidR="005F7D89" w:rsidRPr="000D3225">
        <w:rPr>
          <w:rFonts w:ascii="Arial Nova" w:hAnsi="Arial Nova"/>
          <w:color w:val="auto"/>
          <w:spacing w:val="-2"/>
          <w:sz w:val="24"/>
          <w:szCs w:val="24"/>
          <w:lang w:bidi="it-IT"/>
        </w:rPr>
        <w:t xml:space="preserve">mollare tutto o di </w:t>
      </w:r>
      <w:r w:rsidRPr="000D3225">
        <w:rPr>
          <w:rFonts w:ascii="Arial Nova" w:hAnsi="Arial Nova"/>
          <w:color w:val="auto"/>
          <w:spacing w:val="-2"/>
          <w:sz w:val="24"/>
          <w:szCs w:val="24"/>
          <w:lang w:bidi="it-IT"/>
        </w:rPr>
        <w:t xml:space="preserve">cambiare partner </w:t>
      </w:r>
      <w:r w:rsidR="001813E3" w:rsidRPr="000D3225">
        <w:rPr>
          <w:rFonts w:ascii="Arial Nova" w:hAnsi="Arial Nova"/>
          <w:color w:val="auto"/>
          <w:spacing w:val="-2"/>
          <w:sz w:val="24"/>
          <w:szCs w:val="24"/>
          <w:lang w:bidi="it-IT"/>
        </w:rPr>
        <w:t>o di partire per il giro del mondo,</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ma</w:t>
      </w:r>
      <w:r w:rsidR="00C26EEB">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w:t>
      </w:r>
      <w:r w:rsidR="005F7D89" w:rsidRPr="000D3225">
        <w:rPr>
          <w:rFonts w:ascii="Arial Nova" w:hAnsi="Arial Nova"/>
          <w:color w:val="auto"/>
          <w:spacing w:val="-2"/>
          <w:sz w:val="24"/>
          <w:szCs w:val="24"/>
          <w:lang w:bidi="it-IT"/>
        </w:rPr>
        <w:t>se ci credi</w:t>
      </w:r>
      <w:r w:rsidR="001813E3" w:rsidRPr="000D3225">
        <w:rPr>
          <w:rFonts w:ascii="Arial Nova" w:hAnsi="Arial Nova"/>
          <w:color w:val="auto"/>
          <w:spacing w:val="-2"/>
          <w:sz w:val="24"/>
          <w:szCs w:val="24"/>
          <w:lang w:bidi="it-IT"/>
        </w:rPr>
        <w:t xml:space="preserve"> an</w:t>
      </w:r>
      <w:r w:rsidR="00C26EEB">
        <w:rPr>
          <w:rFonts w:ascii="Arial Nova" w:hAnsi="Arial Nova"/>
          <w:color w:val="auto"/>
          <w:spacing w:val="-2"/>
          <w:sz w:val="24"/>
          <w:szCs w:val="24"/>
          <w:lang w:bidi="it-IT"/>
        </w:rPr>
        <w:t xml:space="preserve">cora: </w:t>
      </w:r>
      <w:r w:rsidR="005F7D89" w:rsidRPr="000D3225">
        <w:rPr>
          <w:rFonts w:ascii="Arial Nova" w:hAnsi="Arial Nova"/>
          <w:color w:val="auto"/>
          <w:spacing w:val="-2"/>
          <w:sz w:val="24"/>
          <w:szCs w:val="24"/>
          <w:lang w:bidi="it-IT"/>
        </w:rPr>
        <w:t>parla, parla, parla.</w:t>
      </w:r>
      <w:r w:rsidR="00C26EEB">
        <w:rPr>
          <w:rFonts w:ascii="Arial Nova" w:hAnsi="Arial Nova"/>
          <w:color w:val="auto"/>
          <w:spacing w:val="-2"/>
          <w:sz w:val="24"/>
          <w:szCs w:val="24"/>
          <w:lang w:bidi="it-IT"/>
        </w:rPr>
        <w:t xml:space="preserve"> Fai rumore!</w:t>
      </w:r>
    </w:p>
    <w:p w14:paraId="08BCF5D4" w14:textId="5CDF7774" w:rsidR="005F7D89" w:rsidRPr="000D3225" w:rsidRDefault="005F7D8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Così come devi parlare a un bambino per spiegargli che ha sbagliato e per dirgli che ha fatto </w:t>
      </w:r>
      <w:r w:rsidR="00FF1076" w:rsidRPr="000D3225">
        <w:rPr>
          <w:rFonts w:ascii="Arial Nova" w:hAnsi="Arial Nova"/>
          <w:color w:val="auto"/>
          <w:spacing w:val="-2"/>
          <w:sz w:val="24"/>
          <w:szCs w:val="24"/>
          <w:lang w:bidi="it-IT"/>
        </w:rPr>
        <w:t>bene</w:t>
      </w:r>
      <w:r w:rsidRPr="000D3225">
        <w:rPr>
          <w:rFonts w:ascii="Arial Nova" w:hAnsi="Arial Nova"/>
          <w:color w:val="auto"/>
          <w:spacing w:val="-2"/>
          <w:sz w:val="24"/>
          <w:szCs w:val="24"/>
          <w:lang w:bidi="it-IT"/>
        </w:rPr>
        <w:t>.</w:t>
      </w:r>
    </w:p>
    <w:p w14:paraId="7FF0F680" w14:textId="254814A5" w:rsidR="00B64C48" w:rsidRPr="000D3225" w:rsidRDefault="005F7D8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w:t>
      </w:r>
      <w:r w:rsidR="00B64C48" w:rsidRPr="000D3225">
        <w:rPr>
          <w:rFonts w:ascii="Arial Nova" w:hAnsi="Arial Nova"/>
          <w:color w:val="auto"/>
          <w:spacing w:val="-2"/>
          <w:sz w:val="24"/>
          <w:szCs w:val="24"/>
          <w:lang w:bidi="it-IT"/>
        </w:rPr>
        <w:t>arlate</w:t>
      </w:r>
      <w:r w:rsidRPr="000D3225">
        <w:rPr>
          <w:rFonts w:ascii="Arial Nova" w:hAnsi="Arial Nova"/>
          <w:color w:val="auto"/>
          <w:spacing w:val="-2"/>
          <w:sz w:val="24"/>
          <w:szCs w:val="24"/>
          <w:lang w:bidi="it-IT"/>
        </w:rPr>
        <w:t>,</w:t>
      </w:r>
      <w:r w:rsidR="00B64C48" w:rsidRPr="000D3225">
        <w:rPr>
          <w:rFonts w:ascii="Arial Nova" w:hAnsi="Arial Nova"/>
          <w:color w:val="auto"/>
          <w:spacing w:val="-2"/>
          <w:sz w:val="24"/>
          <w:szCs w:val="24"/>
          <w:lang w:bidi="it-IT"/>
        </w:rPr>
        <w:t xml:space="preserve"> parlate</w:t>
      </w:r>
      <w:r w:rsidRPr="000D3225">
        <w:rPr>
          <w:rFonts w:ascii="Arial Nova" w:hAnsi="Arial Nova"/>
          <w:color w:val="auto"/>
          <w:spacing w:val="-2"/>
          <w:sz w:val="24"/>
          <w:szCs w:val="24"/>
          <w:lang w:bidi="it-IT"/>
        </w:rPr>
        <w:t>,</w:t>
      </w:r>
      <w:r w:rsidR="00B64C48" w:rsidRPr="000D3225">
        <w:rPr>
          <w:rFonts w:ascii="Arial Nova" w:hAnsi="Arial Nova"/>
          <w:color w:val="auto"/>
          <w:spacing w:val="-2"/>
          <w:sz w:val="24"/>
          <w:szCs w:val="24"/>
          <w:lang w:bidi="it-IT"/>
        </w:rPr>
        <w:t xml:space="preserve"> parlate</w:t>
      </w:r>
      <w:r w:rsidRPr="000D3225">
        <w:rPr>
          <w:rFonts w:ascii="Arial Nova" w:hAnsi="Arial Nova"/>
          <w:color w:val="auto"/>
          <w:spacing w:val="-2"/>
          <w:sz w:val="24"/>
          <w:szCs w:val="24"/>
          <w:lang w:bidi="it-IT"/>
        </w:rPr>
        <w:t>!</w:t>
      </w:r>
    </w:p>
    <w:p w14:paraId="4D5FFDCB" w14:textId="2EE5DD15" w:rsidR="00B64C48" w:rsidRPr="000D3225" w:rsidRDefault="00B64C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Me lo ha insegnato un saggio che ora sta più su di noi.</w:t>
      </w:r>
    </w:p>
    <w:p w14:paraId="04C9E354" w14:textId="25B5B63B" w:rsidR="00895689" w:rsidRPr="000D3225" w:rsidRDefault="0089568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Ho letto </w:t>
      </w:r>
      <w:r w:rsidR="005F7D89" w:rsidRPr="000D3225">
        <w:rPr>
          <w:rFonts w:ascii="Arial Nova" w:hAnsi="Arial Nova"/>
          <w:color w:val="auto"/>
          <w:spacing w:val="-2"/>
          <w:sz w:val="24"/>
          <w:szCs w:val="24"/>
          <w:lang w:bidi="it-IT"/>
        </w:rPr>
        <w:t xml:space="preserve">di recente </w:t>
      </w:r>
      <w:r w:rsidRPr="000D3225">
        <w:rPr>
          <w:rFonts w:ascii="Arial Nova" w:hAnsi="Arial Nova"/>
          <w:color w:val="auto"/>
          <w:spacing w:val="-2"/>
          <w:sz w:val="24"/>
          <w:szCs w:val="24"/>
          <w:lang w:bidi="it-IT"/>
        </w:rPr>
        <w:t>l’articolo di una psicanalista francese che paragona un amore sano ad un elettrocardiogramma: devono sempre esserci alti e bassi</w:t>
      </w:r>
      <w:r w:rsidR="005F7D89"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non una linea piatta.</w:t>
      </w:r>
    </w:p>
    <w:p w14:paraId="3DA19A89" w14:textId="03F6727D" w:rsidR="001B34A7" w:rsidRPr="000D3225" w:rsidRDefault="0089568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Insomma</w:t>
      </w:r>
      <w:r w:rsidR="00B64C48"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fa</w:t>
      </w:r>
      <w:r w:rsidR="005F7D89" w:rsidRPr="000D3225">
        <w:rPr>
          <w:rFonts w:ascii="Arial Nova" w:hAnsi="Arial Nova"/>
          <w:color w:val="auto"/>
          <w:spacing w:val="-2"/>
          <w:sz w:val="24"/>
          <w:szCs w:val="24"/>
          <w:lang w:bidi="it-IT"/>
        </w:rPr>
        <w:t>i</w:t>
      </w:r>
      <w:r w:rsidRPr="000D3225">
        <w:rPr>
          <w:rFonts w:ascii="Arial Nova" w:hAnsi="Arial Nova"/>
          <w:color w:val="auto"/>
          <w:spacing w:val="-2"/>
          <w:sz w:val="24"/>
          <w:szCs w:val="24"/>
          <w:lang w:bidi="it-IT"/>
        </w:rPr>
        <w:t xml:space="preserve"> delle follie, a nessuno piace vivere nell’abitudine, neanche quando</w:t>
      </w:r>
      <w:r w:rsidR="000C08CF"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tutto sembra essere scontato, la vita ha preso la sua piega</w:t>
      </w:r>
      <w:r w:rsidR="00FF1076"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si hanno dei figli</w:t>
      </w:r>
      <w:r w:rsidR="000C08CF" w:rsidRPr="000D3225">
        <w:rPr>
          <w:rFonts w:ascii="Arial Nova" w:hAnsi="Arial Nova"/>
          <w:color w:val="auto"/>
          <w:spacing w:val="-2"/>
          <w:sz w:val="24"/>
          <w:szCs w:val="24"/>
          <w:lang w:bidi="it-IT"/>
        </w:rPr>
        <w:t xml:space="preserve">… </w:t>
      </w:r>
      <w:r w:rsidR="00E05308" w:rsidRPr="000D3225">
        <w:rPr>
          <w:rFonts w:ascii="Arial Nova" w:hAnsi="Arial Nova"/>
          <w:color w:val="auto"/>
          <w:spacing w:val="-2"/>
          <w:sz w:val="24"/>
          <w:szCs w:val="24"/>
          <w:lang w:bidi="it-IT"/>
        </w:rPr>
        <w:t>T</w:t>
      </w:r>
      <w:r w:rsidR="005F7D89" w:rsidRPr="000D3225">
        <w:rPr>
          <w:rFonts w:ascii="Arial Nova" w:hAnsi="Arial Nova"/>
          <w:color w:val="auto"/>
          <w:spacing w:val="-2"/>
          <w:sz w:val="24"/>
          <w:szCs w:val="24"/>
          <w:lang w:bidi="it-IT"/>
        </w:rPr>
        <w:t xml:space="preserve">utto </w:t>
      </w:r>
      <w:r w:rsidR="00B64C48" w:rsidRPr="000D3225">
        <w:rPr>
          <w:rFonts w:ascii="Arial Nova" w:hAnsi="Arial Nova"/>
          <w:color w:val="auto"/>
          <w:spacing w:val="-2"/>
          <w:sz w:val="24"/>
          <w:szCs w:val="24"/>
          <w:lang w:bidi="it-IT"/>
        </w:rPr>
        <w:t>bellissimo,</w:t>
      </w:r>
      <w:r w:rsidR="005F7D89" w:rsidRPr="000D3225">
        <w:rPr>
          <w:rFonts w:ascii="Arial Nova" w:hAnsi="Arial Nova"/>
          <w:color w:val="auto"/>
          <w:spacing w:val="-2"/>
          <w:sz w:val="24"/>
          <w:szCs w:val="24"/>
          <w:lang w:bidi="it-IT"/>
        </w:rPr>
        <w:t xml:space="preserve"> certo,</w:t>
      </w:r>
      <w:r w:rsidR="00B64C48" w:rsidRPr="000D3225">
        <w:rPr>
          <w:rFonts w:ascii="Arial Nova" w:hAnsi="Arial Nova"/>
          <w:color w:val="auto"/>
          <w:spacing w:val="-2"/>
          <w:sz w:val="24"/>
          <w:szCs w:val="24"/>
          <w:lang w:bidi="it-IT"/>
        </w:rPr>
        <w:t xml:space="preserve"> ma </w:t>
      </w:r>
      <w:r w:rsidR="000C08CF" w:rsidRPr="000D3225">
        <w:rPr>
          <w:rFonts w:ascii="Arial Nova" w:hAnsi="Arial Nova"/>
          <w:color w:val="auto"/>
          <w:spacing w:val="-2"/>
          <w:sz w:val="24"/>
          <w:szCs w:val="24"/>
          <w:lang w:bidi="it-IT"/>
        </w:rPr>
        <w:t>non rinuncia</w:t>
      </w:r>
      <w:r w:rsidR="005F7D89" w:rsidRPr="000D3225">
        <w:rPr>
          <w:rFonts w:ascii="Arial Nova" w:hAnsi="Arial Nova"/>
          <w:color w:val="auto"/>
          <w:spacing w:val="-2"/>
          <w:sz w:val="24"/>
          <w:szCs w:val="24"/>
          <w:lang w:bidi="it-IT"/>
        </w:rPr>
        <w:t>re</w:t>
      </w:r>
      <w:r w:rsidR="000C08CF" w:rsidRPr="000D3225">
        <w:rPr>
          <w:rFonts w:ascii="Arial Nova" w:hAnsi="Arial Nova"/>
          <w:color w:val="auto"/>
          <w:spacing w:val="-2"/>
          <w:sz w:val="24"/>
          <w:szCs w:val="24"/>
          <w:lang w:bidi="it-IT"/>
        </w:rPr>
        <w:t xml:space="preserve"> a vivere </w:t>
      </w:r>
      <w:r w:rsidR="005F7D89" w:rsidRPr="000D3225">
        <w:rPr>
          <w:rFonts w:ascii="Arial Nova" w:hAnsi="Arial Nova"/>
          <w:color w:val="auto"/>
          <w:spacing w:val="-2"/>
          <w:sz w:val="24"/>
          <w:szCs w:val="24"/>
          <w:lang w:bidi="it-IT"/>
        </w:rPr>
        <w:t>ogni giorno c</w:t>
      </w:r>
      <w:r w:rsidR="000C08CF" w:rsidRPr="000D3225">
        <w:rPr>
          <w:rFonts w:ascii="Arial Nova" w:hAnsi="Arial Nova"/>
          <w:color w:val="auto"/>
          <w:spacing w:val="-2"/>
          <w:sz w:val="24"/>
          <w:szCs w:val="24"/>
          <w:lang w:bidi="it-IT"/>
        </w:rPr>
        <w:t>on passione e intensità.</w:t>
      </w:r>
      <w:r w:rsidR="00E05308" w:rsidRPr="000D3225">
        <w:rPr>
          <w:rFonts w:ascii="Arial Nova" w:hAnsi="Arial Nova"/>
          <w:color w:val="auto"/>
          <w:spacing w:val="-2"/>
          <w:sz w:val="24"/>
          <w:szCs w:val="24"/>
          <w:lang w:bidi="it-IT"/>
        </w:rPr>
        <w:t xml:space="preserve"> </w:t>
      </w:r>
    </w:p>
    <w:p w14:paraId="26B1460C" w14:textId="1006FD8E" w:rsidR="00E05308" w:rsidRPr="000D3225" w:rsidRDefault="00E0530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Trova il modo.</w:t>
      </w:r>
      <w:r w:rsidR="00C26EEB">
        <w:rPr>
          <w:rFonts w:ascii="Arial Nova" w:hAnsi="Arial Nova"/>
          <w:color w:val="auto"/>
          <w:spacing w:val="-2"/>
          <w:sz w:val="24"/>
          <w:szCs w:val="24"/>
          <w:lang w:bidi="it-IT"/>
        </w:rPr>
        <w:t xml:space="preserve"> A volte basta davvero poco.</w:t>
      </w:r>
    </w:p>
    <w:p w14:paraId="2503F771" w14:textId="321B3C0C" w:rsidR="00E05308" w:rsidRPr="000D3225" w:rsidRDefault="00E0530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n</w:t>
      </w:r>
      <w:r w:rsidR="00E93A43" w:rsidRPr="000D3225">
        <w:rPr>
          <w:rFonts w:ascii="Arial Nova" w:hAnsi="Arial Nova"/>
          <w:color w:val="auto"/>
          <w:spacing w:val="-2"/>
          <w:sz w:val="24"/>
          <w:szCs w:val="24"/>
          <w:lang w:bidi="it-IT"/>
        </w:rPr>
        <w:t xml:space="preserve">o, </w:t>
      </w:r>
      <w:r w:rsidRPr="000D3225">
        <w:rPr>
          <w:rFonts w:ascii="Arial Nova" w:hAnsi="Arial Nova"/>
          <w:color w:val="auto"/>
          <w:spacing w:val="-2"/>
          <w:sz w:val="24"/>
          <w:szCs w:val="24"/>
          <w:lang w:bidi="it-IT"/>
        </w:rPr>
        <w:t>il miglior consiglio che posso darti è: “comprati un cane”.</w:t>
      </w:r>
    </w:p>
    <w:p w14:paraId="55997DF3" w14:textId="02D52CA7" w:rsidR="009D50D8" w:rsidRPr="000D3225" w:rsidRDefault="00E0530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Come dice il mio amico Federico</w:t>
      </w:r>
      <w:r w:rsidR="00E93A43" w:rsidRPr="000D3225">
        <w:rPr>
          <w:rFonts w:ascii="Arial Nova" w:hAnsi="Arial Nova"/>
          <w:color w:val="auto"/>
          <w:spacing w:val="-2"/>
          <w:sz w:val="24"/>
          <w:szCs w:val="24"/>
          <w:lang w:bidi="it-IT"/>
        </w:rPr>
        <w:t xml:space="preserve"> Iannaccone</w:t>
      </w:r>
      <w:r w:rsidRPr="000D3225">
        <w:rPr>
          <w:rFonts w:ascii="Arial Nova" w:hAnsi="Arial Nova"/>
          <w:color w:val="auto"/>
          <w:spacing w:val="-2"/>
          <w:sz w:val="24"/>
          <w:szCs w:val="24"/>
          <w:lang w:bidi="it-IT"/>
        </w:rPr>
        <w:t xml:space="preserve"> </w:t>
      </w:r>
      <w:r w:rsidR="00E93A43" w:rsidRPr="000D3225">
        <w:rPr>
          <w:rFonts w:ascii="Arial Nova" w:hAnsi="Arial Nova"/>
          <w:color w:val="auto"/>
          <w:spacing w:val="-2"/>
          <w:sz w:val="24"/>
          <w:szCs w:val="24"/>
          <w:lang w:bidi="it-IT"/>
        </w:rPr>
        <w:t>in un passaggio del</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suo</w:t>
      </w:r>
      <w:r w:rsidR="00E93A43" w:rsidRPr="000D3225">
        <w:rPr>
          <w:rFonts w:ascii="Arial Nova" w:hAnsi="Arial Nova"/>
          <w:color w:val="auto"/>
          <w:spacing w:val="-2"/>
          <w:sz w:val="24"/>
          <w:szCs w:val="24"/>
          <w:lang w:bidi="it-IT"/>
        </w:rPr>
        <w:t xml:space="preserve"> primo </w:t>
      </w:r>
      <w:r w:rsidRPr="000D3225">
        <w:rPr>
          <w:rFonts w:ascii="Arial Nova" w:hAnsi="Arial Nova"/>
          <w:color w:val="auto"/>
          <w:spacing w:val="-2"/>
          <w:sz w:val="24"/>
          <w:szCs w:val="24"/>
          <w:lang w:bidi="it-IT"/>
        </w:rPr>
        <w:t>libro</w:t>
      </w:r>
      <w:r w:rsidR="00DF15FE"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w:t>
      </w:r>
      <w:r w:rsidR="00E93A43" w:rsidRPr="000D3225">
        <w:rPr>
          <w:rFonts w:ascii="Arial Nova" w:hAnsi="Arial Nova"/>
          <w:b/>
          <w:bCs/>
          <w:color w:val="auto"/>
          <w:spacing w:val="-2"/>
          <w:sz w:val="24"/>
          <w:szCs w:val="24"/>
          <w:lang w:bidi="it-IT"/>
        </w:rPr>
        <w:t>Come R</w:t>
      </w:r>
      <w:r w:rsidRPr="000D3225">
        <w:rPr>
          <w:rFonts w:ascii="Arial Nova" w:hAnsi="Arial Nova"/>
          <w:b/>
          <w:bCs/>
          <w:color w:val="auto"/>
          <w:spacing w:val="-2"/>
          <w:sz w:val="24"/>
          <w:szCs w:val="24"/>
          <w:lang w:bidi="it-IT"/>
        </w:rPr>
        <w:t>adice nella pietra</w:t>
      </w:r>
      <w:r w:rsidR="001813E3" w:rsidRPr="000D3225">
        <w:rPr>
          <w:rFonts w:ascii="Arial Nova" w:hAnsi="Arial Nova"/>
          <w:b/>
          <w:bCs/>
          <w:color w:val="auto"/>
          <w:spacing w:val="-2"/>
          <w:sz w:val="24"/>
          <w:szCs w:val="24"/>
          <w:lang w:bidi="it-IT"/>
        </w:rPr>
        <w:t>,</w:t>
      </w:r>
      <w:r w:rsidR="00E93A43"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lastRenderedPageBreak/>
        <w:t>“</w:t>
      </w:r>
      <w:r w:rsidR="00C26EEB">
        <w:rPr>
          <w:rFonts w:ascii="Arial Nova" w:hAnsi="Arial Nova"/>
          <w:color w:val="auto"/>
          <w:spacing w:val="-2"/>
          <w:sz w:val="24"/>
          <w:szCs w:val="24"/>
          <w:lang w:bidi="it-IT"/>
        </w:rPr>
        <w:t>P</w:t>
      </w:r>
      <w:r w:rsidRPr="000D3225">
        <w:rPr>
          <w:rFonts w:ascii="Arial Nova" w:hAnsi="Arial Nova"/>
          <w:i/>
          <w:iCs/>
          <w:color w:val="auto"/>
          <w:spacing w:val="-2"/>
          <w:sz w:val="24"/>
          <w:szCs w:val="24"/>
          <w:lang w:bidi="it-IT"/>
        </w:rPr>
        <w:t xml:space="preserve">er lei il sole sorgeva e tramontava con me” </w:t>
      </w:r>
      <w:r w:rsidR="00E93A43" w:rsidRPr="000D3225">
        <w:rPr>
          <w:rFonts w:ascii="Arial Nova" w:hAnsi="Arial Nova"/>
          <w:color w:val="auto"/>
          <w:spacing w:val="-2"/>
          <w:sz w:val="24"/>
          <w:szCs w:val="24"/>
          <w:lang w:bidi="it-IT"/>
        </w:rPr>
        <w:t>e si sta riferendo a Frida il suo cane</w:t>
      </w:r>
      <w:r w:rsidR="00E93A43" w:rsidRPr="000D3225">
        <w:rPr>
          <w:rFonts w:ascii="Arial Nova" w:hAnsi="Arial Nova"/>
          <w:i/>
          <w:iCs/>
          <w:color w:val="auto"/>
          <w:spacing w:val="-2"/>
          <w:sz w:val="24"/>
          <w:szCs w:val="24"/>
          <w:lang w:bidi="it-IT"/>
        </w:rPr>
        <w:t xml:space="preserve">. </w:t>
      </w:r>
      <w:r w:rsidR="00E93A43" w:rsidRPr="000D3225">
        <w:rPr>
          <w:rFonts w:ascii="Arial Nova" w:hAnsi="Arial Nova"/>
          <w:color w:val="auto"/>
          <w:spacing w:val="-2"/>
          <w:sz w:val="24"/>
          <w:szCs w:val="24"/>
          <w:lang w:bidi="it-IT"/>
        </w:rPr>
        <w:t xml:space="preserve">Grazie a lui ho capito davvero cosa può darti la </w:t>
      </w:r>
      <w:r w:rsidR="00EB4E0C" w:rsidRPr="000D3225">
        <w:rPr>
          <w:rFonts w:ascii="Arial Nova" w:hAnsi="Arial Nova"/>
          <w:color w:val="auto"/>
          <w:spacing w:val="-2"/>
          <w:sz w:val="24"/>
          <w:szCs w:val="24"/>
          <w:lang w:bidi="it-IT"/>
        </w:rPr>
        <w:t>relazione stretta con un animale, il</w:t>
      </w:r>
      <w:r w:rsidRPr="000D3225">
        <w:rPr>
          <w:rFonts w:ascii="Arial Nova" w:hAnsi="Arial Nova"/>
          <w:color w:val="auto"/>
          <w:spacing w:val="-2"/>
          <w:sz w:val="24"/>
          <w:szCs w:val="24"/>
          <w:lang w:bidi="it-IT"/>
        </w:rPr>
        <w:t xml:space="preserve"> cane vivrà per te, non c’è esempio di amore e riconoscenza più grande.</w:t>
      </w:r>
      <w:r w:rsidR="005608AA" w:rsidRPr="000D3225">
        <w:rPr>
          <w:rFonts w:ascii="Arial Nova" w:hAnsi="Arial Nova"/>
          <w:color w:val="auto"/>
          <w:spacing w:val="-2"/>
          <w:sz w:val="24"/>
          <w:szCs w:val="24"/>
          <w:lang w:bidi="it-IT"/>
        </w:rPr>
        <w:t xml:space="preserve"> </w:t>
      </w:r>
    </w:p>
    <w:p w14:paraId="7998F93E" w14:textId="1901E85A" w:rsidR="00EB4E0C" w:rsidRPr="000D3225" w:rsidRDefault="00C26EEB"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Anzi, s</w:t>
      </w:r>
      <w:r w:rsidR="00EB4E0C" w:rsidRPr="000D3225">
        <w:rPr>
          <w:rFonts w:ascii="Arial Nova" w:hAnsi="Arial Nova"/>
          <w:color w:val="auto"/>
          <w:spacing w:val="-2"/>
          <w:sz w:val="24"/>
          <w:szCs w:val="24"/>
          <w:lang w:bidi="it-IT"/>
        </w:rPr>
        <w:t>e siete amanti degli animali vi consiglio caldamente questo libro.</w:t>
      </w:r>
    </w:p>
    <w:p w14:paraId="617263D8" w14:textId="7C6D36B9" w:rsidR="000C08CF" w:rsidRPr="000D3225" w:rsidRDefault="000C08CF" w:rsidP="008707DD">
      <w:pPr>
        <w:pStyle w:val="Informazionidicontatto"/>
        <w:spacing w:line="240" w:lineRule="auto"/>
        <w:jc w:val="both"/>
        <w:rPr>
          <w:rFonts w:ascii="Arial Nova" w:hAnsi="Arial Nova"/>
          <w:color w:val="auto"/>
          <w:spacing w:val="-2"/>
          <w:sz w:val="24"/>
          <w:szCs w:val="24"/>
          <w:lang w:bidi="it-IT"/>
        </w:rPr>
      </w:pPr>
    </w:p>
    <w:p w14:paraId="76C6081A" w14:textId="77777777" w:rsidR="005F7D89" w:rsidRPr="000D3225" w:rsidRDefault="000C08C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La stessa cosa vale per l’ambito lavorativo.</w:t>
      </w:r>
    </w:p>
    <w:p w14:paraId="5F78F54C" w14:textId="2889C92D" w:rsidR="00B64C48" w:rsidRPr="000D3225" w:rsidRDefault="005F7D89"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Dai sei bravo, sai</w:t>
      </w:r>
      <w:r w:rsidR="000C08CF" w:rsidRPr="000D3225">
        <w:rPr>
          <w:rFonts w:ascii="Arial Nova" w:hAnsi="Arial Nova"/>
          <w:color w:val="auto"/>
          <w:spacing w:val="-2"/>
          <w:sz w:val="24"/>
          <w:szCs w:val="24"/>
          <w:lang w:bidi="it-IT"/>
        </w:rPr>
        <w:t xml:space="preserve"> fare bene un lavoro</w:t>
      </w:r>
      <w:r w:rsidRPr="000D3225">
        <w:rPr>
          <w:rFonts w:ascii="Arial Nova" w:hAnsi="Arial Nova"/>
          <w:color w:val="auto"/>
          <w:spacing w:val="-2"/>
          <w:sz w:val="24"/>
          <w:szCs w:val="24"/>
          <w:lang w:bidi="it-IT"/>
        </w:rPr>
        <w:t>, te la cavi</w:t>
      </w:r>
      <w:r w:rsidR="000C08CF" w:rsidRPr="000D3225">
        <w:rPr>
          <w:rFonts w:ascii="Arial Nova" w:hAnsi="Arial Nova"/>
          <w:color w:val="auto"/>
          <w:spacing w:val="-2"/>
          <w:sz w:val="24"/>
          <w:szCs w:val="24"/>
          <w:lang w:bidi="it-IT"/>
        </w:rPr>
        <w:t xml:space="preserve"> discretamente, non è richiesto sforzo ulteriore e continu</w:t>
      </w:r>
      <w:r w:rsidRPr="000D3225">
        <w:rPr>
          <w:rFonts w:ascii="Arial Nova" w:hAnsi="Arial Nova"/>
          <w:color w:val="auto"/>
          <w:spacing w:val="-2"/>
          <w:sz w:val="24"/>
          <w:szCs w:val="24"/>
          <w:lang w:bidi="it-IT"/>
        </w:rPr>
        <w:t>i</w:t>
      </w:r>
      <w:r w:rsidR="000C08CF" w:rsidRPr="000D3225">
        <w:rPr>
          <w:rFonts w:ascii="Arial Nova" w:hAnsi="Arial Nova"/>
          <w:color w:val="auto"/>
          <w:spacing w:val="-2"/>
          <w:sz w:val="24"/>
          <w:szCs w:val="24"/>
          <w:lang w:bidi="it-IT"/>
        </w:rPr>
        <w:t xml:space="preserve"> così. </w:t>
      </w:r>
    </w:p>
    <w:p w14:paraId="04D94E92" w14:textId="59F8C1D8" w:rsidR="000C08CF" w:rsidRPr="000D3225" w:rsidRDefault="000C08C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Res</w:t>
      </w:r>
      <w:r w:rsidR="00E05308" w:rsidRPr="000D3225">
        <w:rPr>
          <w:rFonts w:ascii="Arial Nova" w:hAnsi="Arial Nova"/>
          <w:color w:val="auto"/>
          <w:spacing w:val="-2"/>
          <w:sz w:val="24"/>
          <w:szCs w:val="24"/>
          <w:lang w:bidi="it-IT"/>
        </w:rPr>
        <w:t>ti</w:t>
      </w:r>
      <w:r w:rsidRPr="000D3225">
        <w:rPr>
          <w:rFonts w:ascii="Arial Nova" w:hAnsi="Arial Nova"/>
          <w:color w:val="auto"/>
          <w:spacing w:val="-2"/>
          <w:sz w:val="24"/>
          <w:szCs w:val="24"/>
          <w:lang w:bidi="it-IT"/>
        </w:rPr>
        <w:t xml:space="preserve"> nella </w:t>
      </w:r>
      <w:r w:rsidR="005F7D89" w:rsidRPr="000D3225">
        <w:rPr>
          <w:rFonts w:ascii="Arial Nova" w:hAnsi="Arial Nova"/>
          <w:color w:val="auto"/>
          <w:spacing w:val="-2"/>
          <w:sz w:val="24"/>
          <w:szCs w:val="24"/>
          <w:lang w:bidi="it-IT"/>
        </w:rPr>
        <w:t>tua</w:t>
      </w:r>
      <w:r w:rsidRPr="000D3225">
        <w:rPr>
          <w:rFonts w:ascii="Arial Nova" w:hAnsi="Arial Nova"/>
          <w:color w:val="auto"/>
          <w:spacing w:val="-2"/>
          <w:sz w:val="24"/>
          <w:szCs w:val="24"/>
          <w:lang w:bidi="it-IT"/>
        </w:rPr>
        <w:t xml:space="preserve"> zona di comfort e i giorni passano tutti uguali in attesa delle feste canoniche e delle vacanze estive per staccare e riprendere le forze per ripartire verso un altro anno di nuovo uguale e privo di colpi di scena.</w:t>
      </w:r>
    </w:p>
    <w:p w14:paraId="240471B9" w14:textId="598B8AC4" w:rsidR="000C08CF" w:rsidRPr="000D3225" w:rsidRDefault="000C08CF" w:rsidP="008707DD">
      <w:pPr>
        <w:pStyle w:val="Informazionidicontatto"/>
        <w:spacing w:line="240" w:lineRule="auto"/>
        <w:jc w:val="both"/>
        <w:rPr>
          <w:rFonts w:ascii="Arial Nova" w:hAnsi="Arial Nova"/>
          <w:color w:val="auto"/>
          <w:spacing w:val="-2"/>
          <w:sz w:val="24"/>
          <w:szCs w:val="24"/>
          <w:lang w:bidi="it-IT"/>
        </w:rPr>
      </w:pPr>
    </w:p>
    <w:p w14:paraId="1E70FE4C" w14:textId="77777777" w:rsidR="00B64C48" w:rsidRPr="000D3225" w:rsidRDefault="000C08C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Bene, a tanti va bene così. </w:t>
      </w:r>
    </w:p>
    <w:p w14:paraId="595762C2" w14:textId="6FD87D3A" w:rsidR="000C08CF" w:rsidRPr="000D3225" w:rsidRDefault="000C08C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Purché ti renda felice</w:t>
      </w:r>
      <w:r w:rsidR="00B64C48"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dico io.</w:t>
      </w:r>
    </w:p>
    <w:p w14:paraId="07BAB1BF" w14:textId="77777777" w:rsidR="001B34A7"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Guarda dentro di te. </w:t>
      </w:r>
    </w:p>
    <w:p w14:paraId="23434DC2" w14:textId="520515D3" w:rsidR="00D73C70"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Sei davvero felice </w:t>
      </w:r>
      <w:r w:rsidR="001B34A7" w:rsidRPr="000D3225">
        <w:rPr>
          <w:rFonts w:ascii="Arial Nova" w:hAnsi="Arial Nova"/>
          <w:color w:val="auto"/>
          <w:spacing w:val="-2"/>
          <w:sz w:val="24"/>
          <w:szCs w:val="24"/>
          <w:lang w:bidi="it-IT"/>
        </w:rPr>
        <w:t>-</w:t>
      </w:r>
      <w:r w:rsidR="00E05308"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felice</w:t>
      </w:r>
      <w:r w:rsidR="00E05308"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 </w:t>
      </w:r>
      <w:r w:rsidR="001813E3" w:rsidRPr="000D3225">
        <w:rPr>
          <w:rFonts w:ascii="Arial Nova" w:hAnsi="Arial Nova"/>
          <w:color w:val="auto"/>
          <w:spacing w:val="-2"/>
          <w:sz w:val="24"/>
          <w:szCs w:val="24"/>
          <w:lang w:bidi="it-IT"/>
        </w:rPr>
        <w:t>F</w:t>
      </w:r>
      <w:r w:rsidRPr="000D3225">
        <w:rPr>
          <w:rFonts w:ascii="Arial Nova" w:hAnsi="Arial Nova"/>
          <w:color w:val="auto"/>
          <w:spacing w:val="-2"/>
          <w:sz w:val="24"/>
          <w:szCs w:val="24"/>
          <w:lang w:bidi="it-IT"/>
        </w:rPr>
        <w:t>elice?</w:t>
      </w:r>
      <w:r w:rsidR="001813E3" w:rsidRPr="000D3225">
        <w:rPr>
          <w:rFonts w:ascii="Arial Nova" w:hAnsi="Arial Nova"/>
          <w:color w:val="auto"/>
          <w:spacing w:val="-2"/>
          <w:sz w:val="24"/>
          <w:szCs w:val="24"/>
          <w:lang w:bidi="it-IT"/>
        </w:rPr>
        <w:t>- con la F maiuscola.</w:t>
      </w:r>
    </w:p>
    <w:p w14:paraId="6B2A1C80" w14:textId="77777777" w:rsidR="00D73C70" w:rsidRPr="000D3225" w:rsidRDefault="00D73C70" w:rsidP="008707DD">
      <w:pPr>
        <w:pStyle w:val="Informazionidicontatto"/>
        <w:spacing w:line="240" w:lineRule="auto"/>
        <w:jc w:val="both"/>
        <w:rPr>
          <w:rFonts w:ascii="Arial Nova" w:hAnsi="Arial Nova"/>
          <w:color w:val="auto"/>
          <w:spacing w:val="-2"/>
          <w:sz w:val="24"/>
          <w:szCs w:val="24"/>
          <w:lang w:bidi="it-IT"/>
        </w:rPr>
      </w:pPr>
    </w:p>
    <w:p w14:paraId="1E2FF086" w14:textId="7983C805" w:rsidR="000C08CF" w:rsidRPr="000D3225" w:rsidRDefault="00D73C7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w:t>
      </w:r>
      <w:r w:rsidR="000C08CF" w:rsidRPr="000D3225">
        <w:rPr>
          <w:rFonts w:ascii="Arial Nova" w:hAnsi="Arial Nova"/>
          <w:color w:val="auto"/>
          <w:spacing w:val="-2"/>
          <w:sz w:val="24"/>
          <w:szCs w:val="24"/>
          <w:lang w:bidi="it-IT"/>
        </w:rPr>
        <w:t xml:space="preserve">e </w:t>
      </w:r>
      <w:r w:rsidRPr="000D3225">
        <w:rPr>
          <w:rFonts w:ascii="Arial Nova" w:hAnsi="Arial Nova"/>
          <w:color w:val="auto"/>
          <w:spacing w:val="-2"/>
          <w:sz w:val="24"/>
          <w:szCs w:val="24"/>
          <w:lang w:bidi="it-IT"/>
        </w:rPr>
        <w:t xml:space="preserve">c’è anche solo un piccolo ma, </w:t>
      </w:r>
      <w:r w:rsidR="000C08CF" w:rsidRPr="000D3225">
        <w:rPr>
          <w:rFonts w:ascii="Arial Nova" w:hAnsi="Arial Nova"/>
          <w:color w:val="auto"/>
          <w:spacing w:val="-2"/>
          <w:sz w:val="24"/>
          <w:szCs w:val="24"/>
          <w:lang w:bidi="it-IT"/>
        </w:rPr>
        <w:t xml:space="preserve">se senti che puoi dare di più </w:t>
      </w:r>
      <w:r w:rsidR="00B64C48" w:rsidRPr="000D3225">
        <w:rPr>
          <w:rFonts w:ascii="Arial Nova" w:hAnsi="Arial Nova"/>
          <w:color w:val="auto"/>
          <w:spacing w:val="-2"/>
          <w:sz w:val="24"/>
          <w:szCs w:val="24"/>
          <w:lang w:bidi="it-IT"/>
        </w:rPr>
        <w:t>e vuoi</w:t>
      </w:r>
      <w:r w:rsidR="000C08CF" w:rsidRPr="000D3225">
        <w:rPr>
          <w:rFonts w:ascii="Arial Nova" w:hAnsi="Arial Nova"/>
          <w:color w:val="auto"/>
          <w:spacing w:val="-2"/>
          <w:sz w:val="24"/>
          <w:szCs w:val="24"/>
          <w:lang w:bidi="it-IT"/>
        </w:rPr>
        <w:t xml:space="preserve"> essere di più</w:t>
      </w:r>
      <w:r w:rsidR="00B64C48" w:rsidRPr="000D3225">
        <w:rPr>
          <w:rFonts w:ascii="Arial Nova" w:hAnsi="Arial Nova"/>
          <w:color w:val="auto"/>
          <w:spacing w:val="-2"/>
          <w:sz w:val="24"/>
          <w:szCs w:val="24"/>
          <w:lang w:bidi="it-IT"/>
        </w:rPr>
        <w:t xml:space="preserve">…esci da quella maledetta, noiosa patetica </w:t>
      </w:r>
      <w:r w:rsidR="000C08CF" w:rsidRPr="000D3225">
        <w:rPr>
          <w:rFonts w:ascii="Arial Nova" w:hAnsi="Arial Nova"/>
          <w:color w:val="auto"/>
          <w:spacing w:val="-2"/>
          <w:sz w:val="24"/>
          <w:szCs w:val="24"/>
          <w:lang w:bidi="it-IT"/>
        </w:rPr>
        <w:t>zona di comfort e trasformati.</w:t>
      </w:r>
      <w:r w:rsidR="00E05308" w:rsidRPr="000D3225">
        <w:rPr>
          <w:rFonts w:ascii="Arial Nova" w:hAnsi="Arial Nova"/>
          <w:color w:val="auto"/>
          <w:spacing w:val="-2"/>
          <w:sz w:val="24"/>
          <w:szCs w:val="24"/>
          <w:lang w:bidi="it-IT"/>
        </w:rPr>
        <w:t xml:space="preserve"> Licenziati. Ricomincia.</w:t>
      </w:r>
      <w:r w:rsidR="00EB4E0C" w:rsidRPr="000D3225">
        <w:rPr>
          <w:rFonts w:ascii="Arial Nova" w:hAnsi="Arial Nova"/>
          <w:color w:val="auto"/>
          <w:spacing w:val="-2"/>
          <w:sz w:val="24"/>
          <w:szCs w:val="24"/>
          <w:lang w:bidi="it-IT"/>
        </w:rPr>
        <w:t xml:space="preserve"> Evolvi.</w:t>
      </w:r>
    </w:p>
    <w:p w14:paraId="78D43055" w14:textId="7E3E01C9" w:rsidR="000C08CF" w:rsidRPr="000D3225" w:rsidRDefault="00B64C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sei felice si vede. Se non lo sei anche.</w:t>
      </w:r>
    </w:p>
    <w:p w14:paraId="03529937" w14:textId="77777777" w:rsidR="00B64C48" w:rsidRPr="000D3225" w:rsidRDefault="00B64C48" w:rsidP="008707DD">
      <w:pPr>
        <w:pStyle w:val="Informazionidicontatto"/>
        <w:spacing w:line="240" w:lineRule="auto"/>
        <w:jc w:val="both"/>
        <w:rPr>
          <w:rFonts w:ascii="Arial Nova" w:hAnsi="Arial Nova"/>
          <w:color w:val="auto"/>
          <w:spacing w:val="-2"/>
          <w:sz w:val="24"/>
          <w:szCs w:val="24"/>
          <w:lang w:bidi="it-IT"/>
        </w:rPr>
      </w:pPr>
    </w:p>
    <w:p w14:paraId="7FA0CEE6" w14:textId="35DFD52E" w:rsidR="000C08CF" w:rsidRPr="000D3225" w:rsidRDefault="000C08C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Il modo migliore per cominciare è affacciarsi verso cose nuove, con curiosità, come un bambino che vuole sapere e scoprire c</w:t>
      </w:r>
      <w:r w:rsidR="00C26EEB">
        <w:rPr>
          <w:rFonts w:ascii="Arial Nova" w:hAnsi="Arial Nova"/>
          <w:color w:val="auto"/>
          <w:spacing w:val="-2"/>
          <w:sz w:val="24"/>
          <w:szCs w:val="24"/>
          <w:lang w:bidi="it-IT"/>
        </w:rPr>
        <w:t>iò</w:t>
      </w:r>
      <w:r w:rsidRPr="000D3225">
        <w:rPr>
          <w:rFonts w:ascii="Arial Nova" w:hAnsi="Arial Nova"/>
          <w:color w:val="auto"/>
          <w:spacing w:val="-2"/>
          <w:sz w:val="24"/>
          <w:szCs w:val="24"/>
          <w:lang w:bidi="it-IT"/>
        </w:rPr>
        <w:t xml:space="preserve"> che ancora non conosce</w:t>
      </w:r>
      <w:r w:rsidR="005F7D89" w:rsidRPr="000D3225">
        <w:rPr>
          <w:rFonts w:ascii="Arial Nova" w:hAnsi="Arial Nova"/>
          <w:color w:val="auto"/>
          <w:spacing w:val="-2"/>
          <w:sz w:val="24"/>
          <w:szCs w:val="24"/>
          <w:lang w:bidi="it-IT"/>
        </w:rPr>
        <w:t xml:space="preserve">, </w:t>
      </w:r>
      <w:r w:rsidR="00B64C48" w:rsidRPr="000D3225">
        <w:rPr>
          <w:rFonts w:ascii="Arial Nova" w:hAnsi="Arial Nova"/>
          <w:color w:val="auto"/>
          <w:spacing w:val="-2"/>
          <w:sz w:val="24"/>
          <w:szCs w:val="24"/>
          <w:lang w:bidi="it-IT"/>
        </w:rPr>
        <w:t xml:space="preserve">perché vuole </w:t>
      </w:r>
      <w:r w:rsidRPr="000D3225">
        <w:rPr>
          <w:rFonts w:ascii="Arial Nova" w:hAnsi="Arial Nova"/>
          <w:color w:val="auto"/>
          <w:spacing w:val="-2"/>
          <w:sz w:val="24"/>
          <w:szCs w:val="24"/>
          <w:lang w:bidi="it-IT"/>
        </w:rPr>
        <w:t>crescere.</w:t>
      </w:r>
    </w:p>
    <w:p w14:paraId="07F7BBB2" w14:textId="77777777" w:rsidR="00E05308" w:rsidRPr="000D3225" w:rsidRDefault="00B64C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Tu vuoi crescere?</w:t>
      </w:r>
    </w:p>
    <w:p w14:paraId="425BC210" w14:textId="4F9D628C" w:rsidR="00B64C48" w:rsidRPr="000D3225" w:rsidRDefault="00B64C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O </w:t>
      </w:r>
      <w:r w:rsidR="005F7D89" w:rsidRPr="000D3225">
        <w:rPr>
          <w:rFonts w:ascii="Arial Nova" w:hAnsi="Arial Nova"/>
          <w:color w:val="auto"/>
          <w:spacing w:val="-2"/>
          <w:sz w:val="24"/>
          <w:szCs w:val="24"/>
          <w:lang w:bidi="it-IT"/>
        </w:rPr>
        <w:t>ti senti</w:t>
      </w:r>
      <w:r w:rsidRPr="000D3225">
        <w:rPr>
          <w:rFonts w:ascii="Arial Nova" w:hAnsi="Arial Nova"/>
          <w:color w:val="auto"/>
          <w:spacing w:val="-2"/>
          <w:sz w:val="24"/>
          <w:szCs w:val="24"/>
          <w:lang w:bidi="it-IT"/>
        </w:rPr>
        <w:t xml:space="preserve"> già perfetto così come sei?</w:t>
      </w:r>
    </w:p>
    <w:p w14:paraId="63DA8314" w14:textId="77777777" w:rsidR="00EB4E0C" w:rsidRPr="000D3225" w:rsidRDefault="00EB4E0C" w:rsidP="008707DD">
      <w:pPr>
        <w:pStyle w:val="Informazionidicontatto"/>
        <w:spacing w:line="240" w:lineRule="auto"/>
        <w:jc w:val="both"/>
        <w:rPr>
          <w:rFonts w:ascii="Arial Nova" w:hAnsi="Arial Nova"/>
          <w:color w:val="auto"/>
          <w:spacing w:val="-2"/>
          <w:sz w:val="24"/>
          <w:szCs w:val="24"/>
          <w:lang w:bidi="it-IT"/>
        </w:rPr>
      </w:pPr>
    </w:p>
    <w:p w14:paraId="2A3F5008" w14:textId="59C3BC11" w:rsidR="000C08CF" w:rsidRPr="000D3225" w:rsidRDefault="00B64C4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Orientarsi verso </w:t>
      </w:r>
      <w:r w:rsidR="005F7D89" w:rsidRPr="000D3225">
        <w:rPr>
          <w:rFonts w:ascii="Arial Nova" w:hAnsi="Arial Nova"/>
          <w:color w:val="auto"/>
          <w:spacing w:val="-2"/>
          <w:sz w:val="24"/>
          <w:szCs w:val="24"/>
          <w:lang w:bidi="it-IT"/>
        </w:rPr>
        <w:t>la propria</w:t>
      </w:r>
      <w:r w:rsidR="000C08CF" w:rsidRPr="000D3225">
        <w:rPr>
          <w:rFonts w:ascii="Arial Nova" w:hAnsi="Arial Nova"/>
          <w:color w:val="auto"/>
          <w:spacing w:val="-2"/>
          <w:sz w:val="24"/>
          <w:szCs w:val="24"/>
          <w:lang w:bidi="it-IT"/>
        </w:rPr>
        <w:t xml:space="preserve"> crescita personale è il primo segno che ti stai impegnando </w:t>
      </w:r>
      <w:r w:rsidR="005F7D89" w:rsidRPr="000D3225">
        <w:rPr>
          <w:rFonts w:ascii="Arial Nova" w:hAnsi="Arial Nova"/>
          <w:color w:val="auto"/>
          <w:spacing w:val="-2"/>
          <w:sz w:val="24"/>
          <w:szCs w:val="24"/>
          <w:lang w:bidi="it-IT"/>
        </w:rPr>
        <w:t>a diventare migliore e che vuoi davvero</w:t>
      </w:r>
      <w:r w:rsidR="000C08CF" w:rsidRPr="000D3225">
        <w:rPr>
          <w:rFonts w:ascii="Arial Nova" w:hAnsi="Arial Nova"/>
          <w:color w:val="auto"/>
          <w:spacing w:val="-2"/>
          <w:sz w:val="24"/>
          <w:szCs w:val="24"/>
          <w:lang w:bidi="it-IT"/>
        </w:rPr>
        <w:t xml:space="preserve"> </w:t>
      </w:r>
      <w:r w:rsidR="00E05308" w:rsidRPr="000D3225">
        <w:rPr>
          <w:rFonts w:ascii="Arial Nova" w:hAnsi="Arial Nova"/>
          <w:color w:val="auto"/>
          <w:spacing w:val="-2"/>
          <w:sz w:val="24"/>
          <w:szCs w:val="24"/>
          <w:lang w:bidi="it-IT"/>
        </w:rPr>
        <w:t>trasformare in meglio</w:t>
      </w:r>
      <w:r w:rsidR="000C08CF" w:rsidRPr="000D3225">
        <w:rPr>
          <w:rFonts w:ascii="Arial Nova" w:hAnsi="Arial Nova"/>
          <w:color w:val="auto"/>
          <w:spacing w:val="-2"/>
          <w:sz w:val="24"/>
          <w:szCs w:val="24"/>
          <w:lang w:bidi="it-IT"/>
        </w:rPr>
        <w:t xml:space="preserve"> la tua vita.</w:t>
      </w:r>
    </w:p>
    <w:p w14:paraId="28219D44" w14:textId="77777777" w:rsidR="00C26EEB" w:rsidRDefault="00C26EEB" w:rsidP="008707DD">
      <w:pPr>
        <w:pStyle w:val="Informazionidicontatto"/>
        <w:spacing w:line="240" w:lineRule="auto"/>
        <w:jc w:val="both"/>
        <w:rPr>
          <w:rFonts w:ascii="Arial Nova" w:hAnsi="Arial Nova"/>
          <w:color w:val="auto"/>
          <w:spacing w:val="-2"/>
          <w:sz w:val="24"/>
          <w:szCs w:val="24"/>
          <w:lang w:bidi="it-IT"/>
        </w:rPr>
      </w:pPr>
    </w:p>
    <w:p w14:paraId="5F2188A7" w14:textId="32CAA908" w:rsidR="005D1FC5" w:rsidRPr="000D3225" w:rsidRDefault="00C26EEB"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Pe</w:t>
      </w:r>
      <w:r w:rsidR="00E05308" w:rsidRPr="000D3225">
        <w:rPr>
          <w:rFonts w:ascii="Arial Nova" w:hAnsi="Arial Nova"/>
          <w:color w:val="auto"/>
          <w:spacing w:val="-2"/>
          <w:sz w:val="24"/>
          <w:szCs w:val="24"/>
          <w:lang w:bidi="it-IT"/>
        </w:rPr>
        <w:t>r me</w:t>
      </w:r>
      <w:r>
        <w:rPr>
          <w:rFonts w:ascii="Arial Nova" w:hAnsi="Arial Nova"/>
          <w:color w:val="auto"/>
          <w:spacing w:val="-2"/>
          <w:sz w:val="24"/>
          <w:szCs w:val="24"/>
          <w:lang w:bidi="it-IT"/>
        </w:rPr>
        <w:t xml:space="preserve"> ad esempio,</w:t>
      </w:r>
      <w:r w:rsidR="00E05308" w:rsidRPr="000D3225">
        <w:rPr>
          <w:rFonts w:ascii="Arial Nova" w:hAnsi="Arial Nova"/>
          <w:color w:val="auto"/>
          <w:spacing w:val="-2"/>
          <w:sz w:val="24"/>
          <w:szCs w:val="24"/>
          <w:lang w:bidi="it-IT"/>
        </w:rPr>
        <w:t xml:space="preserve"> l</w:t>
      </w:r>
      <w:r w:rsidR="005D1FC5" w:rsidRPr="000D3225">
        <w:rPr>
          <w:rFonts w:ascii="Arial Nova" w:hAnsi="Arial Nova"/>
          <w:color w:val="auto"/>
          <w:spacing w:val="-2"/>
          <w:sz w:val="24"/>
          <w:szCs w:val="24"/>
          <w:lang w:bidi="it-IT"/>
        </w:rPr>
        <w:t>a crescita personale è</w:t>
      </w:r>
      <w:r w:rsidR="000C08CF" w:rsidRPr="000D3225">
        <w:rPr>
          <w:rFonts w:ascii="Arial Nova" w:hAnsi="Arial Nova"/>
          <w:color w:val="auto"/>
          <w:spacing w:val="-2"/>
          <w:sz w:val="24"/>
          <w:szCs w:val="24"/>
          <w:lang w:bidi="it-IT"/>
        </w:rPr>
        <w:t xml:space="preserve"> divenuta </w:t>
      </w:r>
      <w:r w:rsidR="005D1FC5" w:rsidRPr="000D3225">
        <w:rPr>
          <w:rFonts w:ascii="Arial Nova" w:hAnsi="Arial Nova"/>
          <w:color w:val="auto"/>
          <w:spacing w:val="-2"/>
          <w:sz w:val="24"/>
          <w:szCs w:val="24"/>
          <w:lang w:bidi="it-IT"/>
        </w:rPr>
        <w:t>u</w:t>
      </w:r>
      <w:r w:rsidR="000C08CF" w:rsidRPr="000D3225">
        <w:rPr>
          <w:rFonts w:ascii="Arial Nova" w:hAnsi="Arial Nova"/>
          <w:color w:val="auto"/>
          <w:spacing w:val="-2"/>
          <w:sz w:val="24"/>
          <w:szCs w:val="24"/>
          <w:lang w:bidi="it-IT"/>
        </w:rPr>
        <w:t>na ragione di vita.</w:t>
      </w:r>
    </w:p>
    <w:p w14:paraId="416D20AD" w14:textId="77777777" w:rsidR="00EB4E0C" w:rsidRPr="000D3225" w:rsidRDefault="00EB4E0C" w:rsidP="008707DD">
      <w:pPr>
        <w:pStyle w:val="Informazionidicontatto"/>
        <w:spacing w:line="240" w:lineRule="auto"/>
        <w:jc w:val="both"/>
        <w:rPr>
          <w:rFonts w:ascii="Arial Nova" w:hAnsi="Arial Nova"/>
          <w:color w:val="auto"/>
          <w:spacing w:val="-2"/>
          <w:sz w:val="24"/>
          <w:szCs w:val="24"/>
          <w:lang w:bidi="it-IT"/>
        </w:rPr>
      </w:pPr>
    </w:p>
    <w:p w14:paraId="750CFDB6" w14:textId="059A2B69" w:rsidR="00E05308" w:rsidRPr="000D3225" w:rsidRDefault="005D1FC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passa un giorno senza che io abbia imparato una cosa nuova.</w:t>
      </w:r>
      <w:r w:rsidR="000C08CF" w:rsidRPr="000D3225">
        <w:rPr>
          <w:rFonts w:ascii="Arial Nova" w:hAnsi="Arial Nova"/>
          <w:color w:val="auto"/>
          <w:spacing w:val="-2"/>
          <w:sz w:val="24"/>
          <w:szCs w:val="24"/>
          <w:lang w:bidi="it-IT"/>
        </w:rPr>
        <w:t xml:space="preserve"> La gioia che mi dà un libro</w:t>
      </w:r>
      <w:r w:rsidRPr="000D3225">
        <w:rPr>
          <w:rFonts w:ascii="Arial Nova" w:hAnsi="Arial Nova"/>
          <w:color w:val="auto"/>
          <w:spacing w:val="-2"/>
          <w:sz w:val="24"/>
          <w:szCs w:val="24"/>
          <w:lang w:bidi="it-IT"/>
        </w:rPr>
        <w:t>,</w:t>
      </w:r>
      <w:r w:rsidR="000C08CF" w:rsidRPr="000D3225">
        <w:rPr>
          <w:rFonts w:ascii="Arial Nova" w:hAnsi="Arial Nova"/>
          <w:color w:val="auto"/>
          <w:spacing w:val="-2"/>
          <w:sz w:val="24"/>
          <w:szCs w:val="24"/>
          <w:lang w:bidi="it-IT"/>
        </w:rPr>
        <w:t xml:space="preserve"> un corso</w:t>
      </w:r>
      <w:r w:rsidRPr="000D3225">
        <w:rPr>
          <w:rFonts w:ascii="Arial Nova" w:hAnsi="Arial Nova"/>
          <w:color w:val="auto"/>
          <w:spacing w:val="-2"/>
          <w:sz w:val="24"/>
          <w:szCs w:val="24"/>
          <w:lang w:bidi="it-IT"/>
        </w:rPr>
        <w:t>,</w:t>
      </w:r>
      <w:r w:rsidR="000C08CF" w:rsidRPr="000D3225">
        <w:rPr>
          <w:rFonts w:ascii="Arial Nova" w:hAnsi="Arial Nova"/>
          <w:color w:val="auto"/>
          <w:spacing w:val="-2"/>
          <w:sz w:val="24"/>
          <w:szCs w:val="24"/>
          <w:lang w:bidi="it-IT"/>
        </w:rPr>
        <w:t xml:space="preserve"> un video</w:t>
      </w:r>
      <w:r w:rsidRPr="000D3225">
        <w:rPr>
          <w:rFonts w:ascii="Arial Nova" w:hAnsi="Arial Nova"/>
          <w:color w:val="auto"/>
          <w:spacing w:val="-2"/>
          <w:sz w:val="24"/>
          <w:szCs w:val="24"/>
          <w:lang w:bidi="it-IT"/>
        </w:rPr>
        <w:t>…</w:t>
      </w:r>
      <w:r w:rsidR="000C08CF" w:rsidRPr="000D3225">
        <w:rPr>
          <w:rFonts w:ascii="Arial Nova" w:hAnsi="Arial Nova"/>
          <w:color w:val="auto"/>
          <w:spacing w:val="-2"/>
          <w:sz w:val="24"/>
          <w:szCs w:val="24"/>
          <w:lang w:bidi="it-IT"/>
        </w:rPr>
        <w:t xml:space="preserve"> non la posso descrivere, </w:t>
      </w:r>
      <w:r w:rsidR="00E05308" w:rsidRPr="000D3225">
        <w:rPr>
          <w:rFonts w:ascii="Arial Nova" w:hAnsi="Arial Nova"/>
          <w:color w:val="auto"/>
          <w:spacing w:val="-2"/>
          <w:sz w:val="24"/>
          <w:szCs w:val="24"/>
          <w:lang w:bidi="it-IT"/>
        </w:rPr>
        <w:t>non esiste per me regalo più bello di un libro o di qualcosa che possa aiutar</w:t>
      </w:r>
      <w:r w:rsidR="00EB4E0C" w:rsidRPr="000D3225">
        <w:rPr>
          <w:rFonts w:ascii="Arial Nova" w:hAnsi="Arial Nova"/>
          <w:color w:val="auto"/>
          <w:spacing w:val="-2"/>
          <w:sz w:val="24"/>
          <w:szCs w:val="24"/>
          <w:lang w:bidi="it-IT"/>
        </w:rPr>
        <w:t>e</w:t>
      </w:r>
      <w:r w:rsidR="00E05308" w:rsidRPr="000D3225">
        <w:rPr>
          <w:rFonts w:ascii="Arial Nova" w:hAnsi="Arial Nova"/>
          <w:color w:val="auto"/>
          <w:spacing w:val="-2"/>
          <w:sz w:val="24"/>
          <w:szCs w:val="24"/>
          <w:lang w:bidi="it-IT"/>
        </w:rPr>
        <w:t xml:space="preserve"> a far crescere la </w:t>
      </w:r>
      <w:r w:rsidR="00C26EEB">
        <w:rPr>
          <w:rFonts w:ascii="Arial Nova" w:hAnsi="Arial Nova"/>
          <w:color w:val="auto"/>
          <w:spacing w:val="-2"/>
          <w:sz w:val="24"/>
          <w:szCs w:val="24"/>
          <w:lang w:bidi="it-IT"/>
        </w:rPr>
        <w:t>mia</w:t>
      </w:r>
      <w:r w:rsidR="00E05308" w:rsidRPr="000D3225">
        <w:rPr>
          <w:rFonts w:ascii="Arial Nova" w:hAnsi="Arial Nova"/>
          <w:color w:val="auto"/>
          <w:spacing w:val="-2"/>
          <w:sz w:val="24"/>
          <w:szCs w:val="24"/>
          <w:lang w:bidi="it-IT"/>
        </w:rPr>
        <w:t xml:space="preserve"> mente.</w:t>
      </w:r>
    </w:p>
    <w:p w14:paraId="34288DD1" w14:textId="77777777" w:rsidR="00E05308" w:rsidRPr="000D3225" w:rsidRDefault="00E05308" w:rsidP="008707DD">
      <w:pPr>
        <w:pStyle w:val="Informazionidicontatto"/>
        <w:spacing w:line="240" w:lineRule="auto"/>
        <w:jc w:val="both"/>
        <w:rPr>
          <w:rFonts w:ascii="Arial Nova" w:hAnsi="Arial Nova"/>
          <w:color w:val="auto"/>
          <w:spacing w:val="-2"/>
          <w:sz w:val="24"/>
          <w:szCs w:val="24"/>
          <w:lang w:bidi="it-IT"/>
        </w:rPr>
      </w:pPr>
    </w:p>
    <w:p w14:paraId="0F2A1A45" w14:textId="0680216E" w:rsidR="000C08CF" w:rsidRDefault="00E0530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w:t>
      </w:r>
      <w:r w:rsidR="000C08CF" w:rsidRPr="000D3225">
        <w:rPr>
          <w:rFonts w:ascii="Arial Nova" w:hAnsi="Arial Nova"/>
          <w:color w:val="auto"/>
          <w:spacing w:val="-2"/>
          <w:sz w:val="24"/>
          <w:szCs w:val="24"/>
          <w:lang w:bidi="it-IT"/>
        </w:rPr>
        <w:t>osso solo invitar</w:t>
      </w:r>
      <w:r w:rsidR="00A271FA" w:rsidRPr="000D3225">
        <w:rPr>
          <w:rFonts w:ascii="Arial Nova" w:hAnsi="Arial Nova"/>
          <w:color w:val="auto"/>
          <w:spacing w:val="-2"/>
          <w:sz w:val="24"/>
          <w:szCs w:val="24"/>
          <w:lang w:bidi="it-IT"/>
        </w:rPr>
        <w:t>t</w:t>
      </w:r>
      <w:r w:rsidR="000C08CF" w:rsidRPr="000D3225">
        <w:rPr>
          <w:rFonts w:ascii="Arial Nova" w:hAnsi="Arial Nova"/>
          <w:color w:val="auto"/>
          <w:spacing w:val="-2"/>
          <w:sz w:val="24"/>
          <w:szCs w:val="24"/>
          <w:lang w:bidi="it-IT"/>
        </w:rPr>
        <w:t>i a provare</w:t>
      </w:r>
      <w:r w:rsidR="00A271FA" w:rsidRPr="000D3225">
        <w:rPr>
          <w:rFonts w:ascii="Arial Nova" w:hAnsi="Arial Nova"/>
          <w:color w:val="auto"/>
          <w:spacing w:val="-2"/>
          <w:sz w:val="24"/>
          <w:szCs w:val="24"/>
          <w:lang w:bidi="it-IT"/>
        </w:rPr>
        <w:t xml:space="preserve">: se inizi a stimolare la mente non puoi più smettere e dovrai </w:t>
      </w:r>
      <w:r w:rsidR="000C08CF" w:rsidRPr="000D3225">
        <w:rPr>
          <w:rFonts w:ascii="Arial Nova" w:hAnsi="Arial Nova"/>
          <w:color w:val="auto"/>
          <w:spacing w:val="-2"/>
          <w:sz w:val="24"/>
          <w:szCs w:val="24"/>
          <w:lang w:bidi="it-IT"/>
        </w:rPr>
        <w:t xml:space="preserve">far sì che questa diventi per </w:t>
      </w:r>
      <w:r w:rsidR="00A271FA" w:rsidRPr="000D3225">
        <w:rPr>
          <w:rFonts w:ascii="Arial Nova" w:hAnsi="Arial Nova"/>
          <w:color w:val="auto"/>
          <w:spacing w:val="-2"/>
          <w:sz w:val="24"/>
          <w:szCs w:val="24"/>
          <w:lang w:bidi="it-IT"/>
        </w:rPr>
        <w:t>te</w:t>
      </w:r>
      <w:r w:rsidR="000C08CF" w:rsidRPr="000D3225">
        <w:rPr>
          <w:rFonts w:ascii="Arial Nova" w:hAnsi="Arial Nova"/>
          <w:color w:val="auto"/>
          <w:spacing w:val="-2"/>
          <w:sz w:val="24"/>
          <w:szCs w:val="24"/>
          <w:lang w:bidi="it-IT"/>
        </w:rPr>
        <w:t xml:space="preserve"> un’abitudine, ma di quelle sane, di quelle necessarie come l’aria che respi</w:t>
      </w:r>
      <w:r w:rsidR="00A271FA" w:rsidRPr="000D3225">
        <w:rPr>
          <w:rFonts w:ascii="Arial Nova" w:hAnsi="Arial Nova"/>
          <w:color w:val="auto"/>
          <w:spacing w:val="-2"/>
          <w:sz w:val="24"/>
          <w:szCs w:val="24"/>
          <w:lang w:bidi="it-IT"/>
        </w:rPr>
        <w:t>ri</w:t>
      </w:r>
      <w:r w:rsidR="000C08CF" w:rsidRPr="000D3225">
        <w:rPr>
          <w:rFonts w:ascii="Arial Nova" w:hAnsi="Arial Nova"/>
          <w:color w:val="auto"/>
          <w:spacing w:val="-2"/>
          <w:sz w:val="24"/>
          <w:szCs w:val="24"/>
          <w:lang w:bidi="it-IT"/>
        </w:rPr>
        <w:t>.</w:t>
      </w:r>
    </w:p>
    <w:p w14:paraId="7C8F3AF8" w14:textId="1DD63D46" w:rsidR="00C26EEB" w:rsidRDefault="00C26EEB" w:rsidP="008707DD">
      <w:pPr>
        <w:pStyle w:val="Informazionidicontatto"/>
        <w:spacing w:line="240" w:lineRule="auto"/>
        <w:jc w:val="both"/>
        <w:rPr>
          <w:rFonts w:ascii="Arial Nova" w:hAnsi="Arial Nova"/>
          <w:color w:val="auto"/>
          <w:spacing w:val="-2"/>
          <w:sz w:val="24"/>
          <w:szCs w:val="24"/>
          <w:lang w:bidi="it-IT"/>
        </w:rPr>
      </w:pPr>
    </w:p>
    <w:p w14:paraId="3EF95F9A" w14:textId="1408B35C" w:rsidR="00C26EEB" w:rsidRPr="000D3225" w:rsidRDefault="00C26EEB"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Il tempo lo troverai.</w:t>
      </w:r>
    </w:p>
    <w:p w14:paraId="6654091D" w14:textId="5A46F4E5" w:rsidR="00C169FF" w:rsidRPr="000D3225" w:rsidRDefault="00C169FF">
      <w:pPr>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br w:type="page"/>
      </w:r>
    </w:p>
    <w:p w14:paraId="05E5868C" w14:textId="77777777" w:rsidR="00564A71" w:rsidRPr="000D3225" w:rsidRDefault="00564A71"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lastRenderedPageBreak/>
        <w:t>“Molto tempo abbiamo eppure molto ne sprechiamo”</w:t>
      </w:r>
    </w:p>
    <w:p w14:paraId="11861012" w14:textId="77777777" w:rsidR="00564A71" w:rsidRPr="000D3225" w:rsidRDefault="00564A71"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 xml:space="preserve">Seneca </w:t>
      </w:r>
    </w:p>
    <w:p w14:paraId="73A73E69" w14:textId="77777777" w:rsidR="00417C0D" w:rsidRPr="000D3225" w:rsidRDefault="00417C0D" w:rsidP="008707DD">
      <w:pPr>
        <w:pStyle w:val="Informazionidicontatto"/>
        <w:spacing w:line="240" w:lineRule="auto"/>
        <w:jc w:val="both"/>
        <w:rPr>
          <w:rFonts w:ascii="Arial Nova" w:hAnsi="Arial Nova"/>
          <w:color w:val="auto"/>
          <w:spacing w:val="-2"/>
          <w:sz w:val="24"/>
          <w:szCs w:val="24"/>
          <w:lang w:bidi="it-IT"/>
        </w:rPr>
      </w:pPr>
    </w:p>
    <w:p w14:paraId="05B4E392" w14:textId="6934DB40" w:rsidR="00564A71" w:rsidRPr="000D3225" w:rsidRDefault="00417C0D" w:rsidP="00BF51B7">
      <w:pPr>
        <w:pStyle w:val="Titolo1"/>
        <w:rPr>
          <w:rFonts w:ascii="Arial Nova" w:hAnsi="Arial Nova"/>
        </w:rPr>
      </w:pPr>
      <w:bookmarkStart w:id="12" w:name="_Toc30146703"/>
      <w:r w:rsidRPr="000D3225">
        <w:rPr>
          <w:rFonts w:ascii="Arial Nova" w:hAnsi="Arial Nova"/>
        </w:rPr>
        <w:t>I</w:t>
      </w:r>
      <w:r w:rsidR="001813E3" w:rsidRPr="000D3225">
        <w:rPr>
          <w:rFonts w:ascii="Arial Nova" w:hAnsi="Arial Nova"/>
        </w:rPr>
        <w:t xml:space="preserve">L </w:t>
      </w:r>
      <w:r w:rsidRPr="000D3225">
        <w:rPr>
          <w:rFonts w:ascii="Arial Nova" w:hAnsi="Arial Nova"/>
        </w:rPr>
        <w:t xml:space="preserve">TEMPO NON </w:t>
      </w:r>
      <w:r w:rsidR="00C169FF" w:rsidRPr="000D3225">
        <w:rPr>
          <w:rFonts w:ascii="Arial Nova" w:hAnsi="Arial Nova"/>
        </w:rPr>
        <w:t>È</w:t>
      </w:r>
      <w:r w:rsidRPr="000D3225">
        <w:rPr>
          <w:rFonts w:ascii="Arial Nova" w:hAnsi="Arial Nova"/>
        </w:rPr>
        <w:t xml:space="preserve"> UNA SCUSA</w:t>
      </w:r>
      <w:bookmarkEnd w:id="12"/>
    </w:p>
    <w:p w14:paraId="7CF210DD" w14:textId="77777777" w:rsidR="00564A71" w:rsidRPr="000D3225" w:rsidRDefault="00564A71" w:rsidP="008707DD">
      <w:pPr>
        <w:pStyle w:val="Informazionidicontatto"/>
        <w:spacing w:line="240" w:lineRule="auto"/>
        <w:jc w:val="both"/>
        <w:rPr>
          <w:rFonts w:ascii="Arial Nova" w:hAnsi="Arial Nova"/>
          <w:b/>
          <w:bCs/>
          <w:i/>
          <w:iCs/>
          <w:color w:val="auto"/>
          <w:spacing w:val="-2"/>
          <w:sz w:val="24"/>
          <w:szCs w:val="24"/>
          <w:lang w:bidi="it-IT"/>
        </w:rPr>
      </w:pPr>
    </w:p>
    <w:p w14:paraId="112BCF87" w14:textId="078B1004" w:rsidR="00564A71" w:rsidRPr="000D3225" w:rsidRDefault="00564A71"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t xml:space="preserve"> Non farti gestire dal tempo, organizzalo!</w:t>
      </w:r>
    </w:p>
    <w:p w14:paraId="1EFAC062" w14:textId="1A7F9ACA" w:rsidR="00417C0D" w:rsidRPr="000D3225" w:rsidRDefault="00417C0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Il tempo scorre inesorabile ed è uguale per tutti.</w:t>
      </w:r>
    </w:p>
    <w:p w14:paraId="2C61ED68" w14:textId="6EB366E1" w:rsidR="00417C0D" w:rsidRPr="000D3225" w:rsidRDefault="00417C0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lo possiamo fermare. Non possiamo averne di più.</w:t>
      </w:r>
    </w:p>
    <w:p w14:paraId="737EB17B" w14:textId="5780F03A" w:rsidR="00417C0D" w:rsidRPr="000D3225" w:rsidRDefault="00417C0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Quante volte hai sentito dire</w:t>
      </w:r>
      <w:r w:rsidR="00C26EEB">
        <w:rPr>
          <w:rFonts w:ascii="Arial Nova" w:hAnsi="Arial Nova"/>
          <w:color w:val="auto"/>
          <w:spacing w:val="-2"/>
          <w:sz w:val="24"/>
          <w:szCs w:val="24"/>
          <w:lang w:bidi="it-IT"/>
        </w:rPr>
        <w:t>: “Se</w:t>
      </w:r>
      <w:r w:rsidRPr="000D3225">
        <w:rPr>
          <w:rFonts w:ascii="Arial Nova" w:hAnsi="Arial Nova"/>
          <w:color w:val="auto"/>
          <w:spacing w:val="-2"/>
          <w:sz w:val="24"/>
          <w:szCs w:val="24"/>
          <w:lang w:bidi="it-IT"/>
        </w:rPr>
        <w:t xml:space="preserve"> solo avessi giornate di 48 ore</w:t>
      </w:r>
      <w:r w:rsidR="00C26EEB">
        <w:rPr>
          <w:rFonts w:ascii="Arial Nova" w:hAnsi="Arial Nova"/>
          <w:color w:val="auto"/>
          <w:spacing w:val="-2"/>
          <w:sz w:val="24"/>
          <w:szCs w:val="24"/>
          <w:lang w:bidi="it-IT"/>
        </w:rPr>
        <w:t>”…</w:t>
      </w:r>
    </w:p>
    <w:p w14:paraId="02FD229F" w14:textId="4FFE3167" w:rsidR="00417C0D" w:rsidRPr="000D3225" w:rsidRDefault="00417C0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Io lo penso ogni volta che leggo, scrivo o studio e devo smettere perché la vita richiede che in quel momento io faccia altro.</w:t>
      </w:r>
    </w:p>
    <w:p w14:paraId="54A1ECC5" w14:textId="77777777" w:rsidR="001813E3" w:rsidRPr="000D3225" w:rsidRDefault="001813E3" w:rsidP="008707DD">
      <w:pPr>
        <w:pStyle w:val="Informazionidicontatto"/>
        <w:spacing w:line="240" w:lineRule="auto"/>
        <w:jc w:val="both"/>
        <w:rPr>
          <w:rFonts w:ascii="Arial Nova" w:hAnsi="Arial Nova"/>
          <w:color w:val="auto"/>
          <w:spacing w:val="-2"/>
          <w:sz w:val="24"/>
          <w:szCs w:val="24"/>
          <w:lang w:bidi="it-IT"/>
        </w:rPr>
      </w:pPr>
    </w:p>
    <w:p w14:paraId="09B87EC1" w14:textId="77777777" w:rsidR="001813E3" w:rsidRPr="000D3225" w:rsidRDefault="00417C0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Sto per dirti una cosa: non avrai giornate più lunghe. Non avrai più tempo di altri. </w:t>
      </w:r>
      <w:r w:rsidR="00564A71" w:rsidRPr="000D3225">
        <w:rPr>
          <w:rFonts w:ascii="Arial Nova" w:hAnsi="Arial Nova"/>
          <w:color w:val="auto"/>
          <w:spacing w:val="-2"/>
          <w:sz w:val="24"/>
          <w:szCs w:val="24"/>
          <w:lang w:bidi="it-IT"/>
        </w:rPr>
        <w:t>Avrai sempre 24 ore a disposizione e n</w:t>
      </w:r>
      <w:r w:rsidRPr="000D3225">
        <w:rPr>
          <w:rFonts w:ascii="Arial Nova" w:hAnsi="Arial Nova"/>
          <w:color w:val="auto"/>
          <w:spacing w:val="-2"/>
          <w:sz w:val="24"/>
          <w:szCs w:val="24"/>
          <w:lang w:bidi="it-IT"/>
        </w:rPr>
        <w:t>on potrai fare nulla per cambiare le cose, ma non tutto è perduto</w:t>
      </w:r>
      <w:r w:rsidR="001813E3" w:rsidRPr="000D3225">
        <w:rPr>
          <w:rFonts w:ascii="Arial Nova" w:hAnsi="Arial Nova"/>
          <w:color w:val="auto"/>
          <w:spacing w:val="-2"/>
          <w:sz w:val="24"/>
          <w:szCs w:val="24"/>
          <w:lang w:bidi="it-IT"/>
        </w:rPr>
        <w:t>.</w:t>
      </w:r>
    </w:p>
    <w:p w14:paraId="65BA0D87" w14:textId="670C9C96" w:rsidR="00417C0D" w:rsidRPr="000D3225" w:rsidRDefault="001813E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w:t>
      </w:r>
      <w:r w:rsidR="00417C0D" w:rsidRPr="000D3225">
        <w:rPr>
          <w:rFonts w:ascii="Arial Nova" w:hAnsi="Arial Nova"/>
          <w:color w:val="auto"/>
          <w:spacing w:val="-2"/>
          <w:sz w:val="24"/>
          <w:szCs w:val="24"/>
          <w:lang w:bidi="it-IT"/>
        </w:rPr>
        <w:t>uoi decidere come organizzare il tuo tempo.</w:t>
      </w:r>
    </w:p>
    <w:p w14:paraId="69E003ED" w14:textId="5A304946" w:rsidR="001813E3" w:rsidRPr="000D3225" w:rsidRDefault="001813E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w:t>
      </w:r>
      <w:r w:rsidR="00A74E47">
        <w:rPr>
          <w:rFonts w:ascii="Arial Nova" w:hAnsi="Arial Nova"/>
          <w:color w:val="auto"/>
          <w:spacing w:val="-2"/>
          <w:sz w:val="24"/>
          <w:szCs w:val="24"/>
          <w:lang w:bidi="it-IT"/>
        </w:rPr>
        <w:t>c</w:t>
      </w:r>
      <w:r w:rsidRPr="000D3225">
        <w:rPr>
          <w:rFonts w:ascii="Arial Nova" w:hAnsi="Arial Nova"/>
          <w:color w:val="auto"/>
          <w:spacing w:val="-2"/>
          <w:sz w:val="24"/>
          <w:szCs w:val="24"/>
          <w:lang w:bidi="it-IT"/>
        </w:rPr>
        <w:t>co</w:t>
      </w:r>
      <w:r w:rsidR="00A74E47">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questo lo puoi fare.</w:t>
      </w:r>
    </w:p>
    <w:p w14:paraId="0F1E709D" w14:textId="106D2441" w:rsidR="00417C0D" w:rsidRPr="000D3225" w:rsidRDefault="00417C0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Saper organizzare il tempo può fare la differenza tra condurre una vita mediocre e vivere una vita felice.</w:t>
      </w:r>
    </w:p>
    <w:p w14:paraId="42B692EC" w14:textId="0977F5D3" w:rsidR="00B552ED" w:rsidRPr="000D3225" w:rsidRDefault="00417C0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Molte volte scarichiamo le nostre colpe sul tempo, se non riusciamo a fare qualcosa</w:t>
      </w:r>
      <w:r w:rsidR="00A74E47">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è solo perché non abbiamo avuto il tempo.</w:t>
      </w:r>
      <w:r w:rsidR="00B552ED" w:rsidRPr="000D3225">
        <w:rPr>
          <w:rFonts w:ascii="Arial Nova" w:hAnsi="Arial Nova"/>
          <w:color w:val="auto"/>
          <w:spacing w:val="-2"/>
          <w:sz w:val="24"/>
          <w:szCs w:val="24"/>
          <w:lang w:bidi="it-IT"/>
        </w:rPr>
        <w:t xml:space="preserve"> </w:t>
      </w:r>
    </w:p>
    <w:p w14:paraId="46148DEE" w14:textId="22158C5B" w:rsidR="00417C0D" w:rsidRPr="000D3225" w:rsidRDefault="00417C0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non fa</w:t>
      </w:r>
      <w:r w:rsidR="00B552ED" w:rsidRPr="000D3225">
        <w:rPr>
          <w:rFonts w:ascii="Arial Nova" w:hAnsi="Arial Nova"/>
          <w:color w:val="auto"/>
          <w:spacing w:val="-2"/>
          <w:sz w:val="24"/>
          <w:szCs w:val="24"/>
          <w:lang w:bidi="it-IT"/>
        </w:rPr>
        <w:t>i</w:t>
      </w:r>
      <w:r w:rsidRPr="000D3225">
        <w:rPr>
          <w:rFonts w:ascii="Arial Nova" w:hAnsi="Arial Nova"/>
          <w:color w:val="auto"/>
          <w:spacing w:val="-2"/>
          <w:sz w:val="24"/>
          <w:szCs w:val="24"/>
          <w:lang w:bidi="it-IT"/>
        </w:rPr>
        <w:t xml:space="preserve"> quella cosa è </w:t>
      </w:r>
      <w:r w:rsidR="00B552ED" w:rsidRPr="000D3225">
        <w:rPr>
          <w:rFonts w:ascii="Arial Nova" w:hAnsi="Arial Nova"/>
          <w:color w:val="auto"/>
          <w:spacing w:val="-2"/>
          <w:sz w:val="24"/>
          <w:szCs w:val="24"/>
          <w:lang w:bidi="it-IT"/>
        </w:rPr>
        <w:t xml:space="preserve">solo </w:t>
      </w:r>
      <w:r w:rsidRPr="000D3225">
        <w:rPr>
          <w:rFonts w:ascii="Arial Nova" w:hAnsi="Arial Nova"/>
          <w:color w:val="auto"/>
          <w:spacing w:val="-2"/>
          <w:sz w:val="24"/>
          <w:szCs w:val="24"/>
          <w:lang w:bidi="it-IT"/>
        </w:rPr>
        <w:t>perch</w:t>
      </w:r>
      <w:r w:rsidR="00B552ED" w:rsidRPr="000D3225">
        <w:rPr>
          <w:rFonts w:ascii="Arial Nova" w:hAnsi="Arial Nova"/>
          <w:color w:val="auto"/>
          <w:spacing w:val="-2"/>
          <w:sz w:val="24"/>
          <w:szCs w:val="24"/>
          <w:lang w:bidi="it-IT"/>
        </w:rPr>
        <w:t>é</w:t>
      </w:r>
      <w:r w:rsidRPr="000D3225">
        <w:rPr>
          <w:rFonts w:ascii="Arial Nova" w:hAnsi="Arial Nova"/>
          <w:color w:val="auto"/>
          <w:spacing w:val="-2"/>
          <w:sz w:val="24"/>
          <w:szCs w:val="24"/>
          <w:lang w:bidi="it-IT"/>
        </w:rPr>
        <w:t xml:space="preserve"> non c’è tempo</w:t>
      </w:r>
      <w:r w:rsidR="00B552ED" w:rsidRPr="000D3225">
        <w:rPr>
          <w:rFonts w:ascii="Arial Nova" w:hAnsi="Arial Nova"/>
          <w:color w:val="auto"/>
          <w:spacing w:val="-2"/>
          <w:sz w:val="24"/>
          <w:szCs w:val="24"/>
          <w:lang w:bidi="it-IT"/>
        </w:rPr>
        <w:t xml:space="preserve"> vero?</w:t>
      </w:r>
    </w:p>
    <w:p w14:paraId="7636FC67" w14:textId="77777777" w:rsidR="00B552ED" w:rsidRPr="000D3225" w:rsidRDefault="00B552E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O forse perché non hai voglia o perché ti spaventa?</w:t>
      </w:r>
    </w:p>
    <w:p w14:paraId="2DB00ED3" w14:textId="1A8AA913" w:rsidR="00417C0D" w:rsidRPr="000D3225" w:rsidRDefault="00B552E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Migliorare la gestione del tempo significa appunto migliorare la gestione della nostra vita.</w:t>
      </w:r>
    </w:p>
    <w:p w14:paraId="26125371" w14:textId="5A1E48A3" w:rsidR="00B552ED" w:rsidRPr="000D3225" w:rsidRDefault="00B552E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non impari a gestire il tempo</w:t>
      </w:r>
      <w:r w:rsidR="00A74E47">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non potrai mai diventare efficace.</w:t>
      </w:r>
    </w:p>
    <w:p w14:paraId="58A2D635" w14:textId="538A9258" w:rsidR="00B552ED" w:rsidRPr="000D3225" w:rsidRDefault="00B552E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Perché ci sono persone che sembra facciano mille cose in un giorno e a te a volt</w:t>
      </w:r>
      <w:r w:rsidR="001813E3" w:rsidRPr="000D3225">
        <w:rPr>
          <w:rFonts w:ascii="Arial Nova" w:hAnsi="Arial Nova"/>
          <w:color w:val="auto"/>
          <w:spacing w:val="-2"/>
          <w:sz w:val="24"/>
          <w:szCs w:val="24"/>
          <w:lang w:bidi="it-IT"/>
        </w:rPr>
        <w:t>e</w:t>
      </w:r>
      <w:r w:rsidRPr="000D3225">
        <w:rPr>
          <w:rFonts w:ascii="Arial Nova" w:hAnsi="Arial Nova"/>
          <w:color w:val="auto"/>
          <w:spacing w:val="-2"/>
          <w:sz w:val="24"/>
          <w:szCs w:val="24"/>
          <w:lang w:bidi="it-IT"/>
        </w:rPr>
        <w:t xml:space="preserve"> sembra di non aver combinato nulla o di aver solo perso del tempo?</w:t>
      </w:r>
    </w:p>
    <w:p w14:paraId="20C25878" w14:textId="491FE0D8" w:rsidR="00564A71" w:rsidRPr="000D3225" w:rsidRDefault="00564A7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Primo passo è imparare a concentrar</w:t>
      </w:r>
      <w:r w:rsidR="00A74E47">
        <w:rPr>
          <w:rFonts w:ascii="Arial Nova" w:hAnsi="Arial Nova"/>
          <w:color w:val="auto"/>
          <w:spacing w:val="-2"/>
          <w:sz w:val="24"/>
          <w:szCs w:val="24"/>
          <w:lang w:bidi="it-IT"/>
        </w:rPr>
        <w:t>ci</w:t>
      </w:r>
      <w:r w:rsidRPr="000D3225">
        <w:rPr>
          <w:rFonts w:ascii="Arial Nova" w:hAnsi="Arial Nova"/>
          <w:color w:val="auto"/>
          <w:spacing w:val="-2"/>
          <w:sz w:val="24"/>
          <w:szCs w:val="24"/>
          <w:lang w:bidi="it-IT"/>
        </w:rPr>
        <w:t xml:space="preserve"> e focalizzarci sul nostro obiettivo lasciando da parte le distrazioni.</w:t>
      </w:r>
    </w:p>
    <w:p w14:paraId="12FE11A5" w14:textId="53AAD853" w:rsidR="00564A71" w:rsidRPr="000D3225" w:rsidRDefault="00564A7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Telefono, email a volte anche il pensiero ci portano a fare altro e a distaccarci dal nostro obiettivo.</w:t>
      </w:r>
    </w:p>
    <w:p w14:paraId="5C39C031" w14:textId="5AC21D14" w:rsidR="00564A71" w:rsidRPr="000D3225" w:rsidRDefault="00564A7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dobbiamo diventare delle macchine pianificatrici in grado di incastrare tutto perfettamente, ma dobbiamo essere in grado di recuperare il nostro tempo, di smetter</w:t>
      </w:r>
      <w:r w:rsidR="001813E3" w:rsidRPr="000D3225">
        <w:rPr>
          <w:rFonts w:ascii="Arial Nova" w:hAnsi="Arial Nova"/>
          <w:color w:val="auto"/>
          <w:spacing w:val="-2"/>
          <w:sz w:val="24"/>
          <w:szCs w:val="24"/>
          <w:lang w:bidi="it-IT"/>
        </w:rPr>
        <w:t>e</w:t>
      </w:r>
      <w:r w:rsidRPr="000D3225">
        <w:rPr>
          <w:rFonts w:ascii="Arial Nova" w:hAnsi="Arial Nova"/>
          <w:color w:val="auto"/>
          <w:spacing w:val="-2"/>
          <w:sz w:val="24"/>
          <w:szCs w:val="24"/>
          <w:lang w:bidi="it-IT"/>
        </w:rPr>
        <w:t xml:space="preserve"> di sprecarlo e quindi di smetterla di sprecare la nostra vita.</w:t>
      </w:r>
    </w:p>
    <w:p w14:paraId="1E0D0353" w14:textId="72D98C62" w:rsidR="00564A71" w:rsidRPr="000D3225" w:rsidRDefault="00DF171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Ore e giorni a non concludere nulla, devi sconfiggere la procrastinazione</w:t>
      </w:r>
      <w:r w:rsidR="001813E3"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principale sintomo di una cattiva gestione del tuo tempo.</w:t>
      </w:r>
    </w:p>
    <w:p w14:paraId="4AF80B42" w14:textId="77777777" w:rsidR="001813E3" w:rsidRPr="000D3225" w:rsidRDefault="00DF171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Se lavori troppo e ininterrottamente non lasci tempo alle tue vere passioni. </w:t>
      </w:r>
    </w:p>
    <w:p w14:paraId="05454520" w14:textId="77777777" w:rsidR="001813E3" w:rsidRPr="000D3225" w:rsidRDefault="00DF171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Crea quel tempo, vedrai che ottimizzerai anche il lavoro perché ti sentirai meglio.</w:t>
      </w:r>
    </w:p>
    <w:p w14:paraId="26C021AD" w14:textId="4D799B1D" w:rsidR="00DF171A" w:rsidRPr="000D3225" w:rsidRDefault="00DF171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non ami davvero ciò che stai facendo, tenderai a perdere tempo e a non concludere mai veramente le cose.</w:t>
      </w:r>
    </w:p>
    <w:p w14:paraId="6F224608" w14:textId="2F0B6405" w:rsidR="00DF171A" w:rsidRPr="000D3225" w:rsidRDefault="00DF171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fare qualcosa solo perchè sei pagato, prova a pensare a ciò che vorresti veramente fare e a ciò che ti renderebbe felice ed appagato.</w:t>
      </w:r>
    </w:p>
    <w:p w14:paraId="4BD1ECCA" w14:textId="77777777" w:rsidR="00DF171A" w:rsidRPr="000D3225" w:rsidRDefault="00DF171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lasciare che la paura ti faccia rimandare qualcosa che devi fare. In questo modo invece di realizzare i tuoi sogni non farai altro che allontanartene sempre di più.</w:t>
      </w:r>
    </w:p>
    <w:p w14:paraId="6308EA95" w14:textId="43EC387B" w:rsidR="00DF171A" w:rsidRPr="000D3225" w:rsidRDefault="00DF171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Agisci! </w:t>
      </w:r>
      <w:r w:rsidR="00A74E47">
        <w:rPr>
          <w:rFonts w:ascii="Arial Nova" w:hAnsi="Arial Nova"/>
          <w:color w:val="auto"/>
          <w:spacing w:val="-2"/>
          <w:sz w:val="24"/>
          <w:szCs w:val="24"/>
          <w:lang w:bidi="it-IT"/>
        </w:rPr>
        <w:t>S</w:t>
      </w:r>
      <w:r w:rsidRPr="000D3225">
        <w:rPr>
          <w:rFonts w:ascii="Arial Nova" w:hAnsi="Arial Nova"/>
          <w:color w:val="auto"/>
          <w:spacing w:val="-2"/>
          <w:sz w:val="24"/>
          <w:szCs w:val="24"/>
          <w:lang w:bidi="it-IT"/>
        </w:rPr>
        <w:t xml:space="preserve">coprirai che la paura </w:t>
      </w:r>
      <w:r w:rsidR="001813E3" w:rsidRPr="000D3225">
        <w:rPr>
          <w:rFonts w:ascii="Arial Nova" w:hAnsi="Arial Nova"/>
          <w:color w:val="auto"/>
          <w:spacing w:val="-2"/>
          <w:sz w:val="24"/>
          <w:szCs w:val="24"/>
          <w:lang w:bidi="it-IT"/>
        </w:rPr>
        <w:t xml:space="preserve">è </w:t>
      </w:r>
      <w:r w:rsidRPr="000D3225">
        <w:rPr>
          <w:rFonts w:ascii="Arial Nova" w:hAnsi="Arial Nova"/>
          <w:color w:val="auto"/>
          <w:spacing w:val="-2"/>
          <w:sz w:val="24"/>
          <w:szCs w:val="24"/>
          <w:lang w:bidi="it-IT"/>
        </w:rPr>
        <w:t>solo una convinzione limitante</w:t>
      </w:r>
      <w:r w:rsidR="001813E3" w:rsidRPr="000D3225">
        <w:rPr>
          <w:rFonts w:ascii="Arial Nova" w:hAnsi="Arial Nova"/>
          <w:color w:val="auto"/>
          <w:spacing w:val="-2"/>
          <w:sz w:val="24"/>
          <w:szCs w:val="24"/>
          <w:lang w:bidi="it-IT"/>
        </w:rPr>
        <w:t>.</w:t>
      </w:r>
    </w:p>
    <w:p w14:paraId="45F64920" w14:textId="2F342F7B" w:rsidR="00441E4F" w:rsidRPr="000D3225" w:rsidRDefault="001813E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w:t>
      </w:r>
      <w:r w:rsidR="00DF171A" w:rsidRPr="000D3225">
        <w:rPr>
          <w:rFonts w:ascii="Arial Nova" w:hAnsi="Arial Nova"/>
          <w:color w:val="auto"/>
          <w:spacing w:val="-2"/>
          <w:sz w:val="24"/>
          <w:szCs w:val="24"/>
          <w:lang w:bidi="it-IT"/>
        </w:rPr>
        <w:t>iventa consapevole</w:t>
      </w:r>
      <w:r w:rsidR="00441E4F" w:rsidRPr="000D3225">
        <w:rPr>
          <w:rFonts w:ascii="Arial Nova" w:hAnsi="Arial Nova"/>
          <w:color w:val="auto"/>
          <w:spacing w:val="-2"/>
          <w:sz w:val="24"/>
          <w:szCs w:val="24"/>
          <w:lang w:bidi="it-IT"/>
        </w:rPr>
        <w:t>…</w:t>
      </w:r>
    </w:p>
    <w:p w14:paraId="65FD30FB" w14:textId="77777777" w:rsidR="00441E4F" w:rsidRPr="000D3225" w:rsidRDefault="00441E4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w:t>
      </w:r>
      <w:r w:rsidR="00DF171A" w:rsidRPr="000D3225">
        <w:rPr>
          <w:rFonts w:ascii="Arial Nova" w:hAnsi="Arial Nova"/>
          <w:color w:val="auto"/>
          <w:spacing w:val="-2"/>
          <w:sz w:val="24"/>
          <w:szCs w:val="24"/>
          <w:lang w:bidi="it-IT"/>
        </w:rPr>
        <w:t>onsapevole della tua capacità e possibilità di agire nonostante ci sia sempre qualcosa che ti frena.</w:t>
      </w:r>
      <w:r w:rsidRPr="000D3225">
        <w:rPr>
          <w:rFonts w:ascii="Arial Nova" w:hAnsi="Arial Nova"/>
          <w:color w:val="auto"/>
          <w:spacing w:val="-2"/>
          <w:sz w:val="24"/>
          <w:szCs w:val="24"/>
          <w:lang w:bidi="it-IT"/>
        </w:rPr>
        <w:t xml:space="preserve"> </w:t>
      </w:r>
    </w:p>
    <w:p w14:paraId="5C892D65" w14:textId="48AF7DC6" w:rsidR="00417C0D" w:rsidRDefault="00441E4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Questa frase è molto importante</w:t>
      </w:r>
      <w:r w:rsidR="00A74E47">
        <w:rPr>
          <w:rFonts w:ascii="Arial Nova" w:hAnsi="Arial Nova"/>
          <w:color w:val="auto"/>
          <w:spacing w:val="-2"/>
          <w:sz w:val="24"/>
          <w:szCs w:val="24"/>
          <w:lang w:bidi="it-IT"/>
        </w:rPr>
        <w:t>, e molto vera:</w:t>
      </w:r>
    </w:p>
    <w:p w14:paraId="21865BB2" w14:textId="08BCECB3" w:rsidR="00417C0D" w:rsidRPr="000D3225" w:rsidRDefault="00EB4E0C"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t>“</w:t>
      </w:r>
      <w:r w:rsidR="00441E4F" w:rsidRPr="000D3225">
        <w:rPr>
          <w:rFonts w:ascii="Arial Nova" w:hAnsi="Arial Nova"/>
          <w:b/>
          <w:bCs/>
          <w:i/>
          <w:iCs/>
          <w:color w:val="auto"/>
          <w:spacing w:val="-2"/>
          <w:sz w:val="24"/>
          <w:szCs w:val="24"/>
          <w:lang w:bidi="it-IT"/>
        </w:rPr>
        <w:t xml:space="preserve">Ricordati che se oggi non stai vivendo i tuoi sogni </w:t>
      </w:r>
      <w:r w:rsidR="0037243C">
        <w:rPr>
          <w:rFonts w:ascii="Arial Nova" w:hAnsi="Arial Nova"/>
          <w:b/>
          <w:bCs/>
          <w:i/>
          <w:iCs/>
          <w:color w:val="auto"/>
          <w:spacing w:val="-2"/>
          <w:sz w:val="24"/>
          <w:szCs w:val="24"/>
          <w:lang w:bidi="it-IT"/>
        </w:rPr>
        <w:t>è</w:t>
      </w:r>
      <w:r w:rsidR="00441E4F" w:rsidRPr="000D3225">
        <w:rPr>
          <w:rFonts w:ascii="Arial Nova" w:hAnsi="Arial Nova"/>
          <w:b/>
          <w:bCs/>
          <w:i/>
          <w:iCs/>
          <w:color w:val="auto"/>
          <w:spacing w:val="-2"/>
          <w:sz w:val="24"/>
          <w:szCs w:val="24"/>
          <w:lang w:bidi="it-IT"/>
        </w:rPr>
        <w:t xml:space="preserve"> solo perché ieri hai deciso di rimandare a domani</w:t>
      </w:r>
      <w:r w:rsidRPr="000D3225">
        <w:rPr>
          <w:rFonts w:ascii="Arial Nova" w:hAnsi="Arial Nova"/>
          <w:b/>
          <w:bCs/>
          <w:i/>
          <w:iCs/>
          <w:color w:val="auto"/>
          <w:spacing w:val="-2"/>
          <w:sz w:val="24"/>
          <w:szCs w:val="24"/>
          <w:lang w:bidi="it-IT"/>
        </w:rPr>
        <w:t>”</w:t>
      </w:r>
    </w:p>
    <w:p w14:paraId="47F1AEED" w14:textId="77777777" w:rsidR="00441E4F" w:rsidRPr="000D3225" w:rsidRDefault="00441E4F" w:rsidP="008707DD">
      <w:pPr>
        <w:pStyle w:val="Informazionidicontatto"/>
        <w:spacing w:line="240" w:lineRule="auto"/>
        <w:jc w:val="both"/>
        <w:rPr>
          <w:rFonts w:ascii="Arial Nova" w:hAnsi="Arial Nova"/>
          <w:color w:val="auto"/>
          <w:spacing w:val="-2"/>
          <w:sz w:val="24"/>
          <w:szCs w:val="24"/>
          <w:lang w:bidi="it-IT"/>
        </w:rPr>
      </w:pPr>
    </w:p>
    <w:p w14:paraId="08532F27" w14:textId="09CE84DF" w:rsidR="00441E4F" w:rsidRPr="000D3225" w:rsidRDefault="00A74E47"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 xml:space="preserve">E tu? </w:t>
      </w:r>
      <w:r w:rsidR="00441E4F" w:rsidRPr="000D3225">
        <w:rPr>
          <w:rFonts w:ascii="Arial Nova" w:hAnsi="Arial Nova"/>
          <w:color w:val="auto"/>
          <w:spacing w:val="-2"/>
          <w:sz w:val="24"/>
          <w:szCs w:val="24"/>
          <w:lang w:bidi="it-IT"/>
        </w:rPr>
        <w:t>Stai ancora perdendo tempo?</w:t>
      </w:r>
    </w:p>
    <w:p w14:paraId="384F6803" w14:textId="50E38DB6" w:rsidR="005A67C4"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5A67C4" w:rsidRPr="000D3225">
        <w:rPr>
          <w:rFonts w:ascii="Arial Nova" w:hAnsi="Arial Nova"/>
          <w:color w:val="auto"/>
          <w:spacing w:val="-2"/>
          <w:sz w:val="24"/>
          <w:szCs w:val="24"/>
          <w:lang w:bidi="it-IT"/>
        </w:rPr>
        <w:t xml:space="preserve"> ora di smetterla di rimandare o di credere che tu non ce la possa fare.</w:t>
      </w:r>
    </w:p>
    <w:p w14:paraId="5D47F71E" w14:textId="40866248" w:rsidR="00417C0D" w:rsidRPr="000D3225" w:rsidRDefault="005A67C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Gestisci al meglio il tuo tempo e fai ciò che ami davvero</w:t>
      </w:r>
      <w:r w:rsidR="00A74E47">
        <w:rPr>
          <w:rFonts w:ascii="Arial Nova" w:hAnsi="Arial Nova"/>
          <w:color w:val="auto"/>
          <w:spacing w:val="-2"/>
          <w:sz w:val="24"/>
          <w:szCs w:val="24"/>
          <w:lang w:bidi="it-IT"/>
        </w:rPr>
        <w:t>.</w:t>
      </w:r>
    </w:p>
    <w:p w14:paraId="283328D6" w14:textId="4DB2674B" w:rsidR="008C5314" w:rsidRPr="000D3225" w:rsidRDefault="008C5314" w:rsidP="008707DD">
      <w:pPr>
        <w:pStyle w:val="Informazionidicontatto"/>
        <w:spacing w:line="240" w:lineRule="auto"/>
        <w:jc w:val="both"/>
        <w:rPr>
          <w:rFonts w:ascii="Arial Nova" w:hAnsi="Arial Nova"/>
          <w:color w:val="auto"/>
          <w:spacing w:val="-2"/>
          <w:sz w:val="24"/>
          <w:szCs w:val="24"/>
          <w:lang w:bidi="it-IT"/>
        </w:rPr>
      </w:pPr>
    </w:p>
    <w:p w14:paraId="50318202" w14:textId="29EFF253" w:rsidR="008C5314" w:rsidRPr="000D3225" w:rsidRDefault="00F678D5"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U</w:t>
      </w:r>
      <w:r w:rsidR="009619C9">
        <w:rPr>
          <w:rFonts w:ascii="Arial Nova" w:hAnsi="Arial Nova"/>
          <w:color w:val="auto"/>
          <w:spacing w:val="-2"/>
          <w:sz w:val="24"/>
          <w:szCs w:val="24"/>
          <w:lang w:bidi="it-IT"/>
        </w:rPr>
        <w:t xml:space="preserve">n altro aspetto fondamentale sul tempo è </w:t>
      </w:r>
      <w:r>
        <w:rPr>
          <w:rFonts w:ascii="Arial Nova" w:hAnsi="Arial Nova"/>
          <w:color w:val="auto"/>
          <w:spacing w:val="-2"/>
          <w:sz w:val="24"/>
          <w:szCs w:val="24"/>
          <w:lang w:bidi="it-IT"/>
        </w:rPr>
        <w:t xml:space="preserve">per me </w:t>
      </w:r>
      <w:r w:rsidR="009619C9">
        <w:rPr>
          <w:rFonts w:ascii="Arial Nova" w:hAnsi="Arial Nova"/>
          <w:color w:val="auto"/>
          <w:spacing w:val="-2"/>
          <w:sz w:val="24"/>
          <w:szCs w:val="24"/>
          <w:lang w:bidi="it-IT"/>
        </w:rPr>
        <w:t xml:space="preserve">la capacità </w:t>
      </w:r>
      <w:r>
        <w:rPr>
          <w:rFonts w:ascii="Arial Nova" w:hAnsi="Arial Nova"/>
          <w:color w:val="auto"/>
          <w:spacing w:val="-2"/>
          <w:sz w:val="24"/>
          <w:szCs w:val="24"/>
          <w:lang w:bidi="it-IT"/>
        </w:rPr>
        <w:t xml:space="preserve">di distinguere tra il </w:t>
      </w:r>
      <w:r>
        <w:rPr>
          <w:rFonts w:ascii="Arial Nova" w:hAnsi="Arial Nova"/>
          <w:i/>
          <w:iCs/>
          <w:color w:val="auto"/>
          <w:spacing w:val="-2"/>
          <w:sz w:val="24"/>
          <w:szCs w:val="24"/>
          <w:lang w:bidi="it-IT"/>
        </w:rPr>
        <w:t>K</w:t>
      </w:r>
      <w:r w:rsidRPr="00F678D5">
        <w:rPr>
          <w:rFonts w:ascii="Arial Nova" w:hAnsi="Arial Nova"/>
          <w:i/>
          <w:iCs/>
          <w:color w:val="auto"/>
          <w:spacing w:val="-2"/>
          <w:sz w:val="24"/>
          <w:szCs w:val="24"/>
          <w:lang w:bidi="it-IT"/>
        </w:rPr>
        <w:t>ronos</w:t>
      </w:r>
      <w:r w:rsidR="002443D1">
        <w:rPr>
          <w:rFonts w:ascii="Arial Nova" w:hAnsi="Arial Nova"/>
          <w:i/>
          <w:iCs/>
          <w:color w:val="auto"/>
          <w:spacing w:val="-2"/>
          <w:sz w:val="24"/>
          <w:szCs w:val="24"/>
          <w:lang w:bidi="it-IT"/>
        </w:rPr>
        <w:t xml:space="preserve"> </w:t>
      </w:r>
      <w:r>
        <w:rPr>
          <w:rFonts w:ascii="Arial Nova" w:hAnsi="Arial Nova"/>
          <w:i/>
          <w:iCs/>
          <w:color w:val="auto"/>
          <w:spacing w:val="-2"/>
          <w:sz w:val="24"/>
          <w:szCs w:val="24"/>
          <w:lang w:bidi="it-IT"/>
        </w:rPr>
        <w:t xml:space="preserve">e il Kairos </w:t>
      </w:r>
      <w:r w:rsidRPr="00F678D5">
        <w:rPr>
          <w:rFonts w:ascii="Arial Nova" w:hAnsi="Arial Nova"/>
          <w:color w:val="auto"/>
          <w:spacing w:val="-2"/>
          <w:sz w:val="24"/>
          <w:szCs w:val="24"/>
          <w:lang w:bidi="it-IT"/>
        </w:rPr>
        <w:t>cioè tra un</w:t>
      </w:r>
      <w:r>
        <w:rPr>
          <w:rFonts w:ascii="Arial Nova" w:hAnsi="Arial Nova"/>
          <w:i/>
          <w:iCs/>
          <w:color w:val="auto"/>
          <w:spacing w:val="-2"/>
          <w:sz w:val="24"/>
          <w:szCs w:val="24"/>
          <w:lang w:bidi="it-IT"/>
        </w:rPr>
        <w:t xml:space="preserve"> </w:t>
      </w:r>
      <w:r w:rsidRPr="00F678D5">
        <w:rPr>
          <w:rFonts w:ascii="Arial Nova" w:hAnsi="Arial Nova"/>
          <w:color w:val="auto"/>
          <w:spacing w:val="-2"/>
          <w:sz w:val="24"/>
          <w:szCs w:val="24"/>
          <w:lang w:bidi="it-IT"/>
        </w:rPr>
        <w:t>tempo quantitativo e un tempo qualitativo</w:t>
      </w:r>
      <w:r>
        <w:rPr>
          <w:rFonts w:ascii="Arial Nova" w:hAnsi="Arial Nova"/>
          <w:color w:val="auto"/>
          <w:spacing w:val="-2"/>
          <w:sz w:val="24"/>
          <w:szCs w:val="24"/>
          <w:lang w:bidi="it-IT"/>
        </w:rPr>
        <w:t>. Come abbiamo visto</w:t>
      </w:r>
      <w:r w:rsidR="002443D1">
        <w:rPr>
          <w:rFonts w:ascii="Arial Nova" w:hAnsi="Arial Nova"/>
          <w:color w:val="auto"/>
          <w:spacing w:val="-2"/>
          <w:sz w:val="24"/>
          <w:szCs w:val="24"/>
          <w:lang w:bidi="it-IT"/>
        </w:rPr>
        <w:t>,</w:t>
      </w:r>
      <w:r>
        <w:rPr>
          <w:rFonts w:ascii="Arial Nova" w:hAnsi="Arial Nova"/>
          <w:color w:val="auto"/>
          <w:spacing w:val="-2"/>
          <w:sz w:val="24"/>
          <w:szCs w:val="24"/>
          <w:lang w:bidi="it-IT"/>
        </w:rPr>
        <w:t xml:space="preserve"> il tem</w:t>
      </w:r>
      <w:r w:rsidR="002443D1">
        <w:rPr>
          <w:rFonts w:ascii="Arial Nova" w:hAnsi="Arial Nova"/>
          <w:color w:val="auto"/>
          <w:spacing w:val="-2"/>
          <w:sz w:val="24"/>
          <w:szCs w:val="24"/>
          <w:lang w:bidi="it-IT"/>
        </w:rPr>
        <w:t>p</w:t>
      </w:r>
      <w:r>
        <w:rPr>
          <w:rFonts w:ascii="Arial Nova" w:hAnsi="Arial Nova"/>
          <w:color w:val="auto"/>
          <w:spacing w:val="-2"/>
          <w:sz w:val="24"/>
          <w:szCs w:val="24"/>
          <w:lang w:bidi="it-IT"/>
        </w:rPr>
        <w:t xml:space="preserve">o scorre inesorabile, ma quello che possiamo </w:t>
      </w:r>
      <w:r w:rsidR="002443D1">
        <w:rPr>
          <w:rFonts w:ascii="Arial Nova" w:hAnsi="Arial Nova"/>
          <w:color w:val="auto"/>
          <w:spacing w:val="-2"/>
          <w:sz w:val="24"/>
          <w:szCs w:val="24"/>
          <w:lang w:bidi="it-IT"/>
        </w:rPr>
        <w:t xml:space="preserve">veramente </w:t>
      </w:r>
      <w:r>
        <w:rPr>
          <w:rFonts w:ascii="Arial Nova" w:hAnsi="Arial Nova"/>
          <w:color w:val="auto"/>
          <w:spacing w:val="-2"/>
          <w:sz w:val="24"/>
          <w:szCs w:val="24"/>
          <w:lang w:bidi="it-IT"/>
        </w:rPr>
        <w:t xml:space="preserve">fare è trasformarlo in un tempo </w:t>
      </w:r>
      <w:r w:rsidR="002443D1">
        <w:rPr>
          <w:rFonts w:ascii="Arial Nova" w:hAnsi="Arial Nova"/>
          <w:color w:val="auto"/>
          <w:spacing w:val="-2"/>
          <w:sz w:val="24"/>
          <w:szCs w:val="24"/>
          <w:lang w:bidi="it-IT"/>
        </w:rPr>
        <w:t xml:space="preserve">di qualità, un tempo </w:t>
      </w:r>
      <w:r>
        <w:rPr>
          <w:rFonts w:ascii="Arial Nova" w:hAnsi="Arial Nova"/>
          <w:color w:val="auto"/>
          <w:spacing w:val="-2"/>
          <w:sz w:val="24"/>
          <w:szCs w:val="24"/>
          <w:lang w:bidi="it-IT"/>
        </w:rPr>
        <w:t xml:space="preserve">giusto, </w:t>
      </w:r>
      <w:r w:rsidR="002443D1">
        <w:rPr>
          <w:rFonts w:ascii="Arial Nova" w:hAnsi="Arial Nova"/>
          <w:color w:val="auto"/>
          <w:spacing w:val="-2"/>
          <w:sz w:val="24"/>
          <w:szCs w:val="24"/>
          <w:lang w:bidi="it-IT"/>
        </w:rPr>
        <w:t>nel quale qualcosa di speciale accade.</w:t>
      </w:r>
    </w:p>
    <w:p w14:paraId="67E18441" w14:textId="125AC780" w:rsidR="008C5314" w:rsidRPr="000D3225" w:rsidRDefault="002443D1"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Quindi:</w:t>
      </w:r>
    </w:p>
    <w:p w14:paraId="5B35854A" w14:textId="56F5C38C" w:rsidR="008C5314" w:rsidRPr="000D3225" w:rsidRDefault="00E45D8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CONCENTRATI UN ATTIMO E PENSA A COSA VORRESTI FARE DAVVERO.</w:t>
      </w:r>
    </w:p>
    <w:p w14:paraId="2D5BBEA8" w14:textId="17BD4BBD" w:rsidR="00E45D85" w:rsidRDefault="00E45D8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COSA FARESTI OGGI SE AVESSI PIU’ TEMPO?</w:t>
      </w:r>
    </w:p>
    <w:p w14:paraId="540F4549" w14:textId="7849AFB4" w:rsidR="002443D1" w:rsidRPr="000D3225" w:rsidRDefault="002443D1"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E PER VIVERE UN TEMPO DI QUALITA’?</w:t>
      </w:r>
    </w:p>
    <w:p w14:paraId="2F9B422D" w14:textId="5C3E3B7E" w:rsidR="00E45D85" w:rsidRPr="000D3225" w:rsidRDefault="00E45D8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COSA TI PIACEREBBE FARE PIU’ DI OGNI ALTRA COSA?</w:t>
      </w:r>
    </w:p>
    <w:p w14:paraId="5CB3DC3D" w14:textId="1A59DB9B" w:rsidR="008C5314" w:rsidRPr="000D3225" w:rsidRDefault="00E45D8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w:t>
      </w:r>
      <w:r w:rsidR="002443D1">
        <w:rPr>
          <w:rFonts w:ascii="Arial Nova" w:hAnsi="Arial Nova"/>
          <w:color w:val="auto"/>
          <w:spacing w:val="-2"/>
          <w:sz w:val="24"/>
          <w:szCs w:val="24"/>
          <w:lang w:bidi="it-IT"/>
        </w:rPr>
        <w:t>…</w:t>
      </w:r>
    </w:p>
    <w:p w14:paraId="6E0E15DB" w14:textId="77777777" w:rsidR="00C169FF" w:rsidRPr="000D3225" w:rsidRDefault="00C169FF" w:rsidP="008707DD">
      <w:pPr>
        <w:pStyle w:val="Informazionidicontatto"/>
        <w:spacing w:line="240" w:lineRule="auto"/>
        <w:jc w:val="both"/>
        <w:rPr>
          <w:rFonts w:ascii="Arial Nova" w:hAnsi="Arial Nova"/>
          <w:color w:val="auto"/>
          <w:spacing w:val="-2"/>
          <w:sz w:val="24"/>
          <w:szCs w:val="24"/>
          <w:lang w:bidi="it-IT"/>
        </w:rPr>
      </w:pPr>
    </w:p>
    <w:p w14:paraId="419DF200" w14:textId="77777777" w:rsidR="00C169FF" w:rsidRPr="000D3225" w:rsidRDefault="00C169FF">
      <w:pPr>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br w:type="page"/>
      </w:r>
    </w:p>
    <w:p w14:paraId="77D37381" w14:textId="2D697443" w:rsidR="007C2D20" w:rsidRPr="000D3225" w:rsidRDefault="00A271FA"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lastRenderedPageBreak/>
        <w:t>“</w:t>
      </w:r>
      <w:r w:rsidR="000C08CF" w:rsidRPr="000D3225">
        <w:rPr>
          <w:rFonts w:ascii="Arial Nova" w:hAnsi="Arial Nova"/>
          <w:b/>
          <w:bCs/>
          <w:i/>
          <w:iCs/>
          <w:color w:val="auto"/>
          <w:spacing w:val="-2"/>
          <w:sz w:val="24"/>
          <w:szCs w:val="24"/>
          <w:lang w:bidi="it-IT"/>
        </w:rPr>
        <w:t>Non andare a dormire se non hai passato almeno un’ora a studiare”</w:t>
      </w:r>
    </w:p>
    <w:p w14:paraId="52B42479" w14:textId="35A80385" w:rsidR="000C08CF" w:rsidRPr="000D3225" w:rsidRDefault="000C08CF"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 xml:space="preserve">Robin </w:t>
      </w:r>
      <w:proofErr w:type="spellStart"/>
      <w:r w:rsidRPr="000D3225">
        <w:rPr>
          <w:rFonts w:ascii="Arial Nova" w:hAnsi="Arial Nova"/>
          <w:i/>
          <w:iCs/>
          <w:color w:val="auto"/>
          <w:spacing w:val="-2"/>
          <w:sz w:val="24"/>
          <w:szCs w:val="24"/>
          <w:lang w:bidi="it-IT"/>
        </w:rPr>
        <w:t>Sharma</w:t>
      </w:r>
      <w:proofErr w:type="spellEnd"/>
    </w:p>
    <w:p w14:paraId="099BCA8E" w14:textId="38B656C5" w:rsidR="007364DD" w:rsidRPr="000D3225" w:rsidRDefault="007364DD" w:rsidP="008707DD">
      <w:pPr>
        <w:pStyle w:val="Informazionidicontatto"/>
        <w:spacing w:line="240" w:lineRule="auto"/>
        <w:jc w:val="both"/>
        <w:rPr>
          <w:rFonts w:ascii="Arial Nova" w:hAnsi="Arial Nova"/>
          <w:i/>
          <w:iCs/>
          <w:color w:val="auto"/>
          <w:spacing w:val="-2"/>
          <w:sz w:val="24"/>
          <w:szCs w:val="24"/>
          <w:lang w:bidi="it-IT"/>
        </w:rPr>
      </w:pPr>
    </w:p>
    <w:p w14:paraId="462B8B59" w14:textId="77777777" w:rsidR="007364DD" w:rsidRPr="000D3225" w:rsidRDefault="007364DD" w:rsidP="008707DD">
      <w:pPr>
        <w:pStyle w:val="Informazionidicontatto"/>
        <w:spacing w:line="240" w:lineRule="auto"/>
        <w:jc w:val="both"/>
        <w:rPr>
          <w:rFonts w:ascii="Arial Nova" w:hAnsi="Arial Nova"/>
          <w:i/>
          <w:iCs/>
          <w:color w:val="auto"/>
          <w:spacing w:val="-2"/>
          <w:sz w:val="24"/>
          <w:szCs w:val="24"/>
          <w:lang w:bidi="it-IT"/>
        </w:rPr>
      </w:pPr>
    </w:p>
    <w:p w14:paraId="16DF5719" w14:textId="77777777" w:rsidR="007364DD" w:rsidRPr="000D3225" w:rsidRDefault="007364DD" w:rsidP="00BF51B7">
      <w:pPr>
        <w:pStyle w:val="Titolo1"/>
        <w:rPr>
          <w:rFonts w:ascii="Arial Nova" w:hAnsi="Arial Nova"/>
        </w:rPr>
      </w:pPr>
      <w:bookmarkStart w:id="13" w:name="_Toc30146704"/>
      <w:r w:rsidRPr="000D3225">
        <w:rPr>
          <w:rFonts w:ascii="Arial Nova" w:hAnsi="Arial Nova"/>
        </w:rPr>
        <w:t>DIVENTA UN ETERNO STUDENTE</w:t>
      </w:r>
      <w:bookmarkEnd w:id="13"/>
    </w:p>
    <w:p w14:paraId="14D99AF5" w14:textId="77777777" w:rsidR="007528D9" w:rsidRPr="000D3225" w:rsidRDefault="007528D9" w:rsidP="008707DD">
      <w:pPr>
        <w:pStyle w:val="Informazionidicontatto"/>
        <w:spacing w:line="240" w:lineRule="auto"/>
        <w:jc w:val="both"/>
        <w:rPr>
          <w:rFonts w:ascii="Arial Nova" w:hAnsi="Arial Nova"/>
          <w:color w:val="auto"/>
          <w:spacing w:val="-2"/>
          <w:sz w:val="24"/>
          <w:szCs w:val="24"/>
          <w:lang w:bidi="it-IT"/>
        </w:rPr>
      </w:pPr>
    </w:p>
    <w:p w14:paraId="494C6587" w14:textId="7D1AD79C" w:rsidR="00DB6652" w:rsidRPr="000D3225" w:rsidRDefault="00C169FF"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È</w:t>
      </w:r>
      <w:r w:rsidR="005D1FC5" w:rsidRPr="000D3225">
        <w:rPr>
          <w:rFonts w:ascii="Arial Nova" w:hAnsi="Arial Nova"/>
          <w:color w:val="auto"/>
          <w:spacing w:val="-2"/>
          <w:sz w:val="24"/>
          <w:szCs w:val="24"/>
          <w:lang w:bidi="it-IT"/>
        </w:rPr>
        <w:t xml:space="preserve"> uno dei miei nuovi motti. </w:t>
      </w:r>
      <w:r w:rsidR="000D57E5" w:rsidRPr="000D3225">
        <w:rPr>
          <w:rFonts w:ascii="Arial Nova" w:hAnsi="Arial Nova"/>
          <w:color w:val="auto"/>
          <w:spacing w:val="-2"/>
          <w:sz w:val="24"/>
          <w:szCs w:val="24"/>
          <w:lang w:bidi="it-IT"/>
        </w:rPr>
        <w:t xml:space="preserve">Non è una frase mia, ma che ho appreso durante </w:t>
      </w:r>
      <w:r w:rsidR="00E45D85" w:rsidRPr="000D3225">
        <w:rPr>
          <w:rFonts w:ascii="Arial Nova" w:hAnsi="Arial Nova"/>
          <w:color w:val="auto"/>
          <w:spacing w:val="-2"/>
          <w:sz w:val="24"/>
          <w:szCs w:val="24"/>
          <w:lang w:bidi="it-IT"/>
        </w:rPr>
        <w:t xml:space="preserve">un </w:t>
      </w:r>
      <w:r w:rsidR="000D57E5" w:rsidRPr="000D3225">
        <w:rPr>
          <w:rFonts w:ascii="Arial Nova" w:hAnsi="Arial Nova"/>
          <w:color w:val="auto"/>
          <w:spacing w:val="-2"/>
          <w:sz w:val="24"/>
          <w:szCs w:val="24"/>
          <w:lang w:bidi="it-IT"/>
        </w:rPr>
        <w:t xml:space="preserve">incontro virtuale con Robin </w:t>
      </w:r>
      <w:proofErr w:type="spellStart"/>
      <w:r w:rsidR="000D57E5" w:rsidRPr="000D3225">
        <w:rPr>
          <w:rFonts w:ascii="Arial Nova" w:hAnsi="Arial Nova"/>
          <w:color w:val="auto"/>
          <w:spacing w:val="-2"/>
          <w:sz w:val="24"/>
          <w:szCs w:val="24"/>
          <w:lang w:bidi="it-IT"/>
        </w:rPr>
        <w:t>Sharma</w:t>
      </w:r>
      <w:proofErr w:type="spellEnd"/>
      <w:r w:rsidR="000D57E5" w:rsidRPr="000D3225">
        <w:rPr>
          <w:rFonts w:ascii="Arial Nova" w:hAnsi="Arial Nova"/>
          <w:color w:val="auto"/>
          <w:spacing w:val="-2"/>
          <w:sz w:val="24"/>
          <w:szCs w:val="24"/>
          <w:lang w:bidi="it-IT"/>
        </w:rPr>
        <w:t xml:space="preserve">. </w:t>
      </w:r>
      <w:r w:rsidR="00DB6652" w:rsidRPr="000D3225">
        <w:rPr>
          <w:rFonts w:ascii="Arial Nova" w:hAnsi="Arial Nova"/>
          <w:color w:val="auto"/>
          <w:spacing w:val="-2"/>
          <w:sz w:val="24"/>
          <w:szCs w:val="24"/>
          <w:lang w:bidi="it-IT"/>
        </w:rPr>
        <w:t>Noto scrittore canadese, uno dei più letti al mondo,</w:t>
      </w:r>
      <w:r w:rsidR="005608AA" w:rsidRPr="000D3225">
        <w:rPr>
          <w:rFonts w:ascii="Arial Nova" w:hAnsi="Arial Nova"/>
          <w:color w:val="auto"/>
          <w:spacing w:val="-2"/>
          <w:sz w:val="24"/>
          <w:szCs w:val="24"/>
          <w:lang w:bidi="it-IT"/>
        </w:rPr>
        <w:t xml:space="preserve"> </w:t>
      </w:r>
      <w:r w:rsidR="00DB6652" w:rsidRPr="000D3225">
        <w:rPr>
          <w:rFonts w:ascii="Arial Nova" w:hAnsi="Arial Nova"/>
          <w:color w:val="auto"/>
          <w:spacing w:val="-2"/>
          <w:sz w:val="24"/>
          <w:szCs w:val="24"/>
          <w:lang w:bidi="it-IT"/>
        </w:rPr>
        <w:t>che si occupa di c</w:t>
      </w:r>
      <w:r w:rsidR="000D57E5" w:rsidRPr="000D3225">
        <w:rPr>
          <w:rFonts w:ascii="Arial Nova" w:hAnsi="Arial Nova"/>
          <w:color w:val="auto"/>
          <w:spacing w:val="-2"/>
          <w:sz w:val="24"/>
          <w:szCs w:val="24"/>
          <w:lang w:bidi="it-IT"/>
        </w:rPr>
        <w:t>rescita personale</w:t>
      </w:r>
      <w:r w:rsidR="00DB6652" w:rsidRPr="000D3225">
        <w:rPr>
          <w:rFonts w:ascii="Arial Nova" w:hAnsi="Arial Nova"/>
          <w:color w:val="auto"/>
          <w:spacing w:val="-2"/>
          <w:sz w:val="24"/>
          <w:szCs w:val="24"/>
          <w:lang w:bidi="it-IT"/>
        </w:rPr>
        <w:t xml:space="preserve"> e gestione della vita</w:t>
      </w:r>
      <w:r w:rsidR="000D57E5" w:rsidRPr="000D3225">
        <w:rPr>
          <w:rFonts w:ascii="Arial Nova" w:hAnsi="Arial Nova"/>
          <w:color w:val="auto"/>
          <w:spacing w:val="-2"/>
          <w:sz w:val="24"/>
          <w:szCs w:val="24"/>
          <w:lang w:bidi="it-IT"/>
        </w:rPr>
        <w:t xml:space="preserve">, e che ti </w:t>
      </w:r>
      <w:r w:rsidR="00A74E47">
        <w:rPr>
          <w:rFonts w:ascii="Arial Nova" w:hAnsi="Arial Nova"/>
          <w:color w:val="auto"/>
          <w:spacing w:val="-2"/>
          <w:sz w:val="24"/>
          <w:szCs w:val="24"/>
          <w:lang w:bidi="it-IT"/>
        </w:rPr>
        <w:t>suggerisco</w:t>
      </w:r>
      <w:r w:rsidR="0012063B" w:rsidRPr="000D3225">
        <w:rPr>
          <w:rFonts w:ascii="Arial Nova" w:hAnsi="Arial Nova"/>
          <w:color w:val="auto"/>
          <w:spacing w:val="-2"/>
          <w:sz w:val="24"/>
          <w:szCs w:val="24"/>
          <w:lang w:bidi="it-IT"/>
        </w:rPr>
        <w:t>,</w:t>
      </w:r>
      <w:r w:rsidR="005D1FC5" w:rsidRPr="000D3225">
        <w:rPr>
          <w:rFonts w:ascii="Arial Nova" w:hAnsi="Arial Nova"/>
          <w:color w:val="auto"/>
          <w:spacing w:val="-2"/>
          <w:sz w:val="24"/>
          <w:szCs w:val="24"/>
          <w:lang w:bidi="it-IT"/>
        </w:rPr>
        <w:t xml:space="preserve"> se</w:t>
      </w:r>
      <w:r w:rsidR="000D57E5" w:rsidRPr="000D3225">
        <w:rPr>
          <w:rFonts w:ascii="Arial Nova" w:hAnsi="Arial Nova"/>
          <w:color w:val="auto"/>
          <w:spacing w:val="-2"/>
          <w:sz w:val="24"/>
          <w:szCs w:val="24"/>
          <w:lang w:bidi="it-IT"/>
        </w:rPr>
        <w:t xml:space="preserve"> vuoi </w:t>
      </w:r>
      <w:r w:rsidR="00A74E47">
        <w:rPr>
          <w:rFonts w:ascii="Arial Nova" w:hAnsi="Arial Nova"/>
          <w:color w:val="auto"/>
          <w:spacing w:val="-2"/>
          <w:sz w:val="24"/>
          <w:szCs w:val="24"/>
          <w:lang w:bidi="it-IT"/>
        </w:rPr>
        <w:t xml:space="preserve">provare a </w:t>
      </w:r>
      <w:r w:rsidR="000D57E5" w:rsidRPr="000D3225">
        <w:rPr>
          <w:rFonts w:ascii="Arial Nova" w:hAnsi="Arial Nova"/>
          <w:color w:val="auto"/>
          <w:spacing w:val="-2"/>
          <w:sz w:val="24"/>
          <w:szCs w:val="24"/>
          <w:lang w:bidi="it-IT"/>
        </w:rPr>
        <w:t xml:space="preserve">lavorare su </w:t>
      </w:r>
      <w:r w:rsidR="00DB6652" w:rsidRPr="000D3225">
        <w:rPr>
          <w:rFonts w:ascii="Arial Nova" w:hAnsi="Arial Nova"/>
          <w:color w:val="auto"/>
          <w:spacing w:val="-2"/>
          <w:sz w:val="24"/>
          <w:szCs w:val="24"/>
          <w:lang w:bidi="it-IT"/>
        </w:rPr>
        <w:t>t</w:t>
      </w:r>
      <w:r w:rsidR="000D57E5" w:rsidRPr="000D3225">
        <w:rPr>
          <w:rFonts w:ascii="Arial Nova" w:hAnsi="Arial Nova"/>
          <w:color w:val="auto"/>
          <w:spacing w:val="-2"/>
          <w:sz w:val="24"/>
          <w:szCs w:val="24"/>
          <w:lang w:bidi="it-IT"/>
        </w:rPr>
        <w:t>e stesso</w:t>
      </w:r>
      <w:r w:rsidR="005D1FC5" w:rsidRPr="000D3225">
        <w:rPr>
          <w:rFonts w:ascii="Arial Nova" w:hAnsi="Arial Nova"/>
          <w:color w:val="auto"/>
          <w:spacing w:val="-2"/>
          <w:sz w:val="24"/>
          <w:szCs w:val="24"/>
          <w:lang w:bidi="it-IT"/>
        </w:rPr>
        <w:t>.</w:t>
      </w:r>
      <w:r w:rsidR="000D57E5" w:rsidRPr="000D3225">
        <w:rPr>
          <w:rFonts w:ascii="Arial Nova" w:hAnsi="Arial Nova"/>
          <w:color w:val="auto"/>
          <w:spacing w:val="-2"/>
          <w:sz w:val="24"/>
          <w:szCs w:val="24"/>
          <w:lang w:bidi="it-IT"/>
        </w:rPr>
        <w:t xml:space="preserve"> </w:t>
      </w:r>
    </w:p>
    <w:p w14:paraId="25268F04" w14:textId="50B89916" w:rsidR="005D1FC5" w:rsidRPr="000D3225" w:rsidRDefault="00175054"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I</w:t>
      </w:r>
      <w:r w:rsidR="000D57E5" w:rsidRPr="000D3225">
        <w:rPr>
          <w:rFonts w:ascii="Arial Nova" w:hAnsi="Arial Nova"/>
          <w:color w:val="auto"/>
          <w:spacing w:val="-2"/>
          <w:sz w:val="24"/>
          <w:szCs w:val="24"/>
          <w:lang w:bidi="it-IT"/>
        </w:rPr>
        <w:t xml:space="preserve">o </w:t>
      </w:r>
      <w:r>
        <w:rPr>
          <w:rFonts w:ascii="Arial Nova" w:hAnsi="Arial Nova"/>
          <w:color w:val="auto"/>
          <w:spacing w:val="-2"/>
          <w:sz w:val="24"/>
          <w:szCs w:val="24"/>
          <w:lang w:bidi="it-IT"/>
        </w:rPr>
        <w:t xml:space="preserve">ho </w:t>
      </w:r>
      <w:r w:rsidR="000D57E5" w:rsidRPr="000D3225">
        <w:rPr>
          <w:rFonts w:ascii="Arial Nova" w:hAnsi="Arial Nova"/>
          <w:color w:val="auto"/>
          <w:spacing w:val="-2"/>
          <w:sz w:val="24"/>
          <w:szCs w:val="24"/>
          <w:lang w:bidi="it-IT"/>
        </w:rPr>
        <w:t>messo in pratica questo consiglio.</w:t>
      </w:r>
      <w:r w:rsidR="00DB6652" w:rsidRPr="000D3225">
        <w:rPr>
          <w:rFonts w:ascii="Arial Nova" w:hAnsi="Arial Nova"/>
          <w:color w:val="auto"/>
          <w:spacing w:val="-2"/>
          <w:sz w:val="24"/>
          <w:szCs w:val="24"/>
          <w:lang w:bidi="it-IT"/>
        </w:rPr>
        <w:t xml:space="preserve"> Mi sembrav</w:t>
      </w:r>
      <w:r w:rsidR="00E45D85" w:rsidRPr="000D3225">
        <w:rPr>
          <w:rFonts w:ascii="Arial Nova" w:hAnsi="Arial Nova"/>
          <w:color w:val="auto"/>
          <w:spacing w:val="-2"/>
          <w:sz w:val="24"/>
          <w:szCs w:val="24"/>
          <w:lang w:bidi="it-IT"/>
        </w:rPr>
        <w:t>a</w:t>
      </w:r>
      <w:r w:rsidR="00DB6652" w:rsidRPr="000D3225">
        <w:rPr>
          <w:rFonts w:ascii="Arial Nova" w:hAnsi="Arial Nova"/>
          <w:color w:val="auto"/>
          <w:spacing w:val="-2"/>
          <w:sz w:val="24"/>
          <w:szCs w:val="24"/>
          <w:lang w:bidi="it-IT"/>
        </w:rPr>
        <w:t xml:space="preserve"> fosse stato scritto per me. Passerei la vita leggendo e studiando e ora è come se qualcuno mi avesse autorizzato a farlo</w:t>
      </w:r>
      <w:r w:rsidR="00DB6652" w:rsidRPr="000D3225">
        <w:rPr>
          <w:rFonts w:ascii="Arial Nova" w:hAnsi="Arial Nova"/>
          <w:color w:val="auto"/>
          <w:spacing w:val="-2"/>
          <w:sz w:val="24"/>
          <w:szCs w:val="24"/>
          <w:lang w:bidi="it-IT"/>
        </w:rPr>
        <w:sym w:font="Wingdings" w:char="F04A"/>
      </w:r>
    </w:p>
    <w:p w14:paraId="36F77197" w14:textId="700A6B7C" w:rsidR="007364DD" w:rsidRPr="000D3225" w:rsidRDefault="00E45D8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Anche in questo caso si</w:t>
      </w:r>
      <w:r w:rsidR="007364DD" w:rsidRPr="000D3225">
        <w:rPr>
          <w:rFonts w:ascii="Arial Nova" w:hAnsi="Arial Nova"/>
          <w:color w:val="auto"/>
          <w:spacing w:val="-2"/>
          <w:sz w:val="24"/>
          <w:szCs w:val="24"/>
          <w:lang w:bidi="it-IT"/>
        </w:rPr>
        <w:t xml:space="preserve"> tratta di un rituale di apprendimento continuo.</w:t>
      </w:r>
    </w:p>
    <w:p w14:paraId="124B6203" w14:textId="60729EFC" w:rsidR="000D57E5" w:rsidRPr="000D3225" w:rsidRDefault="000D57E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Ogni giorno </w:t>
      </w:r>
      <w:r w:rsidR="00DB6652" w:rsidRPr="000D3225">
        <w:rPr>
          <w:rFonts w:ascii="Arial Nova" w:hAnsi="Arial Nova"/>
          <w:color w:val="auto"/>
          <w:spacing w:val="-2"/>
          <w:sz w:val="24"/>
          <w:szCs w:val="24"/>
          <w:lang w:bidi="it-IT"/>
        </w:rPr>
        <w:t xml:space="preserve">io </w:t>
      </w:r>
      <w:r w:rsidRPr="000D3225">
        <w:rPr>
          <w:rFonts w:ascii="Arial Nova" w:hAnsi="Arial Nova"/>
          <w:color w:val="auto"/>
          <w:spacing w:val="-2"/>
          <w:sz w:val="24"/>
          <w:szCs w:val="24"/>
          <w:lang w:bidi="it-IT"/>
        </w:rPr>
        <w:t>trovo il modo di imparare qualcosa di nuovo.</w:t>
      </w:r>
    </w:p>
    <w:p w14:paraId="3DEE7B8D" w14:textId="77777777" w:rsidR="00175054" w:rsidRDefault="000D57E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Al mattino, </w:t>
      </w:r>
      <w:r w:rsidR="00DB6652" w:rsidRPr="000D3225">
        <w:rPr>
          <w:rFonts w:ascii="Arial Nova" w:hAnsi="Arial Nova"/>
          <w:color w:val="auto"/>
          <w:spacing w:val="-2"/>
          <w:sz w:val="24"/>
          <w:szCs w:val="24"/>
          <w:lang w:bidi="it-IT"/>
        </w:rPr>
        <w:t>appena posso o all</w:t>
      </w:r>
      <w:r w:rsidRPr="000D3225">
        <w:rPr>
          <w:rFonts w:ascii="Arial Nova" w:hAnsi="Arial Nova"/>
          <w:color w:val="auto"/>
          <w:spacing w:val="-2"/>
          <w:sz w:val="24"/>
          <w:szCs w:val="24"/>
          <w:lang w:bidi="it-IT"/>
        </w:rPr>
        <w:t>a sera p</w:t>
      </w:r>
      <w:r w:rsidR="00DB6652" w:rsidRPr="000D3225">
        <w:rPr>
          <w:rFonts w:ascii="Arial Nova" w:hAnsi="Arial Nova"/>
          <w:color w:val="auto"/>
          <w:spacing w:val="-2"/>
          <w:sz w:val="24"/>
          <w:szCs w:val="24"/>
          <w:lang w:bidi="it-IT"/>
        </w:rPr>
        <w:t>r</w:t>
      </w:r>
      <w:r w:rsidRPr="000D3225">
        <w:rPr>
          <w:rFonts w:ascii="Arial Nova" w:hAnsi="Arial Nova"/>
          <w:color w:val="auto"/>
          <w:spacing w:val="-2"/>
          <w:sz w:val="24"/>
          <w:szCs w:val="24"/>
          <w:lang w:bidi="it-IT"/>
        </w:rPr>
        <w:t>ima di andare a dormire.</w:t>
      </w:r>
      <w:r w:rsidR="00175054">
        <w:rPr>
          <w:rFonts w:ascii="Arial Nova" w:hAnsi="Arial Nova"/>
          <w:color w:val="auto"/>
          <w:spacing w:val="-2"/>
          <w:sz w:val="24"/>
          <w:szCs w:val="24"/>
          <w:lang w:bidi="it-IT"/>
        </w:rPr>
        <w:t xml:space="preserve"> </w:t>
      </w:r>
    </w:p>
    <w:p w14:paraId="22759FD7" w14:textId="4AC9E1F6" w:rsidR="000D57E5" w:rsidRPr="000D3225" w:rsidRDefault="00175054" w:rsidP="008707DD">
      <w:pPr>
        <w:pStyle w:val="Informazionidicontatto"/>
        <w:spacing w:line="240" w:lineRule="auto"/>
        <w:jc w:val="both"/>
        <w:rPr>
          <w:rFonts w:ascii="Arial Nova" w:hAnsi="Arial Nova"/>
          <w:color w:val="auto"/>
          <w:spacing w:val="-2"/>
          <w:sz w:val="24"/>
          <w:szCs w:val="24"/>
          <w:lang w:bidi="it-IT"/>
        </w:rPr>
      </w:pPr>
      <w:r>
        <w:rPr>
          <w:rFonts w:ascii="Arial Nova" w:hAnsi="Arial Nova"/>
          <w:color w:val="auto"/>
          <w:spacing w:val="-2"/>
          <w:sz w:val="24"/>
          <w:szCs w:val="24"/>
          <w:lang w:bidi="it-IT"/>
        </w:rPr>
        <w:t>Ecco un modo in cui ho reso il mio tempo di qualità.</w:t>
      </w:r>
    </w:p>
    <w:p w14:paraId="6FB1482E" w14:textId="4869FF33" w:rsidR="000D57E5" w:rsidRPr="000D3225" w:rsidRDefault="000D57E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Io ho un </w:t>
      </w:r>
      <w:r w:rsidR="00EB4E0C" w:rsidRPr="000D3225">
        <w:rPr>
          <w:rFonts w:ascii="Arial Nova" w:hAnsi="Arial Nova"/>
          <w:color w:val="auto"/>
          <w:spacing w:val="-2"/>
          <w:sz w:val="24"/>
          <w:szCs w:val="24"/>
          <w:lang w:bidi="it-IT"/>
        </w:rPr>
        <w:t>po’</w:t>
      </w:r>
      <w:r w:rsidRPr="000D3225">
        <w:rPr>
          <w:rFonts w:ascii="Arial Nova" w:hAnsi="Arial Nova"/>
          <w:color w:val="auto"/>
          <w:spacing w:val="-2"/>
          <w:sz w:val="24"/>
          <w:szCs w:val="24"/>
          <w:lang w:bidi="it-IT"/>
        </w:rPr>
        <w:t xml:space="preserve"> di tempo,</w:t>
      </w:r>
      <w:r w:rsidR="00DB6652" w:rsidRPr="000D3225">
        <w:rPr>
          <w:rFonts w:ascii="Arial Nova" w:hAnsi="Arial Nova"/>
          <w:color w:val="auto"/>
          <w:spacing w:val="-2"/>
          <w:sz w:val="24"/>
          <w:szCs w:val="24"/>
          <w:lang w:bidi="it-IT"/>
        </w:rPr>
        <w:t xml:space="preserve"> perché non </w:t>
      </w:r>
      <w:r w:rsidR="00EB4E0C" w:rsidRPr="000D3225">
        <w:rPr>
          <w:rFonts w:ascii="Arial Nova" w:hAnsi="Arial Nova"/>
          <w:color w:val="auto"/>
          <w:spacing w:val="-2"/>
          <w:sz w:val="24"/>
          <w:szCs w:val="24"/>
          <w:lang w:bidi="it-IT"/>
        </w:rPr>
        <w:t xml:space="preserve">sono obbligata </w:t>
      </w:r>
      <w:r w:rsidR="00DB6652" w:rsidRPr="000D3225">
        <w:rPr>
          <w:rFonts w:ascii="Arial Nova" w:hAnsi="Arial Nova"/>
          <w:color w:val="auto"/>
          <w:spacing w:val="-2"/>
          <w:sz w:val="24"/>
          <w:szCs w:val="24"/>
          <w:lang w:bidi="it-IT"/>
        </w:rPr>
        <w:t xml:space="preserve">necessariamente </w:t>
      </w:r>
      <w:r w:rsidR="00EB4E0C" w:rsidRPr="000D3225">
        <w:rPr>
          <w:rFonts w:ascii="Arial Nova" w:hAnsi="Arial Nova"/>
          <w:color w:val="auto"/>
          <w:spacing w:val="-2"/>
          <w:sz w:val="24"/>
          <w:szCs w:val="24"/>
          <w:lang w:bidi="it-IT"/>
        </w:rPr>
        <w:t xml:space="preserve">ad </w:t>
      </w:r>
      <w:r w:rsidR="00DB6652" w:rsidRPr="000D3225">
        <w:rPr>
          <w:rFonts w:ascii="Arial Nova" w:hAnsi="Arial Nova"/>
          <w:color w:val="auto"/>
          <w:spacing w:val="-2"/>
          <w:sz w:val="24"/>
          <w:szCs w:val="24"/>
          <w:lang w:bidi="it-IT"/>
        </w:rPr>
        <w:t xml:space="preserve">allontanarmi da casa ogni giorno, </w:t>
      </w:r>
      <w:r w:rsidRPr="000D3225">
        <w:rPr>
          <w:rFonts w:ascii="Arial Nova" w:hAnsi="Arial Nova"/>
          <w:color w:val="auto"/>
          <w:spacing w:val="-2"/>
          <w:sz w:val="24"/>
          <w:szCs w:val="24"/>
          <w:lang w:bidi="it-IT"/>
        </w:rPr>
        <w:t>ma diciamo che trovare il tempo per questa cosa è diventato indispensabile per me.</w:t>
      </w:r>
    </w:p>
    <w:p w14:paraId="257035F9" w14:textId="77777777" w:rsidR="00EB4E0C" w:rsidRPr="000D3225" w:rsidRDefault="00EB4E0C" w:rsidP="008707DD">
      <w:pPr>
        <w:pStyle w:val="Informazionidicontatto"/>
        <w:spacing w:line="240" w:lineRule="auto"/>
        <w:jc w:val="both"/>
        <w:rPr>
          <w:rFonts w:ascii="Arial Nova" w:hAnsi="Arial Nova"/>
          <w:color w:val="auto"/>
          <w:spacing w:val="-2"/>
          <w:sz w:val="24"/>
          <w:szCs w:val="24"/>
          <w:lang w:bidi="it-IT"/>
        </w:rPr>
      </w:pPr>
    </w:p>
    <w:p w14:paraId="2ED29863" w14:textId="08E1DC66" w:rsidR="000D57E5" w:rsidRPr="000D3225" w:rsidRDefault="000D57E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Mi arricchisce ogni giorno di più.</w:t>
      </w:r>
    </w:p>
    <w:p w14:paraId="5BD0F0EC" w14:textId="77777777" w:rsidR="00DB6652" w:rsidRPr="000D3225" w:rsidRDefault="00DB6652" w:rsidP="008707DD">
      <w:pPr>
        <w:pStyle w:val="Informazionidicontatto"/>
        <w:spacing w:line="240" w:lineRule="auto"/>
        <w:jc w:val="both"/>
        <w:rPr>
          <w:rFonts w:ascii="Arial Nova" w:hAnsi="Arial Nova"/>
          <w:color w:val="auto"/>
          <w:spacing w:val="-2"/>
          <w:sz w:val="24"/>
          <w:szCs w:val="24"/>
          <w:lang w:bidi="it-IT"/>
        </w:rPr>
      </w:pPr>
    </w:p>
    <w:p w14:paraId="6435DC68" w14:textId="77777777" w:rsidR="00DB6652" w:rsidRPr="000D3225" w:rsidRDefault="00DB665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Come dici? </w:t>
      </w:r>
      <w:r w:rsidR="000D57E5" w:rsidRPr="000D3225">
        <w:rPr>
          <w:rFonts w:ascii="Arial Nova" w:hAnsi="Arial Nova"/>
          <w:color w:val="auto"/>
          <w:spacing w:val="-2"/>
          <w:sz w:val="24"/>
          <w:szCs w:val="24"/>
          <w:lang w:bidi="it-IT"/>
        </w:rPr>
        <w:t>Pensi di non avere tempo</w:t>
      </w:r>
      <w:r w:rsidRPr="000D3225">
        <w:rPr>
          <w:rFonts w:ascii="Arial Nova" w:hAnsi="Arial Nova"/>
          <w:color w:val="auto"/>
          <w:spacing w:val="-2"/>
          <w:sz w:val="24"/>
          <w:szCs w:val="24"/>
          <w:lang w:bidi="it-IT"/>
        </w:rPr>
        <w:t xml:space="preserve"> per la tua crescita</w:t>
      </w:r>
      <w:r w:rsidR="000D57E5" w:rsidRPr="000D3225">
        <w:rPr>
          <w:rFonts w:ascii="Arial Nova" w:hAnsi="Arial Nova"/>
          <w:color w:val="auto"/>
          <w:spacing w:val="-2"/>
          <w:sz w:val="24"/>
          <w:szCs w:val="24"/>
          <w:lang w:bidi="it-IT"/>
        </w:rPr>
        <w:t xml:space="preserve">? </w:t>
      </w:r>
    </w:p>
    <w:p w14:paraId="4A2C3CC0" w14:textId="29C0CAEE" w:rsidR="000D57E5" w:rsidRPr="000D3225" w:rsidRDefault="000D57E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Scuse!</w:t>
      </w:r>
    </w:p>
    <w:p w14:paraId="320DC4CB" w14:textId="778CB27F" w:rsidR="000D57E5" w:rsidRPr="000D3225" w:rsidRDefault="000D57E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Come vai al lavoro?</w:t>
      </w:r>
      <w:r w:rsidR="00DB6652" w:rsidRPr="000D3225">
        <w:rPr>
          <w:rFonts w:ascii="Arial Nova" w:hAnsi="Arial Nova"/>
          <w:color w:val="auto"/>
          <w:spacing w:val="-2"/>
          <w:sz w:val="24"/>
          <w:szCs w:val="24"/>
          <w:lang w:bidi="it-IT"/>
        </w:rPr>
        <w:t xml:space="preserve"> </w:t>
      </w:r>
      <w:r w:rsidR="00A74E47">
        <w:rPr>
          <w:rFonts w:ascii="Arial Nova" w:hAnsi="Arial Nova"/>
          <w:color w:val="auto"/>
          <w:spacing w:val="-2"/>
          <w:sz w:val="24"/>
          <w:szCs w:val="24"/>
          <w:lang w:bidi="it-IT"/>
        </w:rPr>
        <w:t>A</w:t>
      </w:r>
      <w:r w:rsidR="00DB6652" w:rsidRPr="000D3225">
        <w:rPr>
          <w:rFonts w:ascii="Arial Nova" w:hAnsi="Arial Nova"/>
          <w:color w:val="auto"/>
          <w:spacing w:val="-2"/>
          <w:sz w:val="24"/>
          <w:szCs w:val="24"/>
          <w:lang w:bidi="it-IT"/>
        </w:rPr>
        <w:t xml:space="preserve"> piedi, in treno, in auto?</w:t>
      </w:r>
      <w:r w:rsidRPr="000D3225">
        <w:rPr>
          <w:rFonts w:ascii="Arial Nova" w:hAnsi="Arial Nova"/>
          <w:color w:val="auto"/>
          <w:spacing w:val="-2"/>
          <w:sz w:val="24"/>
          <w:szCs w:val="24"/>
          <w:lang w:bidi="it-IT"/>
        </w:rPr>
        <w:t xml:space="preserve"> </w:t>
      </w:r>
    </w:p>
    <w:p w14:paraId="305F0402" w14:textId="296CC053" w:rsidR="000D57E5" w:rsidRPr="000D3225" w:rsidRDefault="000D57E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Ascolta un audiolibro o un podcast mentre guidi o mentre viaggi. Porta</w:t>
      </w:r>
      <w:r w:rsidR="00A74E47">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un libro sempre con te, potresti ritrovarti ad aspettare da qualche parte e non sapere che fare.</w:t>
      </w:r>
    </w:p>
    <w:p w14:paraId="3E308528" w14:textId="11434032" w:rsidR="000D57E5" w:rsidRPr="000D3225" w:rsidRDefault="000D57E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Ogni minuto diventa prezioso.</w:t>
      </w:r>
    </w:p>
    <w:p w14:paraId="5CB5CC97" w14:textId="623C89D1" w:rsidR="000D57E5" w:rsidRPr="000D3225" w:rsidRDefault="000D57E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Invece di stare ore sui social a leggere cavolate, leggi qualcosa di </w:t>
      </w:r>
      <w:r w:rsidR="00DB6652" w:rsidRPr="000D3225">
        <w:rPr>
          <w:rFonts w:ascii="Arial Nova" w:hAnsi="Arial Nova"/>
          <w:color w:val="auto"/>
          <w:spacing w:val="-2"/>
          <w:sz w:val="24"/>
          <w:szCs w:val="24"/>
          <w:lang w:bidi="it-IT"/>
        </w:rPr>
        <w:t>accrescitivo</w:t>
      </w:r>
      <w:r w:rsidRPr="000D3225">
        <w:rPr>
          <w:rFonts w:ascii="Arial Nova" w:hAnsi="Arial Nova"/>
          <w:color w:val="auto"/>
          <w:spacing w:val="-2"/>
          <w:sz w:val="24"/>
          <w:szCs w:val="24"/>
          <w:lang w:bidi="it-IT"/>
        </w:rPr>
        <w:t xml:space="preserve"> o ascolta un corso.</w:t>
      </w:r>
    </w:p>
    <w:p w14:paraId="4536CEE8" w14:textId="157264B7" w:rsidR="000D57E5" w:rsidRPr="000D3225" w:rsidRDefault="000D57E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Quando vuoi veramente qualcosa il tempo lo trovi. Ci raccontiamo questa ingannevole bugia per giustificarci, ma non ci sono scuse.</w:t>
      </w:r>
    </w:p>
    <w:p w14:paraId="608E6A83" w14:textId="2A19C326" w:rsidR="000D57E5" w:rsidRPr="000D3225" w:rsidRDefault="000D57E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La tua crescita personale è una priorità, chiunque tu sia e chiunque tu voglia diventare.</w:t>
      </w:r>
    </w:p>
    <w:p w14:paraId="396048F2" w14:textId="0D95242D" w:rsidR="007364DD" w:rsidRPr="000D3225" w:rsidRDefault="007364D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Lo sapevi che il tratto comune di chi raggiunge il successo è non smettere mai di imparare?</w:t>
      </w:r>
    </w:p>
    <w:p w14:paraId="2D998659" w14:textId="7A772A91" w:rsidR="007364DD" w:rsidRPr="000D3225" w:rsidRDefault="007364D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Trasformati in eterno studente. Acquisisci l’abitudine di imparare continuamente. Questo aspetto può fare davvero la differenza nella tua vita.</w:t>
      </w:r>
    </w:p>
    <w:p w14:paraId="1B325350" w14:textId="5ACA5501" w:rsidR="007364DD" w:rsidRPr="000D3225" w:rsidRDefault="007364D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Significa mantenere la mente aperta a nuove prospettive, tenere in vita la tua curiosità.</w:t>
      </w:r>
    </w:p>
    <w:p w14:paraId="1F2BE301" w14:textId="284FCCA2" w:rsidR="00E45D85" w:rsidRPr="000D3225" w:rsidRDefault="00E45D8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Potresti in un libro trovare la vera chiave che ti dà la motivazione per entrare in azione.</w:t>
      </w:r>
    </w:p>
    <w:p w14:paraId="6935CFCC" w14:textId="5E527616" w:rsidR="007364DD" w:rsidRPr="000D3225" w:rsidRDefault="007364D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Bill Gates legge 50 libri all’anno. Voglio </w:t>
      </w:r>
      <w:r w:rsidR="00E45D85" w:rsidRPr="000D3225">
        <w:rPr>
          <w:rFonts w:ascii="Arial Nova" w:hAnsi="Arial Nova"/>
          <w:color w:val="auto"/>
          <w:spacing w:val="-2"/>
          <w:sz w:val="24"/>
          <w:szCs w:val="24"/>
          <w:lang w:bidi="it-IT"/>
        </w:rPr>
        <w:t>fare</w:t>
      </w:r>
      <w:r w:rsidRPr="000D3225">
        <w:rPr>
          <w:rFonts w:ascii="Arial Nova" w:hAnsi="Arial Nova"/>
          <w:color w:val="auto"/>
          <w:spacing w:val="-2"/>
          <w:sz w:val="24"/>
          <w:szCs w:val="24"/>
          <w:lang w:bidi="it-IT"/>
        </w:rPr>
        <w:t xml:space="preserve"> come lui.</w:t>
      </w:r>
    </w:p>
    <w:p w14:paraId="0BA4692B" w14:textId="5B128E18" w:rsidR="007364DD" w:rsidRPr="000D3225" w:rsidRDefault="007364D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Basta un libro a settimana come ho già iniziato a fare.</w:t>
      </w:r>
      <w:r w:rsidR="00E45D85" w:rsidRPr="000D3225">
        <w:rPr>
          <w:rFonts w:ascii="Arial Nova" w:hAnsi="Arial Nova"/>
          <w:color w:val="auto"/>
          <w:spacing w:val="-2"/>
          <w:sz w:val="24"/>
          <w:szCs w:val="24"/>
          <w:lang w:bidi="it-IT"/>
        </w:rPr>
        <w:t xml:space="preserve"> Anzi in questo periodo l’ho superato perché a volte arrivo a leggerne uno al giorno.</w:t>
      </w:r>
      <w:r w:rsidRPr="000D3225">
        <w:rPr>
          <w:rFonts w:ascii="Arial Nova" w:hAnsi="Arial Nova"/>
          <w:color w:val="auto"/>
          <w:spacing w:val="-2"/>
          <w:sz w:val="24"/>
          <w:szCs w:val="24"/>
          <w:lang w:bidi="it-IT"/>
        </w:rPr>
        <w:t xml:space="preserve"> Ci sono libri che leggo in due ore e altri che richiedono più tempo, </w:t>
      </w:r>
      <w:r w:rsidR="00E45D85" w:rsidRPr="000D3225">
        <w:rPr>
          <w:rFonts w:ascii="Arial Nova" w:hAnsi="Arial Nova"/>
          <w:color w:val="auto"/>
          <w:spacing w:val="-2"/>
          <w:sz w:val="24"/>
          <w:szCs w:val="24"/>
          <w:lang w:bidi="it-IT"/>
        </w:rPr>
        <w:t>per essere assimilati.</w:t>
      </w:r>
    </w:p>
    <w:p w14:paraId="7B61633F" w14:textId="54F18D81" w:rsidR="007364DD" w:rsidRPr="000D3225" w:rsidRDefault="007364D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tu</w:t>
      </w:r>
      <w:r w:rsidR="00A74E47">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w:t>
      </w:r>
      <w:r w:rsidR="00A74E47">
        <w:rPr>
          <w:rFonts w:ascii="Arial Nova" w:hAnsi="Arial Nova"/>
          <w:color w:val="auto"/>
          <w:spacing w:val="-2"/>
          <w:sz w:val="24"/>
          <w:szCs w:val="24"/>
          <w:lang w:bidi="it-IT"/>
        </w:rPr>
        <w:t>leggi? Q</w:t>
      </w:r>
      <w:r w:rsidRPr="000D3225">
        <w:rPr>
          <w:rFonts w:ascii="Arial Nova" w:hAnsi="Arial Nova"/>
          <w:color w:val="auto"/>
          <w:spacing w:val="-2"/>
          <w:sz w:val="24"/>
          <w:szCs w:val="24"/>
          <w:lang w:bidi="it-IT"/>
        </w:rPr>
        <w:t>uanti libri hai letto di recente?</w:t>
      </w:r>
    </w:p>
    <w:p w14:paraId="42BF2875" w14:textId="2FE938F9" w:rsidR="007364DD" w:rsidRPr="000D3225" w:rsidRDefault="007364D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Quale libro ti ha toccato in modo particolare lasciandoti dentro un senso di pienezza e appagamento vero?</w:t>
      </w:r>
    </w:p>
    <w:p w14:paraId="213B86F2" w14:textId="0144D1D5" w:rsidR="003F1DA8" w:rsidRPr="000D3225" w:rsidRDefault="003F1DA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Perché?</w:t>
      </w:r>
    </w:p>
    <w:p w14:paraId="483293DF" w14:textId="56A9690E" w:rsidR="003F1DA8" w:rsidRPr="000D3225" w:rsidRDefault="003F1DA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P</w:t>
      </w:r>
      <w:r w:rsidR="00E45D85" w:rsidRPr="000D3225">
        <w:rPr>
          <w:rFonts w:ascii="Arial Nova" w:hAnsi="Arial Nova"/>
          <w:color w:val="auto"/>
          <w:spacing w:val="-2"/>
          <w:sz w:val="24"/>
          <w:szCs w:val="24"/>
          <w:lang w:bidi="it-IT"/>
        </w:rPr>
        <w:t>RENDITI IL TUO TEMPO E ANNOTA</w:t>
      </w:r>
      <w:r w:rsidRPr="000D3225">
        <w:rPr>
          <w:rFonts w:ascii="Arial Nova" w:hAnsi="Arial Nova"/>
          <w:color w:val="auto"/>
          <w:spacing w:val="-2"/>
          <w:sz w:val="24"/>
          <w:szCs w:val="24"/>
          <w:lang w:bidi="it-IT"/>
        </w:rPr>
        <w:t>:</w:t>
      </w:r>
    </w:p>
    <w:p w14:paraId="65FE7E3B" w14:textId="6359C4A9" w:rsidR="007364DD" w:rsidRPr="000D3225" w:rsidRDefault="007364D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w:t>
      </w:r>
      <w:r w:rsidR="00DB6652" w:rsidRPr="000D3225">
        <w:rPr>
          <w:rFonts w:ascii="Arial Nova" w:hAnsi="Arial Nova"/>
          <w:color w:val="auto"/>
          <w:spacing w:val="-2"/>
          <w:sz w:val="24"/>
          <w:szCs w:val="24"/>
          <w:lang w:bidi="it-IT"/>
        </w:rPr>
        <w:t>……………………………………………………………………………………………………………………………</w:t>
      </w:r>
    </w:p>
    <w:p w14:paraId="4FD2D0D2" w14:textId="77777777" w:rsidR="00DB6652" w:rsidRPr="000D3225" w:rsidRDefault="00DB6652" w:rsidP="008707DD">
      <w:pPr>
        <w:pStyle w:val="Informazionidicontatto"/>
        <w:spacing w:line="240" w:lineRule="auto"/>
        <w:jc w:val="both"/>
        <w:rPr>
          <w:rFonts w:ascii="Arial Nova" w:hAnsi="Arial Nova"/>
          <w:color w:val="auto"/>
          <w:spacing w:val="-2"/>
          <w:sz w:val="24"/>
          <w:szCs w:val="24"/>
          <w:lang w:bidi="it-IT"/>
        </w:rPr>
      </w:pPr>
    </w:p>
    <w:p w14:paraId="4959CD39" w14:textId="55AD15C4" w:rsidR="007364DD" w:rsidRPr="000D3225" w:rsidRDefault="007364DD" w:rsidP="008707DD">
      <w:pPr>
        <w:pStyle w:val="Informazionidicontatto"/>
        <w:spacing w:line="240" w:lineRule="auto"/>
        <w:jc w:val="both"/>
        <w:rPr>
          <w:rFonts w:ascii="Arial Nova" w:hAnsi="Arial Nova"/>
          <w:color w:val="auto"/>
          <w:spacing w:val="-2"/>
          <w:sz w:val="24"/>
          <w:szCs w:val="24"/>
          <w:lang w:bidi="it-IT"/>
        </w:rPr>
      </w:pPr>
    </w:p>
    <w:p w14:paraId="6C28EB47" w14:textId="77777777" w:rsidR="001946B7" w:rsidRPr="000D3225" w:rsidRDefault="001946B7" w:rsidP="008707DD">
      <w:pPr>
        <w:pStyle w:val="Informazionidicontatto"/>
        <w:spacing w:line="240" w:lineRule="auto"/>
        <w:jc w:val="both"/>
        <w:rPr>
          <w:rFonts w:ascii="Arial Nova" w:hAnsi="Arial Nova"/>
          <w:color w:val="auto"/>
          <w:spacing w:val="-2"/>
          <w:sz w:val="24"/>
          <w:szCs w:val="24"/>
          <w:lang w:bidi="it-IT"/>
        </w:rPr>
      </w:pPr>
    </w:p>
    <w:p w14:paraId="0F0256F0" w14:textId="77777777" w:rsidR="00DB6652" w:rsidRPr="000D3225" w:rsidRDefault="007364D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Lo sai che puoi davvero creare un impatto nel mondo?</w:t>
      </w:r>
      <w:r w:rsidR="00D24488" w:rsidRPr="000D3225">
        <w:rPr>
          <w:rFonts w:ascii="Arial Nova" w:hAnsi="Arial Nova"/>
          <w:color w:val="auto"/>
          <w:spacing w:val="-2"/>
          <w:sz w:val="24"/>
          <w:szCs w:val="24"/>
          <w:lang w:bidi="it-IT"/>
        </w:rPr>
        <w:t xml:space="preserve"> </w:t>
      </w:r>
    </w:p>
    <w:p w14:paraId="6739C66A" w14:textId="19E81842"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Se ti fermi </w:t>
      </w:r>
      <w:r w:rsidR="00DB6652" w:rsidRPr="000D3225">
        <w:rPr>
          <w:rFonts w:ascii="Arial Nova" w:hAnsi="Arial Nova"/>
          <w:color w:val="auto"/>
          <w:spacing w:val="-2"/>
          <w:sz w:val="24"/>
          <w:szCs w:val="24"/>
          <w:lang w:bidi="it-IT"/>
        </w:rPr>
        <w:t xml:space="preserve">un attimo </w:t>
      </w:r>
      <w:r w:rsidRPr="000D3225">
        <w:rPr>
          <w:rFonts w:ascii="Arial Nova" w:hAnsi="Arial Nova"/>
          <w:color w:val="auto"/>
          <w:spacing w:val="-2"/>
          <w:sz w:val="24"/>
          <w:szCs w:val="24"/>
          <w:lang w:bidi="it-IT"/>
        </w:rPr>
        <w:t>a pensare, viviamo nell’epoca del tutto e subito, ogni cosa è raggiungibile facilmente, tutto è accessibile e soprattutto viviamo sempre in corsa</w:t>
      </w:r>
      <w:r w:rsidR="00E45D85"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talvolta anche senza motivo.</w:t>
      </w:r>
    </w:p>
    <w:p w14:paraId="2BF47E25" w14:textId="5ABA7677"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rifletti mai sul significato profondo della tua vita?</w:t>
      </w:r>
    </w:p>
    <w:p w14:paraId="025E235D" w14:textId="77777777"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Come la stai vivendo?</w:t>
      </w:r>
    </w:p>
    <w:p w14:paraId="3E5FA75F" w14:textId="707F61C0"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Ti comporti in modo congruo con i tuoi valori?</w:t>
      </w:r>
    </w:p>
    <w:p w14:paraId="61D60114" w14:textId="2CC462E0"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Vuoi lasciare qualcosa di te?</w:t>
      </w:r>
    </w:p>
    <w:p w14:paraId="4E1E4257" w14:textId="1261A663"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O vuoi scomparire nel nulla, senza aver lasciato traccia?</w:t>
      </w:r>
    </w:p>
    <w:p w14:paraId="4738E288" w14:textId="1955ED70"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Ci pensi mai?</w:t>
      </w:r>
    </w:p>
    <w:p w14:paraId="1082989D" w14:textId="45F5571B"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Cosa potresti fare per lasciare un segno? O come potresti impegnandoti un pochino ogni giorno cambiare completamente la tua situazione attuale?</w:t>
      </w:r>
    </w:p>
    <w:p w14:paraId="701B7243" w14:textId="4495C6F9"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misurare il tuo successo in base ai parametri della società.</w:t>
      </w:r>
    </w:p>
    <w:p w14:paraId="40FF0830" w14:textId="2655D322"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Lo sai che puoi costruire a partire da ora il tuo successo in base a quelle che sono le tue condizioni?</w:t>
      </w:r>
    </w:p>
    <w:p w14:paraId="45917AFF" w14:textId="321C7791"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Innanzitutto chiediti cosa significa il successo per te.</w:t>
      </w:r>
    </w:p>
    <w:p w14:paraId="0923C388" w14:textId="77777777"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p>
    <w:p w14:paraId="040DA98B" w14:textId="77777777"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Io me lo sono chiesta e per me il successo è questo: </w:t>
      </w:r>
    </w:p>
    <w:p w14:paraId="4FCA608F" w14:textId="77777777" w:rsidR="00747F17" w:rsidRPr="000D3225" w:rsidRDefault="00DB6652"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Oggi </w:t>
      </w:r>
      <w:r w:rsidR="00D24488" w:rsidRPr="000D3225">
        <w:rPr>
          <w:rFonts w:ascii="Arial Nova" w:hAnsi="Arial Nova"/>
          <w:color w:val="auto"/>
          <w:spacing w:val="-2"/>
          <w:sz w:val="24"/>
          <w:szCs w:val="24"/>
          <w:lang w:bidi="it-IT"/>
        </w:rPr>
        <w:t>lavoro con i miei tempi.</w:t>
      </w:r>
    </w:p>
    <w:p w14:paraId="1AF54F69" w14:textId="21E73919"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Decido da dove lavorare. Scelgo con chi farlo.</w:t>
      </w:r>
    </w:p>
    <w:p w14:paraId="6D17E899" w14:textId="58843196" w:rsidR="00FD5780"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Nel frattempo cresco i miei figli e </w:t>
      </w:r>
      <w:r w:rsidR="00FD5780" w:rsidRPr="000D3225">
        <w:rPr>
          <w:rFonts w:ascii="Arial Nova" w:hAnsi="Arial Nova"/>
          <w:color w:val="auto"/>
          <w:spacing w:val="-2"/>
          <w:sz w:val="24"/>
          <w:szCs w:val="24"/>
          <w:lang w:bidi="it-IT"/>
        </w:rPr>
        <w:t>lavoro spesso tenendoli sott’occhio</w:t>
      </w:r>
      <w:r w:rsidR="00E45D85" w:rsidRPr="000D3225">
        <w:rPr>
          <w:rFonts w:ascii="Arial Nova" w:hAnsi="Arial Nova"/>
          <w:color w:val="auto"/>
          <w:spacing w:val="-2"/>
          <w:sz w:val="24"/>
          <w:szCs w:val="24"/>
          <w:lang w:bidi="it-IT"/>
        </w:rPr>
        <w:t xml:space="preserve"> e coinvolgendoli.</w:t>
      </w:r>
    </w:p>
    <w:p w14:paraId="0DDE1950" w14:textId="7943E547" w:rsidR="00D24488" w:rsidRPr="000D3225" w:rsidRDefault="00FD578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Mi</w:t>
      </w:r>
      <w:r w:rsidR="00D24488" w:rsidRPr="000D3225">
        <w:rPr>
          <w:rFonts w:ascii="Arial Nova" w:hAnsi="Arial Nova"/>
          <w:color w:val="auto"/>
          <w:spacing w:val="-2"/>
          <w:sz w:val="24"/>
          <w:szCs w:val="24"/>
          <w:lang w:bidi="it-IT"/>
        </w:rPr>
        <w:t xml:space="preserve"> formo ogni giorno per diventare sempre più competente e responsabile.</w:t>
      </w:r>
    </w:p>
    <w:p w14:paraId="07AB6139" w14:textId="77777777"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Leggo. Studio. Frequento nuovi corsi. </w:t>
      </w:r>
    </w:p>
    <w:p w14:paraId="5FB2497C" w14:textId="54BD7F14"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Aiuto altre persone a fare la stessa cosa.</w:t>
      </w:r>
    </w:p>
    <w:p w14:paraId="04C10506" w14:textId="5CDCE458"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soprattutto quello che mi fa sentire unica e importante è:</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aiuto altre persone.</w:t>
      </w:r>
    </w:p>
    <w:p w14:paraId="042C91E7" w14:textId="5F6CF415"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Le aiuto a stare meglio fisicamente.</w:t>
      </w:r>
    </w:p>
    <w:p w14:paraId="71DCB320" w14:textId="24786894"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se il peso che devono perdere non è nel loro corpo le aiuto a stare meglio psicologicamente.</w:t>
      </w:r>
    </w:p>
    <w:p w14:paraId="582102CF" w14:textId="19A55CB1" w:rsidR="00D24488" w:rsidRPr="000D3225" w:rsidRDefault="00D2448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Questo è per me il motore e anche la mia idea di successo.</w:t>
      </w:r>
    </w:p>
    <w:p w14:paraId="77E1BC67" w14:textId="65F6FDB6" w:rsidR="00D24488" w:rsidRPr="000D3225" w:rsidRDefault="00235F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Quindi</w:t>
      </w:r>
      <w:r w:rsidR="00A74E47">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parla meno e fai di più.</w:t>
      </w:r>
    </w:p>
    <w:p w14:paraId="66CC79BC" w14:textId="77777777" w:rsidR="001946B7" w:rsidRPr="000D3225" w:rsidRDefault="001946B7" w:rsidP="008707DD">
      <w:pPr>
        <w:pStyle w:val="Informazionidicontatto"/>
        <w:spacing w:line="240" w:lineRule="auto"/>
        <w:jc w:val="both"/>
        <w:rPr>
          <w:rFonts w:ascii="Arial Nova" w:hAnsi="Arial Nova"/>
          <w:color w:val="auto"/>
          <w:spacing w:val="-2"/>
          <w:sz w:val="24"/>
          <w:szCs w:val="24"/>
          <w:lang w:bidi="it-IT"/>
        </w:rPr>
      </w:pPr>
    </w:p>
    <w:p w14:paraId="44B51040" w14:textId="78D6E2EC" w:rsidR="00235F5D" w:rsidRPr="000D3225" w:rsidRDefault="00235F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 nessuno frega nulla delle tue buone intenzioni. L’unica cosa che conta sono i tuoi risultati.</w:t>
      </w:r>
    </w:p>
    <w:p w14:paraId="58454179" w14:textId="5DAA13C8" w:rsidR="00235F5D" w:rsidRPr="000D3225" w:rsidRDefault="00235F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 risultati parlano al mondo intero.</w:t>
      </w:r>
    </w:p>
    <w:p w14:paraId="60C5CA94" w14:textId="27B8DEBB" w:rsidR="00235F5D" w:rsidRPr="000D3225" w:rsidRDefault="00235F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Allontana dalla tua vita chi perde tempo, chi ti ruba energia. Avvicinati a chi ti stimola e ti aiuta a creare una vita che valga davvero la pena di </w:t>
      </w:r>
      <w:r w:rsidR="00E45D85" w:rsidRPr="000D3225">
        <w:rPr>
          <w:rFonts w:ascii="Arial Nova" w:hAnsi="Arial Nova"/>
          <w:color w:val="auto"/>
          <w:spacing w:val="-2"/>
          <w:sz w:val="24"/>
          <w:szCs w:val="24"/>
          <w:lang w:bidi="it-IT"/>
        </w:rPr>
        <w:t>essere vissuta</w:t>
      </w:r>
      <w:r w:rsidRPr="000D3225">
        <w:rPr>
          <w:rFonts w:ascii="Arial Nova" w:hAnsi="Arial Nova"/>
          <w:color w:val="auto"/>
          <w:spacing w:val="-2"/>
          <w:sz w:val="24"/>
          <w:szCs w:val="24"/>
          <w:lang w:bidi="it-IT"/>
        </w:rPr>
        <w:t>.</w:t>
      </w:r>
    </w:p>
    <w:p w14:paraId="63E82545" w14:textId="483241B4" w:rsidR="00235F5D" w:rsidRPr="000D3225" w:rsidRDefault="00235F5D"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color w:val="auto"/>
          <w:spacing w:val="-2"/>
          <w:sz w:val="24"/>
          <w:szCs w:val="24"/>
          <w:lang w:bidi="it-IT"/>
        </w:rPr>
        <w:t>Non sentirti mai più vittima delle condizioni o del contesto e come dice Robin “</w:t>
      </w:r>
      <w:r w:rsidRPr="000D3225">
        <w:rPr>
          <w:rFonts w:ascii="Arial Nova" w:hAnsi="Arial Nova"/>
          <w:i/>
          <w:iCs/>
          <w:color w:val="auto"/>
          <w:spacing w:val="-2"/>
          <w:sz w:val="24"/>
          <w:szCs w:val="24"/>
          <w:lang w:bidi="it-IT"/>
        </w:rPr>
        <w:t>dove la vittima vede problemi il vincitore vede opportunità”.</w:t>
      </w:r>
    </w:p>
    <w:p w14:paraId="4B0F8270" w14:textId="2E31E273" w:rsidR="00235F5D" w:rsidRPr="000D3225" w:rsidRDefault="00235F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Inizia a pensare da vincente.</w:t>
      </w:r>
    </w:p>
    <w:p w14:paraId="4AC9188A" w14:textId="12D6A550" w:rsidR="00235F5D" w:rsidRPr="000D3225" w:rsidRDefault="00235F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Spingiti quindi oltre i tuoi limiti, oltre l’orticello o zona di comfort e resterai incredibilmente sorpreso perché ti si apriranno </w:t>
      </w:r>
      <w:r w:rsidR="00FD5780" w:rsidRPr="000D3225">
        <w:rPr>
          <w:rFonts w:ascii="Arial Nova" w:hAnsi="Arial Nova"/>
          <w:color w:val="auto"/>
          <w:spacing w:val="-2"/>
          <w:sz w:val="24"/>
          <w:szCs w:val="24"/>
          <w:lang w:bidi="it-IT"/>
        </w:rPr>
        <w:t>molte</w:t>
      </w:r>
      <w:r w:rsidRPr="000D3225">
        <w:rPr>
          <w:rFonts w:ascii="Arial Nova" w:hAnsi="Arial Nova"/>
          <w:color w:val="auto"/>
          <w:spacing w:val="-2"/>
          <w:sz w:val="24"/>
          <w:szCs w:val="24"/>
          <w:lang w:bidi="it-IT"/>
        </w:rPr>
        <w:t xml:space="preserve"> porte</w:t>
      </w:r>
      <w:r w:rsidR="00FD5780" w:rsidRPr="000D3225">
        <w:rPr>
          <w:rFonts w:ascii="Arial Nova" w:hAnsi="Arial Nova"/>
          <w:color w:val="auto"/>
          <w:spacing w:val="-2"/>
          <w:sz w:val="24"/>
          <w:szCs w:val="24"/>
          <w:lang w:bidi="it-IT"/>
        </w:rPr>
        <w:t xml:space="preserve"> che</w:t>
      </w:r>
      <w:r w:rsidR="00A74E47">
        <w:rPr>
          <w:rFonts w:ascii="Arial Nova" w:hAnsi="Arial Nova"/>
          <w:color w:val="auto"/>
          <w:spacing w:val="-2"/>
          <w:sz w:val="24"/>
          <w:szCs w:val="24"/>
          <w:lang w:bidi="it-IT"/>
        </w:rPr>
        <w:t xml:space="preserve"> forse</w:t>
      </w:r>
      <w:r w:rsidR="00FD5780" w:rsidRPr="000D3225">
        <w:rPr>
          <w:rFonts w:ascii="Arial Nova" w:hAnsi="Arial Nova"/>
          <w:color w:val="auto"/>
          <w:spacing w:val="-2"/>
          <w:sz w:val="24"/>
          <w:szCs w:val="24"/>
          <w:lang w:bidi="it-IT"/>
        </w:rPr>
        <w:t xml:space="preserve"> pensavi invalicabili</w:t>
      </w:r>
      <w:r w:rsidRPr="000D3225">
        <w:rPr>
          <w:rFonts w:ascii="Arial Nova" w:hAnsi="Arial Nova"/>
          <w:color w:val="auto"/>
          <w:spacing w:val="-2"/>
          <w:sz w:val="24"/>
          <w:szCs w:val="24"/>
          <w:lang w:bidi="it-IT"/>
        </w:rPr>
        <w:t>.</w:t>
      </w:r>
    </w:p>
    <w:p w14:paraId="4C48951F" w14:textId="2109E1C7" w:rsidR="00235F5D" w:rsidRPr="000D3225" w:rsidRDefault="00235F5D" w:rsidP="008707DD">
      <w:pPr>
        <w:pStyle w:val="Informazionidicontatto"/>
        <w:spacing w:line="240" w:lineRule="auto"/>
        <w:jc w:val="both"/>
        <w:rPr>
          <w:rFonts w:ascii="Arial Nova" w:hAnsi="Arial Nova"/>
          <w:color w:val="auto"/>
          <w:spacing w:val="-2"/>
          <w:sz w:val="24"/>
          <w:szCs w:val="24"/>
          <w:lang w:bidi="it-IT"/>
        </w:rPr>
      </w:pPr>
    </w:p>
    <w:p w14:paraId="7B8BFD47" w14:textId="5C6AA294" w:rsidR="00F90F05" w:rsidRPr="000D3225" w:rsidRDefault="00235F5D"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Non serve solo il talento, certo essere brillanti aiuta. Ma </w:t>
      </w:r>
      <w:r w:rsidR="00F90F05" w:rsidRPr="000D3225">
        <w:rPr>
          <w:rFonts w:ascii="Arial Nova" w:hAnsi="Arial Nova"/>
          <w:color w:val="auto"/>
          <w:spacing w:val="-2"/>
          <w:sz w:val="24"/>
          <w:szCs w:val="24"/>
          <w:lang w:bidi="it-IT"/>
        </w:rPr>
        <w:t>non prendere come scusa il fatto che non sai fare nulla in particolare.</w:t>
      </w:r>
    </w:p>
    <w:p w14:paraId="01EBFF48" w14:textId="77777777" w:rsidR="001946B7" w:rsidRPr="000D3225" w:rsidRDefault="001946B7" w:rsidP="008707DD">
      <w:pPr>
        <w:pStyle w:val="Informazionidicontatto"/>
        <w:spacing w:line="240" w:lineRule="auto"/>
        <w:jc w:val="both"/>
        <w:rPr>
          <w:rFonts w:ascii="Arial Nova" w:hAnsi="Arial Nova"/>
          <w:color w:val="auto"/>
          <w:spacing w:val="-2"/>
          <w:sz w:val="24"/>
          <w:szCs w:val="24"/>
          <w:lang w:bidi="it-IT"/>
        </w:rPr>
      </w:pPr>
    </w:p>
    <w:p w14:paraId="2F2158AC" w14:textId="33FF54CE" w:rsidR="00235F5D" w:rsidRPr="000D3225" w:rsidRDefault="00F90F05"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Una volta </w:t>
      </w:r>
      <w:r w:rsidR="00A74E47">
        <w:rPr>
          <w:rFonts w:ascii="Arial Nova" w:hAnsi="Arial Nova"/>
          <w:color w:val="auto"/>
          <w:spacing w:val="-2"/>
          <w:sz w:val="24"/>
          <w:szCs w:val="24"/>
          <w:lang w:bidi="it-IT"/>
        </w:rPr>
        <w:t xml:space="preserve">che hai </w:t>
      </w:r>
      <w:r w:rsidRPr="000D3225">
        <w:rPr>
          <w:rFonts w:ascii="Arial Nova" w:hAnsi="Arial Nova"/>
          <w:color w:val="auto"/>
          <w:spacing w:val="-2"/>
          <w:sz w:val="24"/>
          <w:szCs w:val="24"/>
          <w:lang w:bidi="it-IT"/>
        </w:rPr>
        <w:t xml:space="preserve">deciso dove vuoi arrivare, </w:t>
      </w:r>
      <w:r w:rsidR="00235F5D" w:rsidRPr="000D3225">
        <w:rPr>
          <w:rFonts w:ascii="Arial Nova" w:hAnsi="Arial Nova"/>
          <w:color w:val="auto"/>
          <w:spacing w:val="-2"/>
          <w:sz w:val="24"/>
          <w:szCs w:val="24"/>
          <w:lang w:bidi="it-IT"/>
        </w:rPr>
        <w:t>per ottenere risultati</w:t>
      </w:r>
      <w:r w:rsidR="00A74E47">
        <w:rPr>
          <w:rFonts w:ascii="Arial Nova" w:hAnsi="Arial Nova"/>
          <w:color w:val="auto"/>
          <w:spacing w:val="-2"/>
          <w:sz w:val="24"/>
          <w:szCs w:val="24"/>
          <w:lang w:bidi="it-IT"/>
        </w:rPr>
        <w:t>, s</w:t>
      </w:r>
      <w:r w:rsidR="00235F5D" w:rsidRPr="000D3225">
        <w:rPr>
          <w:rFonts w:ascii="Arial Nova" w:hAnsi="Arial Nova"/>
          <w:color w:val="auto"/>
          <w:spacing w:val="-2"/>
          <w:sz w:val="24"/>
          <w:szCs w:val="24"/>
          <w:lang w:bidi="it-IT"/>
        </w:rPr>
        <w:t xml:space="preserve">erve </w:t>
      </w:r>
      <w:r w:rsidRPr="000D3225">
        <w:rPr>
          <w:rFonts w:ascii="Arial Nova" w:hAnsi="Arial Nova"/>
          <w:color w:val="auto"/>
          <w:spacing w:val="-2"/>
          <w:sz w:val="24"/>
          <w:szCs w:val="24"/>
          <w:lang w:bidi="it-IT"/>
        </w:rPr>
        <w:t xml:space="preserve">solo </w:t>
      </w:r>
      <w:r w:rsidR="00235F5D" w:rsidRPr="000D3225">
        <w:rPr>
          <w:rFonts w:ascii="Arial Nova" w:hAnsi="Arial Nova"/>
          <w:color w:val="auto"/>
          <w:spacing w:val="-2"/>
          <w:sz w:val="24"/>
          <w:szCs w:val="24"/>
          <w:lang w:bidi="it-IT"/>
        </w:rPr>
        <w:t>la costanza.</w:t>
      </w:r>
    </w:p>
    <w:p w14:paraId="183CEB78" w14:textId="77777777" w:rsidR="0012063B" w:rsidRPr="000D3225" w:rsidRDefault="0012063B" w:rsidP="008707DD">
      <w:pPr>
        <w:pStyle w:val="Informazionidicontatto"/>
        <w:spacing w:line="240" w:lineRule="auto"/>
        <w:jc w:val="both"/>
        <w:rPr>
          <w:rFonts w:ascii="Arial Nova" w:hAnsi="Arial Nova"/>
          <w:color w:val="auto"/>
          <w:spacing w:val="-2"/>
          <w:sz w:val="24"/>
          <w:szCs w:val="24"/>
          <w:lang w:bidi="it-IT"/>
        </w:rPr>
      </w:pPr>
    </w:p>
    <w:p w14:paraId="68C29CFD" w14:textId="0A9F318F" w:rsidR="00FD5780" w:rsidRPr="000D3225" w:rsidRDefault="00DF15FE"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t>“</w:t>
      </w:r>
      <w:r w:rsidR="00FD5780" w:rsidRPr="000D3225">
        <w:rPr>
          <w:rFonts w:ascii="Arial Nova" w:hAnsi="Arial Nova"/>
          <w:b/>
          <w:bCs/>
          <w:i/>
          <w:iCs/>
          <w:color w:val="auto"/>
          <w:spacing w:val="-2"/>
          <w:sz w:val="24"/>
          <w:szCs w:val="24"/>
          <w:lang w:bidi="it-IT"/>
        </w:rPr>
        <w:t>Non essere spinto dai tuoi problemi.</w:t>
      </w:r>
    </w:p>
    <w:p w14:paraId="53639717" w14:textId="6D592C96" w:rsidR="00FD5780" w:rsidRPr="000D3225" w:rsidRDefault="00FD5780"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t>Lasciati guidare dai tuoi sogni</w:t>
      </w:r>
      <w:r w:rsidR="00DF15FE" w:rsidRPr="000D3225">
        <w:rPr>
          <w:rFonts w:ascii="Arial Nova" w:hAnsi="Arial Nova"/>
          <w:b/>
          <w:bCs/>
          <w:i/>
          <w:iCs/>
          <w:color w:val="auto"/>
          <w:spacing w:val="-2"/>
          <w:sz w:val="24"/>
          <w:szCs w:val="24"/>
          <w:lang w:bidi="it-IT"/>
        </w:rPr>
        <w:t>”</w:t>
      </w:r>
      <w:r w:rsidRPr="000D3225">
        <w:rPr>
          <w:rFonts w:ascii="Arial Nova" w:hAnsi="Arial Nova"/>
          <w:b/>
          <w:bCs/>
          <w:i/>
          <w:iCs/>
          <w:color w:val="auto"/>
          <w:spacing w:val="-2"/>
          <w:sz w:val="24"/>
          <w:szCs w:val="24"/>
          <w:lang w:bidi="it-IT"/>
        </w:rPr>
        <w:t>.</w:t>
      </w:r>
    </w:p>
    <w:p w14:paraId="69FB5A03" w14:textId="5C5779A5" w:rsidR="007364DD" w:rsidRPr="000D3225" w:rsidRDefault="00FD5780"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Ralph Waldo Emerson</w:t>
      </w:r>
    </w:p>
    <w:p w14:paraId="22E2A268" w14:textId="77777777" w:rsidR="00FD5780" w:rsidRPr="000D3225" w:rsidRDefault="00FD5780" w:rsidP="008707DD">
      <w:pPr>
        <w:pStyle w:val="Informazionidicontatto"/>
        <w:spacing w:line="240" w:lineRule="auto"/>
        <w:jc w:val="both"/>
        <w:rPr>
          <w:rFonts w:ascii="Arial Nova" w:hAnsi="Arial Nova"/>
          <w:b/>
          <w:bCs/>
          <w:i/>
          <w:iCs/>
          <w:color w:val="auto"/>
          <w:spacing w:val="-2"/>
          <w:sz w:val="24"/>
          <w:szCs w:val="24"/>
          <w:lang w:bidi="it-IT"/>
        </w:rPr>
      </w:pPr>
    </w:p>
    <w:p w14:paraId="7E7F2A5C" w14:textId="3F9ABAAB" w:rsidR="00DB6652" w:rsidRPr="000D3225" w:rsidRDefault="0054342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E TU </w:t>
      </w:r>
      <w:r w:rsidR="00DB6652" w:rsidRPr="000D3225">
        <w:rPr>
          <w:rFonts w:ascii="Arial Nova" w:hAnsi="Arial Nova"/>
          <w:color w:val="auto"/>
          <w:spacing w:val="-2"/>
          <w:sz w:val="24"/>
          <w:szCs w:val="24"/>
          <w:lang w:bidi="it-IT"/>
        </w:rPr>
        <w:t>CHI VUOI DIVENTARE?</w:t>
      </w:r>
      <w:r w:rsidR="00A74E47">
        <w:rPr>
          <w:rFonts w:ascii="Arial Nova" w:hAnsi="Arial Nova"/>
          <w:color w:val="auto"/>
          <w:spacing w:val="-2"/>
          <w:sz w:val="24"/>
          <w:szCs w:val="24"/>
          <w:lang w:bidi="it-IT"/>
        </w:rPr>
        <w:t xml:space="preserve"> PROVA A RIFLETTERE</w:t>
      </w:r>
    </w:p>
    <w:p w14:paraId="6108D8FD" w14:textId="0A6A7909" w:rsidR="00F90F05" w:rsidRPr="000D3225" w:rsidRDefault="00543424"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color w:val="auto"/>
          <w:spacing w:val="-2"/>
          <w:sz w:val="24"/>
          <w:szCs w:val="24"/>
          <w:lang w:bidi="it-IT"/>
        </w:rPr>
        <w:t>………………………………………………………………………………………………………………………………………………………………………………………………………………………………………………………………………………………………………………………………………………………………………………………………</w:t>
      </w:r>
    </w:p>
    <w:p w14:paraId="02B89551" w14:textId="77777777" w:rsidR="00175054" w:rsidRPr="000D3225" w:rsidRDefault="00175054" w:rsidP="00175054">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color w:val="auto"/>
          <w:spacing w:val="-2"/>
          <w:sz w:val="24"/>
          <w:szCs w:val="24"/>
          <w:lang w:bidi="it-IT"/>
        </w:rPr>
        <w:t>………………………………………………………………………………………………………………………………………………………………………………………………………………………………………………………………………………………………………………………………………………………………………………………………</w:t>
      </w:r>
    </w:p>
    <w:p w14:paraId="7E44FB6B" w14:textId="77777777" w:rsidR="00175054" w:rsidRPr="000D3225" w:rsidRDefault="00175054" w:rsidP="00175054">
      <w:pPr>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br w:type="page"/>
      </w:r>
    </w:p>
    <w:p w14:paraId="261C135A" w14:textId="05DA7F5C" w:rsidR="007364DD" w:rsidRPr="000D3225" w:rsidRDefault="00F90F05"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lastRenderedPageBreak/>
        <w:t>“Errare è umano, perseverare è diabolico”</w:t>
      </w:r>
    </w:p>
    <w:p w14:paraId="4CA7C8A5" w14:textId="60FF2685" w:rsidR="005A67C4" w:rsidRPr="000D3225" w:rsidRDefault="005A67C4" w:rsidP="008707DD">
      <w:pPr>
        <w:pStyle w:val="Informazionidicontatto"/>
        <w:spacing w:line="240" w:lineRule="auto"/>
        <w:jc w:val="both"/>
        <w:rPr>
          <w:rFonts w:ascii="Arial Nova" w:hAnsi="Arial Nova"/>
          <w:i/>
          <w:iCs/>
          <w:color w:val="auto"/>
          <w:spacing w:val="-2"/>
          <w:sz w:val="24"/>
          <w:szCs w:val="24"/>
          <w:lang w:bidi="it-IT"/>
        </w:rPr>
      </w:pPr>
      <w:proofErr w:type="spellStart"/>
      <w:r w:rsidRPr="000D3225">
        <w:rPr>
          <w:rFonts w:ascii="Arial Nova" w:hAnsi="Arial Nova"/>
          <w:i/>
          <w:iCs/>
          <w:color w:val="auto"/>
          <w:spacing w:val="-2"/>
          <w:sz w:val="24"/>
          <w:szCs w:val="24"/>
          <w:lang w:bidi="it-IT"/>
        </w:rPr>
        <w:t>Anneo</w:t>
      </w:r>
      <w:proofErr w:type="spellEnd"/>
      <w:r w:rsidRPr="000D3225">
        <w:rPr>
          <w:rFonts w:ascii="Arial Nova" w:hAnsi="Arial Nova"/>
          <w:i/>
          <w:iCs/>
          <w:color w:val="auto"/>
          <w:spacing w:val="-2"/>
          <w:sz w:val="24"/>
          <w:szCs w:val="24"/>
          <w:lang w:bidi="it-IT"/>
        </w:rPr>
        <w:t xml:space="preserve"> Seneca</w:t>
      </w:r>
    </w:p>
    <w:p w14:paraId="1448E403" w14:textId="77777777" w:rsidR="00F90F05" w:rsidRPr="000D3225" w:rsidRDefault="00F90F05" w:rsidP="008707DD">
      <w:pPr>
        <w:pStyle w:val="Informazionidicontatto"/>
        <w:spacing w:line="240" w:lineRule="auto"/>
        <w:jc w:val="both"/>
        <w:rPr>
          <w:rFonts w:ascii="Arial Nova" w:hAnsi="Arial Nova"/>
          <w:color w:val="auto"/>
          <w:spacing w:val="-2"/>
          <w:sz w:val="24"/>
          <w:szCs w:val="24"/>
          <w:lang w:bidi="it-IT"/>
        </w:rPr>
      </w:pPr>
    </w:p>
    <w:p w14:paraId="02D9410A" w14:textId="1913F854" w:rsidR="00F90F05" w:rsidRPr="000D3225" w:rsidRDefault="00F90F05" w:rsidP="00BF51B7">
      <w:pPr>
        <w:pStyle w:val="Titolo1"/>
        <w:rPr>
          <w:rFonts w:ascii="Arial Nova" w:hAnsi="Arial Nova"/>
        </w:rPr>
      </w:pPr>
      <w:bookmarkStart w:id="14" w:name="_Toc30146705"/>
      <w:r w:rsidRPr="000D3225">
        <w:rPr>
          <w:rFonts w:ascii="Arial Nova" w:hAnsi="Arial Nova"/>
        </w:rPr>
        <w:t>LA PERSEVERANZA</w:t>
      </w:r>
      <w:r w:rsidR="005A67C4" w:rsidRPr="000D3225">
        <w:rPr>
          <w:rFonts w:ascii="Arial Nova" w:hAnsi="Arial Nova"/>
        </w:rPr>
        <w:t>: DIABOLICA O DIVINA?</w:t>
      </w:r>
      <w:bookmarkEnd w:id="14"/>
    </w:p>
    <w:p w14:paraId="7EBA3465" w14:textId="77777777" w:rsidR="005A67C4" w:rsidRPr="000D3225" w:rsidRDefault="005A67C4" w:rsidP="008707DD">
      <w:pPr>
        <w:pStyle w:val="Informazionidicontatto"/>
        <w:spacing w:line="240" w:lineRule="auto"/>
        <w:jc w:val="both"/>
        <w:rPr>
          <w:rFonts w:ascii="Arial Nova" w:hAnsi="Arial Nova"/>
          <w:color w:val="auto"/>
          <w:spacing w:val="-2"/>
          <w:sz w:val="24"/>
          <w:szCs w:val="24"/>
          <w:lang w:bidi="it-IT"/>
        </w:rPr>
      </w:pPr>
    </w:p>
    <w:p w14:paraId="3C566D9F" w14:textId="03D6C52C" w:rsidR="000A2B6A" w:rsidRPr="000D3225" w:rsidRDefault="005A67C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Sì</w:t>
      </w:r>
      <w:r w:rsidR="00175054">
        <w:rPr>
          <w:rFonts w:ascii="Arial Nova" w:hAnsi="Arial Nova"/>
          <w:color w:val="auto"/>
          <w:spacing w:val="-2"/>
          <w:sz w:val="24"/>
          <w:szCs w:val="24"/>
          <w:lang w:bidi="it-IT"/>
        </w:rPr>
        <w:t>,</w:t>
      </w:r>
      <w:r w:rsidR="00C7680D">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 è diabolico</w:t>
      </w:r>
      <w:r w:rsidR="00FD5780"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se insisti nell’errore e nel non trovare la giusta direzione, ma è divino se impari ad essere perseverante per raggiungere ciò in cui credi senza arrenderti.</w:t>
      </w:r>
    </w:p>
    <w:p w14:paraId="0FEC7AC5" w14:textId="672EDD56" w:rsidR="005A67C4" w:rsidRPr="000D3225" w:rsidRDefault="005A67C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Andiamo ancora a vedere il significato della parola.</w:t>
      </w:r>
    </w:p>
    <w:p w14:paraId="0BEE2914" w14:textId="77777777" w:rsidR="005A67C4" w:rsidRPr="000D3225" w:rsidRDefault="005A67C4" w:rsidP="008707DD">
      <w:pPr>
        <w:pStyle w:val="Informazionidicontatto"/>
        <w:spacing w:line="240" w:lineRule="auto"/>
        <w:jc w:val="both"/>
        <w:rPr>
          <w:rFonts w:ascii="Arial Nova" w:hAnsi="Arial Nova"/>
          <w:color w:val="auto"/>
          <w:spacing w:val="-2"/>
          <w:sz w:val="24"/>
          <w:szCs w:val="24"/>
          <w:lang w:bidi="it-IT"/>
        </w:rPr>
      </w:pPr>
    </w:p>
    <w:p w14:paraId="6848CCD5" w14:textId="6C358ECC" w:rsidR="000A2B6A" w:rsidRPr="000D3225" w:rsidRDefault="005A67C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Perseveranza</w:t>
      </w:r>
      <w:r w:rsidR="00543424" w:rsidRPr="000D3225">
        <w:rPr>
          <w:rFonts w:ascii="Arial Nova" w:hAnsi="Arial Nova"/>
          <w:color w:val="auto"/>
          <w:spacing w:val="-2"/>
          <w:sz w:val="24"/>
          <w:szCs w:val="24"/>
          <w:lang w:bidi="it-IT"/>
        </w:rPr>
        <w:t xml:space="preserve"> = costanza di atteggiamento o di comportamento</w:t>
      </w:r>
      <w:r w:rsidR="00124043" w:rsidRPr="000D3225">
        <w:rPr>
          <w:rFonts w:ascii="Arial Nova" w:hAnsi="Arial Nova"/>
          <w:color w:val="auto"/>
          <w:spacing w:val="-2"/>
          <w:sz w:val="24"/>
          <w:szCs w:val="24"/>
          <w:lang w:bidi="it-IT"/>
        </w:rPr>
        <w:t>,</w:t>
      </w:r>
      <w:r w:rsidR="005608AA" w:rsidRPr="000D3225">
        <w:rPr>
          <w:rFonts w:ascii="Arial Nova" w:hAnsi="Arial Nova"/>
          <w:color w:val="auto"/>
          <w:spacing w:val="-2"/>
          <w:sz w:val="24"/>
          <w:szCs w:val="24"/>
          <w:lang w:bidi="it-IT"/>
        </w:rPr>
        <w:t xml:space="preserve"> </w:t>
      </w:r>
      <w:r w:rsidR="00543424" w:rsidRPr="000D3225">
        <w:rPr>
          <w:rFonts w:ascii="Arial Nova" w:hAnsi="Arial Nova"/>
          <w:color w:val="auto"/>
          <w:spacing w:val="-2"/>
          <w:sz w:val="24"/>
          <w:szCs w:val="24"/>
          <w:lang w:bidi="it-IT"/>
        </w:rPr>
        <w:t>in quanto accompagnata o motivata da propositi virtuosi o sostenuta da una convinzione personale, fermezza nel perseguire i propri scopi o nel tener fede ai propri propositi.</w:t>
      </w:r>
    </w:p>
    <w:p w14:paraId="2BEDCBF5" w14:textId="3CA96888" w:rsidR="007364DD" w:rsidRPr="000D3225" w:rsidRDefault="007364DD" w:rsidP="008707DD">
      <w:pPr>
        <w:pStyle w:val="Informazionidicontatto"/>
        <w:spacing w:line="240" w:lineRule="auto"/>
        <w:jc w:val="both"/>
        <w:rPr>
          <w:rFonts w:ascii="Arial Nova" w:hAnsi="Arial Nova"/>
          <w:color w:val="auto"/>
          <w:spacing w:val="-2"/>
          <w:sz w:val="24"/>
          <w:szCs w:val="24"/>
          <w:lang w:bidi="it-IT"/>
        </w:rPr>
      </w:pPr>
    </w:p>
    <w:p w14:paraId="43E695E5" w14:textId="3B790003" w:rsidR="00543424" w:rsidRPr="000D3225" w:rsidRDefault="0054342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La costanza, la convinzione personale emergono anche dal significato della parola perseveranza. Tener fede a quei famosi propositi che si stabiliscono.</w:t>
      </w:r>
    </w:p>
    <w:p w14:paraId="4A1BFA41" w14:textId="2C02457A" w:rsidR="00F90F05" w:rsidRPr="000D3225" w:rsidRDefault="0054342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Partite sempre dal significato delle parole.</w:t>
      </w:r>
    </w:p>
    <w:p w14:paraId="6E302BF7" w14:textId="6BD8CB26" w:rsidR="00543424" w:rsidRPr="000D3225" w:rsidRDefault="0054342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 buoni propositi si trasformano in obiettivi, ma devi essere perseverante.</w:t>
      </w:r>
    </w:p>
    <w:p w14:paraId="76F65176" w14:textId="238EBDF2" w:rsidR="00543424" w:rsidRPr="000D3225" w:rsidRDefault="0054342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è facile, non succede in un giorno. Ma succede.</w:t>
      </w:r>
    </w:p>
    <w:p w14:paraId="3619C40E" w14:textId="77777777" w:rsidR="00543424" w:rsidRPr="000D3225" w:rsidRDefault="00543424" w:rsidP="008707DD">
      <w:pPr>
        <w:pStyle w:val="Informazionidicontatto"/>
        <w:spacing w:line="240" w:lineRule="auto"/>
        <w:jc w:val="both"/>
        <w:rPr>
          <w:rFonts w:ascii="Arial Nova" w:hAnsi="Arial Nova"/>
          <w:color w:val="auto"/>
          <w:spacing w:val="-2"/>
          <w:sz w:val="24"/>
          <w:szCs w:val="24"/>
          <w:lang w:bidi="it-IT"/>
        </w:rPr>
      </w:pPr>
    </w:p>
    <w:p w14:paraId="1E082312" w14:textId="294BAD4B" w:rsidR="00543424" w:rsidRPr="000D3225" w:rsidRDefault="0054342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Vuoi essere in forma? Mangia sano ogni giorno, muoviti un po', cambia le tue abitudini.</w:t>
      </w:r>
    </w:p>
    <w:p w14:paraId="5743EC0A" w14:textId="0CCBD2D9" w:rsidR="00543424" w:rsidRPr="000D3225" w:rsidRDefault="0054342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Ci vogliono più giorni per cambiare le abitudini. Occorre la ripetizione della novità, occorre costanza.</w:t>
      </w:r>
    </w:p>
    <w:p w14:paraId="680FA35B" w14:textId="234A9C58" w:rsidR="00543424" w:rsidRPr="000D3225" w:rsidRDefault="0054342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poi ci si abitua davvero e si inserisce nella nostra quotidianità la nuova sana abitudine, che diviene parte di noi.</w:t>
      </w:r>
    </w:p>
    <w:p w14:paraId="005CABC6" w14:textId="19F0C037" w:rsidR="00690B4C" w:rsidRPr="000D3225" w:rsidRDefault="00690B4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Senza perseveranza avrai perso in partenza.</w:t>
      </w:r>
    </w:p>
    <w:p w14:paraId="440AB979" w14:textId="67B0B300" w:rsidR="00690B4C" w:rsidRPr="000D3225" w:rsidRDefault="00690B4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 xml:space="preserve">Molte persone arrivano ad un passo dal conquistare quello che desiderano e mollano proprio un attimo prima del raggiungimento del risultato. </w:t>
      </w:r>
      <w:r w:rsidR="00C169FF" w:rsidRPr="000D3225">
        <w:rPr>
          <w:rFonts w:ascii="Arial Nova" w:hAnsi="Arial Nova"/>
          <w:color w:val="auto"/>
          <w:spacing w:val="-2"/>
          <w:sz w:val="24"/>
          <w:szCs w:val="24"/>
          <w:lang w:bidi="it-IT"/>
        </w:rPr>
        <w:t>È</w:t>
      </w:r>
      <w:r w:rsidRPr="000D3225">
        <w:rPr>
          <w:rFonts w:ascii="Arial Nova" w:hAnsi="Arial Nova"/>
          <w:color w:val="auto"/>
          <w:spacing w:val="-2"/>
          <w:sz w:val="24"/>
          <w:szCs w:val="24"/>
          <w:lang w:bidi="it-IT"/>
        </w:rPr>
        <w:t xml:space="preserve"> questo che fa veramente la differenza nella vita.</w:t>
      </w:r>
    </w:p>
    <w:p w14:paraId="415A0AED" w14:textId="1346441C" w:rsidR="00543424" w:rsidRPr="000D3225" w:rsidRDefault="00690B4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Se molli, non arrivi al successo. </w:t>
      </w:r>
    </w:p>
    <w:p w14:paraId="539E0B9D" w14:textId="794AB1C2" w:rsidR="00690B4C" w:rsidRPr="000D3225" w:rsidRDefault="00690B4C" w:rsidP="008707DD">
      <w:pPr>
        <w:pStyle w:val="Informazionidicontatto"/>
        <w:spacing w:line="240" w:lineRule="auto"/>
        <w:jc w:val="both"/>
        <w:rPr>
          <w:rFonts w:ascii="Arial Nova" w:hAnsi="Arial Nova"/>
          <w:color w:val="auto"/>
          <w:spacing w:val="-4"/>
          <w:sz w:val="24"/>
          <w:szCs w:val="24"/>
          <w:lang w:bidi="it-IT"/>
        </w:rPr>
      </w:pPr>
      <w:r w:rsidRPr="000D3225">
        <w:rPr>
          <w:rFonts w:ascii="Arial Nova" w:hAnsi="Arial Nova"/>
          <w:color w:val="auto"/>
          <w:spacing w:val="-4"/>
          <w:sz w:val="24"/>
          <w:szCs w:val="24"/>
          <w:lang w:bidi="it-IT"/>
        </w:rPr>
        <w:t>È l’unico vero segreto di chi ha raggiunto risultati straordinari.</w:t>
      </w:r>
    </w:p>
    <w:p w14:paraId="36315BBF" w14:textId="41925DCE" w:rsidR="00690B4C" w:rsidRPr="000D3225" w:rsidRDefault="00690B4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Secondo la legge della concentrazione, “ogni cosa su cui ti concentri, cresce e si espande nel tempo”</w:t>
      </w:r>
    </w:p>
    <w:p w14:paraId="27258B45" w14:textId="135DD067" w:rsidR="00690B4C" w:rsidRPr="000D3225" w:rsidRDefault="00690B4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Indirizza le tue energie verso ciò che è utile per te e ti avvicina al tuo obiettivo.</w:t>
      </w:r>
    </w:p>
    <w:p w14:paraId="33F88BEB" w14:textId="77777777" w:rsidR="00690B4C" w:rsidRPr="000D3225" w:rsidRDefault="00690B4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viene dato spesso il giusto ruolo a questo aspetto così importante. </w:t>
      </w:r>
    </w:p>
    <w:p w14:paraId="1110B43F" w14:textId="371B621E" w:rsidR="00690B4C" w:rsidRPr="000D3225" w:rsidRDefault="00690B4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w:t>
      </w:r>
      <w:r w:rsidR="00A74E47">
        <w:rPr>
          <w:rFonts w:ascii="Arial Nova" w:hAnsi="Arial Nova"/>
          <w:color w:val="auto"/>
          <w:spacing w:val="-2"/>
          <w:sz w:val="24"/>
          <w:szCs w:val="24"/>
          <w:lang w:bidi="it-IT"/>
        </w:rPr>
        <w:t>evi</w:t>
      </w:r>
      <w:r w:rsidRPr="000D3225">
        <w:rPr>
          <w:rFonts w:ascii="Arial Nova" w:hAnsi="Arial Nova"/>
          <w:color w:val="auto"/>
          <w:spacing w:val="-2"/>
          <w:sz w:val="24"/>
          <w:szCs w:val="24"/>
          <w:lang w:bidi="it-IT"/>
        </w:rPr>
        <w:t xml:space="preserve"> immaginare la perseveranza come un ponte che </w:t>
      </w:r>
      <w:r w:rsidR="00A74E47">
        <w:rPr>
          <w:rFonts w:ascii="Arial Nova" w:hAnsi="Arial Nova"/>
          <w:color w:val="auto"/>
          <w:spacing w:val="-2"/>
          <w:sz w:val="24"/>
          <w:szCs w:val="24"/>
          <w:lang w:bidi="it-IT"/>
        </w:rPr>
        <w:t>t</w:t>
      </w:r>
      <w:r w:rsidRPr="000D3225">
        <w:rPr>
          <w:rFonts w:ascii="Arial Nova" w:hAnsi="Arial Nova"/>
          <w:color w:val="auto"/>
          <w:spacing w:val="-2"/>
          <w:sz w:val="24"/>
          <w:szCs w:val="24"/>
          <w:lang w:bidi="it-IT"/>
        </w:rPr>
        <w:t>i collega a ciò che deside</w:t>
      </w:r>
      <w:r w:rsidR="00A74E47">
        <w:rPr>
          <w:rFonts w:ascii="Arial Nova" w:hAnsi="Arial Nova"/>
          <w:color w:val="auto"/>
          <w:spacing w:val="-2"/>
          <w:sz w:val="24"/>
          <w:szCs w:val="24"/>
          <w:lang w:bidi="it-IT"/>
        </w:rPr>
        <w:t>ri</w:t>
      </w:r>
      <w:r w:rsidRPr="000D3225">
        <w:rPr>
          <w:rFonts w:ascii="Arial Nova" w:hAnsi="Arial Nova"/>
          <w:color w:val="auto"/>
          <w:spacing w:val="-2"/>
          <w:sz w:val="24"/>
          <w:szCs w:val="24"/>
          <w:lang w:bidi="it-IT"/>
        </w:rPr>
        <w:t xml:space="preserve"> veramente realizzare e ottenere. Comprendendone il significato e i segreti, scoprirai che non c’è nulla che tu non possa fare o ottenere.</w:t>
      </w:r>
    </w:p>
    <w:p w14:paraId="51A266E3" w14:textId="58C1E6A7" w:rsidR="00690B4C" w:rsidRPr="000D3225" w:rsidRDefault="00690B4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 tutti i campi della tua vita.</w:t>
      </w:r>
    </w:p>
    <w:p w14:paraId="21BA76C0" w14:textId="0544E425" w:rsidR="00690B4C" w:rsidRPr="000D3225" w:rsidRDefault="00690B4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Amore, carriera, successo. Ogni sfera potrà beneficiare</w:t>
      </w:r>
      <w:r w:rsidR="00A74E47">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se solo saprai essere perseverante.</w:t>
      </w:r>
    </w:p>
    <w:p w14:paraId="6E3B7088" w14:textId="5EB5B919" w:rsidR="00690B4C" w:rsidRPr="000D3225" w:rsidRDefault="00690B4C" w:rsidP="008707DD">
      <w:pPr>
        <w:pStyle w:val="Informazionidicontatto"/>
        <w:spacing w:line="240" w:lineRule="auto"/>
        <w:jc w:val="both"/>
        <w:rPr>
          <w:rFonts w:ascii="Arial Nova" w:hAnsi="Arial Nova"/>
          <w:color w:val="auto"/>
          <w:spacing w:val="-6"/>
          <w:sz w:val="24"/>
          <w:szCs w:val="24"/>
          <w:lang w:bidi="it-IT"/>
        </w:rPr>
      </w:pPr>
      <w:r w:rsidRPr="000D3225">
        <w:rPr>
          <w:rFonts w:ascii="Arial Nova" w:hAnsi="Arial Nova"/>
          <w:color w:val="auto"/>
          <w:spacing w:val="-6"/>
          <w:sz w:val="24"/>
          <w:szCs w:val="24"/>
          <w:lang w:bidi="it-IT"/>
        </w:rPr>
        <w:t>A nessuno piace chi molla, a nessuno piace chi si arrende.</w:t>
      </w:r>
    </w:p>
    <w:p w14:paraId="7C8AD8EF" w14:textId="60C67612" w:rsidR="00690B4C" w:rsidRPr="000D3225" w:rsidRDefault="00690B4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dobbiamo essere eroi, ma riuscire a tenere duro se crediamo davvero in qualcosa.</w:t>
      </w:r>
    </w:p>
    <w:p w14:paraId="5DD38838" w14:textId="3EF112B1" w:rsidR="00690B4C" w:rsidRPr="000D3225" w:rsidRDefault="00690B4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Ma ti rimando ancora una volta al tuo perché. Se il perché non è abba</w:t>
      </w:r>
      <w:r w:rsidR="00996074" w:rsidRPr="000D3225">
        <w:rPr>
          <w:rFonts w:ascii="Arial Nova" w:hAnsi="Arial Nova"/>
          <w:color w:val="auto"/>
          <w:spacing w:val="-2"/>
          <w:sz w:val="24"/>
          <w:szCs w:val="24"/>
          <w:lang w:bidi="it-IT"/>
        </w:rPr>
        <w:t>s</w:t>
      </w:r>
      <w:r w:rsidRPr="000D3225">
        <w:rPr>
          <w:rFonts w:ascii="Arial Nova" w:hAnsi="Arial Nova"/>
          <w:color w:val="auto"/>
          <w:spacing w:val="-2"/>
          <w:sz w:val="24"/>
          <w:szCs w:val="24"/>
          <w:lang w:bidi="it-IT"/>
        </w:rPr>
        <w:t>tanza forte</w:t>
      </w:r>
      <w:r w:rsidR="00A74E47">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non ti spingerà ad essere perseverante.</w:t>
      </w:r>
    </w:p>
    <w:p w14:paraId="2A37F976" w14:textId="440D9089" w:rsidR="00F90F05" w:rsidRPr="000D3225" w:rsidRDefault="009960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Lo sai che anche la perseveranza è un’abitudine? E come tale si può sviluppare.</w:t>
      </w:r>
    </w:p>
    <w:p w14:paraId="576EB79A" w14:textId="2CDF044A" w:rsidR="00996074" w:rsidRPr="000D3225" w:rsidRDefault="009960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Perseverare è una delle qualità e delle abitudini più importanti che si possano acquisire.</w:t>
      </w:r>
    </w:p>
    <w:p w14:paraId="02B4440F" w14:textId="5666EC85" w:rsidR="00996074" w:rsidRPr="000D3225" w:rsidRDefault="009960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Acquisendo questa abitudine innalzerai anche la tua autostima.</w:t>
      </w:r>
    </w:p>
    <w:p w14:paraId="458C7C5D" w14:textId="1C5C82B1" w:rsidR="00996074" w:rsidRPr="000D3225" w:rsidRDefault="009960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Per perseverare devi credere</w:t>
      </w:r>
      <w:r w:rsidR="00124043" w:rsidRPr="000D3225">
        <w:rPr>
          <w:rFonts w:ascii="Arial Nova" w:hAnsi="Arial Nova"/>
          <w:color w:val="auto"/>
          <w:spacing w:val="-2"/>
          <w:sz w:val="24"/>
          <w:szCs w:val="24"/>
          <w:lang w:bidi="it-IT"/>
        </w:rPr>
        <w:t xml:space="preserve"> i</w:t>
      </w:r>
      <w:r w:rsidRPr="000D3225">
        <w:rPr>
          <w:rFonts w:ascii="Arial Nova" w:hAnsi="Arial Nova"/>
          <w:color w:val="auto"/>
          <w:spacing w:val="-2"/>
          <w:sz w:val="24"/>
          <w:szCs w:val="24"/>
          <w:lang w:bidi="it-IT"/>
        </w:rPr>
        <w:t>n te stesso. Le due cose non</w:t>
      </w:r>
      <w:r w:rsidR="00F06EB7"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possono essere separate, perché più sarai perseverante e più crederai in te, più ti renderai conto delle tue potenzialità e più insisterai e sarai perseverante.</w:t>
      </w:r>
    </w:p>
    <w:p w14:paraId="311241C2" w14:textId="43A516F3" w:rsidR="00996074" w:rsidRPr="000D3225" w:rsidRDefault="009960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Quelle qualità sono dentro di te. Devi tirarle fuori. Devi crederci. Non devi mollare.</w:t>
      </w:r>
    </w:p>
    <w:p w14:paraId="2F6E45CA" w14:textId="42C3A833" w:rsidR="00996074" w:rsidRPr="000D3225" w:rsidRDefault="009960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Quando arriverai al massimo livello di autostima, perseveranza e autodisciplina sar</w:t>
      </w:r>
      <w:r w:rsidR="00C7680D">
        <w:rPr>
          <w:rFonts w:ascii="Arial Nova" w:hAnsi="Arial Nova"/>
          <w:color w:val="auto"/>
          <w:spacing w:val="-2"/>
          <w:sz w:val="24"/>
          <w:szCs w:val="24"/>
          <w:lang w:bidi="it-IT"/>
        </w:rPr>
        <w:t>ai</w:t>
      </w:r>
      <w:r w:rsidRPr="000D3225">
        <w:rPr>
          <w:rFonts w:ascii="Arial Nova" w:hAnsi="Arial Nova"/>
          <w:color w:val="auto"/>
          <w:spacing w:val="-2"/>
          <w:sz w:val="24"/>
          <w:szCs w:val="24"/>
          <w:lang w:bidi="it-IT"/>
        </w:rPr>
        <w:t xml:space="preserve"> davvero inarrestabil</w:t>
      </w:r>
      <w:r w:rsidR="00C7680D">
        <w:rPr>
          <w:rFonts w:ascii="Arial Nova" w:hAnsi="Arial Nova"/>
          <w:color w:val="auto"/>
          <w:spacing w:val="-2"/>
          <w:sz w:val="24"/>
          <w:szCs w:val="24"/>
          <w:lang w:bidi="it-IT"/>
        </w:rPr>
        <w:t>e</w:t>
      </w:r>
      <w:r w:rsidRPr="000D3225">
        <w:rPr>
          <w:rFonts w:ascii="Arial Nova" w:hAnsi="Arial Nova"/>
          <w:color w:val="auto"/>
          <w:spacing w:val="-2"/>
          <w:sz w:val="24"/>
          <w:szCs w:val="24"/>
          <w:lang w:bidi="it-IT"/>
        </w:rPr>
        <w:t>.</w:t>
      </w:r>
    </w:p>
    <w:p w14:paraId="1932DF18" w14:textId="7CF21B7D" w:rsidR="00996074" w:rsidRPr="000D3225" w:rsidRDefault="009960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Lo so, ti chiedo molto, è un lavoro lungo, introspettivo e soprattutto fatto di volontà di cambiamento, ma se riuscirai a intraprenderlo avrai tutte le caratteristiche di una persona di successo.</w:t>
      </w:r>
    </w:p>
    <w:p w14:paraId="58EC091F" w14:textId="77777777" w:rsidR="00996074" w:rsidRPr="000D3225" w:rsidRDefault="009960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Sarà davvero una grande svolta.</w:t>
      </w:r>
    </w:p>
    <w:p w14:paraId="3CD35F55" w14:textId="77777777" w:rsidR="00816B01" w:rsidRPr="000D3225" w:rsidRDefault="00996074"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Quindi: credi nei tuoi sogni. Visualizzali. Immaginati come starai quando avrai raggiunto o ottenuto quello che più desideri. </w:t>
      </w:r>
    </w:p>
    <w:p w14:paraId="5204BFD1" w14:textId="79764194" w:rsidR="00996074" w:rsidRPr="000D3225" w:rsidRDefault="00816B01"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Impara ad ascoltare anche la tua seconda vita, quella silenziosa che metti spesso da parte </w:t>
      </w:r>
      <w:r w:rsidR="0059445C" w:rsidRPr="000D3225">
        <w:rPr>
          <w:rFonts w:ascii="Arial Nova" w:hAnsi="Arial Nova"/>
          <w:color w:val="auto"/>
          <w:spacing w:val="-2"/>
          <w:sz w:val="24"/>
          <w:szCs w:val="24"/>
          <w:lang w:bidi="it-IT"/>
        </w:rPr>
        <w:t xml:space="preserve">perché sei troppo preso a vivere quella che stai vivendo. Ascolta quella vocina interiore che ti dice che devi cambiare qualcosa e che forse è arrivato il momento e </w:t>
      </w:r>
      <w:r w:rsidRPr="000D3225">
        <w:rPr>
          <w:rFonts w:ascii="Arial Nova" w:hAnsi="Arial Nova"/>
          <w:color w:val="auto"/>
          <w:spacing w:val="-2"/>
          <w:sz w:val="24"/>
          <w:szCs w:val="24"/>
          <w:lang w:bidi="it-IT"/>
        </w:rPr>
        <w:t>inizia a</w:t>
      </w:r>
      <w:r w:rsidR="0059445C" w:rsidRPr="000D3225">
        <w:rPr>
          <w:rFonts w:ascii="Arial Nova" w:hAnsi="Arial Nova"/>
          <w:color w:val="auto"/>
          <w:spacing w:val="-2"/>
          <w:sz w:val="24"/>
          <w:szCs w:val="24"/>
          <w:lang w:bidi="it-IT"/>
        </w:rPr>
        <w:t xml:space="preserve"> vivere le tue vere passioni</w:t>
      </w:r>
      <w:r w:rsidR="00A74E47">
        <w:rPr>
          <w:rFonts w:ascii="Arial Nova" w:hAnsi="Arial Nova"/>
          <w:color w:val="auto"/>
          <w:spacing w:val="-2"/>
          <w:sz w:val="24"/>
          <w:szCs w:val="24"/>
          <w:lang w:bidi="it-IT"/>
        </w:rPr>
        <w:t xml:space="preserve">, </w:t>
      </w:r>
      <w:r w:rsidR="0059445C" w:rsidRPr="000D3225">
        <w:rPr>
          <w:rFonts w:ascii="Arial Nova" w:hAnsi="Arial Nova"/>
          <w:color w:val="auto"/>
          <w:spacing w:val="-2"/>
          <w:sz w:val="24"/>
          <w:szCs w:val="24"/>
          <w:lang w:bidi="it-IT"/>
        </w:rPr>
        <w:t>senza più rimandare.</w:t>
      </w:r>
    </w:p>
    <w:p w14:paraId="5B55786E" w14:textId="4738CFF2" w:rsidR="0059445C" w:rsidRPr="000D3225" w:rsidRDefault="0059445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sia chiaro</w:t>
      </w:r>
      <w:r w:rsidR="005116CF">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non si tratta solo di diventare una persona di successo. Si tratta di vivere la propria vita con successo e coerenza.</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 xml:space="preserve">In ogni suo aspetto. </w:t>
      </w:r>
    </w:p>
    <w:p w14:paraId="2C4A117F" w14:textId="77777777" w:rsidR="0059445C" w:rsidRPr="000D3225" w:rsidRDefault="0059445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Si tratta di non mollare. </w:t>
      </w:r>
    </w:p>
    <w:p w14:paraId="3F0BAF6C" w14:textId="26375864" w:rsidR="0059445C" w:rsidRPr="000D3225" w:rsidRDefault="0059445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 una relazione o in amore, se uno dei due molla, prima o poi l’amore o ciò che tiene uniti</w:t>
      </w:r>
      <w:r w:rsidR="00467BC6">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finisce. </w:t>
      </w:r>
    </w:p>
    <w:p w14:paraId="60170A6A" w14:textId="77777777" w:rsidR="0059445C" w:rsidRPr="000D3225" w:rsidRDefault="0059445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Se nel gruppo il leader molla, il gruppo si scioglierà. </w:t>
      </w:r>
    </w:p>
    <w:p w14:paraId="277CFFE8" w14:textId="6E08BBBC" w:rsidR="0059445C" w:rsidRPr="000D3225" w:rsidRDefault="0059445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molli sul lavoro probabilmente molleranno te.</w:t>
      </w:r>
    </w:p>
    <w:p w14:paraId="187066DA" w14:textId="77777777" w:rsidR="00747F17" w:rsidRPr="000D3225" w:rsidRDefault="0059445C"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Quindi ricordati: NON MOLLARE!!!</w:t>
      </w:r>
    </w:p>
    <w:p w14:paraId="7E812E2A" w14:textId="3CD50B80" w:rsidR="00C169FF" w:rsidRPr="000D3225" w:rsidRDefault="0059445C" w:rsidP="00C169FF">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Per nessuna ragione.</w:t>
      </w:r>
      <w:r w:rsidR="00C169FF" w:rsidRPr="000D3225">
        <w:rPr>
          <w:rFonts w:ascii="Arial Nova" w:hAnsi="Arial Nova"/>
          <w:color w:val="auto"/>
          <w:spacing w:val="-2"/>
          <w:sz w:val="24"/>
          <w:szCs w:val="24"/>
          <w:lang w:bidi="it-IT"/>
        </w:rPr>
        <w:br w:type="page"/>
      </w:r>
    </w:p>
    <w:p w14:paraId="1E10677E" w14:textId="790F1DBD" w:rsidR="00F90F05" w:rsidRPr="000D3225" w:rsidRDefault="000A2B6A"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lastRenderedPageBreak/>
        <w:t>“Tutto dipende dalla tua storia”</w:t>
      </w:r>
    </w:p>
    <w:p w14:paraId="39877BA9" w14:textId="4A554605" w:rsidR="00F90F05" w:rsidRPr="000D3225" w:rsidRDefault="000A2B6A"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Lisa Nichols</w:t>
      </w:r>
    </w:p>
    <w:p w14:paraId="154FE3D2" w14:textId="34E3B619" w:rsidR="00F90F05" w:rsidRPr="000D3225" w:rsidRDefault="00F90F05" w:rsidP="008707DD">
      <w:pPr>
        <w:pStyle w:val="Informazionidicontatto"/>
        <w:spacing w:line="240" w:lineRule="auto"/>
        <w:jc w:val="both"/>
        <w:rPr>
          <w:rFonts w:ascii="Arial Nova" w:hAnsi="Arial Nova"/>
          <w:i/>
          <w:iCs/>
          <w:color w:val="auto"/>
          <w:spacing w:val="-2"/>
          <w:sz w:val="24"/>
          <w:szCs w:val="24"/>
          <w:lang w:bidi="it-IT"/>
        </w:rPr>
      </w:pPr>
    </w:p>
    <w:p w14:paraId="0A3EE229" w14:textId="4BFF416B" w:rsidR="005428D7" w:rsidRPr="000D3225" w:rsidRDefault="00B73CDD" w:rsidP="00BF51B7">
      <w:pPr>
        <w:pStyle w:val="Titolo1"/>
        <w:rPr>
          <w:rFonts w:ascii="Arial Nova" w:hAnsi="Arial Nova"/>
        </w:rPr>
      </w:pPr>
      <w:bookmarkStart w:id="15" w:name="_Toc30146706"/>
      <w:r w:rsidRPr="000D3225">
        <w:rPr>
          <w:rFonts w:ascii="Arial Nova" w:hAnsi="Arial Nova"/>
        </w:rPr>
        <w:t>LA TUA STORIA</w:t>
      </w:r>
      <w:bookmarkEnd w:id="15"/>
      <w:r w:rsidR="005608AA" w:rsidRPr="000D3225">
        <w:rPr>
          <w:rFonts w:ascii="Arial Nova" w:hAnsi="Arial Nova"/>
        </w:rPr>
        <w:t xml:space="preserve"> </w:t>
      </w:r>
    </w:p>
    <w:p w14:paraId="5630F62B" w14:textId="77777777" w:rsidR="005428D7" w:rsidRPr="000D3225" w:rsidRDefault="005428D7" w:rsidP="008707DD">
      <w:pPr>
        <w:pStyle w:val="Informazionidicontatto"/>
        <w:spacing w:line="240" w:lineRule="auto"/>
        <w:jc w:val="both"/>
        <w:rPr>
          <w:rFonts w:ascii="Arial Nova" w:hAnsi="Arial Nova"/>
          <w:color w:val="auto"/>
          <w:spacing w:val="-2"/>
          <w:sz w:val="24"/>
          <w:szCs w:val="24"/>
          <w:lang w:bidi="it-IT"/>
        </w:rPr>
      </w:pPr>
    </w:p>
    <w:p w14:paraId="4A1AFD9B" w14:textId="2FB4E87C" w:rsidR="005F41BA" w:rsidRPr="000D3225" w:rsidRDefault="005428D7"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EH SI, PROPRIO COS</w:t>
      </w:r>
      <w:r w:rsidR="008C5314" w:rsidRPr="000D3225">
        <w:rPr>
          <w:rFonts w:ascii="Arial Nova" w:hAnsi="Arial Nova"/>
          <w:color w:val="auto"/>
          <w:spacing w:val="-2"/>
          <w:sz w:val="24"/>
          <w:szCs w:val="24"/>
          <w:lang w:bidi="it-IT"/>
        </w:rPr>
        <w:t>I’</w:t>
      </w:r>
      <w:r w:rsidRPr="000D3225">
        <w:rPr>
          <w:rFonts w:ascii="Arial Nova" w:hAnsi="Arial Nova"/>
          <w:color w:val="auto"/>
          <w:spacing w:val="-2"/>
          <w:sz w:val="24"/>
          <w:szCs w:val="24"/>
          <w:lang w:bidi="it-IT"/>
        </w:rPr>
        <w:t xml:space="preserve"> ANCHE TU</w:t>
      </w:r>
      <w:r w:rsidR="000A2B6A" w:rsidRPr="000D3225">
        <w:rPr>
          <w:rFonts w:ascii="Arial Nova" w:hAnsi="Arial Nova"/>
          <w:color w:val="auto"/>
          <w:spacing w:val="-2"/>
          <w:sz w:val="24"/>
          <w:szCs w:val="24"/>
          <w:lang w:bidi="it-IT"/>
        </w:rPr>
        <w:t xml:space="preserve"> NE HAI UNA</w:t>
      </w:r>
      <w:r w:rsidR="005F41BA" w:rsidRPr="000D3225">
        <w:rPr>
          <w:rFonts w:ascii="Arial Nova" w:hAnsi="Arial Nova"/>
          <w:color w:val="auto"/>
          <w:spacing w:val="-2"/>
          <w:sz w:val="24"/>
          <w:szCs w:val="24"/>
          <w:lang w:bidi="it-IT"/>
        </w:rPr>
        <w:t>.</w:t>
      </w:r>
    </w:p>
    <w:p w14:paraId="2A8B967B" w14:textId="4A47AEA5" w:rsidR="005F41BA" w:rsidRPr="000D3225" w:rsidRDefault="005F41B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Ricca, banale, avventurosa, semplice, comunque essa sia</w:t>
      </w:r>
      <w:r w:rsidR="008C5314"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è la tua storia. </w:t>
      </w:r>
    </w:p>
    <w:p w14:paraId="65DBBA16" w14:textId="5C285AB4" w:rsidR="005F41BA" w:rsidRPr="000D3225" w:rsidRDefault="005F41B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Come ti dicevo all’inizio, anche io non cominciavo mai a raccontarmi perchè mi sembrava in effetti di non avere poi chissà che da dire.</w:t>
      </w:r>
    </w:p>
    <w:p w14:paraId="0397B590" w14:textId="77777777" w:rsidR="001946B7" w:rsidRPr="000D3225" w:rsidRDefault="001946B7" w:rsidP="008707DD">
      <w:pPr>
        <w:pStyle w:val="Informazionidicontatto"/>
        <w:spacing w:line="240" w:lineRule="auto"/>
        <w:jc w:val="both"/>
        <w:rPr>
          <w:rFonts w:ascii="Arial Nova" w:hAnsi="Arial Nova"/>
          <w:color w:val="auto"/>
          <w:spacing w:val="-2"/>
          <w:sz w:val="24"/>
          <w:szCs w:val="24"/>
          <w:lang w:bidi="it-IT"/>
        </w:rPr>
      </w:pPr>
    </w:p>
    <w:p w14:paraId="54D47C53" w14:textId="4D6700D4" w:rsidR="005F41BA" w:rsidRPr="000D3225" w:rsidRDefault="005F41BA"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La cosa straordinaria è che la tua storia potrebbe davvero cambiare la vita a qualcun altro, magari potrebbe addirittura cambiare il mondo. Ma se non la racconti a nessuno, rimarrà solo la tua storia.</w:t>
      </w:r>
    </w:p>
    <w:p w14:paraId="700FAA2C" w14:textId="77777777" w:rsidR="001946B7" w:rsidRPr="000D3225" w:rsidRDefault="001946B7" w:rsidP="008707DD">
      <w:pPr>
        <w:pStyle w:val="Informazionidicontatto"/>
        <w:spacing w:line="240" w:lineRule="auto"/>
        <w:jc w:val="both"/>
        <w:rPr>
          <w:rFonts w:ascii="Arial Nova" w:hAnsi="Arial Nova"/>
          <w:color w:val="auto"/>
          <w:spacing w:val="-2"/>
          <w:sz w:val="24"/>
          <w:szCs w:val="24"/>
          <w:lang w:bidi="it-IT"/>
        </w:rPr>
      </w:pPr>
    </w:p>
    <w:p w14:paraId="077DAF93" w14:textId="2F3711F6" w:rsidR="001E69E0" w:rsidRPr="000D3225" w:rsidRDefault="001E69E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Me ne sono resa conto scrivendo sui social, tante donne mi hanno scritto perché si sono riviste nei miei racconti e si sono ritrovate nella mia situazione o </w:t>
      </w:r>
      <w:r w:rsidR="00467BC6">
        <w:rPr>
          <w:rFonts w:ascii="Arial Nova" w:hAnsi="Arial Nova"/>
          <w:color w:val="auto"/>
          <w:spacing w:val="-2"/>
          <w:sz w:val="24"/>
          <w:szCs w:val="24"/>
          <w:lang w:bidi="it-IT"/>
        </w:rPr>
        <w:t>nel</w:t>
      </w:r>
      <w:r w:rsidR="005116CF">
        <w:rPr>
          <w:rFonts w:ascii="Arial Nova" w:hAnsi="Arial Nova"/>
          <w:color w:val="auto"/>
          <w:spacing w:val="-2"/>
          <w:sz w:val="24"/>
          <w:szCs w:val="24"/>
          <w:lang w:bidi="it-IT"/>
        </w:rPr>
        <w:t xml:space="preserve">la mia </w:t>
      </w:r>
      <w:r w:rsidR="005116CF" w:rsidRPr="005116CF">
        <w:rPr>
          <w:rFonts w:ascii="Arial Nova" w:hAnsi="Arial Nova"/>
          <w:i/>
          <w:iCs/>
          <w:color w:val="auto"/>
          <w:spacing w:val="-2"/>
          <w:sz w:val="24"/>
          <w:szCs w:val="24"/>
          <w:lang w:bidi="it-IT"/>
        </w:rPr>
        <w:t>storia.</w:t>
      </w:r>
    </w:p>
    <w:p w14:paraId="233479EC" w14:textId="756B13F3" w:rsidR="001E69E0" w:rsidRPr="000D3225" w:rsidRDefault="001E69E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Con molte di loro oggi siamo amiche, siamo un Team e con molte </w:t>
      </w:r>
      <w:r w:rsidR="005116CF">
        <w:rPr>
          <w:rFonts w:ascii="Arial Nova" w:hAnsi="Arial Nova"/>
          <w:color w:val="auto"/>
          <w:spacing w:val="-2"/>
          <w:sz w:val="24"/>
          <w:szCs w:val="24"/>
          <w:lang w:bidi="it-IT"/>
        </w:rPr>
        <w:t>forse</w:t>
      </w:r>
      <w:r w:rsidRPr="000D3225">
        <w:rPr>
          <w:rFonts w:ascii="Arial Nova" w:hAnsi="Arial Nova"/>
          <w:color w:val="auto"/>
          <w:spacing w:val="-2"/>
          <w:sz w:val="24"/>
          <w:szCs w:val="24"/>
          <w:lang w:bidi="it-IT"/>
        </w:rPr>
        <w:t xml:space="preserve"> lo saremo presto. </w:t>
      </w:r>
    </w:p>
    <w:p w14:paraId="69E44AB1" w14:textId="77777777" w:rsidR="001946B7" w:rsidRPr="000D3225" w:rsidRDefault="001946B7" w:rsidP="008707DD">
      <w:pPr>
        <w:pStyle w:val="Informazionidicontatto"/>
        <w:spacing w:line="240" w:lineRule="auto"/>
        <w:jc w:val="both"/>
        <w:rPr>
          <w:rFonts w:ascii="Arial Nova" w:hAnsi="Arial Nova"/>
          <w:color w:val="auto"/>
          <w:spacing w:val="-2"/>
          <w:sz w:val="24"/>
          <w:szCs w:val="24"/>
          <w:lang w:bidi="it-IT"/>
        </w:rPr>
      </w:pPr>
    </w:p>
    <w:p w14:paraId="3BE638C0" w14:textId="6E1D020B" w:rsidR="001E69E0" w:rsidRPr="000D3225" w:rsidRDefault="001E69E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Quindi smetti di preoccuparti, di avere paura, non bloccarti perché pensi di essere banale e privo di contenuti, magari per qualcuno lo sarai, ma per qualcun atro puoi fare davvero la differenza. </w:t>
      </w:r>
    </w:p>
    <w:p w14:paraId="3946054C" w14:textId="77777777" w:rsidR="001946B7" w:rsidRPr="000D3225" w:rsidRDefault="001946B7" w:rsidP="008707DD">
      <w:pPr>
        <w:pStyle w:val="Informazionidicontatto"/>
        <w:spacing w:line="240" w:lineRule="auto"/>
        <w:jc w:val="both"/>
        <w:rPr>
          <w:rFonts w:ascii="Arial Nova" w:hAnsi="Arial Nova"/>
          <w:color w:val="auto"/>
          <w:spacing w:val="-6"/>
          <w:sz w:val="24"/>
          <w:szCs w:val="24"/>
          <w:lang w:bidi="it-IT"/>
        </w:rPr>
      </w:pPr>
    </w:p>
    <w:p w14:paraId="0D2E659A" w14:textId="76125B50" w:rsidR="001E69E0" w:rsidRPr="000D3225" w:rsidRDefault="001E69E0" w:rsidP="008707DD">
      <w:pPr>
        <w:pStyle w:val="Informazionidicontatto"/>
        <w:spacing w:line="240" w:lineRule="auto"/>
        <w:jc w:val="both"/>
        <w:rPr>
          <w:rFonts w:ascii="Arial Nova" w:hAnsi="Arial Nova"/>
          <w:color w:val="auto"/>
          <w:spacing w:val="-6"/>
          <w:sz w:val="24"/>
          <w:szCs w:val="24"/>
          <w:lang w:bidi="it-IT"/>
        </w:rPr>
      </w:pPr>
      <w:r w:rsidRPr="000D3225">
        <w:rPr>
          <w:rFonts w:ascii="Arial Nova" w:hAnsi="Arial Nova"/>
          <w:color w:val="auto"/>
          <w:spacing w:val="-6"/>
          <w:sz w:val="24"/>
          <w:szCs w:val="24"/>
          <w:lang w:bidi="it-IT"/>
        </w:rPr>
        <w:t>Per me, oggi, l’aver dato a qualcuno un’opportunità, un progetto di vita e qualcosa per cui avere voglia di ripartire e alzarsi al mattino è una gioia immensa e un grande perché.</w:t>
      </w:r>
    </w:p>
    <w:p w14:paraId="6783B21B" w14:textId="4897CA46" w:rsidR="00124043" w:rsidRPr="000D3225" w:rsidRDefault="001240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lastRenderedPageBreak/>
        <w:t>Vedi quanti perché ho già trovato, solo fermandomi un attimo per rimettermi in discussione?</w:t>
      </w:r>
    </w:p>
    <w:p w14:paraId="54E94FB8" w14:textId="3DCDA316" w:rsidR="001E69E0" w:rsidRPr="000D3225" w:rsidRDefault="001E69E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aspettare educatamente che il tuo sogno si realizzi </w:t>
      </w:r>
      <w:r w:rsidR="005116CF">
        <w:rPr>
          <w:rFonts w:ascii="Arial Nova" w:hAnsi="Arial Nova"/>
          <w:color w:val="auto"/>
          <w:spacing w:val="-2"/>
          <w:sz w:val="24"/>
          <w:szCs w:val="24"/>
          <w:lang w:bidi="it-IT"/>
        </w:rPr>
        <w:t>o</w:t>
      </w:r>
      <w:r w:rsidRPr="000D3225">
        <w:rPr>
          <w:rFonts w:ascii="Arial Nova" w:hAnsi="Arial Nova"/>
          <w:color w:val="auto"/>
          <w:spacing w:val="-2"/>
          <w:sz w:val="24"/>
          <w:szCs w:val="24"/>
          <w:lang w:bidi="it-IT"/>
        </w:rPr>
        <w:t xml:space="preserve"> rischi di rimanere in quel cassetto, non chiedere permesso, non aspettarti l’approvazione della massa.</w:t>
      </w:r>
    </w:p>
    <w:p w14:paraId="14C1702A" w14:textId="77777777" w:rsidR="00125E58" w:rsidRPr="000D3225" w:rsidRDefault="001E69E0"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Vivi per ispirare e cerca la tua nicchia. Le persone giuste arrivano. Non avere fretta.</w:t>
      </w:r>
    </w:p>
    <w:p w14:paraId="55E3CFF6" w14:textId="00B39BA7" w:rsidR="00125E58" w:rsidRPr="000D3225" w:rsidRDefault="00125E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pensare che i tuoi sogni non siano realizzabili. Tutto può trasformarsi</w:t>
      </w:r>
      <w:r w:rsidR="005116CF">
        <w:rPr>
          <w:rFonts w:ascii="Arial Nova" w:hAnsi="Arial Nova"/>
          <w:color w:val="auto"/>
          <w:spacing w:val="-2"/>
          <w:sz w:val="24"/>
          <w:szCs w:val="24"/>
          <w:lang w:bidi="it-IT"/>
        </w:rPr>
        <w:t>, i</w:t>
      </w:r>
      <w:r w:rsidRPr="000D3225">
        <w:rPr>
          <w:rFonts w:ascii="Arial Nova" w:hAnsi="Arial Nova"/>
          <w:color w:val="auto"/>
          <w:spacing w:val="-2"/>
          <w:sz w:val="24"/>
          <w:szCs w:val="24"/>
          <w:lang w:bidi="it-IT"/>
        </w:rPr>
        <w:t xml:space="preserve">n quello che desideri. </w:t>
      </w:r>
    </w:p>
    <w:p w14:paraId="60FA15F8" w14:textId="4499A88C" w:rsidR="00125E58" w:rsidRPr="000D3225" w:rsidRDefault="00125E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Una vita di compromessi non può rendere felici. </w:t>
      </w:r>
    </w:p>
    <w:p w14:paraId="6D77AB00" w14:textId="77777777" w:rsidR="00125E58" w:rsidRPr="000D3225" w:rsidRDefault="00125E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Spesso nasciamo con uno scopo ben preciso e a volte non lo comprendiamo subito, per cui forza, mettiti in discussione, scopri la tua versione migliore.</w:t>
      </w:r>
    </w:p>
    <w:p w14:paraId="69D06F34" w14:textId="22E820A1" w:rsidR="00125E58" w:rsidRPr="000D3225" w:rsidRDefault="00125E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Scopri come far brillare quella luce che è dentro di te.</w:t>
      </w:r>
    </w:p>
    <w:p w14:paraId="4EE78036" w14:textId="5C0540B2" w:rsidR="00125E58" w:rsidRPr="000D3225" w:rsidRDefault="00125E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Devi fare chiarezza e comprendere il tuo scopo, chi sei, chi</w:t>
      </w:r>
      <w:r w:rsidR="005608AA" w:rsidRPr="000D3225">
        <w:rPr>
          <w:rFonts w:ascii="Arial Nova" w:hAnsi="Arial Nova"/>
          <w:color w:val="auto"/>
          <w:spacing w:val="-2"/>
          <w:sz w:val="24"/>
          <w:szCs w:val="24"/>
          <w:lang w:bidi="it-IT"/>
        </w:rPr>
        <w:t xml:space="preserve"> </w:t>
      </w:r>
      <w:r w:rsidRPr="000D3225">
        <w:rPr>
          <w:rFonts w:ascii="Arial Nova" w:hAnsi="Arial Nova"/>
          <w:color w:val="auto"/>
          <w:spacing w:val="-2"/>
          <w:sz w:val="24"/>
          <w:szCs w:val="24"/>
          <w:lang w:bidi="it-IT"/>
        </w:rPr>
        <w:t>vuoi davvero essere</w:t>
      </w:r>
      <w:r w:rsidR="00124043"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w:t>
      </w:r>
    </w:p>
    <w:p w14:paraId="5EDA0726" w14:textId="77777777" w:rsidR="00125E58" w:rsidRPr="000D3225" w:rsidRDefault="00125E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Devi esserne davvero convinto. Non farti sviare. </w:t>
      </w:r>
    </w:p>
    <w:p w14:paraId="239DC264" w14:textId="6510401C" w:rsidR="001E69E0" w:rsidRPr="000D3225" w:rsidRDefault="00125E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avere fretta, sii paziente.</w:t>
      </w:r>
    </w:p>
    <w:p w14:paraId="3B786AE2" w14:textId="670059C2" w:rsidR="00125E58" w:rsidRPr="000D3225" w:rsidRDefault="00125E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Non smettere di avere fiducia in te stesso altrimenti sarà difficile chiedere agli altri di aver fiducia in te. </w:t>
      </w:r>
    </w:p>
    <w:p w14:paraId="138059BF" w14:textId="44C8EF5C" w:rsidR="00125E58" w:rsidRPr="000D3225" w:rsidRDefault="00125E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Non rimanere scollegato dal contesto, adattati al tuo tempo, abbraccia la novità, la tecnologia ad esempio.</w:t>
      </w:r>
    </w:p>
    <w:p w14:paraId="6B937A75" w14:textId="4D73DC0D" w:rsidR="00125E58" w:rsidRPr="000D3225" w:rsidRDefault="00125E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E fai in modo che ciò che dici sia in linea con ciò che fai.</w:t>
      </w:r>
    </w:p>
    <w:p w14:paraId="70CDC3E0" w14:textId="4D4AAB47" w:rsidR="00125E58" w:rsidRPr="000D3225" w:rsidRDefault="00125E5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cambi tu, il mondo cambierà davanti a te.</w:t>
      </w:r>
    </w:p>
    <w:p w14:paraId="0AEBBE41" w14:textId="20193CD9" w:rsidR="000A2B6A" w:rsidRPr="000D3225" w:rsidRDefault="008638BB"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Inizia a creare oggi le basi per il tuo straordinario stile di vita!</w:t>
      </w:r>
    </w:p>
    <w:p w14:paraId="58EE74E9" w14:textId="5DDA03B9" w:rsidR="00B50098" w:rsidRPr="000D3225" w:rsidRDefault="00B5009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Prima smetterai di raccontarti la storia che non puoi fare di più o che ti hanno insegnato che va bene così e inizierai </w:t>
      </w:r>
      <w:r w:rsidR="005116CF">
        <w:rPr>
          <w:rFonts w:ascii="Arial Nova" w:hAnsi="Arial Nova"/>
          <w:color w:val="auto"/>
          <w:spacing w:val="-2"/>
          <w:sz w:val="24"/>
          <w:szCs w:val="24"/>
          <w:lang w:bidi="it-IT"/>
        </w:rPr>
        <w:t xml:space="preserve">invece </w:t>
      </w:r>
      <w:r w:rsidRPr="000D3225">
        <w:rPr>
          <w:rFonts w:ascii="Arial Nova" w:hAnsi="Arial Nova"/>
          <w:color w:val="auto"/>
          <w:spacing w:val="-2"/>
          <w:sz w:val="24"/>
          <w:szCs w:val="24"/>
          <w:lang w:bidi="it-IT"/>
        </w:rPr>
        <w:t xml:space="preserve">a tirare fuori quello che hai da dare veramente, </w:t>
      </w:r>
      <w:r w:rsidR="005116CF">
        <w:rPr>
          <w:rFonts w:ascii="Arial Nova" w:hAnsi="Arial Nova"/>
          <w:color w:val="auto"/>
          <w:spacing w:val="-2"/>
          <w:sz w:val="24"/>
          <w:szCs w:val="24"/>
          <w:lang w:bidi="it-IT"/>
        </w:rPr>
        <w:t xml:space="preserve">e </w:t>
      </w:r>
      <w:r w:rsidR="00467BC6">
        <w:rPr>
          <w:rFonts w:ascii="Arial Nova" w:hAnsi="Arial Nova"/>
          <w:color w:val="auto"/>
          <w:spacing w:val="-2"/>
          <w:sz w:val="24"/>
          <w:szCs w:val="24"/>
          <w:lang w:bidi="it-IT"/>
        </w:rPr>
        <w:t>prima</w:t>
      </w:r>
      <w:r w:rsidRPr="000D3225">
        <w:rPr>
          <w:rFonts w:ascii="Arial Nova" w:hAnsi="Arial Nova"/>
          <w:color w:val="auto"/>
          <w:spacing w:val="-2"/>
          <w:sz w:val="24"/>
          <w:szCs w:val="24"/>
          <w:lang w:bidi="it-IT"/>
        </w:rPr>
        <w:t xml:space="preserve"> la tua vita evolverà.</w:t>
      </w:r>
    </w:p>
    <w:p w14:paraId="01BF2E09" w14:textId="30E205AF" w:rsidR="00B50098" w:rsidRPr="000D3225" w:rsidRDefault="00B5009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 xml:space="preserve">Quello che diamo rimarrà per sempre nella storia, nel mondo, nel cuore di qualcuno. Quello che non diamo </w:t>
      </w:r>
      <w:r w:rsidRPr="000D3225">
        <w:rPr>
          <w:rFonts w:ascii="Arial Nova" w:hAnsi="Arial Nova"/>
          <w:color w:val="auto"/>
          <w:spacing w:val="-2"/>
          <w:sz w:val="24"/>
          <w:szCs w:val="24"/>
          <w:lang w:bidi="it-IT"/>
        </w:rPr>
        <w:lastRenderedPageBreak/>
        <w:t>perché non ci sentiamo in grado, quello che non facciamo, tutto quello che non diciamo per paura</w:t>
      </w:r>
      <w:r w:rsidR="00124043" w:rsidRPr="000D3225">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si perderà.</w:t>
      </w:r>
    </w:p>
    <w:p w14:paraId="03400FED" w14:textId="2E8D8045" w:rsidR="00B50098" w:rsidRPr="000D3225" w:rsidRDefault="00B50098"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Ah! ricordati: l’unica persona che può scrivere…o riscrivere la storia della tua vita …SEI TU!</w:t>
      </w:r>
    </w:p>
    <w:p w14:paraId="057E9C3B" w14:textId="77777777" w:rsidR="001946B7" w:rsidRPr="000D3225" w:rsidRDefault="001946B7" w:rsidP="008707DD">
      <w:pPr>
        <w:pStyle w:val="Informazionidicontatto"/>
        <w:spacing w:line="240" w:lineRule="auto"/>
        <w:jc w:val="both"/>
        <w:rPr>
          <w:rFonts w:ascii="Arial Nova" w:hAnsi="Arial Nova"/>
          <w:color w:val="auto"/>
          <w:spacing w:val="-2"/>
          <w:sz w:val="24"/>
          <w:szCs w:val="24"/>
          <w:lang w:bidi="it-IT"/>
        </w:rPr>
      </w:pPr>
    </w:p>
    <w:p w14:paraId="21A4BEEB" w14:textId="0FCDBFB4" w:rsidR="00124043" w:rsidRPr="000D3225" w:rsidRDefault="00124043" w:rsidP="008707DD">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SE POTESSI RIPARTIRE ORA</w:t>
      </w:r>
      <w:r w:rsidR="005116CF">
        <w:rPr>
          <w:rFonts w:ascii="Arial Nova" w:hAnsi="Arial Nova"/>
          <w:color w:val="auto"/>
          <w:spacing w:val="-2"/>
          <w:sz w:val="24"/>
          <w:szCs w:val="24"/>
          <w:lang w:bidi="it-IT"/>
        </w:rPr>
        <w:t>,</w:t>
      </w:r>
      <w:r w:rsidRPr="000D3225">
        <w:rPr>
          <w:rFonts w:ascii="Arial Nova" w:hAnsi="Arial Nova"/>
          <w:color w:val="auto"/>
          <w:spacing w:val="-2"/>
          <w:sz w:val="24"/>
          <w:szCs w:val="24"/>
          <w:lang w:bidi="it-IT"/>
        </w:rPr>
        <w:t xml:space="preserve"> DA DOVE RIPARTIRESTI?</w:t>
      </w:r>
    </w:p>
    <w:p w14:paraId="3A1E1161" w14:textId="77777777" w:rsidR="001946B7" w:rsidRPr="000D3225" w:rsidRDefault="001946B7" w:rsidP="008707DD">
      <w:pPr>
        <w:pStyle w:val="Informazionidicontatto"/>
        <w:spacing w:line="240" w:lineRule="auto"/>
        <w:jc w:val="both"/>
        <w:rPr>
          <w:rFonts w:ascii="Arial Nova" w:hAnsi="Arial Nova"/>
          <w:color w:val="auto"/>
          <w:spacing w:val="-2"/>
          <w:sz w:val="24"/>
          <w:szCs w:val="24"/>
          <w:lang w:bidi="it-IT"/>
        </w:rPr>
      </w:pPr>
    </w:p>
    <w:p w14:paraId="40263EAE" w14:textId="415C3EF7" w:rsidR="00124043" w:rsidRPr="000D3225" w:rsidRDefault="00124043" w:rsidP="008707DD">
      <w:pPr>
        <w:pStyle w:val="Informazionidicontatto"/>
        <w:spacing w:line="240" w:lineRule="auto"/>
        <w:jc w:val="both"/>
        <w:rPr>
          <w:rFonts w:ascii="Arial Nova" w:hAnsi="Arial Nova"/>
          <w:color w:val="auto"/>
          <w:spacing w:val="-2"/>
          <w:sz w:val="24"/>
          <w:szCs w:val="24"/>
          <w:lang w:bidi="it-IT"/>
        </w:rPr>
      </w:pPr>
      <w:bookmarkStart w:id="16" w:name="_Hlk30169857"/>
      <w:r w:rsidRPr="000D3225">
        <w:rPr>
          <w:rFonts w:ascii="Arial Nova" w:hAnsi="Arial Nova"/>
          <w:color w:val="auto"/>
          <w:spacing w:val="-2"/>
          <w:sz w:val="24"/>
          <w:szCs w:val="24"/>
          <w:lang w:bidi="it-IT"/>
        </w:rPr>
        <w:t>……………………………………………………………………………………………………………………………………………………………………………………………………………………………………………………………………………………………………………………………………………………………………………………………………………………………………………………………………………………………………………………………………………………………………………………………………………………………………………………………………………………………………………………</w:t>
      </w:r>
      <w:r w:rsidR="00F06EB7" w:rsidRPr="000D3225">
        <w:rPr>
          <w:rFonts w:ascii="Arial Nova" w:hAnsi="Arial Nova"/>
          <w:color w:val="auto"/>
          <w:spacing w:val="-2"/>
          <w:sz w:val="24"/>
          <w:szCs w:val="24"/>
          <w:lang w:bidi="it-IT"/>
        </w:rPr>
        <w:t>…………</w:t>
      </w:r>
    </w:p>
    <w:bookmarkEnd w:id="16"/>
    <w:p w14:paraId="2849E859" w14:textId="77777777" w:rsidR="00F06EB7" w:rsidRPr="000D3225" w:rsidRDefault="00F06EB7" w:rsidP="00F06EB7">
      <w:pPr>
        <w:pStyle w:val="Informazionidicontatto"/>
        <w:spacing w:line="240" w:lineRule="auto"/>
        <w:jc w:val="both"/>
        <w:rPr>
          <w:rFonts w:ascii="Arial Nova" w:hAnsi="Arial Nova"/>
          <w:color w:val="auto"/>
          <w:spacing w:val="-2"/>
          <w:sz w:val="24"/>
          <w:szCs w:val="24"/>
          <w:lang w:bidi="it-IT"/>
        </w:rPr>
      </w:pPr>
      <w:r w:rsidRPr="000D3225">
        <w:rPr>
          <w:rFonts w:ascii="Arial Nova" w:hAnsi="Arial Nova"/>
          <w:color w:val="auto"/>
          <w:spacing w:val="-2"/>
          <w:sz w:val="24"/>
          <w:szCs w:val="24"/>
          <w:lang w:bidi="it-IT"/>
        </w:rPr>
        <w:t>………………………………………………………………………………………………………………………………………………………………………………………………………………………………………………………………………………………………………………………………………………………………………………………………………………………………………………………………………………………………………………………………………………………………………………………………………………………………………………………………………………………………………………………………</w:t>
      </w:r>
    </w:p>
    <w:p w14:paraId="444EED65" w14:textId="538BB2D0" w:rsidR="00C169FF" w:rsidRPr="000D3225" w:rsidRDefault="00C169FF">
      <w:pPr>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br w:type="page"/>
      </w:r>
    </w:p>
    <w:p w14:paraId="53D43C2E" w14:textId="332A6E06" w:rsidR="007C2D20" w:rsidRPr="000D3225" w:rsidRDefault="00124043" w:rsidP="008707DD">
      <w:pPr>
        <w:pStyle w:val="Informazionidicontatto"/>
        <w:spacing w:line="240" w:lineRule="auto"/>
        <w:jc w:val="both"/>
        <w:rPr>
          <w:rFonts w:ascii="Arial Nova" w:hAnsi="Arial Nova"/>
          <w:b/>
          <w:bCs/>
          <w:i/>
          <w:iCs/>
          <w:color w:val="auto"/>
          <w:spacing w:val="-2"/>
          <w:sz w:val="24"/>
          <w:szCs w:val="24"/>
          <w:lang w:bidi="it-IT"/>
        </w:rPr>
      </w:pPr>
      <w:r w:rsidRPr="000D3225">
        <w:rPr>
          <w:rFonts w:ascii="Arial Nova" w:hAnsi="Arial Nova"/>
          <w:b/>
          <w:bCs/>
          <w:i/>
          <w:iCs/>
          <w:color w:val="auto"/>
          <w:spacing w:val="-2"/>
          <w:sz w:val="24"/>
          <w:szCs w:val="24"/>
          <w:lang w:bidi="it-IT"/>
        </w:rPr>
        <w:lastRenderedPageBreak/>
        <w:t>“</w:t>
      </w:r>
      <w:r w:rsidR="00C169FF" w:rsidRPr="000D3225">
        <w:rPr>
          <w:rFonts w:ascii="Arial Nova" w:hAnsi="Arial Nova"/>
          <w:b/>
          <w:bCs/>
          <w:i/>
          <w:iCs/>
          <w:color w:val="auto"/>
          <w:spacing w:val="-2"/>
          <w:sz w:val="24"/>
          <w:szCs w:val="24"/>
          <w:lang w:bidi="it-IT"/>
        </w:rPr>
        <w:t>È</w:t>
      </w:r>
      <w:r w:rsidR="003D1394" w:rsidRPr="000D3225">
        <w:rPr>
          <w:rFonts w:ascii="Arial Nova" w:hAnsi="Arial Nova"/>
          <w:b/>
          <w:bCs/>
          <w:i/>
          <w:iCs/>
          <w:color w:val="auto"/>
          <w:spacing w:val="-2"/>
          <w:sz w:val="24"/>
          <w:szCs w:val="24"/>
          <w:lang w:bidi="it-IT"/>
        </w:rPr>
        <w:t xml:space="preserve"> quello l’unico segreto: ci vuole il coraggio di ripartire e di non farsi mai abbattere. La fortuna non esiste, la costruiamo noi ogni giorno”</w:t>
      </w:r>
    </w:p>
    <w:p w14:paraId="24DAF4A0" w14:textId="240E7102" w:rsidR="003D1394" w:rsidRPr="000D3225" w:rsidRDefault="00F7055B" w:rsidP="008707DD">
      <w:pPr>
        <w:pStyle w:val="Informazionidicontatto"/>
        <w:spacing w:line="240" w:lineRule="auto"/>
        <w:jc w:val="both"/>
        <w:rPr>
          <w:rFonts w:ascii="Arial Nova" w:hAnsi="Arial Nova"/>
          <w:i/>
          <w:iCs/>
          <w:color w:val="auto"/>
          <w:spacing w:val="-2"/>
          <w:sz w:val="24"/>
          <w:szCs w:val="24"/>
          <w:lang w:bidi="it-IT"/>
        </w:rPr>
      </w:pPr>
      <w:r w:rsidRPr="000D3225">
        <w:rPr>
          <w:rFonts w:ascii="Arial Nova" w:hAnsi="Arial Nova"/>
          <w:i/>
          <w:iCs/>
          <w:color w:val="auto"/>
          <w:spacing w:val="-2"/>
          <w:sz w:val="24"/>
          <w:szCs w:val="24"/>
          <w:lang w:bidi="it-IT"/>
        </w:rPr>
        <w:t>Da -</w:t>
      </w:r>
      <w:r w:rsidR="00F06EB7" w:rsidRPr="000D3225">
        <w:rPr>
          <w:rFonts w:ascii="Arial Nova" w:hAnsi="Arial Nova"/>
          <w:i/>
          <w:iCs/>
          <w:color w:val="auto"/>
          <w:spacing w:val="-2"/>
          <w:sz w:val="24"/>
          <w:szCs w:val="24"/>
          <w:lang w:bidi="it-IT"/>
        </w:rPr>
        <w:t xml:space="preserve"> </w:t>
      </w:r>
      <w:r w:rsidR="003D1394" w:rsidRPr="000D3225">
        <w:rPr>
          <w:rFonts w:ascii="Arial Nova" w:hAnsi="Arial Nova"/>
          <w:i/>
          <w:iCs/>
          <w:color w:val="auto"/>
          <w:spacing w:val="-2"/>
          <w:sz w:val="24"/>
          <w:szCs w:val="24"/>
          <w:lang w:bidi="it-IT"/>
        </w:rPr>
        <w:t>La fortuna non esiste…</w:t>
      </w:r>
      <w:r w:rsidRPr="000D3225">
        <w:rPr>
          <w:rFonts w:ascii="Arial Nova" w:hAnsi="Arial Nova"/>
          <w:i/>
          <w:iCs/>
          <w:color w:val="auto"/>
          <w:spacing w:val="-2"/>
          <w:sz w:val="24"/>
          <w:szCs w:val="24"/>
          <w:lang w:bidi="it-IT"/>
        </w:rPr>
        <w:t xml:space="preserve"> - </w:t>
      </w:r>
      <w:r w:rsidR="003D1394" w:rsidRPr="000D3225">
        <w:rPr>
          <w:rFonts w:ascii="Arial Nova" w:hAnsi="Arial Nova"/>
          <w:i/>
          <w:iCs/>
          <w:color w:val="auto"/>
          <w:spacing w:val="-2"/>
          <w:sz w:val="24"/>
          <w:szCs w:val="24"/>
          <w:lang w:bidi="it-IT"/>
        </w:rPr>
        <w:t>di Mario Calabresi</w:t>
      </w:r>
    </w:p>
    <w:p w14:paraId="2898D08E" w14:textId="0985A9DC" w:rsidR="007C2D20" w:rsidRPr="000D3225" w:rsidRDefault="007C2D20" w:rsidP="008707DD">
      <w:pPr>
        <w:pStyle w:val="Informazionidicontatto"/>
        <w:spacing w:line="240" w:lineRule="auto"/>
        <w:jc w:val="both"/>
        <w:rPr>
          <w:rFonts w:ascii="Arial Nova" w:hAnsi="Arial Nova"/>
          <w:color w:val="auto"/>
          <w:spacing w:val="-2"/>
          <w:sz w:val="24"/>
          <w:szCs w:val="24"/>
          <w:lang w:bidi="it-IT"/>
        </w:rPr>
      </w:pPr>
    </w:p>
    <w:p w14:paraId="04223641" w14:textId="1635C5D3" w:rsidR="007C2D20" w:rsidRPr="000D3225" w:rsidRDefault="00B54743" w:rsidP="00BF51B7">
      <w:pPr>
        <w:pStyle w:val="Titolo1"/>
        <w:rPr>
          <w:rFonts w:ascii="Arial Nova" w:hAnsi="Arial Nova"/>
        </w:rPr>
      </w:pPr>
      <w:bookmarkStart w:id="17" w:name="_Toc30146707"/>
      <w:r w:rsidRPr="000D3225">
        <w:rPr>
          <w:rFonts w:ascii="Arial Nova" w:hAnsi="Arial Nova"/>
        </w:rPr>
        <w:t>FO</w:t>
      </w:r>
      <w:r w:rsidR="003D1394" w:rsidRPr="000D3225">
        <w:rPr>
          <w:rFonts w:ascii="Arial Nova" w:hAnsi="Arial Nova"/>
        </w:rPr>
        <w:t>RTUNA O SPERANZA</w:t>
      </w:r>
      <w:r w:rsidRPr="000D3225">
        <w:rPr>
          <w:rFonts w:ascii="Arial Nova" w:hAnsi="Arial Nova"/>
        </w:rPr>
        <w:t>?</w:t>
      </w:r>
      <w:bookmarkEnd w:id="17"/>
    </w:p>
    <w:p w14:paraId="6E28E054" w14:textId="77777777" w:rsidR="00AD7B5D" w:rsidRPr="000D3225" w:rsidRDefault="00AD7B5D" w:rsidP="008707DD">
      <w:pPr>
        <w:pStyle w:val="Informazionidicontatto"/>
        <w:spacing w:line="240" w:lineRule="auto"/>
        <w:jc w:val="both"/>
        <w:rPr>
          <w:rFonts w:ascii="Arial Nova" w:eastAsia="Yu Mincho Light" w:hAnsi="Arial Nova"/>
          <w:color w:val="auto"/>
          <w:spacing w:val="-2"/>
          <w:sz w:val="24"/>
          <w:szCs w:val="24"/>
          <w:lang w:bidi="it-IT"/>
        </w:rPr>
      </w:pPr>
    </w:p>
    <w:p w14:paraId="2D8CE8D1" w14:textId="18CF9236" w:rsidR="00B54743" w:rsidRPr="000D3225" w:rsidRDefault="003D139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C’è</w:t>
      </w:r>
      <w:r w:rsidR="003F1DA8"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 xml:space="preserve">chi crede che basterebbe nascere fortunati, un po' come Gastone il cugino di Paperino. </w:t>
      </w:r>
    </w:p>
    <w:p w14:paraId="69E0CF9B" w14:textId="63401AA7" w:rsidR="00B54743" w:rsidRPr="000D3225" w:rsidRDefault="003D139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Certo</w:t>
      </w:r>
      <w:r w:rsidR="005116CF">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c’è chi vince </w:t>
      </w:r>
      <w:r w:rsidR="00B54743" w:rsidRPr="000D3225">
        <w:rPr>
          <w:rFonts w:ascii="Arial Nova" w:eastAsia="Yu Mincho Light" w:hAnsi="Arial Nova"/>
          <w:color w:val="auto"/>
          <w:spacing w:val="-2"/>
          <w:sz w:val="24"/>
          <w:szCs w:val="24"/>
          <w:lang w:bidi="it-IT"/>
        </w:rPr>
        <w:t>davvero a</w:t>
      </w:r>
      <w:r w:rsidRPr="000D3225">
        <w:rPr>
          <w:rFonts w:ascii="Arial Nova" w:eastAsia="Yu Mincho Light" w:hAnsi="Arial Nova"/>
          <w:color w:val="auto"/>
          <w:spacing w:val="-2"/>
          <w:sz w:val="24"/>
          <w:szCs w:val="24"/>
          <w:lang w:bidi="it-IT"/>
        </w:rPr>
        <w:t xml:space="preserve">lla lotteria. </w:t>
      </w:r>
    </w:p>
    <w:p w14:paraId="0B75D01E" w14:textId="408282CD" w:rsidR="003D1394" w:rsidRPr="000D3225" w:rsidRDefault="003D139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Ma di sicuro per poter vincere devi giocare.</w:t>
      </w:r>
    </w:p>
    <w:p w14:paraId="39DA1BD9" w14:textId="7E27A089" w:rsidR="003D1394" w:rsidRPr="000D3225" w:rsidRDefault="003D139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Non si vince nulla se non si rischia, se non si investe, se non si gioca.</w:t>
      </w:r>
    </w:p>
    <w:p w14:paraId="5146A7BF" w14:textId="45F1158D" w:rsidR="003D1394" w:rsidRPr="000D3225" w:rsidRDefault="003D139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Difficilmente troveremo per la strada il biglietto milionario.</w:t>
      </w:r>
    </w:p>
    <w:p w14:paraId="4CD4A02F" w14:textId="3829443E" w:rsidR="003D1394" w:rsidRPr="000D3225" w:rsidRDefault="003D139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Sicuramente chi vince è vittima del caso</w:t>
      </w:r>
      <w:r w:rsidR="00DB0724" w:rsidRPr="000D3225">
        <w:rPr>
          <w:rFonts w:ascii="Arial Nova" w:eastAsia="Yu Mincho Light" w:hAnsi="Arial Nova"/>
          <w:color w:val="auto"/>
          <w:spacing w:val="-2"/>
          <w:sz w:val="24"/>
          <w:szCs w:val="24"/>
          <w:lang w:bidi="it-IT"/>
        </w:rPr>
        <w:t xml:space="preserve">, quel caso che </w:t>
      </w:r>
      <w:r w:rsidRPr="000D3225">
        <w:rPr>
          <w:rFonts w:ascii="Arial Nova" w:eastAsia="Yu Mincho Light" w:hAnsi="Arial Nova"/>
          <w:color w:val="auto"/>
          <w:spacing w:val="-2"/>
          <w:sz w:val="24"/>
          <w:szCs w:val="24"/>
          <w:lang w:bidi="it-IT"/>
        </w:rPr>
        <w:t>noi chiamiamo fortuna,</w:t>
      </w:r>
      <w:r w:rsidR="00DB0724" w:rsidRPr="000D3225">
        <w:rPr>
          <w:rFonts w:ascii="Arial Nova" w:eastAsia="Yu Mincho Light" w:hAnsi="Arial Nova"/>
          <w:color w:val="auto"/>
          <w:spacing w:val="-2"/>
          <w:sz w:val="24"/>
          <w:szCs w:val="24"/>
          <w:lang w:bidi="it-IT"/>
        </w:rPr>
        <w:t xml:space="preserve"> magari</w:t>
      </w:r>
      <w:r w:rsidRPr="000D3225">
        <w:rPr>
          <w:rFonts w:ascii="Arial Nova" w:eastAsia="Yu Mincho Light" w:hAnsi="Arial Nova"/>
          <w:color w:val="auto"/>
          <w:spacing w:val="-2"/>
          <w:sz w:val="24"/>
          <w:szCs w:val="24"/>
          <w:lang w:bidi="it-IT"/>
        </w:rPr>
        <w:t xml:space="preserve"> diciamo </w:t>
      </w:r>
      <w:r w:rsidR="00DB0724" w:rsidRPr="000D3225">
        <w:rPr>
          <w:rFonts w:ascii="Arial Nova" w:eastAsia="Yu Mincho Light" w:hAnsi="Arial Nova"/>
          <w:color w:val="auto"/>
          <w:spacing w:val="-2"/>
          <w:sz w:val="24"/>
          <w:szCs w:val="24"/>
          <w:lang w:bidi="it-IT"/>
        </w:rPr>
        <w:t>anche “</w:t>
      </w:r>
      <w:r w:rsidRPr="000D3225">
        <w:rPr>
          <w:rFonts w:ascii="Arial Nova" w:eastAsia="Yu Mincho Light" w:hAnsi="Arial Nova"/>
          <w:color w:val="auto"/>
          <w:spacing w:val="-2"/>
          <w:sz w:val="24"/>
          <w:szCs w:val="24"/>
          <w:lang w:bidi="it-IT"/>
        </w:rPr>
        <w:t>beato lui</w:t>
      </w:r>
      <w:r w:rsidR="00DB0724" w:rsidRPr="000D3225">
        <w:rPr>
          <w:rFonts w:ascii="Arial Nova" w:eastAsia="Yu Mincho Light" w:hAnsi="Arial Nova"/>
          <w:color w:val="auto"/>
          <w:spacing w:val="-2"/>
          <w:sz w:val="24"/>
          <w:szCs w:val="24"/>
          <w:lang w:bidi="it-IT"/>
        </w:rPr>
        <w:t>”</w:t>
      </w:r>
      <w:r w:rsidR="005608AA" w:rsidRPr="000D3225">
        <w:rPr>
          <w:rFonts w:ascii="Arial Nova" w:eastAsia="Yu Mincho Light" w:hAnsi="Arial Nova"/>
          <w:color w:val="auto"/>
          <w:spacing w:val="-2"/>
          <w:sz w:val="24"/>
          <w:szCs w:val="24"/>
          <w:lang w:bidi="it-IT"/>
        </w:rPr>
        <w:t xml:space="preserve"> </w:t>
      </w:r>
      <w:r w:rsidR="00DB0724" w:rsidRPr="000D3225">
        <w:rPr>
          <w:rFonts w:ascii="Arial Nova" w:eastAsia="Yu Mincho Light" w:hAnsi="Arial Nova"/>
          <w:color w:val="auto"/>
          <w:spacing w:val="-2"/>
          <w:sz w:val="24"/>
          <w:szCs w:val="24"/>
          <w:lang w:bidi="it-IT"/>
        </w:rPr>
        <w:t xml:space="preserve">e magari noi </w:t>
      </w:r>
      <w:r w:rsidRPr="000D3225">
        <w:rPr>
          <w:rFonts w:ascii="Arial Nova" w:eastAsia="Yu Mincho Light" w:hAnsi="Arial Nova"/>
          <w:color w:val="auto"/>
          <w:spacing w:val="-2"/>
          <w:sz w:val="24"/>
          <w:szCs w:val="24"/>
          <w:lang w:bidi="it-IT"/>
        </w:rPr>
        <w:t>non abbiamo neanche pensato di comprarci un biglietto.</w:t>
      </w:r>
    </w:p>
    <w:p w14:paraId="083DE257" w14:textId="77777777" w:rsidR="00090774" w:rsidRPr="000D3225" w:rsidRDefault="003D139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Il fatto di uscire a comprare</w:t>
      </w:r>
      <w:r w:rsidR="00DB0724"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il biglietto implica già un’azione</w:t>
      </w:r>
      <w:r w:rsidR="00DB0724"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un mettersi in gioco mentre molti di noi neanche lo fanno perché tanto è impossibil</w:t>
      </w:r>
      <w:r w:rsidR="00090774" w:rsidRPr="000D3225">
        <w:rPr>
          <w:rFonts w:ascii="Arial Nova" w:eastAsia="Yu Mincho Light" w:hAnsi="Arial Nova"/>
          <w:color w:val="auto"/>
          <w:spacing w:val="-2"/>
          <w:sz w:val="24"/>
          <w:szCs w:val="24"/>
          <w:lang w:bidi="it-IT"/>
        </w:rPr>
        <w:t>e,</w:t>
      </w:r>
      <w:r w:rsidRPr="000D3225">
        <w:rPr>
          <w:rFonts w:ascii="Arial Nova" w:eastAsia="Yu Mincho Light" w:hAnsi="Arial Nova"/>
          <w:color w:val="auto"/>
          <w:spacing w:val="-2"/>
          <w:sz w:val="24"/>
          <w:szCs w:val="24"/>
          <w:lang w:bidi="it-IT"/>
        </w:rPr>
        <w:t xml:space="preserve"> tanto n</w:t>
      </w:r>
      <w:r w:rsidR="00B54743" w:rsidRPr="000D3225">
        <w:rPr>
          <w:rFonts w:ascii="Arial Nova" w:eastAsia="Yu Mincho Light" w:hAnsi="Arial Nova"/>
          <w:color w:val="auto"/>
          <w:spacing w:val="-2"/>
          <w:sz w:val="24"/>
          <w:szCs w:val="24"/>
          <w:lang w:bidi="it-IT"/>
        </w:rPr>
        <w:t>o</w:t>
      </w:r>
      <w:r w:rsidRPr="000D3225">
        <w:rPr>
          <w:rFonts w:ascii="Arial Nova" w:eastAsia="Yu Mincho Light" w:hAnsi="Arial Nova"/>
          <w:color w:val="auto"/>
          <w:spacing w:val="-2"/>
          <w:sz w:val="24"/>
          <w:szCs w:val="24"/>
          <w:lang w:bidi="it-IT"/>
        </w:rPr>
        <w:t xml:space="preserve">n siamo fortunati e ciò ci esclude automaticamente dal gioco. </w:t>
      </w:r>
    </w:p>
    <w:p w14:paraId="283575DC" w14:textId="77777777" w:rsidR="00467BC6" w:rsidRDefault="0009077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Certo non succede, ma se succede?</w:t>
      </w:r>
    </w:p>
    <w:p w14:paraId="4FDDE217" w14:textId="14F51585" w:rsidR="003D1394" w:rsidRPr="000D3225" w:rsidRDefault="00467BC6" w:rsidP="008707DD">
      <w:pPr>
        <w:pStyle w:val="Informazionidicontatto"/>
        <w:spacing w:line="240" w:lineRule="auto"/>
        <w:jc w:val="both"/>
        <w:rPr>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L</w:t>
      </w:r>
      <w:r w:rsidR="003D1394" w:rsidRPr="000D3225">
        <w:rPr>
          <w:rFonts w:ascii="Arial Nova" w:eastAsia="Yu Mincho Light" w:hAnsi="Arial Nova"/>
          <w:color w:val="auto"/>
          <w:spacing w:val="-2"/>
          <w:sz w:val="24"/>
          <w:szCs w:val="24"/>
          <w:lang w:bidi="it-IT"/>
        </w:rPr>
        <w:t>e probabilità sono davvero po</w:t>
      </w:r>
      <w:r w:rsidR="00090774" w:rsidRPr="000D3225">
        <w:rPr>
          <w:rFonts w:ascii="Arial Nova" w:eastAsia="Yu Mincho Light" w:hAnsi="Arial Nova"/>
          <w:color w:val="auto"/>
          <w:spacing w:val="-2"/>
          <w:sz w:val="24"/>
          <w:szCs w:val="24"/>
          <w:lang w:bidi="it-IT"/>
        </w:rPr>
        <w:t>che,</w:t>
      </w:r>
      <w:r w:rsidR="003D1394" w:rsidRPr="000D3225">
        <w:rPr>
          <w:rFonts w:ascii="Arial Nova" w:eastAsia="Yu Mincho Light" w:hAnsi="Arial Nova"/>
          <w:color w:val="auto"/>
          <w:spacing w:val="-2"/>
          <w:sz w:val="24"/>
          <w:szCs w:val="24"/>
          <w:lang w:bidi="it-IT"/>
        </w:rPr>
        <w:t xml:space="preserve"> ma se non si gioca non si vincerà mai nulla e così per tutti gli aspetti della vita. </w:t>
      </w:r>
      <w:r>
        <w:rPr>
          <w:rFonts w:ascii="Arial Nova" w:eastAsia="Yu Mincho Light" w:hAnsi="Arial Nova"/>
          <w:color w:val="auto"/>
          <w:spacing w:val="-2"/>
          <w:sz w:val="24"/>
          <w:szCs w:val="24"/>
          <w:lang w:bidi="it-IT"/>
        </w:rPr>
        <w:t>Bisogna iniziare a prendere delle decisioni, non lasciare tutto al caso.</w:t>
      </w:r>
    </w:p>
    <w:p w14:paraId="1787694E" w14:textId="4BFB0B2B" w:rsidR="00DB0724" w:rsidRPr="000D3225" w:rsidRDefault="00A41AE9" w:rsidP="008707DD">
      <w:pPr>
        <w:pStyle w:val="Informazionidicontatto"/>
        <w:spacing w:line="240" w:lineRule="auto"/>
        <w:jc w:val="both"/>
        <w:rPr>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P</w:t>
      </w:r>
      <w:r w:rsidR="00DB0724" w:rsidRPr="000D3225">
        <w:rPr>
          <w:rFonts w:ascii="Arial Nova" w:eastAsia="Yu Mincho Light" w:hAnsi="Arial Nova"/>
          <w:color w:val="auto"/>
          <w:spacing w:val="-2"/>
          <w:sz w:val="24"/>
          <w:szCs w:val="24"/>
          <w:lang w:bidi="it-IT"/>
        </w:rPr>
        <w:t xml:space="preserve">ossiamo magari attribuire un importante ruolo a riti propiziatori e anche </w:t>
      </w:r>
      <w:r>
        <w:rPr>
          <w:rFonts w:ascii="Arial Nova" w:eastAsia="Yu Mincho Light" w:hAnsi="Arial Nova"/>
          <w:color w:val="auto"/>
          <w:spacing w:val="-2"/>
          <w:sz w:val="24"/>
          <w:szCs w:val="24"/>
          <w:lang w:bidi="it-IT"/>
        </w:rPr>
        <w:t xml:space="preserve"> </w:t>
      </w:r>
      <w:r w:rsidR="00DB0724" w:rsidRPr="000D3225">
        <w:rPr>
          <w:rFonts w:ascii="Arial Nova" w:eastAsia="Yu Mincho Light" w:hAnsi="Arial Nova"/>
          <w:color w:val="auto"/>
          <w:spacing w:val="-2"/>
          <w:sz w:val="24"/>
          <w:szCs w:val="24"/>
          <w:lang w:bidi="it-IT"/>
        </w:rPr>
        <w:t xml:space="preserve">a talismani porta fortuna. Mi è capitato di leggere di uno studio </w:t>
      </w:r>
      <w:r w:rsidR="00B51D39" w:rsidRPr="000D3225">
        <w:rPr>
          <w:rFonts w:ascii="Arial Nova" w:eastAsia="Yu Mincho Light" w:hAnsi="Arial Nova"/>
          <w:color w:val="auto"/>
          <w:spacing w:val="-2"/>
          <w:sz w:val="24"/>
          <w:szCs w:val="24"/>
          <w:lang w:bidi="it-IT"/>
        </w:rPr>
        <w:t>fatto in</w:t>
      </w:r>
      <w:r w:rsidR="00DB0724" w:rsidRPr="000D3225">
        <w:rPr>
          <w:rFonts w:ascii="Arial Nova" w:eastAsia="Yu Mincho Light" w:hAnsi="Arial Nova"/>
          <w:color w:val="auto"/>
          <w:spacing w:val="-2"/>
          <w:sz w:val="24"/>
          <w:szCs w:val="24"/>
          <w:lang w:bidi="it-IT"/>
        </w:rPr>
        <w:t xml:space="preserve"> Germania</w:t>
      </w:r>
      <w:r w:rsidR="00090774" w:rsidRPr="000D3225">
        <w:rPr>
          <w:rFonts w:ascii="Arial Nova" w:eastAsia="Yu Mincho Light" w:hAnsi="Arial Nova"/>
          <w:color w:val="auto"/>
          <w:spacing w:val="-2"/>
          <w:sz w:val="24"/>
          <w:szCs w:val="24"/>
          <w:lang w:bidi="it-IT"/>
        </w:rPr>
        <w:t xml:space="preserve">, </w:t>
      </w:r>
      <w:r w:rsidR="00DB0724" w:rsidRPr="000D3225">
        <w:rPr>
          <w:rFonts w:ascii="Arial Nova" w:eastAsia="Yu Mincho Light" w:hAnsi="Arial Nova"/>
          <w:color w:val="auto"/>
          <w:spacing w:val="-2"/>
          <w:sz w:val="24"/>
          <w:szCs w:val="24"/>
          <w:lang w:bidi="it-IT"/>
        </w:rPr>
        <w:t xml:space="preserve">che mostrava i risultati dei test effettuati da gruppi di studenti. A un </w:t>
      </w:r>
      <w:r w:rsidR="00DB0724" w:rsidRPr="000D3225">
        <w:rPr>
          <w:rFonts w:ascii="Arial Nova" w:eastAsia="Yu Mincho Light" w:hAnsi="Arial Nova"/>
          <w:color w:val="auto"/>
          <w:spacing w:val="-2"/>
          <w:sz w:val="24"/>
          <w:szCs w:val="24"/>
          <w:lang w:bidi="it-IT"/>
        </w:rPr>
        <w:lastRenderedPageBreak/>
        <w:t>gruppo era stato tolto il proprio amuleto o po</w:t>
      </w:r>
      <w:r w:rsidR="00B51D39" w:rsidRPr="000D3225">
        <w:rPr>
          <w:rFonts w:ascii="Arial Nova" w:eastAsia="Yu Mincho Light" w:hAnsi="Arial Nova"/>
          <w:color w:val="auto"/>
          <w:spacing w:val="-2"/>
          <w:sz w:val="24"/>
          <w:szCs w:val="24"/>
          <w:lang w:bidi="it-IT"/>
        </w:rPr>
        <w:t>r</w:t>
      </w:r>
      <w:r w:rsidR="00DB0724" w:rsidRPr="000D3225">
        <w:rPr>
          <w:rFonts w:ascii="Arial Nova" w:eastAsia="Yu Mincho Light" w:hAnsi="Arial Nova"/>
          <w:color w:val="auto"/>
          <w:spacing w:val="-2"/>
          <w:sz w:val="24"/>
          <w:szCs w:val="24"/>
          <w:lang w:bidi="it-IT"/>
        </w:rPr>
        <w:t>ta</w:t>
      </w:r>
      <w:r w:rsidR="00B51D39" w:rsidRPr="000D3225">
        <w:rPr>
          <w:rFonts w:ascii="Arial Nova" w:eastAsia="Yu Mincho Light" w:hAnsi="Arial Nova"/>
          <w:color w:val="auto"/>
          <w:spacing w:val="-2"/>
          <w:sz w:val="24"/>
          <w:szCs w:val="24"/>
          <w:lang w:bidi="it-IT"/>
        </w:rPr>
        <w:t xml:space="preserve"> </w:t>
      </w:r>
      <w:r w:rsidR="00DB0724" w:rsidRPr="000D3225">
        <w:rPr>
          <w:rFonts w:ascii="Arial Nova" w:eastAsia="Yu Mincho Light" w:hAnsi="Arial Nova"/>
          <w:color w:val="auto"/>
          <w:spacing w:val="-2"/>
          <w:sz w:val="24"/>
          <w:szCs w:val="24"/>
          <w:lang w:bidi="it-IT"/>
        </w:rPr>
        <w:t>fortu</w:t>
      </w:r>
      <w:r w:rsidR="00B51D39" w:rsidRPr="000D3225">
        <w:rPr>
          <w:rFonts w:ascii="Arial Nova" w:eastAsia="Yu Mincho Light" w:hAnsi="Arial Nova"/>
          <w:color w:val="auto"/>
          <w:spacing w:val="-2"/>
          <w:sz w:val="24"/>
          <w:szCs w:val="24"/>
          <w:lang w:bidi="it-IT"/>
        </w:rPr>
        <w:t>n</w:t>
      </w:r>
      <w:r w:rsidR="005116CF">
        <w:rPr>
          <w:rFonts w:ascii="Arial Nova" w:eastAsia="Yu Mincho Light" w:hAnsi="Arial Nova"/>
          <w:color w:val="auto"/>
          <w:spacing w:val="-2"/>
          <w:sz w:val="24"/>
          <w:szCs w:val="24"/>
          <w:lang w:bidi="it-IT"/>
        </w:rPr>
        <w:t>a,</w:t>
      </w:r>
      <w:r w:rsidR="00DB0724" w:rsidRPr="000D3225">
        <w:rPr>
          <w:rFonts w:ascii="Arial Nova" w:eastAsia="Yu Mincho Light" w:hAnsi="Arial Nova"/>
          <w:color w:val="auto"/>
          <w:spacing w:val="-2"/>
          <w:sz w:val="24"/>
          <w:szCs w:val="24"/>
          <w:lang w:bidi="it-IT"/>
        </w:rPr>
        <w:t xml:space="preserve"> all’altro gruppo no. I risultati de</w:t>
      </w:r>
      <w:r w:rsidR="008C5314" w:rsidRPr="000D3225">
        <w:rPr>
          <w:rFonts w:ascii="Arial Nova" w:eastAsia="Yu Mincho Light" w:hAnsi="Arial Nova"/>
          <w:color w:val="auto"/>
          <w:spacing w:val="-2"/>
          <w:sz w:val="24"/>
          <w:szCs w:val="24"/>
          <w:lang w:bidi="it-IT"/>
        </w:rPr>
        <w:t>g</w:t>
      </w:r>
      <w:r w:rsidR="00DB0724" w:rsidRPr="000D3225">
        <w:rPr>
          <w:rFonts w:ascii="Arial Nova" w:eastAsia="Yu Mincho Light" w:hAnsi="Arial Nova"/>
          <w:color w:val="auto"/>
          <w:spacing w:val="-2"/>
          <w:sz w:val="24"/>
          <w:szCs w:val="24"/>
          <w:lang w:bidi="it-IT"/>
        </w:rPr>
        <w:t>li studenti in possesso del proprio portafortuna erano stati notevolmente superiori a quelli che ne erano stati pr</w:t>
      </w:r>
      <w:r w:rsidR="00090774" w:rsidRPr="000D3225">
        <w:rPr>
          <w:rFonts w:ascii="Arial Nova" w:eastAsia="Yu Mincho Light" w:hAnsi="Arial Nova"/>
          <w:color w:val="auto"/>
          <w:spacing w:val="-2"/>
          <w:sz w:val="24"/>
          <w:szCs w:val="24"/>
          <w:lang w:bidi="it-IT"/>
        </w:rPr>
        <w:t>i</w:t>
      </w:r>
      <w:r w:rsidR="00DB0724" w:rsidRPr="000D3225">
        <w:rPr>
          <w:rFonts w:ascii="Arial Nova" w:eastAsia="Yu Mincho Light" w:hAnsi="Arial Nova"/>
          <w:color w:val="auto"/>
          <w:spacing w:val="-2"/>
          <w:sz w:val="24"/>
          <w:szCs w:val="24"/>
          <w:lang w:bidi="it-IT"/>
        </w:rPr>
        <w:t xml:space="preserve">vati. Questo dimostrerebbe che forse avere un oggetto in cui riporre </w:t>
      </w:r>
      <w:r w:rsidR="00090774" w:rsidRPr="000D3225">
        <w:rPr>
          <w:rFonts w:ascii="Arial Nova" w:eastAsia="Yu Mincho Light" w:hAnsi="Arial Nova"/>
          <w:color w:val="auto"/>
          <w:spacing w:val="-2"/>
          <w:sz w:val="24"/>
          <w:szCs w:val="24"/>
          <w:lang w:bidi="it-IT"/>
        </w:rPr>
        <w:t xml:space="preserve">la convinzione </w:t>
      </w:r>
      <w:r w:rsidR="00DB0724" w:rsidRPr="000D3225">
        <w:rPr>
          <w:rFonts w:ascii="Arial Nova" w:eastAsia="Yu Mincho Light" w:hAnsi="Arial Nova"/>
          <w:color w:val="auto"/>
          <w:spacing w:val="-2"/>
          <w:sz w:val="24"/>
          <w:szCs w:val="24"/>
          <w:lang w:bidi="it-IT"/>
        </w:rPr>
        <w:t>delle nostre capacità</w:t>
      </w:r>
      <w:r w:rsidR="005116CF">
        <w:rPr>
          <w:rFonts w:ascii="Arial Nova" w:eastAsia="Yu Mincho Light" w:hAnsi="Arial Nova"/>
          <w:color w:val="auto"/>
          <w:spacing w:val="-2"/>
          <w:sz w:val="24"/>
          <w:szCs w:val="24"/>
          <w:lang w:bidi="it-IT"/>
        </w:rPr>
        <w:t xml:space="preserve">, </w:t>
      </w:r>
      <w:r w:rsidR="00DB0724" w:rsidRPr="000D3225">
        <w:rPr>
          <w:rFonts w:ascii="Arial Nova" w:eastAsia="Yu Mincho Light" w:hAnsi="Arial Nova"/>
          <w:color w:val="auto"/>
          <w:spacing w:val="-2"/>
          <w:sz w:val="24"/>
          <w:szCs w:val="24"/>
          <w:lang w:bidi="it-IT"/>
        </w:rPr>
        <w:t>aumenta l’autostima o la fiducia nelle capacità</w:t>
      </w:r>
      <w:r w:rsidR="00090774" w:rsidRPr="000D3225">
        <w:rPr>
          <w:rFonts w:ascii="Arial Nova" w:eastAsia="Yu Mincho Light" w:hAnsi="Arial Nova"/>
          <w:color w:val="auto"/>
          <w:spacing w:val="-2"/>
          <w:sz w:val="24"/>
          <w:szCs w:val="24"/>
          <w:lang w:bidi="it-IT"/>
        </w:rPr>
        <w:t xml:space="preserve"> stesse.</w:t>
      </w:r>
    </w:p>
    <w:p w14:paraId="6B94E5A8" w14:textId="192F914F" w:rsidR="00B51D39" w:rsidRPr="000D3225" w:rsidRDefault="00B51D39"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Pensare di avere la fortuna dalla nostra parte ci aiuterebbe a sentirci meno ansiosi, più rilassati e sereni. Insomma se hai la fortuna dalla tua parte, le cose non possono che andare bene, giusto?!</w:t>
      </w:r>
    </w:p>
    <w:p w14:paraId="50E63766" w14:textId="2AE82AA2" w:rsidR="00B51D39" w:rsidRPr="000D3225" w:rsidRDefault="00B51D39" w:rsidP="008707DD">
      <w:pPr>
        <w:pStyle w:val="Informazionidicontatto"/>
        <w:spacing w:line="240" w:lineRule="auto"/>
        <w:jc w:val="both"/>
        <w:rPr>
          <w:rFonts w:ascii="Arial Nova" w:eastAsia="Yu Mincho Light" w:hAnsi="Arial Nova"/>
          <w:color w:val="auto"/>
          <w:spacing w:val="-2"/>
          <w:sz w:val="24"/>
          <w:szCs w:val="24"/>
          <w:lang w:bidi="it-IT"/>
        </w:rPr>
      </w:pPr>
    </w:p>
    <w:p w14:paraId="27B855E1" w14:textId="3BCF89D7" w:rsidR="00B51D39" w:rsidRPr="000D3225" w:rsidRDefault="00B51D39"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Le persone a volte temono di sfidare la sorte</w:t>
      </w:r>
      <w:r w:rsidR="00090774"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per cui in un gioco in cui scommetti ad esempio di fare centro o canestro e lo fai per due volte di fila, la terza volta sarai ancora pi</w:t>
      </w:r>
      <w:r w:rsidR="006013FA" w:rsidRPr="000D3225">
        <w:rPr>
          <w:rFonts w:ascii="Arial Nova" w:eastAsia="Yu Mincho Light" w:hAnsi="Arial Nova"/>
          <w:color w:val="auto"/>
          <w:spacing w:val="-2"/>
          <w:sz w:val="24"/>
          <w:szCs w:val="24"/>
          <w:lang w:bidi="it-IT"/>
        </w:rPr>
        <w:t>ù</w:t>
      </w:r>
      <w:r w:rsidRPr="000D3225">
        <w:rPr>
          <w:rFonts w:ascii="Arial Nova" w:eastAsia="Yu Mincho Light" w:hAnsi="Arial Nova"/>
          <w:color w:val="auto"/>
          <w:spacing w:val="-2"/>
          <w:sz w:val="24"/>
          <w:szCs w:val="24"/>
          <w:lang w:bidi="it-IT"/>
        </w:rPr>
        <w:t xml:space="preserve"> concentrato per fare centro rispetto alle due </w:t>
      </w:r>
      <w:r w:rsidR="0042703D">
        <w:rPr>
          <w:rFonts w:ascii="Arial Nova" w:eastAsia="Yu Mincho Light" w:hAnsi="Arial Nova"/>
          <w:color w:val="auto"/>
          <w:spacing w:val="-2"/>
          <w:sz w:val="24"/>
          <w:szCs w:val="24"/>
          <w:lang w:bidi="it-IT"/>
        </w:rPr>
        <w:t xml:space="preserve">volte </w:t>
      </w:r>
      <w:r w:rsidRPr="000D3225">
        <w:rPr>
          <w:rFonts w:ascii="Arial Nova" w:eastAsia="Yu Mincho Light" w:hAnsi="Arial Nova"/>
          <w:color w:val="auto"/>
          <w:spacing w:val="-2"/>
          <w:sz w:val="24"/>
          <w:szCs w:val="24"/>
          <w:lang w:bidi="it-IT"/>
        </w:rPr>
        <w:t xml:space="preserve">precedenti. </w:t>
      </w:r>
    </w:p>
    <w:p w14:paraId="1F5D4BBD" w14:textId="07A58720" w:rsidR="00B51D39" w:rsidRPr="000D3225" w:rsidRDefault="00B51D39"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Quindi</w:t>
      </w:r>
      <w:r w:rsidR="0042703D">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gesto scaram</w:t>
      </w:r>
      <w:r w:rsidR="006013FA" w:rsidRPr="000D3225">
        <w:rPr>
          <w:rFonts w:ascii="Arial Nova" w:eastAsia="Yu Mincho Light" w:hAnsi="Arial Nova"/>
          <w:color w:val="auto"/>
          <w:spacing w:val="-2"/>
          <w:sz w:val="24"/>
          <w:szCs w:val="24"/>
          <w:lang w:bidi="it-IT"/>
        </w:rPr>
        <w:t>a</w:t>
      </w:r>
      <w:r w:rsidRPr="000D3225">
        <w:rPr>
          <w:rFonts w:ascii="Arial Nova" w:eastAsia="Yu Mincho Light" w:hAnsi="Arial Nova"/>
          <w:color w:val="auto"/>
          <w:spacing w:val="-2"/>
          <w:sz w:val="24"/>
          <w:szCs w:val="24"/>
          <w:lang w:bidi="it-IT"/>
        </w:rPr>
        <w:t>ntico</w:t>
      </w:r>
      <w:r w:rsidR="0042703D">
        <w:rPr>
          <w:rFonts w:ascii="Arial Nova" w:eastAsia="Yu Mincho Light" w:hAnsi="Arial Nova"/>
          <w:color w:val="auto"/>
          <w:spacing w:val="-2"/>
          <w:sz w:val="24"/>
          <w:szCs w:val="24"/>
          <w:lang w:bidi="it-IT"/>
        </w:rPr>
        <w:t xml:space="preserve"> e </w:t>
      </w:r>
      <w:r w:rsidRPr="000D3225">
        <w:rPr>
          <w:rFonts w:ascii="Arial Nova" w:eastAsia="Yu Mincho Light" w:hAnsi="Arial Nova"/>
          <w:color w:val="auto"/>
          <w:spacing w:val="-2"/>
          <w:sz w:val="24"/>
          <w:szCs w:val="24"/>
          <w:lang w:bidi="it-IT"/>
        </w:rPr>
        <w:t>amuleto sicuramente aiutano</w:t>
      </w:r>
      <w:r w:rsidR="0042703D">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w:t>
      </w:r>
      <w:r w:rsidR="005116CF">
        <w:rPr>
          <w:rFonts w:ascii="Arial Nova" w:eastAsia="Yu Mincho Light" w:hAnsi="Arial Nova"/>
          <w:color w:val="auto"/>
          <w:spacing w:val="-2"/>
          <w:sz w:val="24"/>
          <w:szCs w:val="24"/>
          <w:lang w:bidi="it-IT"/>
        </w:rPr>
        <w:t xml:space="preserve">facendoci </w:t>
      </w:r>
      <w:r w:rsidRPr="000D3225">
        <w:rPr>
          <w:rFonts w:ascii="Arial Nova" w:eastAsia="Yu Mincho Light" w:hAnsi="Arial Nova"/>
          <w:color w:val="auto"/>
          <w:spacing w:val="-2"/>
          <w:sz w:val="24"/>
          <w:szCs w:val="24"/>
          <w:lang w:bidi="it-IT"/>
        </w:rPr>
        <w:t>sentire in possesso di super poteri</w:t>
      </w:r>
      <w:r w:rsidR="00090774" w:rsidRPr="000D3225">
        <w:rPr>
          <w:rFonts w:ascii="Arial Nova" w:eastAsia="Yu Mincho Light" w:hAnsi="Arial Nova"/>
          <w:color w:val="auto"/>
          <w:spacing w:val="-2"/>
          <w:sz w:val="24"/>
          <w:szCs w:val="24"/>
          <w:lang w:bidi="it-IT"/>
        </w:rPr>
        <w:t>, ma l’insistere nel tirare</w:t>
      </w:r>
      <w:r w:rsidR="0042703D">
        <w:rPr>
          <w:rFonts w:ascii="Arial Nova" w:eastAsia="Yu Mincho Light" w:hAnsi="Arial Nova"/>
          <w:color w:val="auto"/>
          <w:spacing w:val="-2"/>
          <w:sz w:val="24"/>
          <w:szCs w:val="24"/>
          <w:lang w:bidi="it-IT"/>
        </w:rPr>
        <w:t>,</w:t>
      </w:r>
      <w:r w:rsidR="00090774" w:rsidRPr="000D3225">
        <w:rPr>
          <w:rFonts w:ascii="Arial Nova" w:eastAsia="Yu Mincho Light" w:hAnsi="Arial Nova"/>
          <w:color w:val="auto"/>
          <w:spacing w:val="-2"/>
          <w:sz w:val="24"/>
          <w:szCs w:val="24"/>
          <w:lang w:bidi="it-IT"/>
        </w:rPr>
        <w:t xml:space="preserve"> </w:t>
      </w:r>
      <w:r w:rsidR="005116CF">
        <w:rPr>
          <w:rFonts w:ascii="Arial Nova" w:eastAsia="Yu Mincho Light" w:hAnsi="Arial Nova"/>
          <w:color w:val="auto"/>
          <w:spacing w:val="-2"/>
          <w:sz w:val="24"/>
          <w:szCs w:val="24"/>
          <w:lang w:bidi="it-IT"/>
        </w:rPr>
        <w:t xml:space="preserve">è il tuo vero super potere, è ciò che </w:t>
      </w:r>
      <w:r w:rsidR="00090774" w:rsidRPr="000D3225">
        <w:rPr>
          <w:rFonts w:ascii="Arial Nova" w:eastAsia="Yu Mincho Light" w:hAnsi="Arial Nova"/>
          <w:color w:val="auto"/>
          <w:spacing w:val="-2"/>
          <w:sz w:val="24"/>
          <w:szCs w:val="24"/>
          <w:lang w:bidi="it-IT"/>
        </w:rPr>
        <w:t>fa la differenza determinante.</w:t>
      </w:r>
    </w:p>
    <w:p w14:paraId="36A1F8D7" w14:textId="7ED42957" w:rsidR="00B51D39" w:rsidRPr="000D3225" w:rsidRDefault="00B51D39" w:rsidP="008707DD">
      <w:pPr>
        <w:pStyle w:val="Informazionidicontatto"/>
        <w:spacing w:line="240" w:lineRule="auto"/>
        <w:jc w:val="both"/>
        <w:rPr>
          <w:rFonts w:ascii="Arial Nova" w:eastAsia="Yu Mincho Light" w:hAnsi="Arial Nova"/>
          <w:color w:val="auto"/>
          <w:spacing w:val="-2"/>
          <w:sz w:val="24"/>
          <w:szCs w:val="24"/>
          <w:lang w:bidi="it-IT"/>
        </w:rPr>
      </w:pPr>
    </w:p>
    <w:p w14:paraId="5431413A" w14:textId="77777777" w:rsidR="00090774" w:rsidRPr="000D3225" w:rsidRDefault="0009077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La fortuna richiede azione.</w:t>
      </w:r>
    </w:p>
    <w:p w14:paraId="2C42FB9F" w14:textId="7FF12CC0" w:rsidR="00B51D39" w:rsidRPr="000D3225" w:rsidRDefault="0009077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C</w:t>
      </w:r>
      <w:r w:rsidR="00B51D39" w:rsidRPr="000D3225">
        <w:rPr>
          <w:rFonts w:ascii="Arial Nova" w:eastAsia="Yu Mincho Light" w:hAnsi="Arial Nova"/>
          <w:color w:val="auto"/>
          <w:spacing w:val="-2"/>
          <w:sz w:val="24"/>
          <w:szCs w:val="24"/>
          <w:lang w:bidi="it-IT"/>
        </w:rPr>
        <w:t>iò che distingue una persona che si ritiene fortunata da una sfortunata è la propria autostima,</w:t>
      </w:r>
      <w:r w:rsidR="005608AA" w:rsidRPr="000D3225">
        <w:rPr>
          <w:rFonts w:ascii="Arial Nova" w:eastAsia="Yu Mincho Light" w:hAnsi="Arial Nova"/>
          <w:color w:val="auto"/>
          <w:spacing w:val="-2"/>
          <w:sz w:val="24"/>
          <w:szCs w:val="24"/>
          <w:lang w:bidi="it-IT"/>
        </w:rPr>
        <w:t xml:space="preserve"> </w:t>
      </w:r>
      <w:r w:rsidR="00B51D39" w:rsidRPr="000D3225">
        <w:rPr>
          <w:rFonts w:ascii="Arial Nova" w:eastAsia="Yu Mincho Light" w:hAnsi="Arial Nova"/>
          <w:color w:val="auto"/>
          <w:spacing w:val="-2"/>
          <w:sz w:val="24"/>
          <w:szCs w:val="24"/>
          <w:lang w:bidi="it-IT"/>
        </w:rPr>
        <w:t>chi ha scarsa autostima e tende a pensare che tanto tutto a</w:t>
      </w:r>
      <w:r w:rsidR="006013FA" w:rsidRPr="000D3225">
        <w:rPr>
          <w:rFonts w:ascii="Arial Nova" w:eastAsia="Yu Mincho Light" w:hAnsi="Arial Nova"/>
          <w:color w:val="auto"/>
          <w:spacing w:val="-2"/>
          <w:sz w:val="24"/>
          <w:szCs w:val="24"/>
          <w:lang w:bidi="it-IT"/>
        </w:rPr>
        <w:t>n</w:t>
      </w:r>
      <w:r w:rsidR="00B51D39" w:rsidRPr="000D3225">
        <w:rPr>
          <w:rFonts w:ascii="Arial Nova" w:eastAsia="Yu Mincho Light" w:hAnsi="Arial Nova"/>
          <w:color w:val="auto"/>
          <w:spacing w:val="-2"/>
          <w:sz w:val="24"/>
          <w:szCs w:val="24"/>
          <w:lang w:bidi="it-IT"/>
        </w:rPr>
        <w:t>drà male, non vedrà mai una bu</w:t>
      </w:r>
      <w:r w:rsidR="00747F17" w:rsidRPr="000D3225">
        <w:rPr>
          <w:rFonts w:ascii="Arial Nova" w:eastAsia="Yu Mincho Light" w:hAnsi="Arial Nova"/>
          <w:color w:val="auto"/>
          <w:spacing w:val="-2"/>
          <w:sz w:val="24"/>
          <w:szCs w:val="24"/>
          <w:lang w:bidi="it-IT"/>
        </w:rPr>
        <w:t>o</w:t>
      </w:r>
      <w:r w:rsidR="00B51D39" w:rsidRPr="000D3225">
        <w:rPr>
          <w:rFonts w:ascii="Arial Nova" w:eastAsia="Yu Mincho Light" w:hAnsi="Arial Nova"/>
          <w:color w:val="auto"/>
          <w:spacing w:val="-2"/>
          <w:sz w:val="24"/>
          <w:szCs w:val="24"/>
          <w:lang w:bidi="it-IT"/>
        </w:rPr>
        <w:t xml:space="preserve">na occasione </w:t>
      </w:r>
      <w:r w:rsidR="0042703D">
        <w:rPr>
          <w:rFonts w:ascii="Arial Nova" w:eastAsia="Yu Mincho Light" w:hAnsi="Arial Nova"/>
          <w:color w:val="auto"/>
          <w:spacing w:val="-2"/>
          <w:sz w:val="24"/>
          <w:szCs w:val="24"/>
          <w:lang w:bidi="it-IT"/>
        </w:rPr>
        <w:t>e</w:t>
      </w:r>
      <w:r w:rsidR="00B51D39" w:rsidRPr="000D3225">
        <w:rPr>
          <w:rFonts w:ascii="Arial Nova" w:eastAsia="Yu Mincho Light" w:hAnsi="Arial Nova"/>
          <w:color w:val="auto"/>
          <w:spacing w:val="-2"/>
          <w:sz w:val="24"/>
          <w:szCs w:val="24"/>
          <w:lang w:bidi="it-IT"/>
        </w:rPr>
        <w:t xml:space="preserve"> non riuscirà a coglierla. </w:t>
      </w:r>
    </w:p>
    <w:p w14:paraId="18197E6B" w14:textId="25139EE5" w:rsidR="00B51D39" w:rsidRPr="000D3225" w:rsidRDefault="00B51D39" w:rsidP="008707DD">
      <w:pPr>
        <w:pStyle w:val="Informazionidicontatto"/>
        <w:spacing w:line="240" w:lineRule="auto"/>
        <w:jc w:val="both"/>
        <w:rPr>
          <w:rFonts w:ascii="Arial Nova" w:eastAsia="Yu Mincho Light" w:hAnsi="Arial Nova"/>
          <w:color w:val="auto"/>
          <w:spacing w:val="-2"/>
          <w:sz w:val="24"/>
          <w:szCs w:val="24"/>
          <w:lang w:bidi="it-IT"/>
        </w:rPr>
      </w:pPr>
    </w:p>
    <w:p w14:paraId="7CC390BA" w14:textId="3935530F" w:rsidR="00B51D39" w:rsidRPr="000D3225" w:rsidRDefault="00B51D39"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Sa</w:t>
      </w:r>
      <w:r w:rsidR="00B54743" w:rsidRPr="000D3225">
        <w:rPr>
          <w:rFonts w:ascii="Arial Nova" w:eastAsia="Yu Mincho Light" w:hAnsi="Arial Nova"/>
          <w:color w:val="auto"/>
          <w:spacing w:val="-2"/>
          <w:sz w:val="24"/>
          <w:szCs w:val="24"/>
          <w:lang w:bidi="it-IT"/>
        </w:rPr>
        <w:t>i</w:t>
      </w:r>
      <w:r w:rsidRPr="000D3225">
        <w:rPr>
          <w:rFonts w:ascii="Arial Nova" w:eastAsia="Yu Mincho Light" w:hAnsi="Arial Nova"/>
          <w:color w:val="auto"/>
          <w:spacing w:val="-2"/>
          <w:sz w:val="24"/>
          <w:szCs w:val="24"/>
          <w:lang w:bidi="it-IT"/>
        </w:rPr>
        <w:t xml:space="preserve"> cosa fanno le cosidd</w:t>
      </w:r>
      <w:r w:rsidR="00FD34A5" w:rsidRPr="000D3225">
        <w:rPr>
          <w:rFonts w:ascii="Arial Nova" w:eastAsia="Yu Mincho Light" w:hAnsi="Arial Nova"/>
          <w:color w:val="auto"/>
          <w:spacing w:val="-2"/>
          <w:sz w:val="24"/>
          <w:szCs w:val="24"/>
          <w:lang w:bidi="it-IT"/>
        </w:rPr>
        <w:t>e</w:t>
      </w:r>
      <w:r w:rsidRPr="000D3225">
        <w:rPr>
          <w:rFonts w:ascii="Arial Nova" w:eastAsia="Yu Mincho Light" w:hAnsi="Arial Nova"/>
          <w:color w:val="auto"/>
          <w:spacing w:val="-2"/>
          <w:sz w:val="24"/>
          <w:szCs w:val="24"/>
          <w:lang w:bidi="it-IT"/>
        </w:rPr>
        <w:t>tte persone fortunate?</w:t>
      </w:r>
    </w:p>
    <w:p w14:paraId="464F18D2" w14:textId="743D9723" w:rsidR="00B51D39" w:rsidRPr="000D3225" w:rsidRDefault="00B51D39"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Cambiano le cose, le loro r</w:t>
      </w:r>
      <w:r w:rsidR="00FD34A5" w:rsidRPr="000D3225">
        <w:rPr>
          <w:rFonts w:ascii="Arial Nova" w:eastAsia="Yu Mincho Light" w:hAnsi="Arial Nova"/>
          <w:color w:val="auto"/>
          <w:spacing w:val="-2"/>
          <w:sz w:val="24"/>
          <w:szCs w:val="24"/>
          <w:lang w:bidi="it-IT"/>
        </w:rPr>
        <w:t>o</w:t>
      </w:r>
      <w:r w:rsidRPr="000D3225">
        <w:rPr>
          <w:rFonts w:ascii="Arial Nova" w:eastAsia="Yu Mincho Light" w:hAnsi="Arial Nova"/>
          <w:color w:val="auto"/>
          <w:spacing w:val="-2"/>
          <w:sz w:val="24"/>
          <w:szCs w:val="24"/>
          <w:lang w:bidi="it-IT"/>
        </w:rPr>
        <w:t>utine</w:t>
      </w:r>
      <w:r w:rsidR="00090774" w:rsidRPr="000D3225">
        <w:rPr>
          <w:rFonts w:ascii="Arial Nova" w:eastAsia="Yu Mincho Light" w:hAnsi="Arial Nova"/>
          <w:color w:val="auto"/>
          <w:spacing w:val="-2"/>
          <w:sz w:val="24"/>
          <w:szCs w:val="24"/>
          <w:lang w:bidi="it-IT"/>
        </w:rPr>
        <w:t>, l</w:t>
      </w:r>
      <w:r w:rsidRPr="000D3225">
        <w:rPr>
          <w:rFonts w:ascii="Arial Nova" w:eastAsia="Yu Mincho Light" w:hAnsi="Arial Nova"/>
          <w:color w:val="auto"/>
          <w:spacing w:val="-2"/>
          <w:sz w:val="24"/>
          <w:szCs w:val="24"/>
          <w:lang w:bidi="it-IT"/>
        </w:rPr>
        <w:t>e</w:t>
      </w:r>
      <w:r w:rsidR="00FD34A5"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abitudini, soprattutto se quelle attuali non funzionano o non hanno portato da nessun</w:t>
      </w:r>
      <w:r w:rsidR="00B54743" w:rsidRPr="000D3225">
        <w:rPr>
          <w:rFonts w:ascii="Arial Nova" w:eastAsia="Yu Mincho Light" w:hAnsi="Arial Nova"/>
          <w:color w:val="auto"/>
          <w:spacing w:val="-2"/>
          <w:sz w:val="24"/>
          <w:szCs w:val="24"/>
          <w:lang w:bidi="it-IT"/>
        </w:rPr>
        <w:t>a</w:t>
      </w:r>
      <w:r w:rsidRPr="000D3225">
        <w:rPr>
          <w:rFonts w:ascii="Arial Nova" w:eastAsia="Yu Mincho Light" w:hAnsi="Arial Nova"/>
          <w:color w:val="auto"/>
          <w:spacing w:val="-2"/>
          <w:sz w:val="24"/>
          <w:szCs w:val="24"/>
          <w:lang w:bidi="it-IT"/>
        </w:rPr>
        <w:t xml:space="preserve"> parte.</w:t>
      </w:r>
    </w:p>
    <w:p w14:paraId="639E9E31" w14:textId="65D7C319" w:rsidR="00B51D39" w:rsidRPr="000D3225" w:rsidRDefault="00B51D39"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Fatto </w:t>
      </w:r>
      <w:r w:rsidR="00B54743" w:rsidRPr="000D3225">
        <w:rPr>
          <w:rFonts w:ascii="Arial Nova" w:eastAsia="Yu Mincho Light" w:hAnsi="Arial Nova"/>
          <w:color w:val="auto"/>
          <w:spacing w:val="-2"/>
          <w:sz w:val="24"/>
          <w:szCs w:val="24"/>
          <w:lang w:bidi="it-IT"/>
        </w:rPr>
        <w:t xml:space="preserve">sta, </w:t>
      </w:r>
      <w:r w:rsidRPr="000D3225">
        <w:rPr>
          <w:rFonts w:ascii="Arial Nova" w:eastAsia="Yu Mincho Light" w:hAnsi="Arial Nova"/>
          <w:color w:val="auto"/>
          <w:spacing w:val="-2"/>
          <w:sz w:val="24"/>
          <w:szCs w:val="24"/>
          <w:lang w:bidi="it-IT"/>
        </w:rPr>
        <w:t xml:space="preserve">e </w:t>
      </w:r>
      <w:r w:rsidR="00B54743" w:rsidRPr="000D3225">
        <w:rPr>
          <w:rFonts w:ascii="Arial Nova" w:eastAsia="Yu Mincho Light" w:hAnsi="Arial Nova"/>
          <w:color w:val="auto"/>
          <w:spacing w:val="-2"/>
          <w:sz w:val="24"/>
          <w:szCs w:val="24"/>
          <w:lang w:bidi="it-IT"/>
        </w:rPr>
        <w:t>t</w:t>
      </w:r>
      <w:r w:rsidRPr="000D3225">
        <w:rPr>
          <w:rFonts w:ascii="Arial Nova" w:eastAsia="Yu Mincho Light" w:hAnsi="Arial Nova"/>
          <w:color w:val="auto"/>
          <w:spacing w:val="-2"/>
          <w:sz w:val="24"/>
          <w:szCs w:val="24"/>
          <w:lang w:bidi="it-IT"/>
        </w:rPr>
        <w:t>e lo dico perché l’ho sperimentato per anni, che non cambiando nulla in determinate situazioni</w:t>
      </w:r>
      <w:r w:rsidR="00B54743"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nulla</w:t>
      </w:r>
      <w:r w:rsidR="00090774"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sarà ciò che otterremo.</w:t>
      </w:r>
    </w:p>
    <w:p w14:paraId="274F34CB" w14:textId="7E019B1F" w:rsidR="00B51D39" w:rsidRPr="000D3225" w:rsidRDefault="00B51D39"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Ciò che ci consente di fare la differenza e di diventare padroni del nostro destino è prima di tutto il nostro atteggiamento.</w:t>
      </w:r>
    </w:p>
    <w:p w14:paraId="1EA8ED6C" w14:textId="51A91722" w:rsidR="00B51D39" w:rsidRPr="000D3225" w:rsidRDefault="00B51D39" w:rsidP="008707DD">
      <w:pPr>
        <w:pStyle w:val="Informazionidicontatto"/>
        <w:spacing w:line="240" w:lineRule="auto"/>
        <w:jc w:val="both"/>
        <w:rPr>
          <w:rFonts w:ascii="Arial Nova" w:eastAsia="Yu Mincho Light" w:hAnsi="Arial Nova"/>
          <w:color w:val="auto"/>
          <w:spacing w:val="-2"/>
          <w:sz w:val="24"/>
          <w:szCs w:val="24"/>
          <w:lang w:bidi="it-IT"/>
        </w:rPr>
      </w:pPr>
    </w:p>
    <w:p w14:paraId="5EE95774" w14:textId="2F1459DC" w:rsidR="00B51D39" w:rsidRDefault="00B51D39"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Divenendo positivi, mostrandoci disposti a cambiare le abitudini, </w:t>
      </w:r>
      <w:r w:rsidR="00FD34A5" w:rsidRPr="000D3225">
        <w:rPr>
          <w:rFonts w:ascii="Arial Nova" w:eastAsia="Yu Mincho Light" w:hAnsi="Arial Nova"/>
          <w:color w:val="auto"/>
          <w:spacing w:val="-2"/>
          <w:sz w:val="24"/>
          <w:szCs w:val="24"/>
          <w:lang w:bidi="it-IT"/>
        </w:rPr>
        <w:t xml:space="preserve">intraprendendo nuove </w:t>
      </w:r>
      <w:r w:rsidR="00FD34A5" w:rsidRPr="0042703D">
        <w:rPr>
          <w:rFonts w:ascii="Arial Nova" w:eastAsia="Yu Mincho Light" w:hAnsi="Arial Nova"/>
          <w:b/>
          <w:bCs/>
          <w:color w:val="auto"/>
          <w:spacing w:val="-2"/>
          <w:sz w:val="24"/>
          <w:szCs w:val="24"/>
          <w:lang w:bidi="it-IT"/>
        </w:rPr>
        <w:t>azioni,</w:t>
      </w:r>
      <w:r w:rsidR="00FD34A5" w:rsidRPr="000D3225">
        <w:rPr>
          <w:rFonts w:ascii="Arial Nova" w:eastAsia="Yu Mincho Light" w:hAnsi="Arial Nova"/>
          <w:color w:val="auto"/>
          <w:spacing w:val="-2"/>
          <w:sz w:val="24"/>
          <w:szCs w:val="24"/>
          <w:lang w:bidi="it-IT"/>
        </w:rPr>
        <w:t xml:space="preserve"> talvolta magari rischiando un po', facendo qualcosa che non avremmo mai pensato di fare e oltrepassando la nostra zona famosa zona di comfort saremo in grado di trasformare le cose e di modificare la nostra vita.</w:t>
      </w:r>
    </w:p>
    <w:p w14:paraId="0359750C" w14:textId="19EBF094" w:rsidR="0042703D" w:rsidRDefault="0042703D" w:rsidP="008707DD">
      <w:pPr>
        <w:pStyle w:val="Informazionidicontatto"/>
        <w:spacing w:line="240" w:lineRule="auto"/>
        <w:jc w:val="both"/>
        <w:rPr>
          <w:rFonts w:ascii="Arial Nova" w:eastAsia="Yu Mincho Light" w:hAnsi="Arial Nova"/>
          <w:color w:val="auto"/>
          <w:spacing w:val="-2"/>
          <w:sz w:val="24"/>
          <w:szCs w:val="24"/>
          <w:lang w:bidi="it-IT"/>
        </w:rPr>
      </w:pPr>
    </w:p>
    <w:p w14:paraId="0B791F7B" w14:textId="1429EC74" w:rsidR="0042703D" w:rsidRDefault="0042703D" w:rsidP="008707DD">
      <w:pPr>
        <w:pStyle w:val="Informazionidicontatto"/>
        <w:spacing w:line="240" w:lineRule="auto"/>
        <w:jc w:val="both"/>
        <w:rPr>
          <w:rFonts w:ascii="Arial Nova" w:eastAsia="Yu Mincho Light" w:hAnsi="Arial Nova"/>
          <w:b/>
          <w:bCs/>
          <w:i/>
          <w:iCs/>
          <w:color w:val="auto"/>
          <w:spacing w:val="-2"/>
          <w:sz w:val="24"/>
          <w:szCs w:val="24"/>
          <w:lang w:bidi="it-IT"/>
        </w:rPr>
      </w:pPr>
      <w:r>
        <w:rPr>
          <w:rFonts w:ascii="Arial Nova" w:eastAsia="Yu Mincho Light" w:hAnsi="Arial Nova"/>
          <w:b/>
          <w:bCs/>
          <w:i/>
          <w:iCs/>
          <w:color w:val="auto"/>
          <w:spacing w:val="-2"/>
          <w:sz w:val="24"/>
          <w:szCs w:val="24"/>
          <w:lang w:bidi="it-IT"/>
        </w:rPr>
        <w:t>“</w:t>
      </w:r>
      <w:r w:rsidRPr="0042703D">
        <w:rPr>
          <w:rFonts w:ascii="Arial Nova" w:eastAsia="Yu Mincho Light" w:hAnsi="Arial Nova"/>
          <w:b/>
          <w:bCs/>
          <w:i/>
          <w:iCs/>
          <w:color w:val="auto"/>
          <w:spacing w:val="-2"/>
          <w:sz w:val="24"/>
          <w:szCs w:val="24"/>
          <w:lang w:bidi="it-IT"/>
        </w:rPr>
        <w:t>Credo molto nella fortuna, e trovo che più lavoro duro, più fortuna h</w:t>
      </w:r>
      <w:r>
        <w:rPr>
          <w:rFonts w:ascii="Arial Nova" w:eastAsia="Yu Mincho Light" w:hAnsi="Arial Nova"/>
          <w:b/>
          <w:bCs/>
          <w:i/>
          <w:iCs/>
          <w:color w:val="auto"/>
          <w:spacing w:val="-2"/>
          <w:sz w:val="24"/>
          <w:szCs w:val="24"/>
          <w:lang w:bidi="it-IT"/>
        </w:rPr>
        <w:t>o”</w:t>
      </w:r>
    </w:p>
    <w:p w14:paraId="2760D79D" w14:textId="07BA3E17" w:rsidR="0042703D" w:rsidRPr="0042703D" w:rsidRDefault="0042703D" w:rsidP="008707DD">
      <w:pPr>
        <w:pStyle w:val="Informazionidicontatto"/>
        <w:spacing w:line="240" w:lineRule="auto"/>
        <w:jc w:val="both"/>
        <w:rPr>
          <w:rFonts w:ascii="Arial Nova" w:eastAsia="Yu Mincho Light" w:hAnsi="Arial Nova"/>
          <w:i/>
          <w:iCs/>
          <w:color w:val="auto"/>
          <w:spacing w:val="-2"/>
          <w:sz w:val="24"/>
          <w:szCs w:val="24"/>
          <w:lang w:bidi="it-IT"/>
        </w:rPr>
      </w:pPr>
      <w:r w:rsidRPr="0042703D">
        <w:rPr>
          <w:rFonts w:ascii="Arial Nova" w:eastAsia="Yu Mincho Light" w:hAnsi="Arial Nova"/>
          <w:i/>
          <w:iCs/>
          <w:color w:val="auto"/>
          <w:spacing w:val="-2"/>
          <w:sz w:val="24"/>
          <w:szCs w:val="24"/>
          <w:lang w:bidi="it-IT"/>
        </w:rPr>
        <w:t>Thomas Jefferson</w:t>
      </w:r>
    </w:p>
    <w:p w14:paraId="69551F7F" w14:textId="6416C99D" w:rsidR="000B3AE0" w:rsidRPr="0042703D" w:rsidRDefault="000B3AE0">
      <w:pPr>
        <w:rPr>
          <w:rFonts w:ascii="Arial Nova" w:eastAsia="Yu Mincho Light" w:hAnsi="Arial Nova"/>
          <w:color w:val="auto"/>
          <w:spacing w:val="-2"/>
          <w:sz w:val="24"/>
          <w:szCs w:val="24"/>
          <w:lang w:bidi="it-IT"/>
        </w:rPr>
      </w:pPr>
      <w:r w:rsidRPr="0042703D">
        <w:rPr>
          <w:rFonts w:ascii="Arial Nova" w:eastAsia="Yu Mincho Light" w:hAnsi="Arial Nova"/>
          <w:color w:val="auto"/>
          <w:spacing w:val="-2"/>
          <w:sz w:val="24"/>
          <w:szCs w:val="24"/>
          <w:lang w:bidi="it-IT"/>
        </w:rPr>
        <w:br w:type="page"/>
      </w:r>
    </w:p>
    <w:p w14:paraId="12C85291" w14:textId="3E4424A8" w:rsidR="00FD34A5" w:rsidRPr="000D3225" w:rsidRDefault="000B3AE0" w:rsidP="008707DD">
      <w:pPr>
        <w:pStyle w:val="Informazionidicontatto"/>
        <w:spacing w:line="240" w:lineRule="auto"/>
        <w:jc w:val="both"/>
        <w:rPr>
          <w:rFonts w:ascii="Arial Nova" w:eastAsia="Yu Mincho Light" w:hAnsi="Arial Nova"/>
          <w:b/>
          <w:bCs/>
          <w:i/>
          <w:iCs/>
          <w:color w:val="auto"/>
          <w:spacing w:val="-2"/>
          <w:sz w:val="24"/>
          <w:szCs w:val="24"/>
          <w:lang w:bidi="it-IT"/>
        </w:rPr>
      </w:pPr>
      <w:r w:rsidRPr="000D3225">
        <w:rPr>
          <w:rFonts w:ascii="Arial Nova" w:eastAsia="Yu Mincho Light" w:hAnsi="Arial Nova"/>
          <w:b/>
          <w:bCs/>
          <w:i/>
          <w:iCs/>
          <w:color w:val="auto"/>
          <w:spacing w:val="-2"/>
          <w:sz w:val="24"/>
          <w:szCs w:val="24"/>
          <w:lang w:bidi="it-IT"/>
        </w:rPr>
        <w:lastRenderedPageBreak/>
        <w:t xml:space="preserve"> </w:t>
      </w:r>
      <w:r w:rsidR="00B54743" w:rsidRPr="000D3225">
        <w:rPr>
          <w:rFonts w:ascii="Arial Nova" w:eastAsia="Yu Mincho Light" w:hAnsi="Arial Nova"/>
          <w:b/>
          <w:bCs/>
          <w:i/>
          <w:iCs/>
          <w:color w:val="auto"/>
          <w:spacing w:val="-2"/>
          <w:sz w:val="24"/>
          <w:szCs w:val="24"/>
          <w:lang w:bidi="it-IT"/>
        </w:rPr>
        <w:t>“</w:t>
      </w:r>
      <w:r w:rsidR="00FD34A5" w:rsidRPr="000D3225">
        <w:rPr>
          <w:rFonts w:ascii="Arial Nova" w:eastAsia="Yu Mincho Light" w:hAnsi="Arial Nova"/>
          <w:b/>
          <w:bCs/>
          <w:i/>
          <w:iCs/>
          <w:color w:val="auto"/>
          <w:spacing w:val="-2"/>
          <w:sz w:val="24"/>
          <w:szCs w:val="24"/>
          <w:lang w:bidi="it-IT"/>
        </w:rPr>
        <w:t>Non avremo condizioni migliori in futuro se siamo soddisfatti di tutto quello che abbiamo oggi”</w:t>
      </w:r>
    </w:p>
    <w:p w14:paraId="3ED3597B" w14:textId="29460208" w:rsidR="00FD34A5" w:rsidRPr="000D3225" w:rsidRDefault="00FD34A5" w:rsidP="008707DD">
      <w:pPr>
        <w:pStyle w:val="Informazionidicontatto"/>
        <w:spacing w:line="240" w:lineRule="auto"/>
        <w:jc w:val="both"/>
        <w:rPr>
          <w:rFonts w:ascii="Arial Nova" w:eastAsia="Yu Mincho Light" w:hAnsi="Arial Nova"/>
          <w:i/>
          <w:iCs/>
          <w:color w:val="auto"/>
          <w:spacing w:val="-2"/>
          <w:sz w:val="24"/>
          <w:szCs w:val="24"/>
          <w:lang w:bidi="it-IT"/>
        </w:rPr>
      </w:pPr>
      <w:r w:rsidRPr="000D3225">
        <w:rPr>
          <w:rFonts w:ascii="Arial Nova" w:eastAsia="Yu Mincho Light" w:hAnsi="Arial Nova"/>
          <w:i/>
          <w:iCs/>
          <w:color w:val="auto"/>
          <w:spacing w:val="-2"/>
          <w:sz w:val="24"/>
          <w:szCs w:val="24"/>
          <w:lang w:bidi="it-IT"/>
        </w:rPr>
        <w:t>Thomas Alva Edison</w:t>
      </w:r>
    </w:p>
    <w:p w14:paraId="5D699423" w14:textId="77777777" w:rsidR="00FD34A5" w:rsidRPr="000D3225" w:rsidRDefault="00FD34A5" w:rsidP="008707DD">
      <w:pPr>
        <w:pStyle w:val="Informazionidicontatto"/>
        <w:spacing w:line="240" w:lineRule="auto"/>
        <w:jc w:val="both"/>
        <w:rPr>
          <w:rFonts w:ascii="Arial Nova" w:eastAsia="Yu Mincho Light" w:hAnsi="Arial Nova"/>
          <w:color w:val="auto"/>
          <w:spacing w:val="-2"/>
          <w:sz w:val="24"/>
          <w:szCs w:val="24"/>
          <w:lang w:bidi="it-IT"/>
        </w:rPr>
      </w:pPr>
    </w:p>
    <w:p w14:paraId="2AFCBC09" w14:textId="573F22BD" w:rsidR="00FD34A5" w:rsidRPr="000D3225" w:rsidRDefault="00FD34A5" w:rsidP="00BF51B7">
      <w:pPr>
        <w:pStyle w:val="Titolo1"/>
        <w:rPr>
          <w:rFonts w:ascii="Arial Nova" w:hAnsi="Arial Nova"/>
        </w:rPr>
      </w:pPr>
      <w:bookmarkStart w:id="18" w:name="_Toc30146708"/>
      <w:r w:rsidRPr="000D3225">
        <w:rPr>
          <w:rFonts w:ascii="Arial Nova" w:hAnsi="Arial Nova"/>
        </w:rPr>
        <w:t>ANCORA QUESTA ZONA DI COMFORT!!!</w:t>
      </w:r>
      <w:bookmarkEnd w:id="18"/>
      <w:r w:rsidRPr="000D3225">
        <w:rPr>
          <w:rFonts w:ascii="Arial Nova" w:hAnsi="Arial Nova"/>
        </w:rPr>
        <w:t xml:space="preserve"> </w:t>
      </w:r>
    </w:p>
    <w:p w14:paraId="112ADD5E" w14:textId="646C342F" w:rsidR="007C2D20" w:rsidRPr="000D3225" w:rsidRDefault="007C2D20" w:rsidP="008707DD">
      <w:pPr>
        <w:pStyle w:val="Informazionidicontatto"/>
        <w:spacing w:line="240" w:lineRule="auto"/>
        <w:jc w:val="both"/>
        <w:rPr>
          <w:rFonts w:ascii="Arial Nova" w:eastAsia="Yu Mincho Light" w:hAnsi="Arial Nova"/>
          <w:color w:val="auto"/>
          <w:spacing w:val="-2"/>
          <w:sz w:val="24"/>
          <w:szCs w:val="24"/>
          <w:lang w:bidi="it-IT"/>
        </w:rPr>
      </w:pPr>
    </w:p>
    <w:p w14:paraId="261ACB2A" w14:textId="3AC812C1" w:rsidR="00FD34A5" w:rsidRPr="000D3225" w:rsidRDefault="00FD34A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Non si parla d’altro</w:t>
      </w:r>
      <w:r w:rsidR="000309E2"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per crescere devi uscire dalla zona di comfort, per avere successo devi uscire dalla zona di comfort</w:t>
      </w:r>
      <w:r w:rsidR="005116CF">
        <w:rPr>
          <w:rFonts w:ascii="Arial Nova" w:eastAsia="Yu Mincho Light" w:hAnsi="Arial Nova"/>
          <w:color w:val="auto"/>
          <w:spacing w:val="-2"/>
          <w:sz w:val="24"/>
          <w:szCs w:val="24"/>
          <w:lang w:bidi="it-IT"/>
        </w:rPr>
        <w:t>.</w:t>
      </w:r>
    </w:p>
    <w:p w14:paraId="5344ACC1" w14:textId="77777777" w:rsidR="000309E2" w:rsidRPr="000D3225" w:rsidRDefault="000309E2" w:rsidP="008707DD">
      <w:pPr>
        <w:pStyle w:val="Informazionidicontatto"/>
        <w:spacing w:line="240" w:lineRule="auto"/>
        <w:jc w:val="both"/>
        <w:rPr>
          <w:rFonts w:ascii="Arial Nova" w:eastAsia="Yu Mincho Light" w:hAnsi="Arial Nova"/>
          <w:color w:val="auto"/>
          <w:spacing w:val="-2"/>
          <w:sz w:val="24"/>
          <w:szCs w:val="24"/>
          <w:lang w:bidi="it-IT"/>
        </w:rPr>
      </w:pPr>
    </w:p>
    <w:p w14:paraId="4B79E073" w14:textId="295AAA17" w:rsidR="00FD34A5" w:rsidRPr="000D3225" w:rsidRDefault="00FD34A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Ma perchè non possiamo starcene tranquilli nella nostra zona di comfort e aspettare che le cose accadano?</w:t>
      </w:r>
    </w:p>
    <w:p w14:paraId="71F9251C" w14:textId="1E042363" w:rsidR="007C2D20" w:rsidRPr="000D3225" w:rsidRDefault="005116CF" w:rsidP="008707DD">
      <w:pPr>
        <w:pStyle w:val="Informazionidicontatto"/>
        <w:spacing w:line="240" w:lineRule="auto"/>
        <w:jc w:val="both"/>
        <w:rPr>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E</w:t>
      </w:r>
      <w:r w:rsidR="000309E2" w:rsidRPr="000D3225">
        <w:rPr>
          <w:rFonts w:ascii="Arial Nova" w:eastAsia="Yu Mincho Light" w:hAnsi="Arial Nova"/>
          <w:color w:val="auto"/>
          <w:spacing w:val="-2"/>
          <w:sz w:val="24"/>
          <w:szCs w:val="24"/>
          <w:lang w:bidi="it-IT"/>
        </w:rPr>
        <w:t xml:space="preserve"> cosa si intende veramente con questo termine che ormai è diventato anche antipatico per tanto che viene utilizzato</w:t>
      </w:r>
      <w:r>
        <w:rPr>
          <w:rFonts w:ascii="Arial Nova" w:eastAsia="Yu Mincho Light" w:hAnsi="Arial Nova"/>
          <w:color w:val="auto"/>
          <w:spacing w:val="-2"/>
          <w:sz w:val="24"/>
          <w:szCs w:val="24"/>
          <w:lang w:bidi="it-IT"/>
        </w:rPr>
        <w:t>?</w:t>
      </w:r>
    </w:p>
    <w:p w14:paraId="5F077320" w14:textId="42DF3E1F" w:rsidR="000309E2" w:rsidRPr="000D3225" w:rsidRDefault="000309E2"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Viene tradotto dall’inglese. Si tratta di uno stato psicologico più che di una zona vera e propria in cui le cose sembrano familiari a una persona, nel quale si vive in un basso livello di ansia e </w:t>
      </w:r>
      <w:r w:rsidR="00B65267">
        <w:rPr>
          <w:rFonts w:ascii="Arial Nova" w:eastAsia="Yu Mincho Light" w:hAnsi="Arial Nova"/>
          <w:color w:val="auto"/>
          <w:spacing w:val="-2"/>
          <w:sz w:val="24"/>
          <w:szCs w:val="24"/>
          <w:lang w:bidi="it-IT"/>
        </w:rPr>
        <w:t xml:space="preserve">di </w:t>
      </w:r>
      <w:r w:rsidRPr="000D3225">
        <w:rPr>
          <w:rFonts w:ascii="Arial Nova" w:eastAsia="Yu Mincho Light" w:hAnsi="Arial Nova"/>
          <w:color w:val="auto"/>
          <w:spacing w:val="-2"/>
          <w:sz w:val="24"/>
          <w:szCs w:val="24"/>
          <w:lang w:bidi="it-IT"/>
        </w:rPr>
        <w:t xml:space="preserve">stress. </w:t>
      </w:r>
    </w:p>
    <w:p w14:paraId="32C37D55" w14:textId="574064A4" w:rsidR="000309E2" w:rsidRPr="000D3225" w:rsidRDefault="000309E2"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La verità è che solo quando siamo pronti ad uscire da quel cantuccio tanto comodo</w:t>
      </w:r>
      <w:r w:rsidR="00090774"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riusciamo a riconquistare la nostra autostima</w:t>
      </w:r>
      <w:r w:rsidR="005608AA"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e a vivere veramente una vita piena.</w:t>
      </w:r>
    </w:p>
    <w:p w14:paraId="38BE783E" w14:textId="7E17C74C" w:rsidR="000309E2" w:rsidRPr="000D3225" w:rsidRDefault="000309E2" w:rsidP="008707DD">
      <w:pPr>
        <w:pStyle w:val="Informazionidicontatto"/>
        <w:spacing w:line="240" w:lineRule="auto"/>
        <w:jc w:val="both"/>
        <w:rPr>
          <w:rFonts w:ascii="Arial Nova" w:eastAsia="Yu Mincho Light" w:hAnsi="Arial Nova"/>
          <w:color w:val="auto"/>
          <w:spacing w:val="-2"/>
          <w:sz w:val="24"/>
          <w:szCs w:val="24"/>
          <w:lang w:bidi="it-IT"/>
        </w:rPr>
      </w:pPr>
    </w:p>
    <w:p w14:paraId="02EA5D5E" w14:textId="77777777" w:rsidR="00D36D58" w:rsidRPr="000D3225" w:rsidRDefault="000309E2"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Abbiamo parlato di paura, convinzioni limitanti, </w:t>
      </w:r>
      <w:r w:rsidR="00D36D58" w:rsidRPr="000D3225">
        <w:rPr>
          <w:rFonts w:ascii="Arial Nova" w:eastAsia="Yu Mincho Light" w:hAnsi="Arial Nova"/>
          <w:color w:val="auto"/>
          <w:spacing w:val="-2"/>
          <w:sz w:val="24"/>
          <w:szCs w:val="24"/>
          <w:lang w:bidi="it-IT"/>
        </w:rPr>
        <w:t xml:space="preserve">tendenza a rimandare …ecco, uscire dalla zona di comfort significa riuscire a superare tutto questo. </w:t>
      </w:r>
    </w:p>
    <w:p w14:paraId="55F94F18" w14:textId="7076AAF5" w:rsidR="000309E2" w:rsidRPr="000D3225" w:rsidRDefault="00D36D58"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Tu </w:t>
      </w:r>
      <w:r w:rsidR="005116CF">
        <w:rPr>
          <w:rFonts w:ascii="Arial Nova" w:eastAsia="Yu Mincho Light" w:hAnsi="Arial Nova"/>
          <w:color w:val="auto"/>
          <w:spacing w:val="-2"/>
          <w:sz w:val="24"/>
          <w:szCs w:val="24"/>
          <w:lang w:bidi="it-IT"/>
        </w:rPr>
        <w:t>ti chiederai, “perché mai questa mi sta</w:t>
      </w:r>
      <w:r w:rsidRPr="000D3225">
        <w:rPr>
          <w:rFonts w:ascii="Arial Nova" w:eastAsia="Yu Mincho Light" w:hAnsi="Arial Nova"/>
          <w:color w:val="auto"/>
          <w:spacing w:val="-2"/>
          <w:sz w:val="24"/>
          <w:szCs w:val="24"/>
          <w:lang w:bidi="it-IT"/>
        </w:rPr>
        <w:t xml:space="preserve"> dicendo di uscire da questa zona</w:t>
      </w:r>
      <w:r w:rsidR="005116CF">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se ha detto che il livello di stress e di ansia è basso?</w:t>
      </w:r>
      <w:r w:rsidR="006B1328">
        <w:rPr>
          <w:rFonts w:ascii="Arial Nova" w:eastAsia="Yu Mincho Light" w:hAnsi="Arial Nova"/>
          <w:color w:val="auto"/>
          <w:spacing w:val="-2"/>
          <w:sz w:val="24"/>
          <w:szCs w:val="24"/>
          <w:lang w:bidi="it-IT"/>
        </w:rPr>
        <w:t>”</w:t>
      </w:r>
    </w:p>
    <w:p w14:paraId="44806A4D" w14:textId="63896CCF" w:rsidR="00D36D58" w:rsidRPr="000D3225" w:rsidRDefault="00D36D58"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La risposta è semplice: quello che si trova dentro alla tua comfort zone, lo conosci già molto bene</w:t>
      </w:r>
      <w:r w:rsidR="00E06D3C">
        <w:rPr>
          <w:rFonts w:ascii="Arial Nova" w:eastAsia="Yu Mincho Light" w:hAnsi="Arial Nova"/>
          <w:color w:val="auto"/>
          <w:spacing w:val="-2"/>
          <w:sz w:val="24"/>
          <w:szCs w:val="24"/>
          <w:lang w:bidi="it-IT"/>
        </w:rPr>
        <w:t>.</w:t>
      </w:r>
    </w:p>
    <w:p w14:paraId="037C7DF7" w14:textId="77777777" w:rsidR="00090774" w:rsidRPr="000D3225" w:rsidRDefault="00D36D58"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 xml:space="preserve">In quello che non conosci </w:t>
      </w:r>
      <w:r w:rsidR="00090774" w:rsidRPr="000D3225">
        <w:rPr>
          <w:rFonts w:ascii="Arial Nova" w:eastAsia="Yu Mincho Light" w:hAnsi="Arial Nova"/>
          <w:color w:val="auto"/>
          <w:spacing w:val="-2"/>
          <w:sz w:val="24"/>
          <w:szCs w:val="24"/>
          <w:lang w:bidi="it-IT"/>
        </w:rPr>
        <w:t xml:space="preserve">ancora, </w:t>
      </w:r>
      <w:r w:rsidRPr="000D3225">
        <w:rPr>
          <w:rFonts w:ascii="Arial Nova" w:eastAsia="Yu Mincho Light" w:hAnsi="Arial Nova"/>
          <w:color w:val="auto"/>
          <w:spacing w:val="-2"/>
          <w:sz w:val="24"/>
          <w:szCs w:val="24"/>
          <w:lang w:bidi="it-IT"/>
        </w:rPr>
        <w:t xml:space="preserve">potrebbe esserci </w:t>
      </w:r>
      <w:r w:rsidR="00090774" w:rsidRPr="000D3225">
        <w:rPr>
          <w:rFonts w:ascii="Arial Nova" w:eastAsia="Yu Mincho Light" w:hAnsi="Arial Nova"/>
          <w:color w:val="auto"/>
          <w:spacing w:val="-2"/>
          <w:sz w:val="24"/>
          <w:szCs w:val="24"/>
          <w:lang w:bidi="it-IT"/>
        </w:rPr>
        <w:t>l</w:t>
      </w:r>
      <w:r w:rsidRPr="000D3225">
        <w:rPr>
          <w:rFonts w:ascii="Arial Nova" w:eastAsia="Yu Mincho Light" w:hAnsi="Arial Nova"/>
          <w:color w:val="auto"/>
          <w:spacing w:val="-2"/>
          <w:sz w:val="24"/>
          <w:szCs w:val="24"/>
          <w:lang w:bidi="it-IT"/>
        </w:rPr>
        <w:t xml:space="preserve">a chiave per la tua felicità. </w:t>
      </w:r>
    </w:p>
    <w:p w14:paraId="42DCFF61" w14:textId="77777777" w:rsidR="00090774" w:rsidRPr="000D3225" w:rsidRDefault="00D36D58"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Lavora ogni giorno su te stesso. </w:t>
      </w:r>
    </w:p>
    <w:p w14:paraId="6B4E5806" w14:textId="36A08B0B" w:rsidR="00090774" w:rsidRPr="000D3225" w:rsidRDefault="00C169FF"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È</w:t>
      </w:r>
      <w:r w:rsidR="00D36D58" w:rsidRPr="000D3225">
        <w:rPr>
          <w:rFonts w:ascii="Arial Nova" w:eastAsia="Yu Mincho Light" w:hAnsi="Arial Nova"/>
          <w:color w:val="auto"/>
          <w:spacing w:val="-2"/>
          <w:sz w:val="24"/>
          <w:szCs w:val="24"/>
          <w:lang w:bidi="it-IT"/>
        </w:rPr>
        <w:t xml:space="preserve"> qui che puoi far crescere la tua autostima. </w:t>
      </w:r>
    </w:p>
    <w:p w14:paraId="03152E5C" w14:textId="358CCE33" w:rsidR="00AD7B5D" w:rsidRPr="000D3225" w:rsidRDefault="00C169FF"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È</w:t>
      </w:r>
      <w:r w:rsidR="00D36D58" w:rsidRPr="000D3225">
        <w:rPr>
          <w:rFonts w:ascii="Arial Nova" w:eastAsia="Yu Mincho Light" w:hAnsi="Arial Nova"/>
          <w:color w:val="auto"/>
          <w:spacing w:val="-2"/>
          <w:sz w:val="24"/>
          <w:szCs w:val="24"/>
          <w:lang w:bidi="it-IT"/>
        </w:rPr>
        <w:t xml:space="preserve"> solo questo “gioco interiore ” che decide se avrai successo.</w:t>
      </w:r>
      <w:r w:rsidR="00D71D9F" w:rsidRPr="000D3225">
        <w:rPr>
          <w:rFonts w:ascii="Arial Nova" w:eastAsia="Yu Mincho Light" w:hAnsi="Arial Nova"/>
          <w:color w:val="auto"/>
          <w:spacing w:val="-2"/>
          <w:sz w:val="24"/>
          <w:szCs w:val="24"/>
          <w:lang w:bidi="it-IT"/>
        </w:rPr>
        <w:t xml:space="preserve"> Ascolta ciò che viene dall’interno e soprattutto mettiti in azione e inizia a muovere un passo fuori dal recinto:</w:t>
      </w:r>
    </w:p>
    <w:p w14:paraId="576A64E0" w14:textId="6F0D000E" w:rsidR="000309E2" w:rsidRPr="000D3225" w:rsidRDefault="000309E2" w:rsidP="008707DD">
      <w:pPr>
        <w:pStyle w:val="Informazionidicontatto"/>
        <w:spacing w:line="240" w:lineRule="auto"/>
        <w:jc w:val="both"/>
        <w:rPr>
          <w:rFonts w:ascii="Arial Nova" w:eastAsia="Yu Mincho Light" w:hAnsi="Arial Nova"/>
          <w:b/>
          <w:bCs/>
          <w:i/>
          <w:iCs/>
          <w:color w:val="auto"/>
          <w:spacing w:val="-2"/>
          <w:sz w:val="24"/>
          <w:szCs w:val="24"/>
          <w:lang w:bidi="it-IT"/>
        </w:rPr>
      </w:pPr>
      <w:r w:rsidRPr="000D3225">
        <w:rPr>
          <w:rFonts w:ascii="Arial Nova" w:eastAsia="Yu Mincho Light" w:hAnsi="Arial Nova"/>
          <w:b/>
          <w:bCs/>
          <w:i/>
          <w:iCs/>
          <w:color w:val="auto"/>
          <w:spacing w:val="-2"/>
          <w:sz w:val="24"/>
          <w:szCs w:val="24"/>
          <w:lang w:bidi="it-IT"/>
        </w:rPr>
        <w:t>“La tua vita comincia dove finisce la tua zona di comfort”</w:t>
      </w:r>
    </w:p>
    <w:p w14:paraId="06760309" w14:textId="0C243B74" w:rsidR="007C2D20" w:rsidRPr="000D3225" w:rsidRDefault="000309E2" w:rsidP="008707DD">
      <w:pPr>
        <w:pStyle w:val="Informazionidicontatto"/>
        <w:spacing w:line="240" w:lineRule="auto"/>
        <w:jc w:val="both"/>
        <w:rPr>
          <w:rFonts w:ascii="Arial Nova" w:eastAsia="Yu Mincho Light" w:hAnsi="Arial Nova"/>
          <w:i/>
          <w:iCs/>
          <w:color w:val="auto"/>
          <w:spacing w:val="-2"/>
          <w:sz w:val="24"/>
          <w:szCs w:val="24"/>
          <w:lang w:bidi="it-IT"/>
        </w:rPr>
      </w:pPr>
      <w:r w:rsidRPr="000D3225">
        <w:rPr>
          <w:rFonts w:ascii="Arial Nova" w:eastAsia="Yu Mincho Light" w:hAnsi="Arial Nova"/>
          <w:i/>
          <w:iCs/>
          <w:color w:val="auto"/>
          <w:spacing w:val="-2"/>
          <w:sz w:val="24"/>
          <w:szCs w:val="24"/>
          <w:lang w:bidi="it-IT"/>
        </w:rPr>
        <w:t>Neal Donald Walsh</w:t>
      </w:r>
    </w:p>
    <w:p w14:paraId="75D11DB6" w14:textId="2C24811B" w:rsidR="000B3AE0" w:rsidRPr="000D3225" w:rsidRDefault="000B3AE0">
      <w:pPr>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br w:type="page"/>
      </w:r>
    </w:p>
    <w:p w14:paraId="791D4125" w14:textId="2A014D81" w:rsidR="00440DBA" w:rsidRPr="000D3225" w:rsidRDefault="00440DB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w:t>
      </w:r>
      <w:r w:rsidRPr="000D3225">
        <w:rPr>
          <w:rFonts w:ascii="Arial Nova" w:eastAsia="Yu Mincho Light" w:hAnsi="Arial Nova"/>
          <w:b/>
          <w:bCs/>
          <w:i/>
          <w:iCs/>
          <w:color w:val="auto"/>
          <w:spacing w:val="-2"/>
          <w:sz w:val="24"/>
          <w:szCs w:val="24"/>
          <w:lang w:bidi="it-IT"/>
        </w:rPr>
        <w:t>Alla fine impari a dare al</w:t>
      </w:r>
      <w:r w:rsidR="00F7055B" w:rsidRPr="000D3225">
        <w:rPr>
          <w:rFonts w:ascii="Arial Nova" w:eastAsia="Yu Mincho Light" w:hAnsi="Arial Nova"/>
          <w:b/>
          <w:bCs/>
          <w:i/>
          <w:iCs/>
          <w:color w:val="auto"/>
          <w:spacing w:val="-2"/>
          <w:sz w:val="24"/>
          <w:szCs w:val="24"/>
          <w:lang w:bidi="it-IT"/>
        </w:rPr>
        <w:t>l</w:t>
      </w:r>
      <w:r w:rsidRPr="000D3225">
        <w:rPr>
          <w:rFonts w:ascii="Arial Nova" w:eastAsia="Yu Mincho Light" w:hAnsi="Arial Nova"/>
          <w:b/>
          <w:bCs/>
          <w:i/>
          <w:iCs/>
          <w:color w:val="auto"/>
          <w:spacing w:val="-2"/>
          <w:sz w:val="24"/>
          <w:szCs w:val="24"/>
          <w:lang w:bidi="it-IT"/>
        </w:rPr>
        <w:t>e persone la stessa importanza che danno a te”</w:t>
      </w:r>
    </w:p>
    <w:p w14:paraId="6261E923" w14:textId="31E80610" w:rsidR="00440DBA" w:rsidRPr="000D3225" w:rsidRDefault="00F7055B" w:rsidP="008707DD">
      <w:pPr>
        <w:pStyle w:val="Informazionidicontatto"/>
        <w:spacing w:line="240" w:lineRule="auto"/>
        <w:jc w:val="both"/>
        <w:rPr>
          <w:rFonts w:ascii="Arial Nova" w:eastAsia="Yu Mincho Light" w:hAnsi="Arial Nova"/>
          <w:i/>
          <w:iCs/>
          <w:color w:val="auto"/>
          <w:spacing w:val="-2"/>
          <w:sz w:val="24"/>
          <w:szCs w:val="24"/>
          <w:lang w:bidi="it-IT"/>
        </w:rPr>
      </w:pPr>
      <w:r w:rsidRPr="000D3225">
        <w:rPr>
          <w:rFonts w:ascii="Arial Nova" w:eastAsia="Yu Mincho Light" w:hAnsi="Arial Nova"/>
          <w:i/>
          <w:iCs/>
          <w:color w:val="auto"/>
          <w:spacing w:val="-2"/>
          <w:sz w:val="24"/>
          <w:szCs w:val="24"/>
          <w:lang w:bidi="it-IT"/>
        </w:rPr>
        <w:t>Audrey Hepburn</w:t>
      </w:r>
    </w:p>
    <w:p w14:paraId="2D3D6EDA" w14:textId="77777777" w:rsidR="00F7055B" w:rsidRPr="000D3225" w:rsidRDefault="00F7055B" w:rsidP="008707DD">
      <w:pPr>
        <w:pStyle w:val="Informazionidicontatto"/>
        <w:spacing w:line="240" w:lineRule="auto"/>
        <w:jc w:val="both"/>
        <w:rPr>
          <w:rFonts w:ascii="Arial Nova" w:eastAsia="Yu Mincho Light" w:hAnsi="Arial Nova"/>
          <w:color w:val="auto"/>
          <w:spacing w:val="-2"/>
          <w:sz w:val="24"/>
          <w:szCs w:val="24"/>
          <w:lang w:bidi="it-IT"/>
        </w:rPr>
      </w:pPr>
    </w:p>
    <w:p w14:paraId="6270799E" w14:textId="051AC0D7" w:rsidR="00440DBA" w:rsidRPr="000D3225" w:rsidRDefault="00AA1008" w:rsidP="00BF51B7">
      <w:pPr>
        <w:pStyle w:val="Titolo1"/>
        <w:rPr>
          <w:rFonts w:ascii="Arial Nova" w:hAnsi="Arial Nova"/>
        </w:rPr>
      </w:pPr>
      <w:bookmarkStart w:id="19" w:name="_Toc30146709"/>
      <w:r w:rsidRPr="000D3225">
        <w:rPr>
          <w:rFonts w:ascii="Arial Nova" w:hAnsi="Arial Nova"/>
        </w:rPr>
        <w:t xml:space="preserve">NELLA VITA </w:t>
      </w:r>
      <w:r w:rsidR="00F7055B" w:rsidRPr="000D3225">
        <w:rPr>
          <w:rFonts w:ascii="Arial Nova" w:hAnsi="Arial Nova"/>
        </w:rPr>
        <w:t xml:space="preserve">SERVE </w:t>
      </w:r>
      <w:r w:rsidR="005428D7" w:rsidRPr="000D3225">
        <w:rPr>
          <w:rFonts w:ascii="Arial Nova" w:hAnsi="Arial Nova"/>
        </w:rPr>
        <w:t>INTENSIT</w:t>
      </w:r>
      <w:bookmarkEnd w:id="19"/>
      <w:r w:rsidR="00B33674" w:rsidRPr="000D3225">
        <w:rPr>
          <w:rFonts w:ascii="Arial Nova" w:hAnsi="Arial Nova"/>
        </w:rPr>
        <w:t>À</w:t>
      </w:r>
    </w:p>
    <w:p w14:paraId="00D32F1F" w14:textId="40C36F2F" w:rsidR="00440DBA" w:rsidRPr="000D3225" w:rsidRDefault="00440DBA" w:rsidP="008707DD">
      <w:pPr>
        <w:pStyle w:val="Informazionidicontatto"/>
        <w:spacing w:line="240" w:lineRule="auto"/>
        <w:jc w:val="both"/>
        <w:rPr>
          <w:rFonts w:ascii="Arial Nova" w:eastAsia="Yu Mincho Light" w:hAnsi="Arial Nova"/>
          <w:color w:val="auto"/>
          <w:spacing w:val="-2"/>
          <w:sz w:val="24"/>
          <w:szCs w:val="24"/>
          <w:lang w:bidi="it-IT"/>
        </w:rPr>
      </w:pPr>
    </w:p>
    <w:p w14:paraId="695D5430" w14:textId="2F91D970" w:rsidR="00B54743" w:rsidRPr="000D3225" w:rsidRDefault="00056E78"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Non ti ho </w:t>
      </w:r>
      <w:r w:rsidR="00D71D9F" w:rsidRPr="000D3225">
        <w:rPr>
          <w:rFonts w:ascii="Arial Nova" w:eastAsia="Yu Mincho Light" w:hAnsi="Arial Nova"/>
          <w:color w:val="auto"/>
          <w:spacing w:val="-2"/>
          <w:sz w:val="24"/>
          <w:szCs w:val="24"/>
          <w:lang w:bidi="it-IT"/>
        </w:rPr>
        <w:t xml:space="preserve">ancora </w:t>
      </w:r>
      <w:r w:rsidRPr="000D3225">
        <w:rPr>
          <w:rFonts w:ascii="Arial Nova" w:eastAsia="Yu Mincho Light" w:hAnsi="Arial Nova"/>
          <w:color w:val="auto"/>
          <w:spacing w:val="-2"/>
          <w:sz w:val="24"/>
          <w:szCs w:val="24"/>
          <w:lang w:bidi="it-IT"/>
        </w:rPr>
        <w:t xml:space="preserve">detto che </w:t>
      </w:r>
      <w:r w:rsidR="00D71D9F" w:rsidRPr="000D3225">
        <w:rPr>
          <w:rFonts w:ascii="Arial Nova" w:eastAsia="Yu Mincho Light" w:hAnsi="Arial Nova"/>
          <w:color w:val="auto"/>
          <w:spacing w:val="-2"/>
          <w:sz w:val="24"/>
          <w:szCs w:val="24"/>
          <w:lang w:bidi="it-IT"/>
        </w:rPr>
        <w:t xml:space="preserve">devi anche iniziare </w:t>
      </w:r>
      <w:r w:rsidRPr="000D3225">
        <w:rPr>
          <w:rFonts w:ascii="Arial Nova" w:eastAsia="Yu Mincho Light" w:hAnsi="Arial Nova"/>
          <w:color w:val="auto"/>
          <w:spacing w:val="-2"/>
          <w:sz w:val="24"/>
          <w:szCs w:val="24"/>
          <w:lang w:bidi="it-IT"/>
        </w:rPr>
        <w:t xml:space="preserve">a </w:t>
      </w:r>
      <w:r w:rsidR="00B54743" w:rsidRPr="000D3225">
        <w:rPr>
          <w:rFonts w:ascii="Arial Nova" w:eastAsia="Yu Mincho Light" w:hAnsi="Arial Nova"/>
          <w:color w:val="auto"/>
          <w:spacing w:val="-2"/>
          <w:sz w:val="24"/>
          <w:szCs w:val="24"/>
          <w:lang w:bidi="it-IT"/>
        </w:rPr>
        <w:t>selezionare</w:t>
      </w:r>
      <w:r w:rsidR="00F7055B" w:rsidRPr="000D3225">
        <w:rPr>
          <w:rFonts w:ascii="Arial Nova" w:eastAsia="Yu Mincho Light" w:hAnsi="Arial Nova"/>
          <w:color w:val="auto"/>
          <w:spacing w:val="-2"/>
          <w:sz w:val="24"/>
          <w:szCs w:val="24"/>
          <w:lang w:bidi="it-IT"/>
        </w:rPr>
        <w:t>?</w:t>
      </w:r>
    </w:p>
    <w:p w14:paraId="0CD10669" w14:textId="77777777" w:rsidR="00E1443B" w:rsidRPr="000D3225" w:rsidRDefault="00E1443B" w:rsidP="008707DD">
      <w:pPr>
        <w:pStyle w:val="Informazionidicontatto"/>
        <w:spacing w:line="240" w:lineRule="auto"/>
        <w:jc w:val="both"/>
        <w:rPr>
          <w:rFonts w:ascii="Arial Nova" w:eastAsia="Yu Mincho Light" w:hAnsi="Arial Nova"/>
          <w:color w:val="auto"/>
          <w:spacing w:val="-2"/>
          <w:sz w:val="24"/>
          <w:szCs w:val="24"/>
          <w:lang w:bidi="it-IT"/>
        </w:rPr>
      </w:pPr>
    </w:p>
    <w:p w14:paraId="302C0875" w14:textId="22034A4C" w:rsidR="00E330FC" w:rsidRPr="000D3225" w:rsidRDefault="00440DB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L’anno scorso ho partecipato a un corso di coaching</w:t>
      </w:r>
      <w:r w:rsidR="00B54743" w:rsidRPr="000D3225">
        <w:rPr>
          <w:rFonts w:ascii="Arial Nova" w:eastAsia="Yu Mincho Light" w:hAnsi="Arial Nova"/>
          <w:color w:val="auto"/>
          <w:spacing w:val="-2"/>
          <w:sz w:val="24"/>
          <w:szCs w:val="24"/>
          <w:lang w:bidi="it-IT"/>
        </w:rPr>
        <w:t xml:space="preserve"> di fine anno</w:t>
      </w:r>
      <w:r w:rsidR="008C5314" w:rsidRPr="000D3225">
        <w:rPr>
          <w:rFonts w:ascii="Arial Nova" w:eastAsia="Yu Mincho Light" w:hAnsi="Arial Nova"/>
          <w:color w:val="auto"/>
          <w:spacing w:val="-2"/>
          <w:sz w:val="24"/>
          <w:szCs w:val="24"/>
          <w:lang w:bidi="it-IT"/>
        </w:rPr>
        <w:t xml:space="preserve"> con Mario Furlan, grande </w:t>
      </w:r>
      <w:r w:rsidR="00E06D3C">
        <w:rPr>
          <w:rFonts w:ascii="Arial Nova" w:eastAsia="Yu Mincho Light" w:hAnsi="Arial Nova"/>
          <w:color w:val="auto"/>
          <w:spacing w:val="-2"/>
          <w:sz w:val="24"/>
          <w:szCs w:val="24"/>
          <w:lang w:bidi="it-IT"/>
        </w:rPr>
        <w:t>L</w:t>
      </w:r>
      <w:r w:rsidR="008C5314" w:rsidRPr="000D3225">
        <w:rPr>
          <w:rFonts w:ascii="Arial Nova" w:eastAsia="Yu Mincho Light" w:hAnsi="Arial Nova"/>
          <w:color w:val="auto"/>
          <w:spacing w:val="-2"/>
          <w:sz w:val="24"/>
          <w:szCs w:val="24"/>
          <w:lang w:bidi="it-IT"/>
        </w:rPr>
        <w:t xml:space="preserve">ife </w:t>
      </w:r>
      <w:r w:rsidR="00E06D3C">
        <w:rPr>
          <w:rFonts w:ascii="Arial Nova" w:eastAsia="Yu Mincho Light" w:hAnsi="Arial Nova"/>
          <w:color w:val="auto"/>
          <w:spacing w:val="-2"/>
          <w:sz w:val="24"/>
          <w:szCs w:val="24"/>
          <w:lang w:bidi="it-IT"/>
        </w:rPr>
        <w:t>C</w:t>
      </w:r>
      <w:r w:rsidR="008C5314" w:rsidRPr="000D3225">
        <w:rPr>
          <w:rFonts w:ascii="Arial Nova" w:eastAsia="Yu Mincho Light" w:hAnsi="Arial Nova"/>
          <w:color w:val="auto"/>
          <w:spacing w:val="-2"/>
          <w:sz w:val="24"/>
          <w:szCs w:val="24"/>
          <w:lang w:bidi="it-IT"/>
        </w:rPr>
        <w:t>oach italiano</w:t>
      </w:r>
      <w:r w:rsidR="00E330FC" w:rsidRPr="000D3225">
        <w:rPr>
          <w:rFonts w:ascii="Arial Nova" w:eastAsia="Yu Mincho Light" w:hAnsi="Arial Nova"/>
          <w:color w:val="auto"/>
          <w:spacing w:val="-2"/>
          <w:sz w:val="24"/>
          <w:szCs w:val="24"/>
          <w:lang w:bidi="it-IT"/>
        </w:rPr>
        <w:t>,</w:t>
      </w:r>
      <w:r w:rsidR="008C5314" w:rsidRPr="000D3225">
        <w:rPr>
          <w:rFonts w:ascii="Arial Nova" w:eastAsia="Yu Mincho Light" w:hAnsi="Arial Nova"/>
          <w:color w:val="auto"/>
          <w:spacing w:val="-2"/>
          <w:sz w:val="24"/>
          <w:szCs w:val="24"/>
          <w:lang w:bidi="it-IT"/>
        </w:rPr>
        <w:t xml:space="preserve"> eletto miglior </w:t>
      </w:r>
      <w:r w:rsidR="00E06D3C">
        <w:rPr>
          <w:rFonts w:ascii="Arial Nova" w:eastAsia="Yu Mincho Light" w:hAnsi="Arial Nova"/>
          <w:color w:val="auto"/>
          <w:spacing w:val="-2"/>
          <w:sz w:val="24"/>
          <w:szCs w:val="24"/>
          <w:lang w:bidi="it-IT"/>
        </w:rPr>
        <w:t>Li</w:t>
      </w:r>
      <w:r w:rsidR="008C5314" w:rsidRPr="000D3225">
        <w:rPr>
          <w:rFonts w:ascii="Arial Nova" w:eastAsia="Yu Mincho Light" w:hAnsi="Arial Nova"/>
          <w:color w:val="auto"/>
          <w:spacing w:val="-2"/>
          <w:sz w:val="24"/>
          <w:szCs w:val="24"/>
          <w:lang w:bidi="it-IT"/>
        </w:rPr>
        <w:t xml:space="preserve">fe </w:t>
      </w:r>
      <w:r w:rsidR="00E06D3C">
        <w:rPr>
          <w:rFonts w:ascii="Arial Nova" w:eastAsia="Yu Mincho Light" w:hAnsi="Arial Nova"/>
          <w:color w:val="auto"/>
          <w:spacing w:val="-2"/>
          <w:sz w:val="24"/>
          <w:szCs w:val="24"/>
          <w:lang w:bidi="it-IT"/>
        </w:rPr>
        <w:t>C</w:t>
      </w:r>
      <w:r w:rsidR="008C5314" w:rsidRPr="000D3225">
        <w:rPr>
          <w:rFonts w:ascii="Arial Nova" w:eastAsia="Yu Mincho Light" w:hAnsi="Arial Nova"/>
          <w:color w:val="auto"/>
          <w:spacing w:val="-2"/>
          <w:sz w:val="24"/>
          <w:szCs w:val="24"/>
          <w:lang w:bidi="it-IT"/>
        </w:rPr>
        <w:t>oach nel 2018</w:t>
      </w:r>
      <w:r w:rsidR="00E330FC" w:rsidRPr="000D3225">
        <w:rPr>
          <w:rFonts w:ascii="Arial Nova" w:eastAsia="Yu Mincho Light" w:hAnsi="Arial Nova"/>
          <w:color w:val="auto"/>
          <w:spacing w:val="-2"/>
          <w:sz w:val="24"/>
          <w:szCs w:val="24"/>
          <w:lang w:bidi="it-IT"/>
        </w:rPr>
        <w:t xml:space="preserve"> </w:t>
      </w:r>
      <w:r w:rsidR="008C5314" w:rsidRPr="000D3225">
        <w:rPr>
          <w:rFonts w:ascii="Arial Nova" w:eastAsia="Yu Mincho Light" w:hAnsi="Arial Nova"/>
          <w:color w:val="auto"/>
          <w:spacing w:val="-2"/>
          <w:sz w:val="24"/>
          <w:szCs w:val="24"/>
          <w:lang w:bidi="it-IT"/>
        </w:rPr>
        <w:t xml:space="preserve">e fondatore dei City </w:t>
      </w:r>
      <w:proofErr w:type="spellStart"/>
      <w:r w:rsidR="008C5314" w:rsidRPr="000D3225">
        <w:rPr>
          <w:rFonts w:ascii="Arial Nova" w:eastAsia="Yu Mincho Light" w:hAnsi="Arial Nova"/>
          <w:color w:val="auto"/>
          <w:spacing w:val="-2"/>
          <w:sz w:val="24"/>
          <w:szCs w:val="24"/>
          <w:lang w:bidi="it-IT"/>
        </w:rPr>
        <w:t>Angels</w:t>
      </w:r>
      <w:proofErr w:type="spellEnd"/>
      <w:r w:rsidR="008C5314" w:rsidRPr="000D3225">
        <w:rPr>
          <w:rFonts w:ascii="Arial Nova" w:eastAsia="Yu Mincho Light" w:hAnsi="Arial Nova"/>
          <w:color w:val="auto"/>
          <w:spacing w:val="-2"/>
          <w:sz w:val="24"/>
          <w:szCs w:val="24"/>
          <w:lang w:bidi="it-IT"/>
        </w:rPr>
        <w:t>.</w:t>
      </w:r>
    </w:p>
    <w:p w14:paraId="02ACA867" w14:textId="244D3C2F" w:rsidR="008C5314" w:rsidRPr="000D3225" w:rsidRDefault="008C531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Era ospite di un’azienda di amici di mio marito ed ero così felice di poter partecipare anche io.</w:t>
      </w:r>
    </w:p>
    <w:p w14:paraId="027161F7" w14:textId="63C9D51A" w:rsidR="00440DBA" w:rsidRPr="000D3225" w:rsidRDefault="008C531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Ricor</w:t>
      </w:r>
      <w:r w:rsidR="00E330FC" w:rsidRPr="000D3225">
        <w:rPr>
          <w:rFonts w:ascii="Arial Nova" w:eastAsia="Yu Mincho Light" w:hAnsi="Arial Nova"/>
          <w:color w:val="auto"/>
          <w:spacing w:val="-2"/>
          <w:sz w:val="24"/>
          <w:szCs w:val="24"/>
          <w:lang w:bidi="it-IT"/>
        </w:rPr>
        <w:t>d</w:t>
      </w:r>
      <w:r w:rsidRPr="000D3225">
        <w:rPr>
          <w:rFonts w:ascii="Arial Nova" w:eastAsia="Yu Mincho Light" w:hAnsi="Arial Nova"/>
          <w:color w:val="auto"/>
          <w:spacing w:val="-2"/>
          <w:sz w:val="24"/>
          <w:szCs w:val="24"/>
          <w:lang w:bidi="it-IT"/>
        </w:rPr>
        <w:t xml:space="preserve">o che il </w:t>
      </w:r>
      <w:r w:rsidR="00E06D3C">
        <w:rPr>
          <w:rFonts w:ascii="Arial Nova" w:eastAsia="Yu Mincho Light" w:hAnsi="Arial Nova"/>
          <w:color w:val="auto"/>
          <w:spacing w:val="-2"/>
          <w:sz w:val="24"/>
          <w:szCs w:val="24"/>
          <w:lang w:bidi="it-IT"/>
        </w:rPr>
        <w:t>C</w:t>
      </w:r>
      <w:r w:rsidR="00440DBA" w:rsidRPr="000D3225">
        <w:rPr>
          <w:rFonts w:ascii="Arial Nova" w:eastAsia="Yu Mincho Light" w:hAnsi="Arial Nova"/>
          <w:color w:val="auto"/>
          <w:spacing w:val="-2"/>
          <w:sz w:val="24"/>
          <w:szCs w:val="24"/>
          <w:lang w:bidi="it-IT"/>
        </w:rPr>
        <w:t xml:space="preserve">oach a un certo punto </w:t>
      </w:r>
      <w:r w:rsidRPr="000D3225">
        <w:rPr>
          <w:rFonts w:ascii="Arial Nova" w:eastAsia="Yu Mincho Light" w:hAnsi="Arial Nova"/>
          <w:color w:val="auto"/>
          <w:spacing w:val="-2"/>
          <w:sz w:val="24"/>
          <w:szCs w:val="24"/>
          <w:lang w:bidi="it-IT"/>
        </w:rPr>
        <w:t>ci ha invitato</w:t>
      </w:r>
      <w:r w:rsidR="00440DBA" w:rsidRPr="000D3225">
        <w:rPr>
          <w:rFonts w:ascii="Arial Nova" w:eastAsia="Yu Mincho Light" w:hAnsi="Arial Nova"/>
          <w:color w:val="auto"/>
          <w:spacing w:val="-2"/>
          <w:sz w:val="24"/>
          <w:szCs w:val="24"/>
          <w:lang w:bidi="it-IT"/>
        </w:rPr>
        <w:t xml:space="preserve"> a riflettere sulla nostra vita e sulle persone intorno a noi.</w:t>
      </w:r>
    </w:p>
    <w:p w14:paraId="33C07E1B" w14:textId="77777777" w:rsidR="00F7055B" w:rsidRPr="000D3225" w:rsidRDefault="00F7055B" w:rsidP="008707DD">
      <w:pPr>
        <w:pStyle w:val="Informazionidicontatto"/>
        <w:spacing w:line="240" w:lineRule="auto"/>
        <w:jc w:val="both"/>
        <w:rPr>
          <w:rFonts w:ascii="Arial Nova" w:eastAsia="Yu Mincho Light" w:hAnsi="Arial Nova"/>
          <w:color w:val="auto"/>
          <w:spacing w:val="-2"/>
          <w:sz w:val="24"/>
          <w:szCs w:val="24"/>
          <w:lang w:bidi="it-IT"/>
        </w:rPr>
      </w:pPr>
    </w:p>
    <w:p w14:paraId="29DDD020" w14:textId="5AE9E2AD" w:rsidR="00440DBA" w:rsidRPr="000D3225" w:rsidRDefault="00440DB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Ci ha detto di soffermarci un attim</w:t>
      </w:r>
      <w:r w:rsidR="00F7055B" w:rsidRPr="000D3225">
        <w:rPr>
          <w:rFonts w:ascii="Arial Nova" w:eastAsia="Yu Mincho Light" w:hAnsi="Arial Nova"/>
          <w:color w:val="auto"/>
          <w:spacing w:val="-2"/>
          <w:sz w:val="24"/>
          <w:szCs w:val="24"/>
          <w:lang w:bidi="it-IT"/>
        </w:rPr>
        <w:t>o a</w:t>
      </w:r>
      <w:r w:rsidR="005608AA" w:rsidRPr="000D3225">
        <w:rPr>
          <w:rFonts w:ascii="Arial Nova" w:eastAsia="Yu Mincho Light" w:hAnsi="Arial Nova"/>
          <w:color w:val="auto"/>
          <w:spacing w:val="-2"/>
          <w:sz w:val="24"/>
          <w:szCs w:val="24"/>
          <w:lang w:bidi="it-IT"/>
        </w:rPr>
        <w:t xml:space="preserve"> </w:t>
      </w:r>
      <w:r w:rsidR="00F7055B" w:rsidRPr="000D3225">
        <w:rPr>
          <w:rFonts w:ascii="Arial Nova" w:eastAsia="Yu Mincho Light" w:hAnsi="Arial Nova"/>
          <w:color w:val="auto"/>
          <w:spacing w:val="-2"/>
          <w:sz w:val="24"/>
          <w:szCs w:val="24"/>
          <w:lang w:bidi="it-IT"/>
        </w:rPr>
        <w:t>pensare a</w:t>
      </w:r>
      <w:r w:rsidRPr="000D3225">
        <w:rPr>
          <w:rFonts w:ascii="Arial Nova" w:eastAsia="Yu Mincho Light" w:hAnsi="Arial Nova"/>
          <w:color w:val="auto"/>
          <w:spacing w:val="-2"/>
          <w:sz w:val="24"/>
          <w:szCs w:val="24"/>
          <w:lang w:bidi="it-IT"/>
        </w:rPr>
        <w:t xml:space="preserve"> questa suddivisione: </w:t>
      </w:r>
    </w:p>
    <w:p w14:paraId="5AE559E9" w14:textId="2BB7155D" w:rsidR="00440DBA" w:rsidRPr="000D3225" w:rsidRDefault="00440DBA" w:rsidP="008707DD">
      <w:pPr>
        <w:pStyle w:val="Informazionidicontatto"/>
        <w:spacing w:line="240" w:lineRule="auto"/>
        <w:jc w:val="both"/>
        <w:rPr>
          <w:rFonts w:ascii="Arial Nova" w:eastAsia="Yu Mincho Light" w:hAnsi="Arial Nova"/>
          <w:color w:val="auto"/>
          <w:spacing w:val="-2"/>
          <w:sz w:val="24"/>
          <w:szCs w:val="24"/>
          <w:lang w:bidi="it-IT"/>
        </w:rPr>
      </w:pPr>
    </w:p>
    <w:p w14:paraId="29BB62D5" w14:textId="7B11712E" w:rsidR="00440DBA" w:rsidRPr="000D3225" w:rsidRDefault="00440DBA" w:rsidP="008707DD">
      <w:pPr>
        <w:pStyle w:val="Informazionidicontatto"/>
        <w:numPr>
          <w:ilvl w:val="0"/>
          <w:numId w:val="17"/>
        </w:numPr>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Persone a</w:t>
      </w:r>
      <w:r w:rsidR="00B54743" w:rsidRPr="000D3225">
        <w:rPr>
          <w:rFonts w:ascii="Arial Nova" w:eastAsia="Yu Mincho Light" w:hAnsi="Arial Nova"/>
          <w:color w:val="auto"/>
          <w:spacing w:val="-2"/>
          <w:sz w:val="24"/>
          <w:szCs w:val="24"/>
          <w:lang w:bidi="it-IT"/>
        </w:rPr>
        <w:t xml:space="preserve"> cui</w:t>
      </w:r>
      <w:r w:rsidRPr="000D3225">
        <w:rPr>
          <w:rFonts w:ascii="Arial Nova" w:eastAsia="Yu Mincho Light" w:hAnsi="Arial Nova"/>
          <w:color w:val="auto"/>
          <w:spacing w:val="-2"/>
          <w:sz w:val="24"/>
          <w:szCs w:val="24"/>
          <w:lang w:bidi="it-IT"/>
        </w:rPr>
        <w:t xml:space="preserve"> siamo pronti a dedicare un caffè</w:t>
      </w:r>
    </w:p>
    <w:p w14:paraId="67051E04" w14:textId="76E88CA9" w:rsidR="00440DBA" w:rsidRPr="000D3225" w:rsidRDefault="00440DBA" w:rsidP="008707DD">
      <w:pPr>
        <w:pStyle w:val="Informazionidicontatto"/>
        <w:numPr>
          <w:ilvl w:val="0"/>
          <w:numId w:val="17"/>
        </w:numPr>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Persone a cui siamo disposti a dedicare un pranzo o una cena</w:t>
      </w:r>
    </w:p>
    <w:p w14:paraId="52692DF3" w14:textId="41CC1A22" w:rsidR="00440DBA" w:rsidRPr="000D3225" w:rsidRDefault="00440DBA" w:rsidP="008707DD">
      <w:pPr>
        <w:pStyle w:val="Informazionidicontatto"/>
        <w:numPr>
          <w:ilvl w:val="0"/>
          <w:numId w:val="17"/>
        </w:numPr>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Persone con cui andremmo in vacanza</w:t>
      </w:r>
    </w:p>
    <w:p w14:paraId="235C4FD7" w14:textId="77777777" w:rsidR="009735E0" w:rsidRPr="000D3225" w:rsidRDefault="009735E0" w:rsidP="008707DD">
      <w:pPr>
        <w:pStyle w:val="Informazionidicontatto"/>
        <w:spacing w:line="240" w:lineRule="auto"/>
        <w:jc w:val="both"/>
        <w:rPr>
          <w:rFonts w:ascii="Arial Nova" w:eastAsia="Yu Mincho Light" w:hAnsi="Arial Nova"/>
          <w:color w:val="auto"/>
          <w:spacing w:val="-2"/>
          <w:sz w:val="24"/>
          <w:szCs w:val="24"/>
          <w:lang w:bidi="it-IT"/>
        </w:rPr>
      </w:pPr>
    </w:p>
    <w:p w14:paraId="0633A075" w14:textId="30A267FD" w:rsidR="009735E0" w:rsidRPr="000D3225" w:rsidRDefault="00E06D3C" w:rsidP="008707DD">
      <w:pPr>
        <w:pStyle w:val="Informazionidicontatto"/>
        <w:spacing w:line="240" w:lineRule="auto"/>
        <w:jc w:val="both"/>
        <w:rPr>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Può sembrare banale? Beh, c</w:t>
      </w:r>
      <w:r w:rsidR="009735E0" w:rsidRPr="000D3225">
        <w:rPr>
          <w:rFonts w:ascii="Arial Nova" w:eastAsia="Yu Mincho Light" w:hAnsi="Arial Nova"/>
          <w:color w:val="auto"/>
          <w:spacing w:val="-2"/>
          <w:sz w:val="24"/>
          <w:szCs w:val="24"/>
          <w:lang w:bidi="it-IT"/>
        </w:rPr>
        <w:t>i ho pensato e la mia lista è stata davvero contenuta.</w:t>
      </w:r>
    </w:p>
    <w:p w14:paraId="35FE9B15" w14:textId="7FD57806" w:rsidR="009735E0" w:rsidRPr="000D3225" w:rsidRDefault="009735E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Ho </w:t>
      </w:r>
      <w:r w:rsidR="00E330FC" w:rsidRPr="000D3225">
        <w:rPr>
          <w:rFonts w:ascii="Arial Nova" w:eastAsia="Yu Mincho Light" w:hAnsi="Arial Nova"/>
          <w:color w:val="auto"/>
          <w:spacing w:val="-2"/>
          <w:sz w:val="24"/>
          <w:szCs w:val="24"/>
          <w:lang w:bidi="it-IT"/>
        </w:rPr>
        <w:t>pensato al mio tempo e a quanti caffè ho speso con</w:t>
      </w:r>
      <w:r w:rsidRPr="000D3225">
        <w:rPr>
          <w:rFonts w:ascii="Arial Nova" w:eastAsia="Yu Mincho Light" w:hAnsi="Arial Nova"/>
          <w:color w:val="auto"/>
          <w:spacing w:val="-2"/>
          <w:sz w:val="24"/>
          <w:szCs w:val="24"/>
          <w:lang w:bidi="it-IT"/>
        </w:rPr>
        <w:t xml:space="preserve"> persone che erano solo interessate a passare del tempo. Non con me. Passare del tempo e basta.</w:t>
      </w:r>
    </w:p>
    <w:p w14:paraId="6951D625" w14:textId="5A491F06" w:rsidR="00E330FC" w:rsidRPr="000D3225" w:rsidRDefault="00E330F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Ho concesso pranzi a gente impegnatissima che ti infilava nel calendario. Ma dico? Per un pranzo?</w:t>
      </w:r>
    </w:p>
    <w:p w14:paraId="2F24AE41" w14:textId="77777777" w:rsidR="00E330FC" w:rsidRPr="000D3225" w:rsidRDefault="00E330F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Ma perdiamoci di vista!</w:t>
      </w:r>
    </w:p>
    <w:p w14:paraId="636585EB" w14:textId="0A0BB7C7" w:rsidR="009735E0" w:rsidRPr="000D3225" w:rsidRDefault="009735E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E se penso </w:t>
      </w:r>
      <w:r w:rsidR="00E330FC" w:rsidRPr="000D3225">
        <w:rPr>
          <w:rFonts w:ascii="Arial Nova" w:eastAsia="Yu Mincho Light" w:hAnsi="Arial Nova"/>
          <w:color w:val="auto"/>
          <w:spacing w:val="-2"/>
          <w:sz w:val="24"/>
          <w:szCs w:val="24"/>
          <w:lang w:bidi="it-IT"/>
        </w:rPr>
        <w:t>poi</w:t>
      </w:r>
      <w:r w:rsidRPr="000D3225">
        <w:rPr>
          <w:rFonts w:ascii="Arial Nova" w:eastAsia="Yu Mincho Light" w:hAnsi="Arial Nova"/>
          <w:color w:val="auto"/>
          <w:spacing w:val="-2"/>
          <w:sz w:val="24"/>
          <w:szCs w:val="24"/>
          <w:lang w:bidi="it-IT"/>
        </w:rPr>
        <w:t xml:space="preserve"> alle persone con cui andrei in vacanza, </w:t>
      </w:r>
      <w:r w:rsidR="00E06D3C">
        <w:rPr>
          <w:rFonts w:ascii="Arial Nova" w:eastAsia="Yu Mincho Light" w:hAnsi="Arial Nova"/>
          <w:color w:val="auto"/>
          <w:spacing w:val="-2"/>
          <w:sz w:val="24"/>
          <w:szCs w:val="24"/>
          <w:lang w:bidi="it-IT"/>
        </w:rPr>
        <w:t>ecco</w:t>
      </w:r>
      <w:r w:rsidRPr="000D3225">
        <w:rPr>
          <w:rFonts w:ascii="Arial Nova" w:eastAsia="Yu Mincho Light" w:hAnsi="Arial Nova"/>
          <w:color w:val="auto"/>
          <w:spacing w:val="-2"/>
          <w:sz w:val="24"/>
          <w:szCs w:val="24"/>
          <w:lang w:bidi="it-IT"/>
        </w:rPr>
        <w:t xml:space="preserve"> sono davvero molto poche. Non è facile condividere un momento prezioso con chiunque.</w:t>
      </w:r>
      <w:r w:rsidR="00E330FC" w:rsidRPr="000D3225">
        <w:rPr>
          <w:rFonts w:ascii="Arial Nova" w:eastAsia="Yu Mincho Light" w:hAnsi="Arial Nova"/>
          <w:color w:val="auto"/>
          <w:spacing w:val="-2"/>
          <w:sz w:val="24"/>
          <w:szCs w:val="24"/>
          <w:lang w:bidi="it-IT"/>
        </w:rPr>
        <w:t xml:space="preserve"> Vacanza è anche mentale per me.</w:t>
      </w:r>
    </w:p>
    <w:p w14:paraId="06C0F7BA" w14:textId="4B47EA15" w:rsidR="009735E0" w:rsidRPr="000D3225" w:rsidRDefault="009735E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Per passare giorni e notti insieme dobbiamo essere entrati in sintonia e in quello che io chiamo livello superiore.</w:t>
      </w:r>
    </w:p>
    <w:p w14:paraId="2BF94051" w14:textId="131091B0" w:rsidR="009735E0" w:rsidRPr="000D3225" w:rsidRDefault="009735E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Dobbiamo avere davvero voglia di comunicare e di sapere reciprocamente come stiamo</w:t>
      </w:r>
      <w:r w:rsidR="00E330FC" w:rsidRPr="000D3225">
        <w:rPr>
          <w:rFonts w:ascii="Arial Nova" w:eastAsia="Yu Mincho Light" w:hAnsi="Arial Nova"/>
          <w:color w:val="auto"/>
          <w:spacing w:val="-2"/>
          <w:sz w:val="24"/>
          <w:szCs w:val="24"/>
          <w:lang w:bidi="it-IT"/>
        </w:rPr>
        <w:t xml:space="preserve"> e anche il diritto di stare bene in silenzio.</w:t>
      </w:r>
    </w:p>
    <w:p w14:paraId="4A15ABCF" w14:textId="77777777" w:rsidR="009735E0" w:rsidRPr="000D3225" w:rsidRDefault="009735E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Non sono molte le persone con cui si riesce a farlo davvero. </w:t>
      </w:r>
    </w:p>
    <w:p w14:paraId="60BFDA06" w14:textId="3C6CF6C5" w:rsidR="009735E0" w:rsidRPr="000D3225" w:rsidRDefault="009735E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Ma se succede non fartele scappare.</w:t>
      </w:r>
    </w:p>
    <w:p w14:paraId="3B43C3DA" w14:textId="77777777" w:rsidR="009735E0" w:rsidRPr="000D3225" w:rsidRDefault="009735E0" w:rsidP="008707DD">
      <w:pPr>
        <w:pStyle w:val="Informazionidicontatto"/>
        <w:spacing w:line="240" w:lineRule="auto"/>
        <w:jc w:val="both"/>
        <w:rPr>
          <w:rFonts w:ascii="Arial Nova" w:eastAsia="Yu Mincho Light" w:hAnsi="Arial Nova"/>
          <w:color w:val="auto"/>
          <w:spacing w:val="-2"/>
          <w:sz w:val="24"/>
          <w:szCs w:val="24"/>
          <w:lang w:bidi="it-IT"/>
        </w:rPr>
      </w:pPr>
    </w:p>
    <w:p w14:paraId="1B866CFE" w14:textId="273E6328" w:rsidR="00056E78" w:rsidRPr="000D3225" w:rsidRDefault="00056E78"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Ho tentato molto spesso di instaurare per forza un dialogo o di passare a un livello su</w:t>
      </w:r>
      <w:r w:rsidR="00E330FC" w:rsidRPr="000D3225">
        <w:rPr>
          <w:rFonts w:ascii="Arial Nova" w:eastAsia="Yu Mincho Light" w:hAnsi="Arial Nova"/>
          <w:color w:val="auto"/>
          <w:spacing w:val="-2"/>
          <w:sz w:val="24"/>
          <w:szCs w:val="24"/>
          <w:lang w:bidi="it-IT"/>
        </w:rPr>
        <w:t>periore</w:t>
      </w:r>
      <w:r w:rsidRPr="000D3225">
        <w:rPr>
          <w:rFonts w:ascii="Arial Nova" w:eastAsia="Yu Mincho Light" w:hAnsi="Arial Nova"/>
          <w:color w:val="auto"/>
          <w:spacing w:val="-2"/>
          <w:sz w:val="24"/>
          <w:szCs w:val="24"/>
          <w:lang w:bidi="it-IT"/>
        </w:rPr>
        <w:t xml:space="preserve"> con molte persone. Se intravedevo qualcos</w:t>
      </w:r>
      <w:r w:rsidR="00E06D3C">
        <w:rPr>
          <w:rFonts w:ascii="Arial Nova" w:eastAsia="Yu Mincho Light" w:hAnsi="Arial Nova"/>
          <w:color w:val="auto"/>
          <w:spacing w:val="-2"/>
          <w:sz w:val="24"/>
          <w:szCs w:val="24"/>
          <w:lang w:bidi="it-IT"/>
        </w:rPr>
        <w:t>a,</w:t>
      </w:r>
      <w:r w:rsidRPr="000D3225">
        <w:rPr>
          <w:rFonts w:ascii="Arial Nova" w:eastAsia="Yu Mincho Light" w:hAnsi="Arial Nova"/>
          <w:color w:val="auto"/>
          <w:spacing w:val="-2"/>
          <w:sz w:val="24"/>
          <w:szCs w:val="24"/>
          <w:lang w:bidi="it-IT"/>
        </w:rPr>
        <w:t xml:space="preserve"> </w:t>
      </w:r>
      <w:r w:rsidR="00E330FC" w:rsidRPr="000D3225">
        <w:rPr>
          <w:rFonts w:ascii="Arial Nova" w:eastAsia="Yu Mincho Light" w:hAnsi="Arial Nova"/>
          <w:color w:val="auto"/>
          <w:spacing w:val="-2"/>
          <w:sz w:val="24"/>
          <w:szCs w:val="24"/>
          <w:lang w:bidi="it-IT"/>
        </w:rPr>
        <w:t>insomma tentavo</w:t>
      </w:r>
      <w:r w:rsidRPr="000D3225">
        <w:rPr>
          <w:rFonts w:ascii="Arial Nova" w:eastAsia="Yu Mincho Light" w:hAnsi="Arial Nova"/>
          <w:color w:val="auto"/>
          <w:spacing w:val="-2"/>
          <w:sz w:val="24"/>
          <w:szCs w:val="24"/>
          <w:lang w:bidi="it-IT"/>
        </w:rPr>
        <w:t>, ma spesso si tende a insistere con persone che non hanno affatto voglia di passare ad un altro livello.</w:t>
      </w:r>
    </w:p>
    <w:p w14:paraId="468A01D2" w14:textId="0A84D3FB" w:rsidR="00056E78" w:rsidRPr="000D3225" w:rsidRDefault="00056E78"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Mi è anche capitato di presentare grandi opportunità a</w:t>
      </w:r>
      <w:r w:rsidR="00E330FC" w:rsidRPr="000D3225">
        <w:rPr>
          <w:rFonts w:ascii="Arial Nova" w:eastAsia="Yu Mincho Light" w:hAnsi="Arial Nova"/>
          <w:color w:val="auto"/>
          <w:spacing w:val="-2"/>
          <w:sz w:val="24"/>
          <w:szCs w:val="24"/>
          <w:lang w:bidi="it-IT"/>
        </w:rPr>
        <w:t xml:space="preserve"> molt</w:t>
      </w:r>
      <w:r w:rsidR="00090774" w:rsidRPr="000D3225">
        <w:rPr>
          <w:rFonts w:ascii="Arial Nova" w:eastAsia="Yu Mincho Light" w:hAnsi="Arial Nova"/>
          <w:color w:val="auto"/>
          <w:spacing w:val="-2"/>
          <w:sz w:val="24"/>
          <w:szCs w:val="24"/>
          <w:lang w:bidi="it-IT"/>
        </w:rPr>
        <w:t xml:space="preserve">i </w:t>
      </w:r>
      <w:r w:rsidRPr="000D3225">
        <w:rPr>
          <w:rFonts w:ascii="Arial Nova" w:eastAsia="Yu Mincho Light" w:hAnsi="Arial Nova"/>
          <w:color w:val="auto"/>
          <w:spacing w:val="-2"/>
          <w:sz w:val="24"/>
          <w:szCs w:val="24"/>
          <w:lang w:bidi="it-IT"/>
        </w:rPr>
        <w:t>e malgrado sembrassero interessat</w:t>
      </w:r>
      <w:r w:rsidR="00E06D3C">
        <w:rPr>
          <w:rFonts w:ascii="Arial Nova" w:eastAsia="Yu Mincho Light" w:hAnsi="Arial Nova"/>
          <w:color w:val="auto"/>
          <w:spacing w:val="-2"/>
          <w:sz w:val="24"/>
          <w:szCs w:val="24"/>
          <w:lang w:bidi="it-IT"/>
        </w:rPr>
        <w:t>i</w:t>
      </w:r>
      <w:r w:rsidRPr="000D3225">
        <w:rPr>
          <w:rFonts w:ascii="Arial Nova" w:eastAsia="Yu Mincho Light" w:hAnsi="Arial Nova"/>
          <w:color w:val="auto"/>
          <w:spacing w:val="-2"/>
          <w:sz w:val="24"/>
          <w:szCs w:val="24"/>
          <w:lang w:bidi="it-IT"/>
        </w:rPr>
        <w:t xml:space="preserve"> e compiaciu</w:t>
      </w:r>
      <w:r w:rsidR="00E330FC" w:rsidRPr="000D3225">
        <w:rPr>
          <w:rFonts w:ascii="Arial Nova" w:eastAsia="Yu Mincho Light" w:hAnsi="Arial Nova"/>
          <w:color w:val="auto"/>
          <w:spacing w:val="-2"/>
          <w:sz w:val="24"/>
          <w:szCs w:val="24"/>
          <w:lang w:bidi="it-IT"/>
        </w:rPr>
        <w:t>t</w:t>
      </w:r>
      <w:r w:rsidR="00E06D3C">
        <w:rPr>
          <w:rFonts w:ascii="Arial Nova" w:eastAsia="Yu Mincho Light" w:hAnsi="Arial Nova"/>
          <w:color w:val="auto"/>
          <w:spacing w:val="-2"/>
          <w:sz w:val="24"/>
          <w:szCs w:val="24"/>
          <w:lang w:bidi="it-IT"/>
        </w:rPr>
        <w:t>i</w:t>
      </w:r>
      <w:r w:rsidR="00E330FC" w:rsidRPr="000D3225">
        <w:rPr>
          <w:rFonts w:ascii="Arial Nova" w:eastAsia="Yu Mincho Light" w:hAnsi="Arial Nova"/>
          <w:color w:val="auto"/>
          <w:spacing w:val="-2"/>
          <w:sz w:val="24"/>
          <w:szCs w:val="24"/>
          <w:lang w:bidi="it-IT"/>
        </w:rPr>
        <w:t xml:space="preserve"> poi, girato l’angolo </w:t>
      </w:r>
      <w:r w:rsidRPr="000D3225">
        <w:rPr>
          <w:rFonts w:ascii="Arial Nova" w:eastAsia="Yu Mincho Light" w:hAnsi="Arial Nova"/>
          <w:color w:val="auto"/>
          <w:spacing w:val="-2"/>
          <w:sz w:val="24"/>
          <w:szCs w:val="24"/>
          <w:lang w:bidi="it-IT"/>
        </w:rPr>
        <w:t>mi hanno dato della pazza.</w:t>
      </w:r>
    </w:p>
    <w:p w14:paraId="4A2AEFEE" w14:textId="53E03964" w:rsidR="00056E78" w:rsidRPr="000D3225" w:rsidRDefault="00056E78"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Ma non importa, serve a selezionare.</w:t>
      </w:r>
      <w:r w:rsidR="00090774" w:rsidRPr="000D3225">
        <w:rPr>
          <w:rFonts w:ascii="Arial Nova" w:eastAsia="Yu Mincho Light" w:hAnsi="Arial Nova"/>
          <w:color w:val="auto"/>
          <w:spacing w:val="-2"/>
          <w:sz w:val="24"/>
          <w:szCs w:val="24"/>
          <w:lang w:bidi="it-IT"/>
        </w:rPr>
        <w:t xml:space="preserve"> Serve a crescere.</w:t>
      </w:r>
    </w:p>
    <w:p w14:paraId="6F8A62EF" w14:textId="77777777" w:rsidR="00E330FC" w:rsidRPr="000D3225" w:rsidRDefault="00056E78"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Prima lo fai e meglio sarà. </w:t>
      </w:r>
    </w:p>
    <w:p w14:paraId="168EA031" w14:textId="77777777" w:rsidR="00E330FC" w:rsidRPr="000D3225" w:rsidRDefault="00056E78"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Coltiva solo relazioni vere e profonde. </w:t>
      </w:r>
    </w:p>
    <w:p w14:paraId="4AE8AF4A" w14:textId="77777777" w:rsidR="00090774" w:rsidRPr="000D3225" w:rsidRDefault="0009077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Non puoi continuare a perdere tempo con chi ti allontana dal tuo obiettivo.</w:t>
      </w:r>
    </w:p>
    <w:p w14:paraId="3EE57FD6" w14:textId="29A87D91" w:rsidR="00056E78" w:rsidRPr="000D3225" w:rsidRDefault="009735E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Non serve soffermarsi a lungo a pensare per capire che </w:t>
      </w:r>
      <w:r w:rsidR="00440DBA" w:rsidRPr="000D3225">
        <w:rPr>
          <w:rFonts w:ascii="Arial Nova" w:eastAsia="Yu Mincho Light" w:hAnsi="Arial Nova"/>
          <w:color w:val="auto"/>
          <w:spacing w:val="-2"/>
          <w:sz w:val="24"/>
          <w:szCs w:val="24"/>
          <w:lang w:bidi="it-IT"/>
        </w:rPr>
        <w:t xml:space="preserve">non </w:t>
      </w:r>
      <w:r w:rsidR="00E9045D" w:rsidRPr="000D3225">
        <w:rPr>
          <w:rFonts w:ascii="Arial Nova" w:eastAsia="Yu Mincho Light" w:hAnsi="Arial Nova"/>
          <w:color w:val="auto"/>
          <w:spacing w:val="-2"/>
          <w:sz w:val="24"/>
          <w:szCs w:val="24"/>
          <w:lang w:bidi="it-IT"/>
        </w:rPr>
        <w:t>è necessario</w:t>
      </w:r>
      <w:r w:rsidR="005608AA" w:rsidRPr="000D3225">
        <w:rPr>
          <w:rFonts w:ascii="Arial Nova" w:eastAsia="Yu Mincho Light" w:hAnsi="Arial Nova"/>
          <w:color w:val="auto"/>
          <w:spacing w:val="-2"/>
          <w:sz w:val="24"/>
          <w:szCs w:val="24"/>
          <w:lang w:bidi="it-IT"/>
        </w:rPr>
        <w:t xml:space="preserve"> </w:t>
      </w:r>
      <w:r w:rsidR="00440DBA" w:rsidRPr="000D3225">
        <w:rPr>
          <w:rFonts w:ascii="Arial Nova" w:eastAsia="Yu Mincho Light" w:hAnsi="Arial Nova"/>
          <w:color w:val="auto"/>
          <w:spacing w:val="-2"/>
          <w:sz w:val="24"/>
          <w:szCs w:val="24"/>
          <w:lang w:bidi="it-IT"/>
        </w:rPr>
        <w:t xml:space="preserve">circondarsi della massa, di persone </w:t>
      </w:r>
      <w:r w:rsidR="00440DBA" w:rsidRPr="000D3225">
        <w:rPr>
          <w:rFonts w:ascii="Arial Nova" w:eastAsia="Yu Mincho Light" w:hAnsi="Arial Nova"/>
          <w:color w:val="auto"/>
          <w:spacing w:val="-2"/>
          <w:sz w:val="24"/>
          <w:szCs w:val="24"/>
          <w:lang w:bidi="it-IT"/>
        </w:rPr>
        <w:lastRenderedPageBreak/>
        <w:t>superficiali che ti prestano scarsa attenzione, che non danno risposte, che non ti prendono sul serio.</w:t>
      </w:r>
      <w:r w:rsidR="00056E78" w:rsidRPr="000D3225">
        <w:rPr>
          <w:rFonts w:ascii="Arial Nova" w:eastAsia="Yu Mincho Light" w:hAnsi="Arial Nova"/>
          <w:color w:val="auto"/>
          <w:spacing w:val="-2"/>
          <w:sz w:val="24"/>
          <w:szCs w:val="24"/>
          <w:lang w:bidi="it-IT"/>
        </w:rPr>
        <w:t xml:space="preserve"> </w:t>
      </w:r>
    </w:p>
    <w:p w14:paraId="5BD7C23E" w14:textId="1A2585CD" w:rsidR="009735E0" w:rsidRPr="000D3225" w:rsidRDefault="00056E78"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Per cui gradualmente dalla mia vita </w:t>
      </w:r>
      <w:r w:rsidR="000845DD" w:rsidRPr="000D3225">
        <w:rPr>
          <w:rFonts w:ascii="Arial Nova" w:eastAsia="Yu Mincho Light" w:hAnsi="Arial Nova"/>
          <w:color w:val="auto"/>
          <w:spacing w:val="-2"/>
          <w:sz w:val="24"/>
          <w:szCs w:val="24"/>
          <w:lang w:bidi="it-IT"/>
        </w:rPr>
        <w:t>ho</w:t>
      </w:r>
      <w:r w:rsidRPr="000D3225">
        <w:rPr>
          <w:rFonts w:ascii="Arial Nova" w:eastAsia="Yu Mincho Light" w:hAnsi="Arial Nova"/>
          <w:color w:val="auto"/>
          <w:spacing w:val="-2"/>
          <w:sz w:val="24"/>
          <w:szCs w:val="24"/>
          <w:lang w:bidi="it-IT"/>
        </w:rPr>
        <w:t xml:space="preserve"> elimina</w:t>
      </w:r>
      <w:r w:rsidR="000845DD" w:rsidRPr="000D3225">
        <w:rPr>
          <w:rFonts w:ascii="Arial Nova" w:eastAsia="Yu Mincho Light" w:hAnsi="Arial Nova"/>
          <w:color w:val="auto"/>
          <w:spacing w:val="-2"/>
          <w:sz w:val="24"/>
          <w:szCs w:val="24"/>
          <w:lang w:bidi="it-IT"/>
        </w:rPr>
        <w:t>to e continuerò a farlo,</w:t>
      </w:r>
      <w:r w:rsidRPr="000D3225">
        <w:rPr>
          <w:rFonts w:ascii="Arial Nova" w:eastAsia="Yu Mincho Light" w:hAnsi="Arial Nova"/>
          <w:color w:val="auto"/>
          <w:spacing w:val="-2"/>
          <w:sz w:val="24"/>
          <w:szCs w:val="24"/>
          <w:lang w:bidi="it-IT"/>
        </w:rPr>
        <w:t xml:space="preserve"> la superficialità, le persone in dubbio, in malafede, quelle che giudicano, quelle che non vanno un po' più a fondo</w:t>
      </w:r>
      <w:r w:rsidR="00E330FC" w:rsidRPr="000D3225">
        <w:rPr>
          <w:rFonts w:ascii="Arial Nova" w:eastAsia="Yu Mincho Light" w:hAnsi="Arial Nova"/>
          <w:color w:val="auto"/>
          <w:spacing w:val="-2"/>
          <w:sz w:val="24"/>
          <w:szCs w:val="24"/>
          <w:lang w:bidi="it-IT"/>
        </w:rPr>
        <w:t>, quelle sempre negative.</w:t>
      </w:r>
    </w:p>
    <w:p w14:paraId="3EA9A1FC" w14:textId="75882719" w:rsidR="00E330FC" w:rsidRPr="000D3225" w:rsidRDefault="00E330F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Mi rubano energia.</w:t>
      </w:r>
    </w:p>
    <w:p w14:paraId="0FAF7531" w14:textId="5C053430" w:rsidR="00440DBA" w:rsidRPr="000D3225" w:rsidRDefault="00440DB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Non devi insistere nel far partire o funzionare amicizie o contatti che sono solo di circostanza. </w:t>
      </w:r>
      <w:r w:rsidR="00E330FC" w:rsidRPr="000D3225">
        <w:rPr>
          <w:rFonts w:ascii="Arial Nova" w:eastAsia="Yu Mincho Light" w:hAnsi="Arial Nova"/>
          <w:color w:val="auto"/>
          <w:spacing w:val="-2"/>
          <w:sz w:val="24"/>
          <w:szCs w:val="24"/>
          <w:lang w:bidi="it-IT"/>
        </w:rPr>
        <w:t>Concentrati su poche persone</w:t>
      </w:r>
      <w:r w:rsidR="000845DD" w:rsidRPr="000D3225">
        <w:rPr>
          <w:rFonts w:ascii="Arial Nova" w:eastAsia="Yu Mincho Light" w:hAnsi="Arial Nova"/>
          <w:color w:val="auto"/>
          <w:spacing w:val="-2"/>
          <w:sz w:val="24"/>
          <w:szCs w:val="24"/>
          <w:lang w:bidi="it-IT"/>
        </w:rPr>
        <w:t>,</w:t>
      </w:r>
      <w:r w:rsidR="00E330FC" w:rsidRPr="000D3225">
        <w:rPr>
          <w:rFonts w:ascii="Arial Nova" w:eastAsia="Yu Mincho Light" w:hAnsi="Arial Nova"/>
          <w:color w:val="auto"/>
          <w:spacing w:val="-2"/>
          <w:sz w:val="24"/>
          <w:szCs w:val="24"/>
          <w:lang w:bidi="it-IT"/>
        </w:rPr>
        <w:t xml:space="preserve"> ma selezionate.</w:t>
      </w:r>
      <w:r w:rsidR="000845DD" w:rsidRPr="000D3225">
        <w:rPr>
          <w:rFonts w:ascii="Arial Nova" w:eastAsia="Yu Mincho Light" w:hAnsi="Arial Nova"/>
          <w:color w:val="auto"/>
          <w:spacing w:val="-2"/>
          <w:sz w:val="24"/>
          <w:szCs w:val="24"/>
          <w:lang w:bidi="it-IT"/>
        </w:rPr>
        <w:t xml:space="preserve"> S</w:t>
      </w:r>
      <w:r w:rsidR="00056E78" w:rsidRPr="000D3225">
        <w:rPr>
          <w:rFonts w:ascii="Arial Nova" w:eastAsia="Yu Mincho Light" w:hAnsi="Arial Nova"/>
          <w:color w:val="auto"/>
          <w:spacing w:val="-2"/>
          <w:sz w:val="24"/>
          <w:szCs w:val="24"/>
          <w:lang w:bidi="it-IT"/>
        </w:rPr>
        <w:t xml:space="preserve">e </w:t>
      </w:r>
      <w:r w:rsidRPr="000D3225">
        <w:rPr>
          <w:rFonts w:ascii="Arial Nova" w:eastAsia="Yu Mincho Light" w:hAnsi="Arial Nova"/>
          <w:color w:val="auto"/>
          <w:spacing w:val="-2"/>
          <w:sz w:val="24"/>
          <w:szCs w:val="24"/>
          <w:lang w:bidi="it-IT"/>
        </w:rPr>
        <w:t xml:space="preserve">senti che è a senso unico </w:t>
      </w:r>
      <w:r w:rsidR="000845DD" w:rsidRPr="000D3225">
        <w:rPr>
          <w:rFonts w:ascii="Arial Nova" w:eastAsia="Yu Mincho Light" w:hAnsi="Arial Nova"/>
          <w:color w:val="auto"/>
          <w:spacing w:val="-2"/>
          <w:sz w:val="24"/>
          <w:szCs w:val="24"/>
          <w:lang w:bidi="it-IT"/>
        </w:rPr>
        <w:t>e che sei solo tu a dare, n</w:t>
      </w:r>
      <w:r w:rsidRPr="000D3225">
        <w:rPr>
          <w:rFonts w:ascii="Arial Nova" w:eastAsia="Yu Mincho Light" w:hAnsi="Arial Nova"/>
          <w:color w:val="auto"/>
          <w:spacing w:val="-2"/>
          <w:sz w:val="24"/>
          <w:szCs w:val="24"/>
          <w:lang w:bidi="it-IT"/>
        </w:rPr>
        <w:t xml:space="preserve">on sprecare tutte le tue </w:t>
      </w:r>
      <w:r w:rsidR="00E06D3C">
        <w:rPr>
          <w:rFonts w:ascii="Arial Nova" w:eastAsia="Yu Mincho Light" w:hAnsi="Arial Nova"/>
          <w:color w:val="auto"/>
          <w:spacing w:val="-2"/>
          <w:sz w:val="24"/>
          <w:szCs w:val="24"/>
          <w:lang w:bidi="it-IT"/>
        </w:rPr>
        <w:t>forze</w:t>
      </w:r>
      <w:r w:rsidR="00056E78" w:rsidRPr="000D3225">
        <w:rPr>
          <w:rFonts w:ascii="Arial Nova" w:eastAsia="Yu Mincho Light" w:hAnsi="Arial Nova"/>
          <w:color w:val="auto"/>
          <w:spacing w:val="-2"/>
          <w:sz w:val="24"/>
          <w:szCs w:val="24"/>
          <w:lang w:bidi="it-IT"/>
        </w:rPr>
        <w:t>, non sarà mai un legame profondo.</w:t>
      </w:r>
    </w:p>
    <w:p w14:paraId="14B50924" w14:textId="5C71D7AE" w:rsidR="00440DBA" w:rsidRPr="000D3225" w:rsidRDefault="00440DB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Ci sono situazioni che ci rubano </w:t>
      </w:r>
      <w:r w:rsidR="00E330FC" w:rsidRPr="000D3225">
        <w:rPr>
          <w:rFonts w:ascii="Arial Nova" w:eastAsia="Yu Mincho Light" w:hAnsi="Arial Nova"/>
          <w:color w:val="auto"/>
          <w:spacing w:val="-2"/>
          <w:sz w:val="24"/>
          <w:szCs w:val="24"/>
          <w:lang w:bidi="it-IT"/>
        </w:rPr>
        <w:t xml:space="preserve">davvero </w:t>
      </w:r>
      <w:r w:rsidR="000845DD" w:rsidRPr="000D3225">
        <w:rPr>
          <w:rFonts w:ascii="Arial Nova" w:eastAsia="Yu Mincho Light" w:hAnsi="Arial Nova"/>
          <w:color w:val="auto"/>
          <w:spacing w:val="-2"/>
          <w:sz w:val="24"/>
          <w:szCs w:val="24"/>
          <w:lang w:bidi="it-IT"/>
        </w:rPr>
        <w:t>le forze</w:t>
      </w:r>
      <w:r w:rsidRPr="000D3225">
        <w:rPr>
          <w:rFonts w:ascii="Arial Nova" w:eastAsia="Yu Mincho Light" w:hAnsi="Arial Nova"/>
          <w:color w:val="auto"/>
          <w:spacing w:val="-2"/>
          <w:sz w:val="24"/>
          <w:szCs w:val="24"/>
          <w:lang w:bidi="it-IT"/>
        </w:rPr>
        <w:t xml:space="preserve"> e non ne vale</w:t>
      </w:r>
      <w:r w:rsidR="009735E0"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 xml:space="preserve">la pena. </w:t>
      </w:r>
      <w:r w:rsidR="009735E0" w:rsidRPr="000D3225">
        <w:rPr>
          <w:rFonts w:ascii="Arial Nova" w:eastAsia="Yu Mincho Light" w:hAnsi="Arial Nova"/>
          <w:color w:val="auto"/>
          <w:spacing w:val="-2"/>
          <w:sz w:val="24"/>
          <w:szCs w:val="24"/>
          <w:lang w:bidi="it-IT"/>
        </w:rPr>
        <w:t xml:space="preserve">Quell’energia ci serve tutta e dobbiamo dirigerla in altre direzioni. </w:t>
      </w:r>
    </w:p>
    <w:p w14:paraId="54708473" w14:textId="75C8CF72" w:rsidR="009735E0" w:rsidRPr="000D3225" w:rsidRDefault="00440DB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Se </w:t>
      </w:r>
      <w:r w:rsidR="00E330FC" w:rsidRPr="000D3225">
        <w:rPr>
          <w:rFonts w:ascii="Arial Nova" w:eastAsia="Yu Mincho Light" w:hAnsi="Arial Nova"/>
          <w:color w:val="auto"/>
          <w:spacing w:val="-2"/>
          <w:sz w:val="24"/>
          <w:szCs w:val="24"/>
          <w:lang w:bidi="it-IT"/>
        </w:rPr>
        <w:t xml:space="preserve">invece sei convinto e </w:t>
      </w:r>
      <w:r w:rsidRPr="000D3225">
        <w:rPr>
          <w:rFonts w:ascii="Arial Nova" w:eastAsia="Yu Mincho Light" w:hAnsi="Arial Nova"/>
          <w:color w:val="auto"/>
          <w:spacing w:val="-2"/>
          <w:sz w:val="24"/>
          <w:szCs w:val="24"/>
          <w:lang w:bidi="it-IT"/>
        </w:rPr>
        <w:t>ne vale la pena</w:t>
      </w:r>
      <w:r w:rsidR="00E330FC" w:rsidRPr="000D3225">
        <w:rPr>
          <w:rFonts w:ascii="Arial Nova" w:eastAsia="Yu Mincho Light" w:hAnsi="Arial Nova"/>
          <w:color w:val="auto"/>
          <w:spacing w:val="-2"/>
          <w:sz w:val="24"/>
          <w:szCs w:val="24"/>
          <w:lang w:bidi="it-IT"/>
        </w:rPr>
        <w:t xml:space="preserve">, </w:t>
      </w:r>
      <w:r w:rsidR="0074001B" w:rsidRPr="000D3225">
        <w:rPr>
          <w:rFonts w:ascii="Arial Nova" w:eastAsia="Yu Mincho Light" w:hAnsi="Arial Nova"/>
          <w:color w:val="auto"/>
          <w:spacing w:val="-2"/>
          <w:sz w:val="24"/>
          <w:szCs w:val="24"/>
          <w:lang w:bidi="it-IT"/>
        </w:rPr>
        <w:t xml:space="preserve">lotta, ma se non è così </w:t>
      </w:r>
      <w:r w:rsidRPr="000D3225">
        <w:rPr>
          <w:rFonts w:ascii="Arial Nova" w:eastAsia="Yu Mincho Light" w:hAnsi="Arial Nova"/>
          <w:color w:val="auto"/>
          <w:spacing w:val="-2"/>
          <w:sz w:val="24"/>
          <w:szCs w:val="24"/>
          <w:lang w:bidi="it-IT"/>
        </w:rPr>
        <w:t xml:space="preserve">se ricevi sempre attenzione </w:t>
      </w:r>
      <w:r w:rsidR="009735E0" w:rsidRPr="000D3225">
        <w:rPr>
          <w:rFonts w:ascii="Arial Nova" w:eastAsia="Yu Mincho Light" w:hAnsi="Arial Nova"/>
          <w:color w:val="auto"/>
          <w:spacing w:val="-2"/>
          <w:sz w:val="24"/>
          <w:szCs w:val="24"/>
          <w:lang w:bidi="it-IT"/>
        </w:rPr>
        <w:t xml:space="preserve">scarsa </w:t>
      </w:r>
      <w:r w:rsidRPr="000D3225">
        <w:rPr>
          <w:rFonts w:ascii="Arial Nova" w:eastAsia="Yu Mincho Light" w:hAnsi="Arial Nova"/>
          <w:color w:val="auto"/>
          <w:spacing w:val="-2"/>
          <w:sz w:val="24"/>
          <w:szCs w:val="24"/>
          <w:lang w:bidi="it-IT"/>
        </w:rPr>
        <w:t xml:space="preserve">o risposte </w:t>
      </w:r>
      <w:r w:rsidR="0074001B" w:rsidRPr="000D3225">
        <w:rPr>
          <w:rFonts w:ascii="Arial Nova" w:eastAsia="Yu Mincho Light" w:hAnsi="Arial Nova"/>
          <w:color w:val="auto"/>
          <w:spacing w:val="-2"/>
          <w:sz w:val="24"/>
          <w:szCs w:val="24"/>
          <w:lang w:bidi="it-IT"/>
        </w:rPr>
        <w:t>mediocri</w:t>
      </w:r>
      <w:r w:rsidRPr="000D3225">
        <w:rPr>
          <w:rFonts w:ascii="Arial Nova" w:eastAsia="Yu Mincho Light" w:hAnsi="Arial Nova"/>
          <w:color w:val="auto"/>
          <w:spacing w:val="-2"/>
          <w:sz w:val="24"/>
          <w:szCs w:val="24"/>
          <w:lang w:bidi="it-IT"/>
        </w:rPr>
        <w:t xml:space="preserve">, concentra meglio le tue forze e </w:t>
      </w:r>
      <w:r w:rsidR="009735E0" w:rsidRPr="000D3225">
        <w:rPr>
          <w:rFonts w:ascii="Arial Nova" w:eastAsia="Yu Mincho Light" w:hAnsi="Arial Nova"/>
          <w:color w:val="auto"/>
          <w:spacing w:val="-2"/>
          <w:sz w:val="24"/>
          <w:szCs w:val="24"/>
          <w:lang w:bidi="it-IT"/>
        </w:rPr>
        <w:t>dirigi la tua buona volontà verso persone a te affini</w:t>
      </w:r>
      <w:r w:rsidR="0074001B" w:rsidRPr="000D3225">
        <w:rPr>
          <w:rFonts w:ascii="Arial Nova" w:eastAsia="Yu Mincho Light" w:hAnsi="Arial Nova"/>
          <w:color w:val="auto"/>
          <w:spacing w:val="-2"/>
          <w:sz w:val="24"/>
          <w:szCs w:val="24"/>
          <w:lang w:bidi="it-IT"/>
        </w:rPr>
        <w:t xml:space="preserve"> che ti aiuteranno con la loro energia positiva a concretizzare le tue azioni e dirigerle verso i tuoi obiettivi.</w:t>
      </w:r>
    </w:p>
    <w:p w14:paraId="197F7874" w14:textId="74558CF8" w:rsidR="00440DBA" w:rsidRPr="000D3225" w:rsidRDefault="000845D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C</w:t>
      </w:r>
      <w:r w:rsidR="0074001B" w:rsidRPr="000D3225">
        <w:rPr>
          <w:rFonts w:ascii="Arial Nova" w:eastAsia="Yu Mincho Light" w:hAnsi="Arial Nova"/>
          <w:color w:val="auto"/>
          <w:spacing w:val="-2"/>
          <w:sz w:val="24"/>
          <w:szCs w:val="24"/>
          <w:lang w:bidi="it-IT"/>
        </w:rPr>
        <w:t>rea legami consistenti</w:t>
      </w:r>
      <w:r w:rsidRPr="000D3225">
        <w:rPr>
          <w:rFonts w:ascii="Arial Nova" w:eastAsia="Yu Mincho Light" w:hAnsi="Arial Nova"/>
          <w:color w:val="auto"/>
          <w:spacing w:val="-2"/>
          <w:sz w:val="24"/>
          <w:szCs w:val="24"/>
          <w:lang w:bidi="it-IT"/>
        </w:rPr>
        <w:t xml:space="preserve">, </w:t>
      </w:r>
      <w:r w:rsidR="0074001B" w:rsidRPr="000D3225">
        <w:rPr>
          <w:rFonts w:ascii="Arial Nova" w:eastAsia="Yu Mincho Light" w:hAnsi="Arial Nova"/>
          <w:color w:val="auto"/>
          <w:spacing w:val="-2"/>
          <w:sz w:val="24"/>
          <w:szCs w:val="24"/>
          <w:lang w:bidi="it-IT"/>
        </w:rPr>
        <w:t>ma</w:t>
      </w:r>
      <w:r w:rsidRPr="000D3225">
        <w:rPr>
          <w:rFonts w:ascii="Arial Nova" w:eastAsia="Yu Mincho Light" w:hAnsi="Arial Nova"/>
          <w:color w:val="auto"/>
          <w:spacing w:val="-2"/>
          <w:sz w:val="24"/>
          <w:szCs w:val="24"/>
          <w:lang w:bidi="it-IT"/>
        </w:rPr>
        <w:t xml:space="preserve"> smetti di</w:t>
      </w:r>
      <w:r w:rsidR="009735E0" w:rsidRPr="000D3225">
        <w:rPr>
          <w:rFonts w:ascii="Arial Nova" w:eastAsia="Yu Mincho Light" w:hAnsi="Arial Nova"/>
          <w:color w:val="auto"/>
          <w:spacing w:val="-2"/>
          <w:sz w:val="24"/>
          <w:szCs w:val="24"/>
          <w:lang w:bidi="it-IT"/>
        </w:rPr>
        <w:t xml:space="preserve"> regalare la tua</w:t>
      </w:r>
      <w:r w:rsidR="005608AA" w:rsidRPr="000D3225">
        <w:rPr>
          <w:rFonts w:ascii="Arial Nova" w:eastAsia="Yu Mincho Light" w:hAnsi="Arial Nova"/>
          <w:color w:val="auto"/>
          <w:spacing w:val="-2"/>
          <w:sz w:val="24"/>
          <w:szCs w:val="24"/>
          <w:lang w:bidi="it-IT"/>
        </w:rPr>
        <w:t xml:space="preserve"> </w:t>
      </w:r>
      <w:r w:rsidR="009735E0" w:rsidRPr="000D3225">
        <w:rPr>
          <w:rFonts w:ascii="Arial Nova" w:eastAsia="Yu Mincho Light" w:hAnsi="Arial Nova"/>
          <w:color w:val="auto"/>
          <w:spacing w:val="-2"/>
          <w:sz w:val="24"/>
          <w:szCs w:val="24"/>
          <w:lang w:bidi="it-IT"/>
        </w:rPr>
        <w:t>energia a chi non sa che farsene.</w:t>
      </w:r>
    </w:p>
    <w:p w14:paraId="57609EF4" w14:textId="77777777" w:rsidR="009735E0" w:rsidRPr="000D3225" w:rsidRDefault="009735E0" w:rsidP="008707DD">
      <w:pPr>
        <w:pStyle w:val="Informazionidicontatto"/>
        <w:spacing w:line="240" w:lineRule="auto"/>
        <w:jc w:val="both"/>
        <w:rPr>
          <w:rFonts w:ascii="Arial Nova" w:eastAsia="Yu Mincho Light" w:hAnsi="Arial Nova"/>
          <w:color w:val="auto"/>
          <w:spacing w:val="-2"/>
          <w:sz w:val="24"/>
          <w:szCs w:val="24"/>
          <w:lang w:bidi="it-IT"/>
        </w:rPr>
      </w:pPr>
    </w:p>
    <w:p w14:paraId="72DF69C2" w14:textId="475D018B" w:rsidR="007C2D20" w:rsidRPr="000D3225" w:rsidRDefault="009735E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Vale per gli amici </w:t>
      </w:r>
      <w:r w:rsidR="0074001B" w:rsidRPr="000D3225">
        <w:rPr>
          <w:rFonts w:ascii="Arial Nova" w:eastAsia="Yu Mincho Light" w:hAnsi="Arial Nova"/>
          <w:color w:val="auto"/>
          <w:spacing w:val="-2"/>
          <w:sz w:val="24"/>
          <w:szCs w:val="24"/>
          <w:lang w:bidi="it-IT"/>
        </w:rPr>
        <w:t xml:space="preserve">e anche </w:t>
      </w:r>
      <w:r w:rsidRPr="000D3225">
        <w:rPr>
          <w:rFonts w:ascii="Arial Nova" w:eastAsia="Yu Mincho Light" w:hAnsi="Arial Nova"/>
          <w:color w:val="auto"/>
          <w:spacing w:val="-2"/>
          <w:sz w:val="24"/>
          <w:szCs w:val="24"/>
          <w:lang w:bidi="it-IT"/>
        </w:rPr>
        <w:t xml:space="preserve">in amore. Non serve sprecare il tempo insistentemente con qualcuno che non apprezza fino in fondo il </w:t>
      </w:r>
      <w:r w:rsidR="00E330FC" w:rsidRPr="000D3225">
        <w:rPr>
          <w:rFonts w:ascii="Arial Nova" w:eastAsia="Yu Mincho Light" w:hAnsi="Arial Nova"/>
          <w:color w:val="auto"/>
          <w:spacing w:val="-2"/>
          <w:sz w:val="24"/>
          <w:szCs w:val="24"/>
          <w:lang w:bidi="it-IT"/>
        </w:rPr>
        <w:t>tuo</w:t>
      </w:r>
      <w:r w:rsidRPr="000D3225">
        <w:rPr>
          <w:rFonts w:ascii="Arial Nova" w:eastAsia="Yu Mincho Light" w:hAnsi="Arial Nova"/>
          <w:color w:val="auto"/>
          <w:spacing w:val="-2"/>
          <w:sz w:val="24"/>
          <w:szCs w:val="24"/>
          <w:lang w:bidi="it-IT"/>
        </w:rPr>
        <w:t xml:space="preserve"> valore e non ha intenzione di scoprirlo.</w:t>
      </w:r>
    </w:p>
    <w:p w14:paraId="5EDABA06" w14:textId="77777777" w:rsidR="0074001B" w:rsidRPr="000D3225" w:rsidRDefault="009735E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Ognuno di noi ha qualcosa di unico e prezioso e non tutti sanno vedere e apprezzare le stesse cose.</w:t>
      </w:r>
    </w:p>
    <w:p w14:paraId="2A1D873E" w14:textId="028F9228" w:rsidR="000A2B6A" w:rsidRPr="000D3225" w:rsidRDefault="0074001B" w:rsidP="008707DD">
      <w:pPr>
        <w:pStyle w:val="Informazionidicontatto"/>
        <w:spacing w:line="240" w:lineRule="auto"/>
        <w:jc w:val="both"/>
        <w:rPr>
          <w:rFonts w:ascii="Arial Nova" w:eastAsia="Yu Mincho Light" w:hAnsi="Arial Nova"/>
          <w:color w:val="auto"/>
          <w:spacing w:val="-4"/>
          <w:sz w:val="24"/>
          <w:szCs w:val="24"/>
          <w:lang w:bidi="it-IT"/>
        </w:rPr>
      </w:pPr>
      <w:r w:rsidRPr="000D3225">
        <w:rPr>
          <w:rFonts w:ascii="Arial Nova" w:eastAsia="Yu Mincho Light" w:hAnsi="Arial Nova"/>
          <w:color w:val="auto"/>
          <w:spacing w:val="-4"/>
          <w:sz w:val="24"/>
          <w:szCs w:val="24"/>
          <w:lang w:bidi="it-IT"/>
        </w:rPr>
        <w:t>E</w:t>
      </w:r>
      <w:r w:rsidR="000A2B6A" w:rsidRPr="000D3225">
        <w:rPr>
          <w:rFonts w:ascii="Arial Nova" w:eastAsia="Yu Mincho Light" w:hAnsi="Arial Nova"/>
          <w:color w:val="auto"/>
          <w:spacing w:val="-4"/>
          <w:sz w:val="24"/>
          <w:szCs w:val="24"/>
          <w:lang w:bidi="it-IT"/>
        </w:rPr>
        <w:t>limina tutto ciò che non ti fa progredire. Circondati di positività, belle persone che credono in te e ti sostengono.</w:t>
      </w:r>
    </w:p>
    <w:p w14:paraId="7944E076" w14:textId="5747AFBA" w:rsidR="000A2B6A" w:rsidRPr="000D3225" w:rsidRDefault="000A2B6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Allontana il dubbio, chi commenta, chi ti scredita, chi pensa che tu non stia facendo bene. Non ascoltare le voci</w:t>
      </w:r>
      <w:r w:rsidR="00B54743"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ma focalizzati sul tuo obiettivo.</w:t>
      </w:r>
    </w:p>
    <w:p w14:paraId="4EAC9FBB" w14:textId="7F5B8C23" w:rsidR="000A2B6A" w:rsidRPr="000D3225" w:rsidRDefault="000A2B6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Solo cos</w:t>
      </w:r>
      <w:r w:rsidR="00B54743" w:rsidRPr="000D3225">
        <w:rPr>
          <w:rFonts w:ascii="Arial Nova" w:eastAsia="Yu Mincho Light" w:hAnsi="Arial Nova"/>
          <w:color w:val="auto"/>
          <w:spacing w:val="-2"/>
          <w:sz w:val="24"/>
          <w:szCs w:val="24"/>
          <w:lang w:bidi="it-IT"/>
        </w:rPr>
        <w:t>ì</w:t>
      </w:r>
      <w:r w:rsidRPr="000D3225">
        <w:rPr>
          <w:rFonts w:ascii="Arial Nova" w:eastAsia="Yu Mincho Light" w:hAnsi="Arial Nova"/>
          <w:color w:val="auto"/>
          <w:spacing w:val="-2"/>
          <w:sz w:val="24"/>
          <w:szCs w:val="24"/>
          <w:lang w:bidi="it-IT"/>
        </w:rPr>
        <w:t xml:space="preserve"> potrai progredire davvero.</w:t>
      </w:r>
      <w:r w:rsidR="0074001B" w:rsidRPr="000D3225">
        <w:rPr>
          <w:rFonts w:ascii="Arial Nova" w:eastAsia="Yu Mincho Light" w:hAnsi="Arial Nova"/>
          <w:color w:val="auto"/>
          <w:spacing w:val="-2"/>
          <w:sz w:val="24"/>
          <w:szCs w:val="24"/>
          <w:lang w:bidi="it-IT"/>
        </w:rPr>
        <w:t xml:space="preserve"> Se pensi costantemente al giudizio altrui</w:t>
      </w:r>
      <w:r w:rsidR="006B1328">
        <w:rPr>
          <w:rFonts w:ascii="Arial Nova" w:eastAsia="Yu Mincho Light" w:hAnsi="Arial Nova"/>
          <w:color w:val="auto"/>
          <w:spacing w:val="-2"/>
          <w:sz w:val="24"/>
          <w:szCs w:val="24"/>
          <w:lang w:bidi="it-IT"/>
        </w:rPr>
        <w:t xml:space="preserve">, </w:t>
      </w:r>
      <w:r w:rsidR="0074001B" w:rsidRPr="000D3225">
        <w:rPr>
          <w:rFonts w:ascii="Arial Nova" w:eastAsia="Yu Mincho Light" w:hAnsi="Arial Nova"/>
          <w:color w:val="auto"/>
          <w:spacing w:val="-2"/>
          <w:sz w:val="24"/>
          <w:szCs w:val="24"/>
          <w:lang w:bidi="it-IT"/>
        </w:rPr>
        <w:t>non potrai mai compiere passi in avanti.</w:t>
      </w:r>
    </w:p>
    <w:p w14:paraId="142ACB8B" w14:textId="1327D998" w:rsidR="000845DD" w:rsidRPr="000D3225" w:rsidRDefault="000845D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Un vero amico non ti giudica, consiglia. Chi ti ama non ti giudica, ti appoggia e ti incoraggia.</w:t>
      </w:r>
    </w:p>
    <w:p w14:paraId="66E5DDED" w14:textId="0492C715" w:rsidR="0074001B" w:rsidRPr="000D3225" w:rsidRDefault="0074001B"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Ti sarà capitato di ricevere dei no nella vita, non è così?</w:t>
      </w:r>
    </w:p>
    <w:p w14:paraId="29D53E9A" w14:textId="77777777" w:rsidR="0074001B" w:rsidRPr="000D3225" w:rsidRDefault="0074001B"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Sono importanti quanto i sì. </w:t>
      </w:r>
    </w:p>
    <w:p w14:paraId="5426E860" w14:textId="77777777" w:rsidR="0074001B" w:rsidRPr="000D3225" w:rsidRDefault="0074001B"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Ci strutturano, ci rinforzano, ci aiutano a diventare quello che siamo, ma non ci devono fermare. </w:t>
      </w:r>
    </w:p>
    <w:p w14:paraId="61E8FC3D" w14:textId="761C0BEE" w:rsidR="0074001B" w:rsidRPr="000D3225" w:rsidRDefault="0074001B"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Per ogni no che ricevi</w:t>
      </w:r>
      <w:r w:rsidR="006B1328">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là fuori</w:t>
      </w:r>
      <w:r w:rsidR="00E06D3C">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c’è un sì pronto per te. </w:t>
      </w:r>
    </w:p>
    <w:p w14:paraId="7B90FE26" w14:textId="3FF71083" w:rsidR="0074001B" w:rsidRPr="000D3225" w:rsidRDefault="0074001B"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Impara dai rifiuti e riparti più forte per ricercare chi veramente merita di essere parte della tua straordinaria vita e dei tuoi inarrestabili sogni.</w:t>
      </w:r>
    </w:p>
    <w:p w14:paraId="38EE32E6" w14:textId="58EEA4AC" w:rsidR="009735E0" w:rsidRPr="000D3225" w:rsidRDefault="009735E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Non d</w:t>
      </w:r>
      <w:r w:rsidR="0074001B" w:rsidRPr="000D3225">
        <w:rPr>
          <w:rFonts w:ascii="Arial Nova" w:eastAsia="Yu Mincho Light" w:hAnsi="Arial Nova"/>
          <w:color w:val="auto"/>
          <w:spacing w:val="-2"/>
          <w:sz w:val="24"/>
          <w:szCs w:val="24"/>
          <w:lang w:bidi="it-IT"/>
        </w:rPr>
        <w:t xml:space="preserve">evi </w:t>
      </w:r>
      <w:r w:rsidRPr="000D3225">
        <w:rPr>
          <w:rFonts w:ascii="Arial Nova" w:eastAsia="Yu Mincho Light" w:hAnsi="Arial Nova"/>
          <w:color w:val="auto"/>
          <w:spacing w:val="-2"/>
          <w:sz w:val="24"/>
          <w:szCs w:val="24"/>
          <w:lang w:bidi="it-IT"/>
        </w:rPr>
        <w:t>per forza condividere le stesse passioni</w:t>
      </w:r>
      <w:r w:rsidR="0074001B" w:rsidRPr="000D3225">
        <w:rPr>
          <w:rFonts w:ascii="Arial Nova" w:eastAsia="Yu Mincho Light" w:hAnsi="Arial Nova"/>
          <w:color w:val="auto"/>
          <w:spacing w:val="-2"/>
          <w:sz w:val="24"/>
          <w:szCs w:val="24"/>
          <w:lang w:bidi="it-IT"/>
        </w:rPr>
        <w:t xml:space="preserve"> con chiunque, </w:t>
      </w:r>
      <w:r w:rsidRPr="000D3225">
        <w:rPr>
          <w:rFonts w:ascii="Arial Nova" w:eastAsia="Yu Mincho Light" w:hAnsi="Arial Nova"/>
          <w:color w:val="auto"/>
          <w:spacing w:val="-2"/>
          <w:sz w:val="24"/>
          <w:szCs w:val="24"/>
          <w:lang w:bidi="it-IT"/>
        </w:rPr>
        <w:t>non d</w:t>
      </w:r>
      <w:r w:rsidR="0074001B" w:rsidRPr="000D3225">
        <w:rPr>
          <w:rFonts w:ascii="Arial Nova" w:eastAsia="Yu Mincho Light" w:hAnsi="Arial Nova"/>
          <w:color w:val="auto"/>
          <w:spacing w:val="-2"/>
          <w:sz w:val="24"/>
          <w:szCs w:val="24"/>
          <w:lang w:bidi="it-IT"/>
        </w:rPr>
        <w:t xml:space="preserve">evi </w:t>
      </w:r>
      <w:r w:rsidRPr="000D3225">
        <w:rPr>
          <w:rFonts w:ascii="Arial Nova" w:eastAsia="Yu Mincho Light" w:hAnsi="Arial Nova"/>
          <w:color w:val="auto"/>
          <w:spacing w:val="-2"/>
          <w:sz w:val="24"/>
          <w:szCs w:val="24"/>
          <w:lang w:bidi="it-IT"/>
        </w:rPr>
        <w:t xml:space="preserve">sacrificare le </w:t>
      </w:r>
      <w:r w:rsidR="0074001B" w:rsidRPr="000D3225">
        <w:rPr>
          <w:rFonts w:ascii="Arial Nova" w:eastAsia="Yu Mincho Light" w:hAnsi="Arial Nova"/>
          <w:color w:val="auto"/>
          <w:spacing w:val="-2"/>
          <w:sz w:val="24"/>
          <w:szCs w:val="24"/>
          <w:lang w:bidi="it-IT"/>
        </w:rPr>
        <w:t xml:space="preserve">tue e metterti da parte per qualcun altro e non devi </w:t>
      </w:r>
      <w:r w:rsidR="00242FE2" w:rsidRPr="000D3225">
        <w:rPr>
          <w:rFonts w:ascii="Arial Nova" w:eastAsia="Yu Mincho Light" w:hAnsi="Arial Nova"/>
          <w:color w:val="auto"/>
          <w:spacing w:val="-2"/>
          <w:sz w:val="24"/>
          <w:szCs w:val="24"/>
          <w:lang w:bidi="it-IT"/>
        </w:rPr>
        <w:t>pretendere che l’altro sacrifichi le proprie</w:t>
      </w:r>
      <w:r w:rsidR="0074001B" w:rsidRPr="000D3225">
        <w:rPr>
          <w:rFonts w:ascii="Arial Nova" w:eastAsia="Yu Mincho Light" w:hAnsi="Arial Nova"/>
          <w:color w:val="auto"/>
          <w:spacing w:val="-2"/>
          <w:sz w:val="24"/>
          <w:szCs w:val="24"/>
          <w:lang w:bidi="it-IT"/>
        </w:rPr>
        <w:t xml:space="preserve"> per te</w:t>
      </w:r>
      <w:r w:rsidR="00242FE2" w:rsidRPr="000D3225">
        <w:rPr>
          <w:rFonts w:ascii="Arial Nova" w:eastAsia="Yu Mincho Light" w:hAnsi="Arial Nova"/>
          <w:color w:val="auto"/>
          <w:spacing w:val="-2"/>
          <w:sz w:val="24"/>
          <w:szCs w:val="24"/>
          <w:lang w:bidi="it-IT"/>
        </w:rPr>
        <w:t>.</w:t>
      </w:r>
    </w:p>
    <w:p w14:paraId="2FDC8D5B" w14:textId="68635F50" w:rsidR="00242FE2" w:rsidRPr="000D3225" w:rsidRDefault="00242FE2"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Non rinuncia</w:t>
      </w:r>
      <w:r w:rsidR="00E330FC" w:rsidRPr="000D3225">
        <w:rPr>
          <w:rFonts w:ascii="Arial Nova" w:eastAsia="Yu Mincho Light" w:hAnsi="Arial Nova"/>
          <w:color w:val="auto"/>
          <w:spacing w:val="-2"/>
          <w:sz w:val="24"/>
          <w:szCs w:val="24"/>
          <w:lang w:bidi="it-IT"/>
        </w:rPr>
        <w:t xml:space="preserve">re ai tuoi </w:t>
      </w:r>
      <w:r w:rsidRPr="000D3225">
        <w:rPr>
          <w:rFonts w:ascii="Arial Nova" w:eastAsia="Yu Mincho Light" w:hAnsi="Arial Nova"/>
          <w:color w:val="auto"/>
          <w:spacing w:val="-2"/>
          <w:sz w:val="24"/>
          <w:szCs w:val="24"/>
          <w:lang w:bidi="it-IT"/>
        </w:rPr>
        <w:t>sogni per permettere a</w:t>
      </w:r>
      <w:r w:rsidR="000845DD" w:rsidRPr="000D3225">
        <w:rPr>
          <w:rFonts w:ascii="Arial Nova" w:eastAsia="Yu Mincho Light" w:hAnsi="Arial Nova"/>
          <w:color w:val="auto"/>
          <w:spacing w:val="-2"/>
          <w:sz w:val="24"/>
          <w:szCs w:val="24"/>
          <w:lang w:bidi="it-IT"/>
        </w:rPr>
        <w:t>d altri</w:t>
      </w:r>
      <w:r w:rsidRPr="000D3225">
        <w:rPr>
          <w:rFonts w:ascii="Arial Nova" w:eastAsia="Yu Mincho Light" w:hAnsi="Arial Nova"/>
          <w:color w:val="auto"/>
          <w:spacing w:val="-2"/>
          <w:sz w:val="24"/>
          <w:szCs w:val="24"/>
          <w:lang w:bidi="it-IT"/>
        </w:rPr>
        <w:t xml:space="preserve"> di vivere i propri, che siano lavorativi o di altro genere.</w:t>
      </w:r>
    </w:p>
    <w:p w14:paraId="2CA8D265" w14:textId="2B3F1DFF" w:rsidR="007C2D20" w:rsidRPr="000D3225" w:rsidRDefault="00E330F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Bisogna parlare. Trovare l</w:t>
      </w:r>
      <w:r w:rsidR="00242FE2" w:rsidRPr="000D3225">
        <w:rPr>
          <w:rFonts w:ascii="Arial Nova" w:eastAsia="Yu Mincho Light" w:hAnsi="Arial Nova"/>
          <w:color w:val="auto"/>
          <w:spacing w:val="-2"/>
          <w:sz w:val="24"/>
          <w:szCs w:val="24"/>
          <w:lang w:bidi="it-IT"/>
        </w:rPr>
        <w:t xml:space="preserve">o spazio per i sogni di entrambi. Altrimenti la relazione </w:t>
      </w:r>
      <w:r w:rsidR="000845DD" w:rsidRPr="000D3225">
        <w:rPr>
          <w:rFonts w:ascii="Arial Nova" w:eastAsia="Yu Mincho Light" w:hAnsi="Arial Nova"/>
          <w:color w:val="auto"/>
          <w:spacing w:val="-2"/>
          <w:sz w:val="24"/>
          <w:szCs w:val="24"/>
          <w:lang w:bidi="it-IT"/>
        </w:rPr>
        <w:t xml:space="preserve">o il rapporto </w:t>
      </w:r>
      <w:r w:rsidR="00242FE2" w:rsidRPr="000D3225">
        <w:rPr>
          <w:rFonts w:ascii="Arial Nova" w:eastAsia="Yu Mincho Light" w:hAnsi="Arial Nova"/>
          <w:color w:val="auto"/>
          <w:spacing w:val="-2"/>
          <w:sz w:val="24"/>
          <w:szCs w:val="24"/>
          <w:lang w:bidi="it-IT"/>
        </w:rPr>
        <w:t>si logorerà. Talvolta in silenzio. Talvolta pian piano. Ma sarà difficile riparare dopo.</w:t>
      </w:r>
    </w:p>
    <w:p w14:paraId="6EE7E425" w14:textId="77777777" w:rsidR="00254504" w:rsidRPr="000D3225" w:rsidRDefault="0074001B"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Un punto di incontro esiste sempre. Basta parlare. </w:t>
      </w:r>
    </w:p>
    <w:p w14:paraId="27B1D149" w14:textId="5EFEC567" w:rsidR="00242FE2" w:rsidRPr="000D3225" w:rsidRDefault="0074001B"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La parola è uno dei doni più grandi che ci è stato fatto</w:t>
      </w:r>
      <w:r w:rsidR="00242FE2" w:rsidRPr="000D3225">
        <w:rPr>
          <w:rFonts w:ascii="Arial Nova" w:eastAsia="Yu Mincho Light" w:hAnsi="Arial Nova"/>
          <w:color w:val="auto"/>
          <w:spacing w:val="-2"/>
          <w:sz w:val="24"/>
          <w:szCs w:val="24"/>
          <w:lang w:bidi="it-IT"/>
        </w:rPr>
        <w:t>.</w:t>
      </w:r>
    </w:p>
    <w:p w14:paraId="721C0090" w14:textId="1C4ED7D7" w:rsidR="00242FE2" w:rsidRPr="000D3225" w:rsidRDefault="00242FE2" w:rsidP="008707DD">
      <w:pPr>
        <w:pStyle w:val="Informazionidicontatto"/>
        <w:spacing w:line="240" w:lineRule="auto"/>
        <w:jc w:val="both"/>
        <w:rPr>
          <w:rFonts w:ascii="Arial Nova" w:eastAsia="Yu Mincho Light" w:hAnsi="Arial Nova"/>
          <w:color w:val="auto"/>
          <w:spacing w:val="-2"/>
          <w:sz w:val="24"/>
          <w:szCs w:val="24"/>
          <w:lang w:bidi="it-IT"/>
        </w:rPr>
      </w:pPr>
    </w:p>
    <w:p w14:paraId="30AF8A9B" w14:textId="5FAD3F08" w:rsidR="00E330FC" w:rsidRPr="000D3225" w:rsidRDefault="0074001B"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E prova </w:t>
      </w:r>
      <w:r w:rsidR="00254504" w:rsidRPr="000D3225">
        <w:rPr>
          <w:rFonts w:ascii="Arial Nova" w:eastAsia="Yu Mincho Light" w:hAnsi="Arial Nova"/>
          <w:color w:val="auto"/>
          <w:spacing w:val="-2"/>
          <w:sz w:val="24"/>
          <w:szCs w:val="24"/>
          <w:lang w:bidi="it-IT"/>
        </w:rPr>
        <w:t>a</w:t>
      </w:r>
      <w:r w:rsidRPr="000D3225">
        <w:rPr>
          <w:rFonts w:ascii="Arial Nova" w:eastAsia="Yu Mincho Light" w:hAnsi="Arial Nova"/>
          <w:color w:val="auto"/>
          <w:spacing w:val="-2"/>
          <w:sz w:val="24"/>
          <w:szCs w:val="24"/>
          <w:lang w:bidi="it-IT"/>
        </w:rPr>
        <w:t xml:space="preserve"> n</w:t>
      </w:r>
      <w:r w:rsidR="00E9045D" w:rsidRPr="000D3225">
        <w:rPr>
          <w:rFonts w:ascii="Arial Nova" w:eastAsia="Yu Mincho Light" w:hAnsi="Arial Nova"/>
          <w:color w:val="auto"/>
          <w:spacing w:val="-2"/>
          <w:sz w:val="24"/>
          <w:szCs w:val="24"/>
          <w:lang w:bidi="it-IT"/>
        </w:rPr>
        <w:t>on ama</w:t>
      </w:r>
      <w:r w:rsidR="00254504" w:rsidRPr="000D3225">
        <w:rPr>
          <w:rFonts w:ascii="Arial Nova" w:eastAsia="Yu Mincho Light" w:hAnsi="Arial Nova"/>
          <w:color w:val="auto"/>
          <w:spacing w:val="-2"/>
          <w:sz w:val="24"/>
          <w:szCs w:val="24"/>
          <w:lang w:bidi="it-IT"/>
        </w:rPr>
        <w:t>r</w:t>
      </w:r>
      <w:r w:rsidR="00E9045D" w:rsidRPr="000D3225">
        <w:rPr>
          <w:rFonts w:ascii="Arial Nova" w:eastAsia="Yu Mincho Light" w:hAnsi="Arial Nova"/>
          <w:color w:val="auto"/>
          <w:spacing w:val="-2"/>
          <w:sz w:val="24"/>
          <w:szCs w:val="24"/>
          <w:lang w:bidi="it-IT"/>
        </w:rPr>
        <w:t>e a metà, ama</w:t>
      </w:r>
      <w:r w:rsidR="00254504" w:rsidRPr="000D3225">
        <w:rPr>
          <w:rFonts w:ascii="Arial Nova" w:eastAsia="Yu Mincho Light" w:hAnsi="Arial Nova"/>
          <w:color w:val="auto"/>
          <w:spacing w:val="-2"/>
          <w:sz w:val="24"/>
          <w:szCs w:val="24"/>
          <w:lang w:bidi="it-IT"/>
        </w:rPr>
        <w:t xml:space="preserve"> e vivi</w:t>
      </w:r>
      <w:r w:rsidR="005608AA" w:rsidRPr="000D3225">
        <w:rPr>
          <w:rFonts w:ascii="Arial Nova" w:eastAsia="Yu Mincho Light" w:hAnsi="Arial Nova"/>
          <w:color w:val="auto"/>
          <w:spacing w:val="-2"/>
          <w:sz w:val="24"/>
          <w:szCs w:val="24"/>
          <w:lang w:bidi="it-IT"/>
        </w:rPr>
        <w:t xml:space="preserve"> </w:t>
      </w:r>
      <w:r w:rsidR="00E9045D" w:rsidRPr="000D3225">
        <w:rPr>
          <w:rFonts w:ascii="Arial Nova" w:eastAsia="Yu Mincho Light" w:hAnsi="Arial Nova"/>
          <w:color w:val="auto"/>
          <w:spacing w:val="-2"/>
          <w:sz w:val="24"/>
          <w:szCs w:val="24"/>
          <w:lang w:bidi="it-IT"/>
        </w:rPr>
        <w:t xml:space="preserve">intensamente. </w:t>
      </w:r>
    </w:p>
    <w:p w14:paraId="1B343D78" w14:textId="77777777" w:rsidR="00E330FC" w:rsidRPr="000D3225" w:rsidRDefault="00E9045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Ama</w:t>
      </w:r>
      <w:r w:rsidR="00254504"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 xml:space="preserve">chi </w:t>
      </w:r>
      <w:r w:rsidR="00254504" w:rsidRPr="000D3225">
        <w:rPr>
          <w:rFonts w:ascii="Arial Nova" w:eastAsia="Yu Mincho Light" w:hAnsi="Arial Nova"/>
          <w:color w:val="auto"/>
          <w:spacing w:val="-2"/>
          <w:sz w:val="24"/>
          <w:szCs w:val="24"/>
          <w:lang w:bidi="it-IT"/>
        </w:rPr>
        <w:t>merita il tuo</w:t>
      </w:r>
      <w:r w:rsidRPr="000D3225">
        <w:rPr>
          <w:rFonts w:ascii="Arial Nova" w:eastAsia="Yu Mincho Light" w:hAnsi="Arial Nova"/>
          <w:color w:val="auto"/>
          <w:spacing w:val="-2"/>
          <w:sz w:val="24"/>
          <w:szCs w:val="24"/>
          <w:lang w:bidi="it-IT"/>
        </w:rPr>
        <w:t xml:space="preserve"> amore. </w:t>
      </w:r>
    </w:p>
    <w:p w14:paraId="7704B0A0" w14:textId="77777777" w:rsidR="00E330FC" w:rsidRPr="000D3225" w:rsidRDefault="00E9045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Chi è pronto a </w:t>
      </w:r>
      <w:r w:rsidR="00254504" w:rsidRPr="000D3225">
        <w:rPr>
          <w:rFonts w:ascii="Arial Nova" w:eastAsia="Yu Mincho Light" w:hAnsi="Arial Nova"/>
          <w:color w:val="auto"/>
          <w:spacing w:val="-2"/>
          <w:sz w:val="24"/>
          <w:szCs w:val="24"/>
          <w:lang w:bidi="it-IT"/>
        </w:rPr>
        <w:t xml:space="preserve">lottare per te. </w:t>
      </w:r>
    </w:p>
    <w:p w14:paraId="3CF90B0E" w14:textId="0D7E1996" w:rsidR="00E9045D" w:rsidRPr="000D3225" w:rsidRDefault="0025450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Chi non perde occasione per dimostrartelo e soprattutto</w:t>
      </w:r>
      <w:r w:rsidR="00E330FC"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ama chi ti supporta e ti aiuta ad Osare.</w:t>
      </w:r>
      <w:r w:rsidR="005608AA" w:rsidRPr="000D3225">
        <w:rPr>
          <w:rFonts w:ascii="Arial Nova" w:eastAsia="Yu Mincho Light" w:hAnsi="Arial Nova"/>
          <w:color w:val="auto"/>
          <w:spacing w:val="-2"/>
          <w:sz w:val="24"/>
          <w:szCs w:val="24"/>
          <w:lang w:bidi="it-IT"/>
        </w:rPr>
        <w:t xml:space="preserve"> </w:t>
      </w:r>
    </w:p>
    <w:p w14:paraId="09204D4E" w14:textId="77777777" w:rsidR="0087737E" w:rsidRPr="000D3225" w:rsidRDefault="0087737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Circondati d’amore, la vita senza amore non ha senso. </w:t>
      </w:r>
    </w:p>
    <w:p w14:paraId="46A8452E" w14:textId="22025841" w:rsidR="0087737E" w:rsidRPr="000D3225" w:rsidRDefault="0087737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Di qualsiasi natura esso sia:</w:t>
      </w:r>
      <w:r w:rsidR="005608AA"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passione,</w:t>
      </w:r>
      <w:r w:rsidR="005608AA"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amicizia, devozione, amore per Dio.</w:t>
      </w:r>
    </w:p>
    <w:p w14:paraId="49D5B178" w14:textId="16501E6A" w:rsidR="0087737E" w:rsidRPr="000D3225" w:rsidRDefault="0087737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L’amore è un po’ come una colla che tiene insieme</w:t>
      </w:r>
      <w:r w:rsidR="000845DD" w:rsidRPr="000D3225">
        <w:rPr>
          <w:rFonts w:ascii="Arial Nova" w:eastAsia="Yu Mincho Light" w:hAnsi="Arial Nova"/>
          <w:color w:val="auto"/>
          <w:spacing w:val="-2"/>
          <w:sz w:val="24"/>
          <w:szCs w:val="24"/>
          <w:lang w:bidi="it-IT"/>
        </w:rPr>
        <w:t xml:space="preserve"> il</w:t>
      </w:r>
      <w:r w:rsidRPr="000D3225">
        <w:rPr>
          <w:rFonts w:ascii="Arial Nova" w:eastAsia="Yu Mincho Light" w:hAnsi="Arial Nova"/>
          <w:color w:val="auto"/>
          <w:spacing w:val="-2"/>
          <w:sz w:val="24"/>
          <w:szCs w:val="24"/>
          <w:lang w:bidi="it-IT"/>
        </w:rPr>
        <w:t xml:space="preserve"> tutto e se non c’è in nessuna delle sue forme</w:t>
      </w:r>
      <w:r w:rsidR="000845DD"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la vita è vuota e senza motore. </w:t>
      </w:r>
    </w:p>
    <w:p w14:paraId="76F20504" w14:textId="0AB293B2" w:rsidR="0087737E" w:rsidRPr="000D3225" w:rsidRDefault="00F06EB7"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Insomma </w:t>
      </w:r>
      <w:r w:rsidR="00E57B5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ci vuole passione</w:t>
      </w:r>
      <w:r w:rsidR="00E57B5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lo dice anche Brunori…</w:t>
      </w:r>
    </w:p>
    <w:p w14:paraId="393A2ED0" w14:textId="77777777" w:rsidR="00E57B55" w:rsidRDefault="0087737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Se posso osare, scegli di circondarti di chi </w:t>
      </w:r>
      <w:r w:rsidR="00E9045D" w:rsidRPr="000D3225">
        <w:rPr>
          <w:rFonts w:ascii="Arial Nova" w:eastAsia="Yu Mincho Light" w:hAnsi="Arial Nova"/>
          <w:color w:val="auto"/>
          <w:spacing w:val="-2"/>
          <w:sz w:val="24"/>
          <w:szCs w:val="24"/>
          <w:lang w:bidi="it-IT"/>
        </w:rPr>
        <w:t xml:space="preserve">non ha paura di sfidare il mondo per </w:t>
      </w:r>
      <w:r w:rsidR="00254504" w:rsidRPr="000D3225">
        <w:rPr>
          <w:rFonts w:ascii="Arial Nova" w:eastAsia="Yu Mincho Light" w:hAnsi="Arial Nova"/>
          <w:color w:val="auto"/>
          <w:spacing w:val="-2"/>
          <w:sz w:val="24"/>
          <w:szCs w:val="24"/>
          <w:lang w:bidi="it-IT"/>
        </w:rPr>
        <w:t>te</w:t>
      </w:r>
      <w:r w:rsidR="00E9045D" w:rsidRPr="000D3225">
        <w:rPr>
          <w:rFonts w:ascii="Arial Nova" w:eastAsia="Yu Mincho Light" w:hAnsi="Arial Nova"/>
          <w:color w:val="auto"/>
          <w:spacing w:val="-2"/>
          <w:sz w:val="24"/>
          <w:szCs w:val="24"/>
          <w:lang w:bidi="it-IT"/>
        </w:rPr>
        <w:t>, perché in fondo</w:t>
      </w:r>
      <w:r w:rsidRPr="000D3225">
        <w:rPr>
          <w:rFonts w:ascii="Arial Nova" w:eastAsia="Yu Mincho Light" w:hAnsi="Arial Nova"/>
          <w:color w:val="auto"/>
          <w:spacing w:val="-2"/>
          <w:sz w:val="24"/>
          <w:szCs w:val="24"/>
          <w:lang w:bidi="it-IT"/>
        </w:rPr>
        <w:t>:</w:t>
      </w:r>
    </w:p>
    <w:p w14:paraId="66D8D5DC" w14:textId="0822B543" w:rsidR="00E9045D" w:rsidRPr="000D3225" w:rsidRDefault="00E9045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“Solo chi </w:t>
      </w:r>
      <w:r w:rsidR="00D71D9F" w:rsidRPr="000D3225">
        <w:rPr>
          <w:rFonts w:ascii="Arial Nova" w:eastAsia="Yu Mincho Light" w:hAnsi="Arial Nova"/>
          <w:color w:val="auto"/>
          <w:spacing w:val="-2"/>
          <w:sz w:val="24"/>
          <w:szCs w:val="24"/>
          <w:lang w:bidi="it-IT"/>
        </w:rPr>
        <w:t>OSA</w:t>
      </w:r>
      <w:r w:rsidRPr="000D3225">
        <w:rPr>
          <w:rFonts w:ascii="Arial Nova" w:eastAsia="Yu Mincho Light" w:hAnsi="Arial Nova"/>
          <w:color w:val="auto"/>
          <w:spacing w:val="-2"/>
          <w:sz w:val="24"/>
          <w:szCs w:val="24"/>
          <w:lang w:bidi="it-IT"/>
        </w:rPr>
        <w:t xml:space="preserve"> </w:t>
      </w:r>
      <w:r w:rsidR="0087737E" w:rsidRPr="000D3225">
        <w:rPr>
          <w:rFonts w:ascii="Arial Nova" w:eastAsia="Yu Mincho Light" w:hAnsi="Arial Nova"/>
          <w:color w:val="auto"/>
          <w:spacing w:val="-2"/>
          <w:sz w:val="24"/>
          <w:szCs w:val="24"/>
          <w:lang w:bidi="it-IT"/>
        </w:rPr>
        <w:t>ti aiuta a VOLARE</w:t>
      </w:r>
      <w:r w:rsidRPr="000D3225">
        <w:rPr>
          <w:rFonts w:ascii="Arial Nova" w:eastAsia="Yu Mincho Light" w:hAnsi="Arial Nova"/>
          <w:color w:val="auto"/>
          <w:spacing w:val="-2"/>
          <w:sz w:val="24"/>
          <w:szCs w:val="24"/>
          <w:lang w:bidi="it-IT"/>
        </w:rPr>
        <w:t>”</w:t>
      </w:r>
      <w:r w:rsidR="00D71D9F" w:rsidRPr="000D3225">
        <w:rPr>
          <w:rFonts w:ascii="Arial Nova" w:eastAsia="Yu Mincho Light" w:hAnsi="Arial Nova"/>
          <w:color w:val="auto"/>
          <w:spacing w:val="-2"/>
          <w:sz w:val="24"/>
          <w:szCs w:val="24"/>
          <w:lang w:bidi="it-IT"/>
        </w:rPr>
        <w:t xml:space="preserve">. </w:t>
      </w:r>
    </w:p>
    <w:p w14:paraId="757EE7FB" w14:textId="77777777" w:rsidR="0087737E" w:rsidRPr="000D3225" w:rsidRDefault="0087737E" w:rsidP="008707DD">
      <w:pPr>
        <w:pStyle w:val="Informazionidicontatto"/>
        <w:spacing w:line="240" w:lineRule="auto"/>
        <w:jc w:val="both"/>
        <w:rPr>
          <w:rFonts w:ascii="Arial Nova" w:eastAsia="Yu Mincho Light" w:hAnsi="Arial Nova"/>
          <w:color w:val="auto"/>
          <w:spacing w:val="-2"/>
          <w:sz w:val="24"/>
          <w:szCs w:val="24"/>
          <w:lang w:bidi="it-IT"/>
        </w:rPr>
      </w:pPr>
    </w:p>
    <w:p w14:paraId="3A8F585D" w14:textId="1EBABF1C" w:rsidR="00D71D9F" w:rsidRPr="000D3225" w:rsidRDefault="00E1443B"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P.S.</w:t>
      </w:r>
      <w:r w:rsidR="00D71D9F" w:rsidRPr="000D3225">
        <w:rPr>
          <w:rFonts w:ascii="Arial Nova" w:eastAsia="Yu Mincho Light" w:hAnsi="Arial Nova"/>
          <w:color w:val="auto"/>
          <w:spacing w:val="-2"/>
          <w:sz w:val="24"/>
          <w:szCs w:val="24"/>
          <w:lang w:bidi="it-IT"/>
        </w:rPr>
        <w:t xml:space="preserve"> </w:t>
      </w:r>
      <w:r w:rsidR="00E57B55">
        <w:rPr>
          <w:rFonts w:ascii="Arial Nova" w:eastAsia="Yu Mincho Light" w:hAnsi="Arial Nova"/>
          <w:color w:val="auto"/>
          <w:spacing w:val="-2"/>
          <w:sz w:val="24"/>
          <w:szCs w:val="24"/>
          <w:lang w:bidi="it-IT"/>
        </w:rPr>
        <w:t>A proposito, n</w:t>
      </w:r>
      <w:r w:rsidR="00D71D9F" w:rsidRPr="000D3225">
        <w:rPr>
          <w:rFonts w:ascii="Arial Nova" w:eastAsia="Yu Mincho Light" w:hAnsi="Arial Nova"/>
          <w:color w:val="auto"/>
          <w:spacing w:val="-2"/>
          <w:sz w:val="24"/>
          <w:szCs w:val="24"/>
          <w:lang w:bidi="it-IT"/>
        </w:rPr>
        <w:t>on ti ho detto che sono pazza per il volo?</w:t>
      </w:r>
    </w:p>
    <w:p w14:paraId="194745E1" w14:textId="77777777" w:rsidR="00AD7B5D" w:rsidRPr="000D3225" w:rsidRDefault="00AD7B5D" w:rsidP="008707DD">
      <w:pPr>
        <w:pStyle w:val="Informazionidicontatto"/>
        <w:spacing w:line="240" w:lineRule="auto"/>
        <w:jc w:val="both"/>
        <w:rPr>
          <w:rFonts w:ascii="Arial Nova" w:eastAsia="Yu Mincho Light" w:hAnsi="Arial Nova"/>
          <w:b/>
          <w:bCs/>
          <w:i/>
          <w:iCs/>
          <w:color w:val="auto"/>
          <w:spacing w:val="-2"/>
          <w:sz w:val="24"/>
          <w:szCs w:val="24"/>
          <w:lang w:bidi="it-IT"/>
        </w:rPr>
      </w:pPr>
    </w:p>
    <w:p w14:paraId="53DEF771" w14:textId="75D4D793" w:rsidR="00AD7B5D" w:rsidRPr="000D3225" w:rsidRDefault="00AD7B5D" w:rsidP="008707DD">
      <w:pPr>
        <w:pStyle w:val="Informazionidicontatto"/>
        <w:spacing w:line="240" w:lineRule="auto"/>
        <w:jc w:val="both"/>
        <w:rPr>
          <w:rFonts w:ascii="Arial Nova" w:eastAsia="Yu Mincho Light" w:hAnsi="Arial Nova"/>
          <w:b/>
          <w:bCs/>
          <w:i/>
          <w:iCs/>
          <w:color w:val="auto"/>
          <w:spacing w:val="-2"/>
          <w:sz w:val="24"/>
          <w:szCs w:val="24"/>
          <w:lang w:bidi="it-IT"/>
        </w:rPr>
      </w:pPr>
    </w:p>
    <w:p w14:paraId="015F2AC7" w14:textId="77777777" w:rsidR="00C76BFD" w:rsidRPr="000D3225" w:rsidRDefault="00C76BFD" w:rsidP="008707DD">
      <w:pPr>
        <w:pStyle w:val="Informazionidicontatto"/>
        <w:spacing w:line="240" w:lineRule="auto"/>
        <w:jc w:val="both"/>
        <w:rPr>
          <w:rFonts w:ascii="Arial Nova" w:eastAsia="Yu Mincho Light" w:hAnsi="Arial Nova"/>
          <w:b/>
          <w:bCs/>
          <w:i/>
          <w:iCs/>
          <w:color w:val="auto"/>
          <w:spacing w:val="-2"/>
          <w:sz w:val="24"/>
          <w:szCs w:val="24"/>
          <w:lang w:bidi="it-IT"/>
        </w:rPr>
      </w:pPr>
    </w:p>
    <w:p w14:paraId="7D7E7EF1" w14:textId="77777777" w:rsidR="000B3AE0" w:rsidRPr="000D3225" w:rsidRDefault="000B3AE0">
      <w:pPr>
        <w:rPr>
          <w:rFonts w:ascii="Arial Nova" w:eastAsia="Yu Mincho Light" w:hAnsi="Arial Nova"/>
          <w:b/>
          <w:bCs/>
          <w:i/>
          <w:iCs/>
          <w:color w:val="auto"/>
          <w:spacing w:val="-2"/>
          <w:sz w:val="24"/>
          <w:szCs w:val="24"/>
          <w:lang w:bidi="it-IT"/>
        </w:rPr>
      </w:pPr>
      <w:r w:rsidRPr="000D3225">
        <w:rPr>
          <w:rFonts w:ascii="Arial Nova" w:eastAsia="Yu Mincho Light" w:hAnsi="Arial Nova"/>
          <w:b/>
          <w:bCs/>
          <w:i/>
          <w:iCs/>
          <w:color w:val="auto"/>
          <w:spacing w:val="-2"/>
          <w:sz w:val="24"/>
          <w:szCs w:val="24"/>
          <w:lang w:bidi="it-IT"/>
        </w:rPr>
        <w:br w:type="page"/>
      </w:r>
    </w:p>
    <w:p w14:paraId="0749F266" w14:textId="6ADEB97A" w:rsidR="005428D7" w:rsidRPr="000D3225" w:rsidRDefault="006B6675" w:rsidP="008707DD">
      <w:pPr>
        <w:pStyle w:val="Informazionidicontatto"/>
        <w:spacing w:line="240" w:lineRule="auto"/>
        <w:jc w:val="both"/>
        <w:rPr>
          <w:rFonts w:ascii="Arial Nova" w:eastAsia="Yu Mincho Light" w:hAnsi="Arial Nova"/>
          <w:b/>
          <w:bCs/>
          <w:i/>
          <w:iCs/>
          <w:color w:val="auto"/>
          <w:spacing w:val="-2"/>
          <w:sz w:val="24"/>
          <w:szCs w:val="24"/>
          <w:lang w:bidi="it-IT"/>
        </w:rPr>
      </w:pPr>
      <w:r w:rsidRPr="000D3225">
        <w:rPr>
          <w:rFonts w:ascii="Arial Nova" w:eastAsia="Yu Mincho Light" w:hAnsi="Arial Nova"/>
          <w:b/>
          <w:bCs/>
          <w:i/>
          <w:iCs/>
          <w:color w:val="auto"/>
          <w:spacing w:val="-2"/>
          <w:sz w:val="24"/>
          <w:szCs w:val="24"/>
          <w:lang w:bidi="it-IT"/>
        </w:rPr>
        <w:lastRenderedPageBreak/>
        <w:t>“So Fare tutto Sono una Mamma”</w:t>
      </w:r>
    </w:p>
    <w:p w14:paraId="43462A62" w14:textId="77777777" w:rsidR="00C76BFD" w:rsidRPr="000D3225" w:rsidRDefault="00AA1008"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 </w:t>
      </w:r>
    </w:p>
    <w:p w14:paraId="23AC0596" w14:textId="14CF71A9" w:rsidR="006B6675" w:rsidRPr="000D3225" w:rsidRDefault="0036636A" w:rsidP="00BF51B7">
      <w:pPr>
        <w:pStyle w:val="Titolo1"/>
        <w:rPr>
          <w:rFonts w:ascii="Arial Nova" w:hAnsi="Arial Nova"/>
        </w:rPr>
      </w:pPr>
      <w:bookmarkStart w:id="20" w:name="_Toc30146710"/>
      <w:r w:rsidRPr="000D3225">
        <w:rPr>
          <w:rFonts w:ascii="Arial Nova" w:hAnsi="Arial Nova"/>
        </w:rPr>
        <w:t>MAMMA</w:t>
      </w:r>
      <w:r w:rsidR="002813ED" w:rsidRPr="000D3225">
        <w:rPr>
          <w:rFonts w:ascii="Arial Nova" w:hAnsi="Arial Nova"/>
        </w:rPr>
        <w:t>, M</w:t>
      </w:r>
      <w:r w:rsidRPr="000D3225">
        <w:rPr>
          <w:rFonts w:ascii="Arial Nova" w:hAnsi="Arial Nova"/>
        </w:rPr>
        <w:t>A NON SOLO</w:t>
      </w:r>
      <w:bookmarkEnd w:id="20"/>
      <w:r w:rsidRPr="000D3225">
        <w:rPr>
          <w:rFonts w:ascii="Arial Nova" w:hAnsi="Arial Nova"/>
        </w:rPr>
        <w:t xml:space="preserve"> </w:t>
      </w:r>
    </w:p>
    <w:p w14:paraId="450A84EC" w14:textId="77777777" w:rsidR="0036636A" w:rsidRPr="000D3225" w:rsidRDefault="0036636A" w:rsidP="008707DD">
      <w:pPr>
        <w:pStyle w:val="Informazionidicontatto"/>
        <w:spacing w:line="240" w:lineRule="auto"/>
        <w:jc w:val="both"/>
        <w:rPr>
          <w:rFonts w:ascii="Arial Nova" w:eastAsia="Yu Mincho Light" w:hAnsi="Arial Nova"/>
          <w:color w:val="auto"/>
          <w:spacing w:val="-2"/>
          <w:sz w:val="24"/>
          <w:szCs w:val="24"/>
          <w:lang w:bidi="it-IT"/>
        </w:rPr>
      </w:pPr>
    </w:p>
    <w:p w14:paraId="5FFA6774" w14:textId="77777777" w:rsidR="00AB29EB" w:rsidRPr="000D3225" w:rsidRDefault="00D71D9F"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Mi piace rivolgermi </w:t>
      </w:r>
      <w:r w:rsidR="00835B1E" w:rsidRPr="000D3225">
        <w:rPr>
          <w:rFonts w:ascii="Arial Nova" w:eastAsia="Yu Mincho Light" w:hAnsi="Arial Nova"/>
          <w:color w:val="auto"/>
          <w:spacing w:val="-2"/>
          <w:sz w:val="24"/>
          <w:szCs w:val="24"/>
          <w:lang w:bidi="it-IT"/>
        </w:rPr>
        <w:t xml:space="preserve">spesso </w:t>
      </w:r>
      <w:r w:rsidRPr="000D3225">
        <w:rPr>
          <w:rFonts w:ascii="Arial Nova" w:eastAsia="Yu Mincho Light" w:hAnsi="Arial Nova"/>
          <w:color w:val="auto"/>
          <w:spacing w:val="-2"/>
          <w:sz w:val="24"/>
          <w:szCs w:val="24"/>
          <w:lang w:bidi="it-IT"/>
        </w:rPr>
        <w:t>alle donne.</w:t>
      </w:r>
      <w:r w:rsidR="00835B1E" w:rsidRPr="000D3225">
        <w:rPr>
          <w:rFonts w:ascii="Arial Nova" w:eastAsia="Yu Mincho Light" w:hAnsi="Arial Nova"/>
          <w:color w:val="auto"/>
          <w:spacing w:val="-2"/>
          <w:sz w:val="24"/>
          <w:szCs w:val="24"/>
          <w:lang w:bidi="it-IT"/>
        </w:rPr>
        <w:t xml:space="preserve"> Forse perché nella vita ho sempre parlato di bellezza e sebbene ci siano tanti uomini attenti a questo aspetto, sicuramente per le donne ha un’importanza predominante.</w:t>
      </w:r>
    </w:p>
    <w:p w14:paraId="05DD2432" w14:textId="6C63394A" w:rsidR="00B54743" w:rsidRPr="000D3225" w:rsidRDefault="00D71D9F"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E naturalmente </w:t>
      </w:r>
      <w:r w:rsidR="00AB29EB" w:rsidRPr="000D3225">
        <w:rPr>
          <w:rFonts w:ascii="Arial Nova" w:eastAsia="Yu Mincho Light" w:hAnsi="Arial Nova"/>
          <w:color w:val="auto"/>
          <w:spacing w:val="-2"/>
          <w:sz w:val="24"/>
          <w:szCs w:val="24"/>
          <w:lang w:bidi="it-IT"/>
        </w:rPr>
        <w:t xml:space="preserve">come mamma parlo spesso con tante </w:t>
      </w:r>
      <w:r w:rsidRPr="000D3225">
        <w:rPr>
          <w:rFonts w:ascii="Arial Nova" w:eastAsia="Yu Mincho Light" w:hAnsi="Arial Nova"/>
          <w:color w:val="auto"/>
          <w:spacing w:val="-2"/>
          <w:sz w:val="24"/>
          <w:szCs w:val="24"/>
          <w:lang w:bidi="it-IT"/>
        </w:rPr>
        <w:t>mamme.</w:t>
      </w:r>
    </w:p>
    <w:p w14:paraId="3599CE2F" w14:textId="77777777" w:rsidR="00AB29EB" w:rsidRPr="000D3225" w:rsidRDefault="00AB29EB" w:rsidP="008707DD">
      <w:pPr>
        <w:pStyle w:val="Informazionidicontatto"/>
        <w:spacing w:line="240" w:lineRule="auto"/>
        <w:jc w:val="both"/>
        <w:rPr>
          <w:rFonts w:ascii="Arial Nova" w:eastAsia="Yu Mincho Light" w:hAnsi="Arial Nova"/>
          <w:color w:val="auto"/>
          <w:spacing w:val="-2"/>
          <w:sz w:val="24"/>
          <w:szCs w:val="24"/>
          <w:lang w:bidi="it-IT"/>
        </w:rPr>
      </w:pPr>
    </w:p>
    <w:p w14:paraId="3261B0AC" w14:textId="248CE937" w:rsidR="00D71D9F" w:rsidRPr="000D3225" w:rsidRDefault="00B54743"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Certo </w:t>
      </w:r>
      <w:r w:rsidR="00AB29EB" w:rsidRPr="000D3225">
        <w:rPr>
          <w:rFonts w:ascii="Arial Nova" w:eastAsia="Yu Mincho Light" w:hAnsi="Arial Nova"/>
          <w:color w:val="auto"/>
          <w:spacing w:val="-2"/>
          <w:sz w:val="24"/>
          <w:szCs w:val="24"/>
          <w:lang w:bidi="it-IT"/>
        </w:rPr>
        <w:t xml:space="preserve">se ci sono </w:t>
      </w:r>
      <w:r w:rsidRPr="000D3225">
        <w:rPr>
          <w:rFonts w:ascii="Arial Nova" w:eastAsia="Yu Mincho Light" w:hAnsi="Arial Nova"/>
          <w:color w:val="auto"/>
          <w:spacing w:val="-2"/>
          <w:sz w:val="24"/>
          <w:szCs w:val="24"/>
          <w:lang w:bidi="it-IT"/>
        </w:rPr>
        <w:t>uomini</w:t>
      </w:r>
      <w:r w:rsidR="00D71D9F" w:rsidRPr="000D3225">
        <w:rPr>
          <w:rFonts w:ascii="Arial Nova" w:eastAsia="Yu Mincho Light" w:hAnsi="Arial Nova"/>
          <w:color w:val="auto"/>
          <w:spacing w:val="-2"/>
          <w:sz w:val="24"/>
          <w:szCs w:val="24"/>
          <w:lang w:bidi="it-IT"/>
        </w:rPr>
        <w:t xml:space="preserve">, </w:t>
      </w:r>
      <w:r w:rsidR="00AB29EB" w:rsidRPr="000D3225">
        <w:rPr>
          <w:rFonts w:ascii="Arial Nova" w:eastAsia="Yu Mincho Light" w:hAnsi="Arial Nova"/>
          <w:color w:val="auto"/>
          <w:spacing w:val="-2"/>
          <w:sz w:val="24"/>
          <w:szCs w:val="24"/>
          <w:lang w:bidi="it-IT"/>
        </w:rPr>
        <w:t>ch</w:t>
      </w:r>
      <w:r w:rsidR="00D71D9F" w:rsidRPr="000D3225">
        <w:rPr>
          <w:rFonts w:ascii="Arial Nova" w:eastAsia="Yu Mincho Light" w:hAnsi="Arial Nova"/>
          <w:color w:val="auto"/>
          <w:spacing w:val="-2"/>
          <w:sz w:val="24"/>
          <w:szCs w:val="24"/>
          <w:lang w:bidi="it-IT"/>
        </w:rPr>
        <w:t xml:space="preserve">e hanno voglia di trasformare la loro </w:t>
      </w:r>
      <w:r w:rsidR="005300DC">
        <w:rPr>
          <w:rFonts w:ascii="Arial Nova" w:eastAsia="Yu Mincho Light" w:hAnsi="Arial Nova"/>
          <w:color w:val="auto"/>
          <w:spacing w:val="-2"/>
          <w:sz w:val="24"/>
          <w:szCs w:val="24"/>
          <w:lang w:bidi="it-IT"/>
        </w:rPr>
        <w:t>esistenza ne</w:t>
      </w:r>
      <w:r w:rsidR="00D71D9F" w:rsidRPr="000D3225">
        <w:rPr>
          <w:rFonts w:ascii="Arial Nova" w:eastAsia="Yu Mincho Light" w:hAnsi="Arial Nova"/>
          <w:color w:val="auto"/>
          <w:spacing w:val="-2"/>
          <w:sz w:val="24"/>
          <w:szCs w:val="24"/>
          <w:lang w:bidi="it-IT"/>
        </w:rPr>
        <w:t xml:space="preserve"> sono ben felice, ma la donna spesso si trova a fare i conti con vari aspetti </w:t>
      </w:r>
      <w:r w:rsidR="00AB29EB" w:rsidRPr="000D3225">
        <w:rPr>
          <w:rFonts w:ascii="Arial Nova" w:eastAsia="Yu Mincho Light" w:hAnsi="Arial Nova"/>
          <w:color w:val="auto"/>
          <w:spacing w:val="-2"/>
          <w:sz w:val="24"/>
          <w:szCs w:val="24"/>
          <w:lang w:bidi="it-IT"/>
        </w:rPr>
        <w:t>più o meno inaspettati della vita</w:t>
      </w:r>
      <w:r w:rsidR="005608AA" w:rsidRPr="000D3225">
        <w:rPr>
          <w:rFonts w:ascii="Arial Nova" w:eastAsia="Yu Mincho Light" w:hAnsi="Arial Nova"/>
          <w:color w:val="auto"/>
          <w:spacing w:val="-2"/>
          <w:sz w:val="24"/>
          <w:szCs w:val="24"/>
          <w:lang w:bidi="it-IT"/>
        </w:rPr>
        <w:t xml:space="preserve"> </w:t>
      </w:r>
      <w:r w:rsidR="00D71D9F" w:rsidRPr="000D3225">
        <w:rPr>
          <w:rFonts w:ascii="Arial Nova" w:eastAsia="Yu Mincho Light" w:hAnsi="Arial Nova"/>
          <w:color w:val="auto"/>
          <w:spacing w:val="-2"/>
          <w:sz w:val="24"/>
          <w:szCs w:val="24"/>
          <w:lang w:bidi="it-IT"/>
        </w:rPr>
        <w:t>che talvolta possono far</w:t>
      </w:r>
      <w:r w:rsidR="00AB29EB" w:rsidRPr="000D3225">
        <w:rPr>
          <w:rFonts w:ascii="Arial Nova" w:eastAsia="Yu Mincho Light" w:hAnsi="Arial Nova"/>
          <w:color w:val="auto"/>
          <w:spacing w:val="-2"/>
          <w:sz w:val="24"/>
          <w:szCs w:val="24"/>
          <w:lang w:bidi="it-IT"/>
        </w:rPr>
        <w:t xml:space="preserve">le </w:t>
      </w:r>
      <w:r w:rsidR="00D71D9F" w:rsidRPr="000D3225">
        <w:rPr>
          <w:rFonts w:ascii="Arial Nova" w:eastAsia="Yu Mincho Light" w:hAnsi="Arial Nova"/>
          <w:color w:val="auto"/>
          <w:spacing w:val="-2"/>
          <w:sz w:val="24"/>
          <w:szCs w:val="24"/>
          <w:lang w:bidi="it-IT"/>
        </w:rPr>
        <w:t xml:space="preserve">mettere da parte i </w:t>
      </w:r>
      <w:r w:rsidR="00AB29EB" w:rsidRPr="000D3225">
        <w:rPr>
          <w:rFonts w:ascii="Arial Nova" w:eastAsia="Yu Mincho Light" w:hAnsi="Arial Nova"/>
          <w:color w:val="auto"/>
          <w:spacing w:val="-2"/>
          <w:sz w:val="24"/>
          <w:szCs w:val="24"/>
          <w:lang w:bidi="it-IT"/>
        </w:rPr>
        <w:t>propri</w:t>
      </w:r>
      <w:r w:rsidR="005608AA" w:rsidRPr="000D3225">
        <w:rPr>
          <w:rFonts w:ascii="Arial Nova" w:eastAsia="Yu Mincho Light" w:hAnsi="Arial Nova"/>
          <w:color w:val="auto"/>
          <w:spacing w:val="-2"/>
          <w:sz w:val="24"/>
          <w:szCs w:val="24"/>
          <w:lang w:bidi="it-IT"/>
        </w:rPr>
        <w:t xml:space="preserve"> </w:t>
      </w:r>
      <w:r w:rsidR="00D71D9F" w:rsidRPr="000D3225">
        <w:rPr>
          <w:rFonts w:ascii="Arial Nova" w:eastAsia="Yu Mincho Light" w:hAnsi="Arial Nova"/>
          <w:color w:val="auto"/>
          <w:spacing w:val="-2"/>
          <w:sz w:val="24"/>
          <w:szCs w:val="24"/>
          <w:lang w:bidi="it-IT"/>
        </w:rPr>
        <w:t>sogni.</w:t>
      </w:r>
    </w:p>
    <w:p w14:paraId="301D41FE" w14:textId="77777777" w:rsidR="00D71D9F" w:rsidRPr="000D3225" w:rsidRDefault="00D71D9F" w:rsidP="008707DD">
      <w:pPr>
        <w:pStyle w:val="Informazionidicontatto"/>
        <w:spacing w:line="240" w:lineRule="auto"/>
        <w:jc w:val="both"/>
        <w:rPr>
          <w:rFonts w:ascii="Arial Nova" w:eastAsia="Yu Mincho Light" w:hAnsi="Arial Nova"/>
          <w:color w:val="auto"/>
          <w:spacing w:val="-2"/>
          <w:sz w:val="24"/>
          <w:szCs w:val="24"/>
          <w:lang w:bidi="it-IT"/>
        </w:rPr>
      </w:pPr>
    </w:p>
    <w:p w14:paraId="28AC582E" w14:textId="2274F228" w:rsidR="0000311F" w:rsidRPr="000D3225" w:rsidRDefault="00D71D9F"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E poi, da</w:t>
      </w:r>
      <w:r w:rsidR="00B54743" w:rsidRPr="000D3225">
        <w:rPr>
          <w:rFonts w:ascii="Arial Nova" w:eastAsia="Yu Mincho Light" w:hAnsi="Arial Nova"/>
          <w:color w:val="auto"/>
          <w:spacing w:val="-2"/>
          <w:sz w:val="24"/>
          <w:szCs w:val="24"/>
          <w:lang w:bidi="it-IT"/>
        </w:rPr>
        <w:t xml:space="preserve"> donna a donna</w:t>
      </w:r>
      <w:r w:rsidR="005300DC">
        <w:rPr>
          <w:rFonts w:ascii="Arial Nova" w:eastAsia="Yu Mincho Light" w:hAnsi="Arial Nova"/>
          <w:color w:val="auto"/>
          <w:spacing w:val="-2"/>
          <w:sz w:val="24"/>
          <w:szCs w:val="24"/>
          <w:lang w:bidi="it-IT"/>
        </w:rPr>
        <w:t>,</w:t>
      </w:r>
      <w:r w:rsidR="00B54743" w:rsidRPr="000D3225">
        <w:rPr>
          <w:rFonts w:ascii="Arial Nova" w:eastAsia="Yu Mincho Light" w:hAnsi="Arial Nova"/>
          <w:color w:val="auto"/>
          <w:spacing w:val="-2"/>
          <w:sz w:val="24"/>
          <w:szCs w:val="24"/>
          <w:lang w:bidi="it-IT"/>
        </w:rPr>
        <w:t xml:space="preserve"> so che noi</w:t>
      </w:r>
      <w:r w:rsidR="000845DD" w:rsidRPr="000D3225">
        <w:rPr>
          <w:rFonts w:ascii="Arial Nova" w:eastAsia="Yu Mincho Light" w:hAnsi="Arial Nova"/>
          <w:color w:val="auto"/>
          <w:spacing w:val="-2"/>
          <w:sz w:val="24"/>
          <w:szCs w:val="24"/>
          <w:lang w:bidi="it-IT"/>
        </w:rPr>
        <w:t>, se</w:t>
      </w:r>
      <w:r w:rsidR="00B54743" w:rsidRPr="000D3225">
        <w:rPr>
          <w:rFonts w:ascii="Arial Nova" w:eastAsia="Yu Mincho Light" w:hAnsi="Arial Nova"/>
          <w:color w:val="auto"/>
          <w:spacing w:val="-2"/>
          <w:sz w:val="24"/>
          <w:szCs w:val="24"/>
          <w:lang w:bidi="it-IT"/>
        </w:rPr>
        <w:t xml:space="preserve"> vogliamo</w:t>
      </w:r>
      <w:r w:rsidR="005300DC">
        <w:rPr>
          <w:rFonts w:ascii="Arial Nova" w:eastAsia="Yu Mincho Light" w:hAnsi="Arial Nova"/>
          <w:color w:val="auto"/>
          <w:spacing w:val="-2"/>
          <w:sz w:val="24"/>
          <w:szCs w:val="24"/>
          <w:lang w:bidi="it-IT"/>
        </w:rPr>
        <w:t>,</w:t>
      </w:r>
      <w:r w:rsidR="00B54743" w:rsidRPr="000D3225">
        <w:rPr>
          <w:rFonts w:ascii="Arial Nova" w:eastAsia="Yu Mincho Light" w:hAnsi="Arial Nova"/>
          <w:color w:val="auto"/>
          <w:spacing w:val="-2"/>
          <w:sz w:val="24"/>
          <w:szCs w:val="24"/>
          <w:lang w:bidi="it-IT"/>
        </w:rPr>
        <w:t xml:space="preserve"> possiamo davvero trasformare le nostre vite</w:t>
      </w:r>
      <w:r w:rsidRPr="000D3225">
        <w:rPr>
          <w:rFonts w:ascii="Arial Nova" w:eastAsia="Yu Mincho Light" w:hAnsi="Arial Nova"/>
          <w:color w:val="auto"/>
          <w:spacing w:val="-2"/>
          <w:sz w:val="24"/>
          <w:szCs w:val="24"/>
          <w:lang w:bidi="it-IT"/>
        </w:rPr>
        <w:t xml:space="preserve"> e ottenere qualunque cosa. </w:t>
      </w:r>
    </w:p>
    <w:p w14:paraId="398F476C" w14:textId="461EC7F0" w:rsidR="00B54743" w:rsidRPr="000D3225" w:rsidRDefault="005300DC" w:rsidP="008707DD">
      <w:pPr>
        <w:pStyle w:val="Informazionidicontatto"/>
        <w:spacing w:line="240" w:lineRule="auto"/>
        <w:jc w:val="both"/>
        <w:rPr>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Certo, s</w:t>
      </w:r>
      <w:r w:rsidR="00D71D9F" w:rsidRPr="000D3225">
        <w:rPr>
          <w:rFonts w:ascii="Arial Nova" w:eastAsia="Yu Mincho Light" w:hAnsi="Arial Nova"/>
          <w:color w:val="auto"/>
          <w:spacing w:val="-2"/>
          <w:sz w:val="24"/>
          <w:szCs w:val="24"/>
          <w:lang w:bidi="it-IT"/>
        </w:rPr>
        <w:t>olo se lo vuoi.</w:t>
      </w:r>
    </w:p>
    <w:p w14:paraId="323298BC" w14:textId="77777777" w:rsidR="00B54743" w:rsidRPr="000D3225" w:rsidRDefault="00B54743" w:rsidP="008707DD">
      <w:pPr>
        <w:pStyle w:val="Informazionidicontatto"/>
        <w:spacing w:line="240" w:lineRule="auto"/>
        <w:jc w:val="both"/>
        <w:rPr>
          <w:rFonts w:ascii="Arial Nova" w:eastAsia="Yu Mincho Light" w:hAnsi="Arial Nova"/>
          <w:color w:val="auto"/>
          <w:spacing w:val="-2"/>
          <w:sz w:val="24"/>
          <w:szCs w:val="24"/>
          <w:lang w:bidi="it-IT"/>
        </w:rPr>
      </w:pPr>
    </w:p>
    <w:p w14:paraId="01B90FE2" w14:textId="659E148D" w:rsidR="006B6675" w:rsidRPr="000D3225" w:rsidRDefault="00242FE2"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Molte donne che incontro sono </w:t>
      </w:r>
      <w:r w:rsidR="00D71D9F" w:rsidRPr="000D3225">
        <w:rPr>
          <w:rFonts w:ascii="Arial Nova" w:eastAsia="Yu Mincho Light" w:hAnsi="Arial Nova"/>
          <w:color w:val="auto"/>
          <w:spacing w:val="-2"/>
          <w:sz w:val="24"/>
          <w:szCs w:val="24"/>
          <w:lang w:bidi="it-IT"/>
        </w:rPr>
        <w:t xml:space="preserve">appunto </w:t>
      </w:r>
      <w:r w:rsidRPr="000D3225">
        <w:rPr>
          <w:rFonts w:ascii="Arial Nova" w:eastAsia="Yu Mincho Light" w:hAnsi="Arial Nova"/>
          <w:color w:val="auto"/>
          <w:spacing w:val="-2"/>
          <w:sz w:val="24"/>
          <w:szCs w:val="24"/>
          <w:lang w:bidi="it-IT"/>
        </w:rPr>
        <w:t xml:space="preserve">diventate madri e per loro è la massima aspirazione. </w:t>
      </w:r>
    </w:p>
    <w:p w14:paraId="1226DA18" w14:textId="1F075447" w:rsidR="006B6675" w:rsidRPr="000D3225" w:rsidRDefault="00242FE2"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Anche per me era un sogno avere il mio bimbo. Lo </w:t>
      </w:r>
      <w:r w:rsidR="0000311F" w:rsidRPr="000D3225">
        <w:rPr>
          <w:rFonts w:ascii="Arial Nova" w:eastAsia="Yu Mincho Light" w:hAnsi="Arial Nova"/>
          <w:color w:val="auto"/>
          <w:spacing w:val="-2"/>
          <w:sz w:val="24"/>
          <w:szCs w:val="24"/>
          <w:lang w:bidi="it-IT"/>
        </w:rPr>
        <w:t>avevo</w:t>
      </w:r>
      <w:r w:rsidRPr="000D3225">
        <w:rPr>
          <w:rFonts w:ascii="Arial Nova" w:eastAsia="Yu Mincho Light" w:hAnsi="Arial Nova"/>
          <w:color w:val="auto"/>
          <w:spacing w:val="-2"/>
          <w:sz w:val="24"/>
          <w:szCs w:val="24"/>
          <w:lang w:bidi="it-IT"/>
        </w:rPr>
        <w:t xml:space="preserve"> sempre immaginato. Maschio</w:t>
      </w:r>
      <w:r w:rsidR="00CD5F05"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bellissimo. </w:t>
      </w:r>
    </w:p>
    <w:p w14:paraId="760E29E0" w14:textId="7C875FCD" w:rsidR="006B6675" w:rsidRPr="000D3225" w:rsidRDefault="00242FE2"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Poi non arrivava</w:t>
      </w:r>
      <w:r w:rsidR="00CD5F05" w:rsidRPr="000D3225">
        <w:rPr>
          <w:rFonts w:ascii="Arial Nova" w:eastAsia="Yu Mincho Light" w:hAnsi="Arial Nova"/>
          <w:color w:val="auto"/>
          <w:spacing w:val="-2"/>
          <w:sz w:val="24"/>
          <w:szCs w:val="24"/>
          <w:lang w:bidi="it-IT"/>
        </w:rPr>
        <w:t xml:space="preserve"> mai</w:t>
      </w:r>
      <w:r w:rsidRPr="000D3225">
        <w:rPr>
          <w:rFonts w:ascii="Arial Nova" w:eastAsia="Yu Mincho Light" w:hAnsi="Arial Nova"/>
          <w:color w:val="auto"/>
          <w:spacing w:val="-2"/>
          <w:sz w:val="24"/>
          <w:szCs w:val="24"/>
          <w:lang w:bidi="it-IT"/>
        </w:rPr>
        <w:t>. Avrei fatto di tutto per averlo.</w:t>
      </w:r>
      <w:r w:rsidR="00CD5F05" w:rsidRPr="000D3225">
        <w:rPr>
          <w:rFonts w:ascii="Arial Nova" w:eastAsia="Yu Mincho Light" w:hAnsi="Arial Nova"/>
          <w:color w:val="auto"/>
          <w:spacing w:val="-2"/>
          <w:sz w:val="24"/>
          <w:szCs w:val="24"/>
          <w:lang w:bidi="it-IT"/>
        </w:rPr>
        <w:t xml:space="preserve"> </w:t>
      </w:r>
    </w:p>
    <w:p w14:paraId="58EA08A3" w14:textId="10B6A2BC" w:rsidR="00242FE2" w:rsidRPr="000D3225" w:rsidRDefault="00CD5F0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Non mi sare</w:t>
      </w:r>
      <w:r w:rsidR="00D71D9F" w:rsidRPr="000D3225">
        <w:rPr>
          <w:rFonts w:ascii="Arial Nova" w:eastAsia="Yu Mincho Light" w:hAnsi="Arial Nova"/>
          <w:color w:val="auto"/>
          <w:spacing w:val="-2"/>
          <w:sz w:val="24"/>
          <w:szCs w:val="24"/>
          <w:lang w:bidi="it-IT"/>
        </w:rPr>
        <w:t>i</w:t>
      </w:r>
      <w:r w:rsidRPr="000D3225">
        <w:rPr>
          <w:rFonts w:ascii="Arial Nova" w:eastAsia="Yu Mincho Light" w:hAnsi="Arial Nova"/>
          <w:color w:val="auto"/>
          <w:spacing w:val="-2"/>
          <w:sz w:val="24"/>
          <w:szCs w:val="24"/>
          <w:lang w:bidi="it-IT"/>
        </w:rPr>
        <w:t xml:space="preserve"> arresa neanche se mi avessero detto che non potevo averne.</w:t>
      </w:r>
    </w:p>
    <w:p w14:paraId="371E3F86" w14:textId="77777777" w:rsidR="0000311F" w:rsidRPr="000D3225" w:rsidRDefault="006B667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Non tutti i sogni sono possibili, mi dirà qualcuno</w:t>
      </w:r>
      <w:r w:rsidR="0000311F"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ma s</w:t>
      </w:r>
      <w:r w:rsidR="00CD5F05" w:rsidRPr="000D3225">
        <w:rPr>
          <w:rFonts w:ascii="Arial Nova" w:eastAsia="Yu Mincho Light" w:hAnsi="Arial Nova"/>
          <w:color w:val="auto"/>
          <w:spacing w:val="-2"/>
          <w:sz w:val="24"/>
          <w:szCs w:val="24"/>
          <w:lang w:bidi="it-IT"/>
        </w:rPr>
        <w:t>e lo vuoi davvero il sogno lo realizzi.</w:t>
      </w:r>
    </w:p>
    <w:p w14:paraId="0D3F0A2A" w14:textId="69B4A834" w:rsidR="0000311F" w:rsidRPr="000D3225" w:rsidRDefault="00D71D9F"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 xml:space="preserve">Io lo vedevo. </w:t>
      </w:r>
      <w:r w:rsidR="0000311F" w:rsidRPr="000D3225">
        <w:rPr>
          <w:rFonts w:ascii="Arial Nova" w:eastAsia="Yu Mincho Light" w:hAnsi="Arial Nova"/>
          <w:color w:val="auto"/>
          <w:spacing w:val="-2"/>
          <w:sz w:val="24"/>
          <w:szCs w:val="24"/>
          <w:lang w:bidi="it-IT"/>
        </w:rPr>
        <w:t xml:space="preserve">L’ho sempre visualizzato. Ricordo che guardavo sempre foto di bimbi bellissimi sulle riviste e pensavo a quale potesse somigliare al mio bimbo. </w:t>
      </w:r>
    </w:p>
    <w:p w14:paraId="52A5B08D" w14:textId="1BAF12E5" w:rsidR="000845DD" w:rsidRPr="000D3225" w:rsidRDefault="000845D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Oggi penso che nessuno di quei bimbi meravigliosi era bello quanto il mio.</w:t>
      </w:r>
    </w:p>
    <w:p w14:paraId="66FAC741" w14:textId="3CA12617" w:rsidR="006B6675" w:rsidRPr="000D3225" w:rsidRDefault="00D71D9F"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Lo sapevo che ce l’avrei fatta. </w:t>
      </w:r>
    </w:p>
    <w:p w14:paraId="03B1F74E" w14:textId="2AE04FBF" w:rsidR="006B6675" w:rsidRPr="000D3225" w:rsidRDefault="006B667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Conosco persone felicissime per essersi andat</w:t>
      </w:r>
      <w:r w:rsidR="0000311F" w:rsidRPr="000D3225">
        <w:rPr>
          <w:rFonts w:ascii="Arial Nova" w:eastAsia="Yu Mincho Light" w:hAnsi="Arial Nova"/>
          <w:color w:val="auto"/>
          <w:spacing w:val="-2"/>
          <w:sz w:val="24"/>
          <w:szCs w:val="24"/>
          <w:lang w:bidi="it-IT"/>
        </w:rPr>
        <w:t>e</w:t>
      </w:r>
      <w:r w:rsidRPr="000D3225">
        <w:rPr>
          <w:rFonts w:ascii="Arial Nova" w:eastAsia="Yu Mincho Light" w:hAnsi="Arial Nova"/>
          <w:color w:val="auto"/>
          <w:spacing w:val="-2"/>
          <w:sz w:val="24"/>
          <w:szCs w:val="24"/>
          <w:lang w:bidi="it-IT"/>
        </w:rPr>
        <w:t xml:space="preserve"> a cercare i loro bimbi in capo al mondo.</w:t>
      </w:r>
    </w:p>
    <w:p w14:paraId="257EE70A" w14:textId="19F7A3C9" w:rsidR="00CD5F05" w:rsidRPr="000D3225" w:rsidRDefault="00D71D9F"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Ma il </w:t>
      </w:r>
      <w:r w:rsidR="006B6675" w:rsidRPr="000D3225">
        <w:rPr>
          <w:rFonts w:ascii="Arial Nova" w:eastAsia="Yu Mincho Light" w:hAnsi="Arial Nova"/>
          <w:color w:val="auto"/>
          <w:spacing w:val="-2"/>
          <w:sz w:val="24"/>
          <w:szCs w:val="24"/>
          <w:lang w:bidi="it-IT"/>
        </w:rPr>
        <w:t>punto è</w:t>
      </w:r>
      <w:r w:rsidR="00EB3D3B" w:rsidRPr="000D3225">
        <w:rPr>
          <w:rFonts w:ascii="Arial Nova" w:eastAsia="Yu Mincho Light" w:hAnsi="Arial Nova"/>
          <w:color w:val="auto"/>
          <w:spacing w:val="-2"/>
          <w:sz w:val="24"/>
          <w:szCs w:val="24"/>
          <w:lang w:bidi="it-IT"/>
        </w:rPr>
        <w:t>,</w:t>
      </w:r>
      <w:r w:rsidR="006B6675" w:rsidRPr="000D3225">
        <w:rPr>
          <w:rFonts w:ascii="Arial Nova" w:eastAsia="Yu Mincho Light" w:hAnsi="Arial Nova"/>
          <w:color w:val="auto"/>
          <w:spacing w:val="-2"/>
          <w:sz w:val="24"/>
          <w:szCs w:val="24"/>
          <w:lang w:bidi="it-IT"/>
        </w:rPr>
        <w:t xml:space="preserve"> che </w:t>
      </w:r>
      <w:r w:rsidR="00CD5F05" w:rsidRPr="000D3225">
        <w:rPr>
          <w:rFonts w:ascii="Arial Nova" w:eastAsia="Yu Mincho Light" w:hAnsi="Arial Nova"/>
          <w:color w:val="auto"/>
          <w:spacing w:val="-2"/>
          <w:sz w:val="24"/>
          <w:szCs w:val="24"/>
          <w:lang w:bidi="it-IT"/>
        </w:rPr>
        <w:t>tanti si arrendono prima e quel sogno non lo realizzano.</w:t>
      </w:r>
      <w:r w:rsidR="000845DD" w:rsidRPr="000D3225">
        <w:rPr>
          <w:rFonts w:ascii="Arial Nova" w:eastAsia="Yu Mincho Light" w:hAnsi="Arial Nova"/>
          <w:color w:val="auto"/>
          <w:spacing w:val="-2"/>
          <w:sz w:val="24"/>
          <w:szCs w:val="24"/>
          <w:lang w:bidi="it-IT"/>
        </w:rPr>
        <w:t xml:space="preserve"> Non giudico.</w:t>
      </w:r>
    </w:p>
    <w:p w14:paraId="44D04319" w14:textId="51CAB593" w:rsidR="006B6675" w:rsidRPr="000D3225" w:rsidRDefault="006B667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Non so se sarei andata in capo al mondo</w:t>
      </w:r>
      <w:r w:rsidR="00D71D9F" w:rsidRPr="000D3225">
        <w:rPr>
          <w:rFonts w:ascii="Arial Nova" w:eastAsia="Yu Mincho Light" w:hAnsi="Arial Nova"/>
          <w:color w:val="auto"/>
          <w:spacing w:val="-2"/>
          <w:sz w:val="24"/>
          <w:szCs w:val="24"/>
          <w:lang w:bidi="it-IT"/>
        </w:rPr>
        <w:t>, non ci sono arrivata,</w:t>
      </w:r>
      <w:r w:rsidRPr="000D3225">
        <w:rPr>
          <w:rFonts w:ascii="Arial Nova" w:eastAsia="Yu Mincho Light" w:hAnsi="Arial Nova"/>
          <w:color w:val="auto"/>
          <w:spacing w:val="-2"/>
          <w:sz w:val="24"/>
          <w:szCs w:val="24"/>
          <w:lang w:bidi="it-IT"/>
        </w:rPr>
        <w:t xml:space="preserve"> ma quando vuoi una cosa con tutto te stesso</w:t>
      </w:r>
      <w:r w:rsidR="0000311F"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non ti fermi </w:t>
      </w:r>
      <w:r w:rsidR="00552A76" w:rsidRPr="000D3225">
        <w:rPr>
          <w:rFonts w:ascii="Arial Nova" w:eastAsia="Yu Mincho Light" w:hAnsi="Arial Nova"/>
          <w:color w:val="auto"/>
          <w:spacing w:val="-2"/>
          <w:sz w:val="24"/>
          <w:szCs w:val="24"/>
          <w:lang w:bidi="it-IT"/>
        </w:rPr>
        <w:t>finché</w:t>
      </w:r>
      <w:r w:rsidRPr="000D3225">
        <w:rPr>
          <w:rFonts w:ascii="Arial Nova" w:eastAsia="Yu Mincho Light" w:hAnsi="Arial Nova"/>
          <w:color w:val="auto"/>
          <w:spacing w:val="-2"/>
          <w:sz w:val="24"/>
          <w:szCs w:val="24"/>
          <w:lang w:bidi="it-IT"/>
        </w:rPr>
        <w:t xml:space="preserve"> non l’hai ottenuta</w:t>
      </w:r>
      <w:r w:rsidR="00D71D9F" w:rsidRPr="000D3225">
        <w:rPr>
          <w:rFonts w:ascii="Arial Nova" w:eastAsia="Yu Mincho Light" w:hAnsi="Arial Nova"/>
          <w:color w:val="auto"/>
          <w:spacing w:val="-2"/>
          <w:sz w:val="24"/>
          <w:szCs w:val="24"/>
          <w:lang w:bidi="it-IT"/>
        </w:rPr>
        <w:t xml:space="preserve"> e fai di tutto. </w:t>
      </w:r>
    </w:p>
    <w:p w14:paraId="68A4B6EB" w14:textId="7D04121A" w:rsidR="0000311F" w:rsidRPr="000D3225" w:rsidRDefault="0000311F"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Visualizzare il sogno aiuta a renderlo più vicino. E più vero.</w:t>
      </w:r>
    </w:p>
    <w:p w14:paraId="2037792A" w14:textId="77777777" w:rsidR="0000311F" w:rsidRPr="000D3225" w:rsidRDefault="0000311F" w:rsidP="008707DD">
      <w:pPr>
        <w:pStyle w:val="Informazionidicontatto"/>
        <w:spacing w:line="240" w:lineRule="auto"/>
        <w:jc w:val="both"/>
        <w:rPr>
          <w:rFonts w:ascii="Arial Nova" w:eastAsia="Yu Mincho Light" w:hAnsi="Arial Nova"/>
          <w:color w:val="auto"/>
          <w:spacing w:val="-2"/>
          <w:sz w:val="24"/>
          <w:szCs w:val="24"/>
          <w:lang w:bidi="it-IT"/>
        </w:rPr>
      </w:pPr>
    </w:p>
    <w:p w14:paraId="7AF8C9EA" w14:textId="04AB002F" w:rsidR="00242FE2" w:rsidRPr="000D3225" w:rsidRDefault="006B667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N</w:t>
      </w:r>
      <w:r w:rsidR="00CD5F05" w:rsidRPr="000D3225">
        <w:rPr>
          <w:rFonts w:ascii="Arial Nova" w:eastAsia="Yu Mincho Light" w:hAnsi="Arial Nova"/>
          <w:color w:val="auto"/>
          <w:spacing w:val="-2"/>
          <w:sz w:val="24"/>
          <w:szCs w:val="24"/>
          <w:lang w:bidi="it-IT"/>
        </w:rPr>
        <w:t>o</w:t>
      </w:r>
      <w:r w:rsidR="00242FE2" w:rsidRPr="000D3225">
        <w:rPr>
          <w:rFonts w:ascii="Arial Nova" w:eastAsia="Yu Mincho Light" w:hAnsi="Arial Nova"/>
          <w:color w:val="auto"/>
          <w:spacing w:val="-2"/>
          <w:sz w:val="24"/>
          <w:szCs w:val="24"/>
          <w:lang w:bidi="it-IT"/>
        </w:rPr>
        <w:t xml:space="preserve">n per questo mi sono immolata nel ruolo di madre. </w:t>
      </w:r>
    </w:p>
    <w:p w14:paraId="7F5960D2" w14:textId="1E57F934" w:rsidR="00CD5F05" w:rsidRPr="000D3225" w:rsidRDefault="00CD5F0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Rifarei tutto quello che ho fatto. Ne vado fiera</w:t>
      </w:r>
      <w:r w:rsidR="000B683A" w:rsidRPr="000D3225">
        <w:rPr>
          <w:rFonts w:ascii="Arial Nova" w:eastAsia="Yu Mincho Light" w:hAnsi="Arial Nova"/>
          <w:color w:val="auto"/>
          <w:spacing w:val="-2"/>
          <w:sz w:val="24"/>
          <w:szCs w:val="24"/>
          <w:lang w:bidi="it-IT"/>
        </w:rPr>
        <w:t xml:space="preserve"> ed è stata un’avventura meravigliosa,</w:t>
      </w:r>
      <w:r w:rsidRPr="000D3225">
        <w:rPr>
          <w:rFonts w:ascii="Arial Nova" w:eastAsia="Yu Mincho Light" w:hAnsi="Arial Nova"/>
          <w:color w:val="auto"/>
          <w:spacing w:val="-2"/>
          <w:sz w:val="24"/>
          <w:szCs w:val="24"/>
          <w:lang w:bidi="it-IT"/>
        </w:rPr>
        <w:t xml:space="preserve"> m</w:t>
      </w:r>
      <w:r w:rsidR="008A270E" w:rsidRPr="000D3225">
        <w:rPr>
          <w:rFonts w:ascii="Arial Nova" w:eastAsia="Yu Mincho Light" w:hAnsi="Arial Nova"/>
          <w:color w:val="auto"/>
          <w:spacing w:val="-2"/>
          <w:sz w:val="24"/>
          <w:szCs w:val="24"/>
          <w:lang w:bidi="it-IT"/>
        </w:rPr>
        <w:t>a</w:t>
      </w:r>
      <w:r w:rsidRPr="000D3225">
        <w:rPr>
          <w:rFonts w:ascii="Arial Nova" w:eastAsia="Yu Mincho Light" w:hAnsi="Arial Nova"/>
          <w:color w:val="auto"/>
          <w:spacing w:val="-2"/>
          <w:sz w:val="24"/>
          <w:szCs w:val="24"/>
          <w:lang w:bidi="it-IT"/>
        </w:rPr>
        <w:t xml:space="preserve"> non condanno chi non se la sente di </w:t>
      </w:r>
      <w:r w:rsidR="00552A76" w:rsidRPr="000D3225">
        <w:rPr>
          <w:rFonts w:ascii="Arial Nova" w:eastAsia="Yu Mincho Light" w:hAnsi="Arial Nova"/>
          <w:color w:val="auto"/>
          <w:spacing w:val="-2"/>
          <w:sz w:val="24"/>
          <w:szCs w:val="24"/>
          <w:lang w:bidi="it-IT"/>
        </w:rPr>
        <w:t xml:space="preserve">andare oltre </w:t>
      </w:r>
      <w:r w:rsidRPr="000D3225">
        <w:rPr>
          <w:rFonts w:ascii="Arial Nova" w:eastAsia="Yu Mincho Light" w:hAnsi="Arial Nova"/>
          <w:color w:val="auto"/>
          <w:spacing w:val="-2"/>
          <w:sz w:val="24"/>
          <w:szCs w:val="24"/>
          <w:lang w:bidi="it-IT"/>
        </w:rPr>
        <w:t>per raggiungere quel sogno.</w:t>
      </w:r>
      <w:r w:rsidR="00552A76" w:rsidRPr="000D3225">
        <w:rPr>
          <w:rFonts w:ascii="Arial Nova" w:eastAsia="Yu Mincho Light" w:hAnsi="Arial Nova"/>
          <w:color w:val="auto"/>
          <w:spacing w:val="-2"/>
          <w:sz w:val="24"/>
          <w:szCs w:val="24"/>
          <w:lang w:bidi="it-IT"/>
        </w:rPr>
        <w:t xml:space="preserve"> Il sogno di diventare madre.</w:t>
      </w:r>
    </w:p>
    <w:p w14:paraId="615E71FA" w14:textId="7EDE7AE7" w:rsidR="00552A76" w:rsidRPr="000D3225" w:rsidRDefault="00552A76" w:rsidP="008707DD">
      <w:pPr>
        <w:pStyle w:val="Informazionidicontatto"/>
        <w:spacing w:line="240" w:lineRule="auto"/>
        <w:jc w:val="both"/>
        <w:rPr>
          <w:rFonts w:ascii="Arial Nova" w:eastAsia="Yu Mincho Light" w:hAnsi="Arial Nova"/>
          <w:color w:val="auto"/>
          <w:spacing w:val="-2"/>
          <w:sz w:val="24"/>
          <w:szCs w:val="24"/>
          <w:lang w:bidi="it-IT"/>
        </w:rPr>
      </w:pPr>
      <w:bookmarkStart w:id="21" w:name="_Hlk26897382"/>
      <w:r w:rsidRPr="000D3225">
        <w:rPr>
          <w:rFonts w:ascii="Arial Nova" w:eastAsia="Yu Mincho Light" w:hAnsi="Arial Nova"/>
          <w:color w:val="auto"/>
          <w:spacing w:val="-2"/>
          <w:sz w:val="24"/>
          <w:szCs w:val="24"/>
          <w:lang w:bidi="it-IT"/>
        </w:rPr>
        <w:t xml:space="preserve">Nel mio caso sicuramente il non essermi fermata davanti al primo medico privo di empatia che ogni volta che mi vedeva doveva andare a </w:t>
      </w:r>
      <w:r w:rsidR="000845DD" w:rsidRPr="000D3225">
        <w:rPr>
          <w:rFonts w:ascii="Arial Nova" w:eastAsia="Yu Mincho Light" w:hAnsi="Arial Nova"/>
          <w:color w:val="auto"/>
          <w:spacing w:val="-2"/>
          <w:sz w:val="24"/>
          <w:szCs w:val="24"/>
          <w:lang w:bidi="it-IT"/>
        </w:rPr>
        <w:t>ri</w:t>
      </w:r>
      <w:r w:rsidRPr="000D3225">
        <w:rPr>
          <w:rFonts w:ascii="Arial Nova" w:eastAsia="Yu Mincho Light" w:hAnsi="Arial Nova"/>
          <w:color w:val="auto"/>
          <w:spacing w:val="-2"/>
          <w:sz w:val="24"/>
          <w:szCs w:val="24"/>
          <w:lang w:bidi="it-IT"/>
        </w:rPr>
        <w:t>vedere la scheda per sapere il mio nome e per ricostruire la mia storia</w:t>
      </w:r>
      <w:r w:rsidR="000845DD" w:rsidRPr="000D3225">
        <w:rPr>
          <w:rFonts w:ascii="Arial Nova" w:eastAsia="Yu Mincho Light" w:hAnsi="Arial Nova"/>
          <w:color w:val="auto"/>
          <w:spacing w:val="-2"/>
          <w:sz w:val="24"/>
          <w:szCs w:val="24"/>
          <w:lang w:bidi="it-IT"/>
        </w:rPr>
        <w:t xml:space="preserve">, </w:t>
      </w:r>
      <w:r w:rsidR="000B683A" w:rsidRPr="000D3225">
        <w:rPr>
          <w:rFonts w:ascii="Arial Nova" w:eastAsia="Yu Mincho Light" w:hAnsi="Arial Nova"/>
          <w:color w:val="auto"/>
          <w:spacing w:val="-2"/>
          <w:sz w:val="24"/>
          <w:szCs w:val="24"/>
          <w:lang w:bidi="it-IT"/>
        </w:rPr>
        <w:t>ha fatto la differenza</w:t>
      </w:r>
      <w:r w:rsidRPr="000D3225">
        <w:rPr>
          <w:rFonts w:ascii="Arial Nova" w:eastAsia="Yu Mincho Light" w:hAnsi="Arial Nova"/>
          <w:color w:val="auto"/>
          <w:spacing w:val="-2"/>
          <w:sz w:val="24"/>
          <w:szCs w:val="24"/>
          <w:lang w:bidi="it-IT"/>
        </w:rPr>
        <w:t>.</w:t>
      </w:r>
    </w:p>
    <w:p w14:paraId="3A9496EF" w14:textId="198A87F5" w:rsidR="00552A76" w:rsidRPr="000D3225" w:rsidRDefault="000845D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Dico sempre che nella tu</w:t>
      </w:r>
      <w:r w:rsidR="00EB3D3B" w:rsidRPr="000D3225">
        <w:rPr>
          <w:rFonts w:ascii="Arial Nova" w:eastAsia="Yu Mincho Light" w:hAnsi="Arial Nova"/>
          <w:color w:val="auto"/>
          <w:spacing w:val="-2"/>
          <w:sz w:val="24"/>
          <w:szCs w:val="24"/>
          <w:lang w:bidi="it-IT"/>
        </w:rPr>
        <w:t xml:space="preserve">a </w:t>
      </w:r>
      <w:r w:rsidRPr="000D3225">
        <w:rPr>
          <w:rFonts w:ascii="Arial Nova" w:eastAsia="Yu Mincho Light" w:hAnsi="Arial Nova"/>
          <w:color w:val="auto"/>
          <w:spacing w:val="-2"/>
          <w:sz w:val="24"/>
          <w:szCs w:val="24"/>
          <w:lang w:bidi="it-IT"/>
        </w:rPr>
        <w:t xml:space="preserve">vita le persone giuste arrivano. Sono </w:t>
      </w:r>
      <w:r w:rsidR="00EC749E" w:rsidRPr="000D3225">
        <w:rPr>
          <w:rFonts w:ascii="Arial Nova" w:eastAsia="Yu Mincho Light" w:hAnsi="Arial Nova"/>
          <w:color w:val="auto"/>
          <w:spacing w:val="-2"/>
          <w:sz w:val="24"/>
          <w:szCs w:val="24"/>
          <w:lang w:bidi="it-IT"/>
        </w:rPr>
        <w:t xml:space="preserve">Angeli Custodi sul nostro cammino. </w:t>
      </w:r>
      <w:r w:rsidR="000B683A" w:rsidRPr="000D3225">
        <w:rPr>
          <w:rFonts w:ascii="Arial Nova" w:eastAsia="Yu Mincho Light" w:hAnsi="Arial Nova"/>
          <w:color w:val="auto"/>
          <w:spacing w:val="-2"/>
          <w:sz w:val="24"/>
          <w:szCs w:val="24"/>
          <w:lang w:bidi="it-IT"/>
        </w:rPr>
        <w:t xml:space="preserve">In un mondo dove spesso la freddezza e il distacco sono necessari per la sopravvivenza, ho </w:t>
      </w:r>
      <w:r w:rsidR="00552A76" w:rsidRPr="000D3225">
        <w:rPr>
          <w:rFonts w:ascii="Arial Nova" w:eastAsia="Yu Mincho Light" w:hAnsi="Arial Nova"/>
          <w:color w:val="auto"/>
          <w:spacing w:val="-2"/>
          <w:sz w:val="24"/>
          <w:szCs w:val="24"/>
          <w:lang w:bidi="it-IT"/>
        </w:rPr>
        <w:t>trovato una persona favolosa, non ci si può limitare a definirla un medico. Lei crea la meraviglia.</w:t>
      </w:r>
    </w:p>
    <w:p w14:paraId="7096C95F" w14:textId="0730E0A6" w:rsidR="00552A76" w:rsidRPr="000D3225" w:rsidRDefault="000B683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D</w:t>
      </w:r>
      <w:r w:rsidR="00552A76" w:rsidRPr="000D3225">
        <w:rPr>
          <w:rFonts w:ascii="Arial Nova" w:eastAsia="Yu Mincho Light" w:hAnsi="Arial Nova"/>
          <w:color w:val="auto"/>
          <w:spacing w:val="-2"/>
          <w:sz w:val="24"/>
          <w:szCs w:val="24"/>
          <w:lang w:bidi="it-IT"/>
        </w:rPr>
        <w:t>otata di un’e</w:t>
      </w:r>
      <w:r w:rsidR="008A270E" w:rsidRPr="000D3225">
        <w:rPr>
          <w:rFonts w:ascii="Arial Nova" w:eastAsia="Yu Mincho Light" w:hAnsi="Arial Nova"/>
          <w:color w:val="auto"/>
          <w:spacing w:val="-2"/>
          <w:sz w:val="24"/>
          <w:szCs w:val="24"/>
          <w:lang w:bidi="it-IT"/>
        </w:rPr>
        <w:t>m</w:t>
      </w:r>
      <w:r w:rsidR="00552A76" w:rsidRPr="000D3225">
        <w:rPr>
          <w:rFonts w:ascii="Arial Nova" w:eastAsia="Yu Mincho Light" w:hAnsi="Arial Nova"/>
          <w:color w:val="auto"/>
          <w:spacing w:val="-2"/>
          <w:sz w:val="24"/>
          <w:szCs w:val="24"/>
          <w:lang w:bidi="it-IT"/>
        </w:rPr>
        <w:t xml:space="preserve">patia </w:t>
      </w:r>
      <w:r w:rsidR="008A270E" w:rsidRPr="000D3225">
        <w:rPr>
          <w:rFonts w:ascii="Arial Nova" w:eastAsia="Yu Mincho Light" w:hAnsi="Arial Nova"/>
          <w:color w:val="auto"/>
          <w:spacing w:val="-2"/>
          <w:sz w:val="24"/>
          <w:szCs w:val="24"/>
          <w:lang w:bidi="it-IT"/>
        </w:rPr>
        <w:t>che raramente si incontra</w:t>
      </w:r>
      <w:r w:rsidR="0047604F">
        <w:rPr>
          <w:rFonts w:ascii="Arial Nova" w:eastAsia="Yu Mincho Light" w:hAnsi="Arial Nova"/>
          <w:color w:val="auto"/>
          <w:spacing w:val="-2"/>
          <w:sz w:val="24"/>
          <w:szCs w:val="24"/>
          <w:lang w:bidi="it-IT"/>
        </w:rPr>
        <w:t xml:space="preserve">, </w:t>
      </w:r>
      <w:r w:rsidR="008A270E" w:rsidRPr="000D3225">
        <w:rPr>
          <w:rFonts w:ascii="Arial Nova" w:eastAsia="Yu Mincho Light" w:hAnsi="Arial Nova"/>
          <w:color w:val="auto"/>
          <w:spacing w:val="-2"/>
          <w:sz w:val="24"/>
          <w:szCs w:val="24"/>
          <w:lang w:bidi="it-IT"/>
        </w:rPr>
        <w:t xml:space="preserve">soprattutto in un ambiente dove </w:t>
      </w:r>
      <w:r w:rsidRPr="000D3225">
        <w:rPr>
          <w:rFonts w:ascii="Arial Nova" w:eastAsia="Yu Mincho Light" w:hAnsi="Arial Nova"/>
          <w:color w:val="auto"/>
          <w:spacing w:val="-2"/>
          <w:sz w:val="24"/>
          <w:szCs w:val="24"/>
          <w:lang w:bidi="it-IT"/>
        </w:rPr>
        <w:t xml:space="preserve">spesso si è trattati come casi </w:t>
      </w:r>
      <w:r w:rsidR="008A270E" w:rsidRPr="000D3225">
        <w:rPr>
          <w:rFonts w:ascii="Arial Nova" w:eastAsia="Yu Mincho Light" w:hAnsi="Arial Nova"/>
          <w:color w:val="auto"/>
          <w:spacing w:val="-2"/>
          <w:sz w:val="24"/>
          <w:szCs w:val="24"/>
          <w:lang w:bidi="it-IT"/>
        </w:rPr>
        <w:t>e non come esseri umani, dotati di un cuore e sentiment</w:t>
      </w:r>
      <w:r w:rsidRPr="000D3225">
        <w:rPr>
          <w:rFonts w:ascii="Arial Nova" w:eastAsia="Yu Mincho Light" w:hAnsi="Arial Nova"/>
          <w:color w:val="auto"/>
          <w:spacing w:val="-2"/>
          <w:sz w:val="24"/>
          <w:szCs w:val="24"/>
          <w:lang w:bidi="it-IT"/>
        </w:rPr>
        <w:t>i.</w:t>
      </w:r>
    </w:p>
    <w:p w14:paraId="3C8967DD" w14:textId="321D8FA3" w:rsidR="000B683A" w:rsidRPr="000D3225" w:rsidRDefault="000B683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Non c’è stato attimo in cui non mi abbia incoraggiato e supportato.</w:t>
      </w:r>
    </w:p>
    <w:p w14:paraId="54C878DC" w14:textId="29D176A6" w:rsidR="008A270E" w:rsidRPr="000D3225" w:rsidRDefault="008A270E" w:rsidP="008707DD">
      <w:pPr>
        <w:pStyle w:val="Informazionidicontatto"/>
        <w:spacing w:line="240" w:lineRule="auto"/>
        <w:jc w:val="both"/>
        <w:rPr>
          <w:rFonts w:ascii="Arial Nova" w:eastAsia="Yu Mincho Light" w:hAnsi="Arial Nova"/>
          <w:color w:val="auto"/>
          <w:spacing w:val="-2"/>
          <w:sz w:val="24"/>
          <w:szCs w:val="24"/>
          <w:lang w:bidi="it-IT"/>
        </w:rPr>
      </w:pPr>
    </w:p>
    <w:p w14:paraId="4E8BC3FC" w14:textId="6F4EF48F" w:rsidR="008A270E" w:rsidRPr="000D3225" w:rsidRDefault="008A270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La comprensione vera</w:t>
      </w:r>
      <w:r w:rsidR="005608AA"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e profonda non può esistere senza empatia.</w:t>
      </w:r>
    </w:p>
    <w:bookmarkEnd w:id="21"/>
    <w:p w14:paraId="7BE2B194" w14:textId="77777777" w:rsidR="00CD5F05" w:rsidRPr="000D3225" w:rsidRDefault="00CD5F05" w:rsidP="008707DD">
      <w:pPr>
        <w:pStyle w:val="Informazionidicontatto"/>
        <w:spacing w:line="240" w:lineRule="auto"/>
        <w:jc w:val="both"/>
        <w:rPr>
          <w:rFonts w:ascii="Arial Nova" w:eastAsia="Yu Mincho Light" w:hAnsi="Arial Nova"/>
          <w:color w:val="auto"/>
          <w:spacing w:val="-2"/>
          <w:sz w:val="24"/>
          <w:szCs w:val="24"/>
          <w:lang w:bidi="it-IT"/>
        </w:rPr>
      </w:pPr>
    </w:p>
    <w:p w14:paraId="5A5C9A3E" w14:textId="35CF42E6" w:rsidR="000B683A" w:rsidRPr="000D3225" w:rsidRDefault="00CD5F0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Ma torniamo </w:t>
      </w:r>
      <w:r w:rsidR="00EC749E" w:rsidRPr="000D3225">
        <w:rPr>
          <w:rFonts w:ascii="Arial Nova" w:eastAsia="Yu Mincho Light" w:hAnsi="Arial Nova"/>
          <w:color w:val="auto"/>
          <w:spacing w:val="-2"/>
          <w:sz w:val="24"/>
          <w:szCs w:val="24"/>
          <w:lang w:bidi="it-IT"/>
        </w:rPr>
        <w:t>a voi o a noi. L</w:t>
      </w:r>
      <w:r w:rsidRPr="000D3225">
        <w:rPr>
          <w:rFonts w:ascii="Arial Nova" w:eastAsia="Yu Mincho Light" w:hAnsi="Arial Nova"/>
          <w:color w:val="auto"/>
          <w:spacing w:val="-2"/>
          <w:sz w:val="24"/>
          <w:szCs w:val="24"/>
          <w:lang w:bidi="it-IT"/>
        </w:rPr>
        <w:t xml:space="preserve">e madri. </w:t>
      </w:r>
      <w:r w:rsidR="00242FE2" w:rsidRPr="000D3225">
        <w:rPr>
          <w:rFonts w:ascii="Arial Nova" w:eastAsia="Yu Mincho Light" w:hAnsi="Arial Nova"/>
          <w:color w:val="auto"/>
          <w:spacing w:val="-2"/>
          <w:sz w:val="24"/>
          <w:szCs w:val="24"/>
          <w:lang w:bidi="it-IT"/>
        </w:rPr>
        <w:t>Non voglio dire che non sia bellissimo</w:t>
      </w:r>
      <w:r w:rsidRPr="000D3225">
        <w:rPr>
          <w:rFonts w:ascii="Arial Nova" w:eastAsia="Yu Mincho Light" w:hAnsi="Arial Nova"/>
          <w:color w:val="auto"/>
          <w:spacing w:val="-2"/>
          <w:sz w:val="24"/>
          <w:szCs w:val="24"/>
          <w:lang w:bidi="it-IT"/>
        </w:rPr>
        <w:t xml:space="preserve"> essere madre o che non sia importante</w:t>
      </w:r>
      <w:r w:rsidR="00242FE2" w:rsidRPr="000D3225">
        <w:rPr>
          <w:rFonts w:ascii="Arial Nova" w:eastAsia="Yu Mincho Light" w:hAnsi="Arial Nova"/>
          <w:color w:val="auto"/>
          <w:spacing w:val="-2"/>
          <w:sz w:val="24"/>
          <w:szCs w:val="24"/>
          <w:lang w:bidi="it-IT"/>
        </w:rPr>
        <w:t xml:space="preserve">. </w:t>
      </w:r>
    </w:p>
    <w:p w14:paraId="1C3374EE" w14:textId="21B7CE86" w:rsidR="008A270E" w:rsidRPr="000D3225" w:rsidRDefault="00242FE2"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Anzi è il lavoro più </w:t>
      </w:r>
      <w:r w:rsidR="0047604F">
        <w:rPr>
          <w:rFonts w:ascii="Arial Nova" w:eastAsia="Yu Mincho Light" w:hAnsi="Arial Nova"/>
          <w:color w:val="auto"/>
          <w:spacing w:val="-2"/>
          <w:sz w:val="24"/>
          <w:szCs w:val="24"/>
          <w:lang w:bidi="it-IT"/>
        </w:rPr>
        <w:t xml:space="preserve">bello e anche più </w:t>
      </w:r>
      <w:r w:rsidRPr="000D3225">
        <w:rPr>
          <w:rFonts w:ascii="Arial Nova" w:eastAsia="Yu Mincho Light" w:hAnsi="Arial Nova"/>
          <w:color w:val="auto"/>
          <w:spacing w:val="-2"/>
          <w:sz w:val="24"/>
          <w:szCs w:val="24"/>
          <w:lang w:bidi="it-IT"/>
        </w:rPr>
        <w:t xml:space="preserve">duro del mondo. </w:t>
      </w:r>
      <w:r w:rsidR="00CD5F05" w:rsidRPr="000D3225">
        <w:rPr>
          <w:rFonts w:ascii="Arial Nova" w:eastAsia="Yu Mincho Light" w:hAnsi="Arial Nova"/>
          <w:color w:val="auto"/>
          <w:spacing w:val="-2"/>
          <w:sz w:val="24"/>
          <w:szCs w:val="24"/>
          <w:lang w:bidi="it-IT"/>
        </w:rPr>
        <w:t xml:space="preserve">Oggi sono più che convinta che sia molto </w:t>
      </w:r>
      <w:r w:rsidRPr="000D3225">
        <w:rPr>
          <w:rFonts w:ascii="Arial Nova" w:eastAsia="Yu Mincho Light" w:hAnsi="Arial Nova"/>
          <w:color w:val="auto"/>
          <w:spacing w:val="-2"/>
          <w:sz w:val="24"/>
          <w:szCs w:val="24"/>
          <w:lang w:bidi="it-IT"/>
        </w:rPr>
        <w:t>più semplice andare in ufficio tutto il giorno e delegare l’intrattenimento dei figli a nonni o baby sitter,</w:t>
      </w:r>
      <w:r w:rsidR="000B683A" w:rsidRPr="000D3225">
        <w:rPr>
          <w:rFonts w:ascii="Arial Nova" w:eastAsia="Yu Mincho Light" w:hAnsi="Arial Nova"/>
          <w:color w:val="auto"/>
          <w:spacing w:val="-2"/>
          <w:sz w:val="24"/>
          <w:szCs w:val="24"/>
          <w:lang w:bidi="it-IT"/>
        </w:rPr>
        <w:t xml:space="preserve"> anche se in questo modo </w:t>
      </w:r>
      <w:r w:rsidRPr="000D3225">
        <w:rPr>
          <w:rFonts w:ascii="Arial Nova" w:eastAsia="Yu Mincho Light" w:hAnsi="Arial Nova"/>
          <w:color w:val="auto"/>
          <w:spacing w:val="-2"/>
          <w:sz w:val="24"/>
          <w:szCs w:val="24"/>
          <w:lang w:bidi="it-IT"/>
        </w:rPr>
        <w:t>ti perdi il meglio della vita.</w:t>
      </w:r>
      <w:r w:rsidR="00404356" w:rsidRPr="000D3225">
        <w:rPr>
          <w:rFonts w:ascii="Arial Nova" w:eastAsia="Yu Mincho Light" w:hAnsi="Arial Nova"/>
          <w:color w:val="auto"/>
          <w:spacing w:val="-2"/>
          <w:sz w:val="24"/>
          <w:szCs w:val="24"/>
          <w:lang w:bidi="it-IT"/>
        </w:rPr>
        <w:t xml:space="preserve"> </w:t>
      </w:r>
    </w:p>
    <w:p w14:paraId="0065B001" w14:textId="728E72B4" w:rsidR="008A270E" w:rsidRPr="000D3225" w:rsidRDefault="00404356"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Un meglio che non tornerà</w:t>
      </w:r>
      <w:r w:rsidR="008A270E" w:rsidRPr="000D3225">
        <w:rPr>
          <w:rFonts w:ascii="Arial Nova" w:eastAsia="Yu Mincho Light" w:hAnsi="Arial Nova"/>
          <w:color w:val="auto"/>
          <w:spacing w:val="-2"/>
          <w:sz w:val="24"/>
          <w:szCs w:val="24"/>
          <w:lang w:bidi="it-IT"/>
        </w:rPr>
        <w:t>, certo</w:t>
      </w:r>
      <w:r w:rsidR="00EB3D3B" w:rsidRPr="000D3225">
        <w:rPr>
          <w:rFonts w:ascii="Arial Nova" w:eastAsia="Yu Mincho Light" w:hAnsi="Arial Nova"/>
          <w:color w:val="auto"/>
          <w:spacing w:val="-2"/>
          <w:sz w:val="24"/>
          <w:szCs w:val="24"/>
          <w:lang w:bidi="it-IT"/>
        </w:rPr>
        <w:t>,</w:t>
      </w:r>
      <w:r w:rsidR="008A270E" w:rsidRPr="000D3225">
        <w:rPr>
          <w:rFonts w:ascii="Arial Nova" w:eastAsia="Yu Mincho Light" w:hAnsi="Arial Nova"/>
          <w:color w:val="auto"/>
          <w:spacing w:val="-2"/>
          <w:sz w:val="24"/>
          <w:szCs w:val="24"/>
          <w:lang w:bidi="it-IT"/>
        </w:rPr>
        <w:t xml:space="preserve"> ci potrà essere altro</w:t>
      </w:r>
      <w:r w:rsidR="000B683A" w:rsidRPr="000D3225">
        <w:rPr>
          <w:rFonts w:ascii="Arial Nova" w:eastAsia="Yu Mincho Light" w:hAnsi="Arial Nova"/>
          <w:color w:val="auto"/>
          <w:spacing w:val="-2"/>
          <w:sz w:val="24"/>
          <w:szCs w:val="24"/>
          <w:lang w:bidi="it-IT"/>
        </w:rPr>
        <w:t>,</w:t>
      </w:r>
      <w:r w:rsidR="008A270E" w:rsidRPr="000D3225">
        <w:rPr>
          <w:rFonts w:ascii="Arial Nova" w:eastAsia="Yu Mincho Light" w:hAnsi="Arial Nova"/>
          <w:color w:val="auto"/>
          <w:spacing w:val="-2"/>
          <w:sz w:val="24"/>
          <w:szCs w:val="24"/>
          <w:lang w:bidi="it-IT"/>
        </w:rPr>
        <w:t xml:space="preserve"> ma sarà diverso. </w:t>
      </w:r>
    </w:p>
    <w:p w14:paraId="05CF9E91" w14:textId="03B90FA3" w:rsidR="00242FE2" w:rsidRPr="000D3225" w:rsidRDefault="008A270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Quello che costruisci ora, ogni giorno, </w:t>
      </w:r>
      <w:r w:rsidR="00404356" w:rsidRPr="000D3225">
        <w:rPr>
          <w:rFonts w:ascii="Arial Nova" w:eastAsia="Yu Mincho Light" w:hAnsi="Arial Nova"/>
          <w:color w:val="auto"/>
          <w:spacing w:val="-2"/>
          <w:sz w:val="24"/>
          <w:szCs w:val="24"/>
          <w:lang w:bidi="it-IT"/>
        </w:rPr>
        <w:t>ti lega a</w:t>
      </w:r>
      <w:r w:rsidRPr="000D3225">
        <w:rPr>
          <w:rFonts w:ascii="Arial Nova" w:eastAsia="Yu Mincho Light" w:hAnsi="Arial Nova"/>
          <w:color w:val="auto"/>
          <w:spacing w:val="-2"/>
          <w:sz w:val="24"/>
          <w:szCs w:val="24"/>
          <w:lang w:bidi="it-IT"/>
        </w:rPr>
        <w:t xml:space="preserve">i tuoi figli </w:t>
      </w:r>
      <w:r w:rsidR="00404356" w:rsidRPr="000D3225">
        <w:rPr>
          <w:rFonts w:ascii="Arial Nova" w:eastAsia="Yu Mincho Light" w:hAnsi="Arial Nova"/>
          <w:color w:val="auto"/>
          <w:spacing w:val="-2"/>
          <w:sz w:val="24"/>
          <w:szCs w:val="24"/>
          <w:lang w:bidi="it-IT"/>
        </w:rPr>
        <w:t>in un modo indissolubile</w:t>
      </w:r>
      <w:r w:rsidRPr="000D3225">
        <w:rPr>
          <w:rFonts w:ascii="Arial Nova" w:eastAsia="Yu Mincho Light" w:hAnsi="Arial Nova"/>
          <w:color w:val="auto"/>
          <w:spacing w:val="-2"/>
          <w:sz w:val="24"/>
          <w:szCs w:val="24"/>
          <w:lang w:bidi="it-IT"/>
        </w:rPr>
        <w:t xml:space="preserve">, </w:t>
      </w:r>
      <w:r w:rsidR="00404356" w:rsidRPr="000D3225">
        <w:rPr>
          <w:rFonts w:ascii="Arial Nova" w:eastAsia="Yu Mincho Light" w:hAnsi="Arial Nova"/>
          <w:color w:val="auto"/>
          <w:spacing w:val="-2"/>
          <w:sz w:val="24"/>
          <w:szCs w:val="24"/>
          <w:lang w:bidi="it-IT"/>
        </w:rPr>
        <w:t xml:space="preserve">per sempre. </w:t>
      </w:r>
    </w:p>
    <w:p w14:paraId="6D998F1E" w14:textId="77777777" w:rsidR="000B683A" w:rsidRPr="000D3225" w:rsidRDefault="000B683A" w:rsidP="008707DD">
      <w:pPr>
        <w:pStyle w:val="Informazionidicontatto"/>
        <w:spacing w:line="240" w:lineRule="auto"/>
        <w:jc w:val="both"/>
        <w:rPr>
          <w:rFonts w:ascii="Arial Nova" w:eastAsia="Yu Mincho Light" w:hAnsi="Arial Nova"/>
          <w:color w:val="auto"/>
          <w:spacing w:val="-2"/>
          <w:sz w:val="24"/>
          <w:szCs w:val="24"/>
          <w:lang w:bidi="it-IT"/>
        </w:rPr>
      </w:pPr>
    </w:p>
    <w:p w14:paraId="426B3648" w14:textId="7D19E75E" w:rsidR="000B683A" w:rsidRPr="000D3225" w:rsidRDefault="000B683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E allora v</w:t>
      </w:r>
      <w:r w:rsidR="00242FE2" w:rsidRPr="000D3225">
        <w:rPr>
          <w:rFonts w:ascii="Arial Nova" w:eastAsia="Yu Mincho Light" w:hAnsi="Arial Nova"/>
          <w:color w:val="auto"/>
          <w:spacing w:val="-2"/>
          <w:sz w:val="24"/>
          <w:szCs w:val="24"/>
          <w:lang w:bidi="it-IT"/>
        </w:rPr>
        <w:t>i</w:t>
      </w:r>
      <w:r w:rsidR="008A270E" w:rsidRPr="000D3225">
        <w:rPr>
          <w:rFonts w:ascii="Arial Nova" w:eastAsia="Yu Mincho Light" w:hAnsi="Arial Nova"/>
          <w:color w:val="auto"/>
          <w:spacing w:val="-2"/>
          <w:sz w:val="24"/>
          <w:szCs w:val="24"/>
          <w:lang w:bidi="it-IT"/>
        </w:rPr>
        <w:t>vila la tua condizione di madre</w:t>
      </w:r>
      <w:r w:rsidR="00EB3D3B"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 xml:space="preserve">ma </w:t>
      </w:r>
      <w:r w:rsidR="008A270E" w:rsidRPr="000D3225">
        <w:rPr>
          <w:rFonts w:ascii="Arial Nova" w:eastAsia="Yu Mincho Light" w:hAnsi="Arial Nova"/>
          <w:color w:val="auto"/>
          <w:spacing w:val="-2"/>
          <w:sz w:val="24"/>
          <w:szCs w:val="24"/>
          <w:lang w:bidi="it-IT"/>
        </w:rPr>
        <w:t xml:space="preserve">vivi anche i tuoi sogni. </w:t>
      </w:r>
      <w:r w:rsidRPr="000D3225">
        <w:rPr>
          <w:rFonts w:ascii="Arial Nova" w:eastAsia="Yu Mincho Light" w:hAnsi="Arial Nova"/>
          <w:color w:val="auto"/>
          <w:spacing w:val="-2"/>
          <w:sz w:val="24"/>
          <w:szCs w:val="24"/>
          <w:lang w:bidi="it-IT"/>
        </w:rPr>
        <w:t>Sono sicura che ne hai.</w:t>
      </w:r>
    </w:p>
    <w:p w14:paraId="69C14589" w14:textId="260E3004" w:rsidR="008A270E" w:rsidRPr="000D3225" w:rsidRDefault="008A270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Trova un modo che ti permetta di essere entrambe le cose. </w:t>
      </w:r>
    </w:p>
    <w:p w14:paraId="7D206E5F" w14:textId="77777777" w:rsidR="00301D04" w:rsidRPr="000D3225" w:rsidRDefault="008A270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Non dimenticarti che sei </w:t>
      </w:r>
      <w:r w:rsidR="00301D04" w:rsidRPr="000D3225">
        <w:rPr>
          <w:rFonts w:ascii="Arial Nova" w:eastAsia="Yu Mincho Light" w:hAnsi="Arial Nova"/>
          <w:color w:val="auto"/>
          <w:spacing w:val="-2"/>
          <w:sz w:val="24"/>
          <w:szCs w:val="24"/>
          <w:lang w:bidi="it-IT"/>
        </w:rPr>
        <w:t xml:space="preserve">anche </w:t>
      </w:r>
      <w:r w:rsidRPr="000D3225">
        <w:rPr>
          <w:rFonts w:ascii="Arial Nova" w:eastAsia="Yu Mincho Light" w:hAnsi="Arial Nova"/>
          <w:color w:val="auto"/>
          <w:spacing w:val="-2"/>
          <w:sz w:val="24"/>
          <w:szCs w:val="24"/>
          <w:lang w:bidi="it-IT"/>
        </w:rPr>
        <w:t xml:space="preserve">una donna. </w:t>
      </w:r>
    </w:p>
    <w:p w14:paraId="2009C8F2" w14:textId="5D10D931" w:rsidR="008A270E" w:rsidRPr="000D3225" w:rsidRDefault="008A270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Vedo</w:t>
      </w:r>
      <w:r w:rsidR="000B683A" w:rsidRPr="000D3225">
        <w:rPr>
          <w:rFonts w:ascii="Arial Nova" w:eastAsia="Yu Mincho Light" w:hAnsi="Arial Nova"/>
          <w:color w:val="auto"/>
          <w:spacing w:val="-2"/>
          <w:sz w:val="24"/>
          <w:szCs w:val="24"/>
          <w:lang w:bidi="it-IT"/>
        </w:rPr>
        <w:t xml:space="preserve"> e incontro tante</w:t>
      </w:r>
      <w:r w:rsidR="00301D04" w:rsidRPr="000D3225">
        <w:rPr>
          <w:rFonts w:ascii="Arial Nova" w:eastAsia="Yu Mincho Light" w:hAnsi="Arial Nova"/>
          <w:color w:val="auto"/>
          <w:spacing w:val="-2"/>
          <w:sz w:val="24"/>
          <w:szCs w:val="24"/>
          <w:lang w:bidi="it-IT"/>
        </w:rPr>
        <w:t xml:space="preserve"> leggiadre fanciulle trasform</w:t>
      </w:r>
      <w:r w:rsidR="000B683A" w:rsidRPr="000D3225">
        <w:rPr>
          <w:rFonts w:ascii="Arial Nova" w:eastAsia="Yu Mincho Light" w:hAnsi="Arial Nova"/>
          <w:color w:val="auto"/>
          <w:spacing w:val="-2"/>
          <w:sz w:val="24"/>
          <w:szCs w:val="24"/>
          <w:lang w:bidi="it-IT"/>
        </w:rPr>
        <w:t xml:space="preserve">atesi </w:t>
      </w:r>
      <w:r w:rsidR="00301D04" w:rsidRPr="000D3225">
        <w:rPr>
          <w:rFonts w:ascii="Arial Nova" w:eastAsia="Yu Mincho Light" w:hAnsi="Arial Nova"/>
          <w:color w:val="auto"/>
          <w:spacing w:val="-2"/>
          <w:sz w:val="24"/>
          <w:szCs w:val="24"/>
          <w:lang w:bidi="it-IT"/>
        </w:rPr>
        <w:t>in madri. Pesanti. Trascurate. Trasf</w:t>
      </w:r>
      <w:r w:rsidR="00EB3D3B" w:rsidRPr="000D3225">
        <w:rPr>
          <w:rFonts w:ascii="Arial Nova" w:eastAsia="Yu Mincho Light" w:hAnsi="Arial Nova"/>
          <w:color w:val="auto"/>
          <w:spacing w:val="-2"/>
          <w:sz w:val="24"/>
          <w:szCs w:val="24"/>
          <w:lang w:bidi="it-IT"/>
        </w:rPr>
        <w:t>igurate</w:t>
      </w:r>
      <w:r w:rsidR="00301D04"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Tanto ormai hanno i figli per tenersi stretti quei poveretti dei mariti.</w:t>
      </w:r>
    </w:p>
    <w:p w14:paraId="2DB6EB5F" w14:textId="0C2C63AF" w:rsidR="008A270E" w:rsidRPr="000D3225" w:rsidRDefault="008A270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Donne</w:t>
      </w:r>
      <w:r w:rsidR="000B683A"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w:t>
      </w:r>
      <w:r w:rsidR="00EB3D3B" w:rsidRPr="000D3225">
        <w:rPr>
          <w:rFonts w:ascii="Arial Nova" w:eastAsia="Yu Mincho Light" w:hAnsi="Arial Nova"/>
          <w:color w:val="auto"/>
          <w:spacing w:val="-2"/>
          <w:sz w:val="24"/>
          <w:szCs w:val="24"/>
          <w:lang w:bidi="it-IT"/>
        </w:rPr>
        <w:t>No</w:t>
      </w:r>
      <w:r w:rsidRPr="000D3225">
        <w:rPr>
          <w:rFonts w:ascii="Arial Nova" w:eastAsia="Yu Mincho Light" w:hAnsi="Arial Nova"/>
          <w:color w:val="auto"/>
          <w:spacing w:val="-2"/>
          <w:sz w:val="24"/>
          <w:szCs w:val="24"/>
          <w:lang w:bidi="it-IT"/>
        </w:rPr>
        <w:t>n date niente per scontato.</w:t>
      </w:r>
    </w:p>
    <w:p w14:paraId="0417843C" w14:textId="237AC173" w:rsidR="00EC749E" w:rsidRPr="000D3225" w:rsidRDefault="00EC749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I mariti sono esseri umani anche loro! Alcuni magari no</w:t>
      </w:r>
      <w:r w:rsidR="00EB3D3B"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però dai</w:t>
      </w:r>
      <w:r w:rsidR="0047604F">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ricordatevi che esistono</w:t>
      </w:r>
      <w:r w:rsidRPr="000D3225">
        <w:rPr>
          <w:rFonts w:ascii="Arial Nova" w:eastAsia="Yu Mincho Light" w:hAnsi="Arial Nova"/>
          <w:color w:val="auto"/>
          <w:spacing w:val="-2"/>
          <w:sz w:val="24"/>
          <w:szCs w:val="24"/>
          <w:lang w:bidi="it-IT"/>
        </w:rPr>
        <w:sym w:font="Wingdings" w:char="F04A"/>
      </w:r>
    </w:p>
    <w:p w14:paraId="103440B3" w14:textId="77777777" w:rsidR="00DF15FE" w:rsidRPr="000D3225" w:rsidRDefault="00DF15FE" w:rsidP="008707DD">
      <w:pPr>
        <w:pStyle w:val="Informazionidicontatto"/>
        <w:spacing w:line="240" w:lineRule="auto"/>
        <w:jc w:val="both"/>
        <w:rPr>
          <w:rFonts w:ascii="Arial Nova" w:eastAsia="Yu Mincho Light" w:hAnsi="Arial Nova"/>
          <w:color w:val="auto"/>
          <w:spacing w:val="-2"/>
          <w:sz w:val="24"/>
          <w:szCs w:val="24"/>
          <w:lang w:bidi="it-IT"/>
        </w:rPr>
      </w:pPr>
    </w:p>
    <w:p w14:paraId="26A183D2" w14:textId="3C547C60" w:rsidR="008A270E" w:rsidRPr="000D3225" w:rsidRDefault="008A270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Prendersi cura di sé significa anche voler bene a chi ci sta accanto.</w:t>
      </w:r>
    </w:p>
    <w:p w14:paraId="32E18562" w14:textId="1EE06EC5" w:rsidR="005F41BA" w:rsidRPr="000D3225" w:rsidRDefault="005F41B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Dobbiamo farlo per noi</w:t>
      </w:r>
      <w:r w:rsidR="000B683A" w:rsidRPr="000D3225">
        <w:rPr>
          <w:rFonts w:ascii="Arial Nova" w:eastAsia="Yu Mincho Light" w:hAnsi="Arial Nova"/>
          <w:color w:val="auto"/>
          <w:spacing w:val="-2"/>
          <w:sz w:val="24"/>
          <w:szCs w:val="24"/>
          <w:lang w:bidi="it-IT"/>
        </w:rPr>
        <w:t xml:space="preserve"> e</w:t>
      </w:r>
      <w:r w:rsidRPr="000D3225">
        <w:rPr>
          <w:rFonts w:ascii="Arial Nova" w:eastAsia="Yu Mincho Light" w:hAnsi="Arial Nova"/>
          <w:color w:val="auto"/>
          <w:spacing w:val="-2"/>
          <w:sz w:val="24"/>
          <w:szCs w:val="24"/>
          <w:lang w:bidi="it-IT"/>
        </w:rPr>
        <w:t xml:space="preserve"> anche per rispetto agli altri. </w:t>
      </w:r>
    </w:p>
    <w:p w14:paraId="7DEA1C4B" w14:textId="375C194B" w:rsidR="00CD4187" w:rsidRPr="000D3225" w:rsidRDefault="00301D0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Ricordo un passaggio molto bello di un libro che ho letto</w:t>
      </w:r>
      <w:r w:rsidR="0047604F">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dove si parla</w:t>
      </w:r>
      <w:r w:rsidR="00EC749E" w:rsidRPr="000D3225">
        <w:rPr>
          <w:rFonts w:ascii="Arial Nova" w:eastAsia="Yu Mincho Light" w:hAnsi="Arial Nova"/>
          <w:color w:val="auto"/>
          <w:spacing w:val="-2"/>
          <w:sz w:val="24"/>
          <w:szCs w:val="24"/>
          <w:lang w:bidi="it-IT"/>
        </w:rPr>
        <w:t>va</w:t>
      </w:r>
      <w:r w:rsidRPr="000D3225">
        <w:rPr>
          <w:rFonts w:ascii="Arial Nova" w:eastAsia="Yu Mincho Light" w:hAnsi="Arial Nova"/>
          <w:color w:val="auto"/>
          <w:spacing w:val="-2"/>
          <w:sz w:val="24"/>
          <w:szCs w:val="24"/>
          <w:lang w:bidi="it-IT"/>
        </w:rPr>
        <w:t xml:space="preserve"> della bellezza</w:t>
      </w:r>
      <w:r w:rsidR="00EC749E" w:rsidRPr="000D3225">
        <w:rPr>
          <w:rFonts w:ascii="Arial Nova" w:eastAsia="Yu Mincho Light" w:hAnsi="Arial Nova"/>
          <w:color w:val="auto"/>
          <w:spacing w:val="-2"/>
          <w:sz w:val="24"/>
          <w:szCs w:val="24"/>
          <w:lang w:bidi="it-IT"/>
        </w:rPr>
        <w:t xml:space="preserve">, e un bimbo faceva notare alla madre che si faceva sempre bella per uscire, per andare al lavoro, ma quando stava in casa non lo faceva. </w:t>
      </w:r>
    </w:p>
    <w:p w14:paraId="24A404DF" w14:textId="77777777" w:rsidR="00CD4187" w:rsidRPr="000D3225" w:rsidRDefault="00CD4187" w:rsidP="008707DD">
      <w:pPr>
        <w:pStyle w:val="Informazionidicontatto"/>
        <w:spacing w:line="240" w:lineRule="auto"/>
        <w:jc w:val="both"/>
        <w:rPr>
          <w:rFonts w:ascii="Arial Nova" w:eastAsia="Yu Mincho Light" w:hAnsi="Arial Nova"/>
          <w:color w:val="auto"/>
          <w:spacing w:val="-2"/>
          <w:sz w:val="24"/>
          <w:szCs w:val="24"/>
          <w:lang w:bidi="it-IT"/>
        </w:rPr>
      </w:pPr>
    </w:p>
    <w:p w14:paraId="1FC6AB32" w14:textId="620820D4" w:rsidR="008A270E" w:rsidRPr="000D3225" w:rsidRDefault="00EC749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E quindi chiedeva innocentemente</w:t>
      </w:r>
      <w:r w:rsidR="00EB3D3B" w:rsidRPr="000D3225">
        <w:rPr>
          <w:rFonts w:ascii="Arial Nova" w:eastAsia="Yu Mincho Light" w:hAnsi="Arial Nova"/>
          <w:color w:val="auto"/>
          <w:spacing w:val="-2"/>
          <w:sz w:val="24"/>
          <w:szCs w:val="24"/>
          <w:lang w:bidi="it-IT"/>
        </w:rPr>
        <w:t xml:space="preserve"> alla madre</w:t>
      </w:r>
      <w:r w:rsidRPr="000D3225">
        <w:rPr>
          <w:rFonts w:ascii="Arial Nova" w:eastAsia="Yu Mincho Light" w:hAnsi="Arial Nova"/>
          <w:color w:val="auto"/>
          <w:spacing w:val="-2"/>
          <w:sz w:val="24"/>
          <w:szCs w:val="24"/>
          <w:lang w:bidi="it-IT"/>
        </w:rPr>
        <w:t xml:space="preserve"> perché si face</w:t>
      </w:r>
      <w:r w:rsidR="00EB3D3B" w:rsidRPr="000D3225">
        <w:rPr>
          <w:rFonts w:ascii="Arial Nova" w:eastAsia="Yu Mincho Light" w:hAnsi="Arial Nova"/>
          <w:color w:val="auto"/>
          <w:spacing w:val="-2"/>
          <w:sz w:val="24"/>
          <w:szCs w:val="24"/>
          <w:lang w:bidi="it-IT"/>
        </w:rPr>
        <w:t>sse</w:t>
      </w:r>
      <w:r w:rsidRPr="000D3225">
        <w:rPr>
          <w:rFonts w:ascii="Arial Nova" w:eastAsia="Yu Mincho Light" w:hAnsi="Arial Nova"/>
          <w:color w:val="auto"/>
          <w:spacing w:val="-2"/>
          <w:sz w:val="24"/>
          <w:szCs w:val="24"/>
          <w:lang w:bidi="it-IT"/>
        </w:rPr>
        <w:t xml:space="preserve"> bella per gli altri e non per lui che era la persona più importante della sua vita.</w:t>
      </w:r>
    </w:p>
    <w:p w14:paraId="0F9E3F26" w14:textId="33190511" w:rsidR="00EC749E" w:rsidRPr="000D3225" w:rsidRDefault="00EC749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Riflettete! Non è così?</w:t>
      </w:r>
    </w:p>
    <w:p w14:paraId="61E42EB2" w14:textId="634314C8" w:rsidR="00EC749E" w:rsidRDefault="00EC749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Non pretendete che vi si accetti sempre e comunque. Nulla è dovuto nella vita.</w:t>
      </w:r>
    </w:p>
    <w:p w14:paraId="1F8121E3" w14:textId="0112AF34" w:rsidR="0047604F" w:rsidRPr="000D3225" w:rsidRDefault="0047604F" w:rsidP="008707DD">
      <w:pPr>
        <w:pStyle w:val="Informazionidicontatto"/>
        <w:spacing w:line="240" w:lineRule="auto"/>
        <w:jc w:val="both"/>
        <w:rPr>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E non fatevi belle solo per uscire;-)</w:t>
      </w:r>
    </w:p>
    <w:p w14:paraId="47E828AD" w14:textId="748158DE" w:rsidR="00301D04" w:rsidRPr="000D3225" w:rsidRDefault="00EC749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Ecco mi sono appena ricordata che devo andare a darmi una sistemata</w:t>
      </w:r>
      <w:r w:rsidR="0047604F">
        <w:rPr>
          <w:rFonts w:ascii="Arial Nova" w:eastAsia="Yu Mincho Light" w:hAnsi="Arial Nova"/>
          <w:color w:val="auto"/>
          <w:spacing w:val="-2"/>
          <w:sz w:val="24"/>
          <w:szCs w:val="24"/>
          <w:lang w:bidi="it-IT"/>
        </w:rPr>
        <w:t>, anche se oggi sto a casa.</w:t>
      </w:r>
    </w:p>
    <w:p w14:paraId="3B17A446" w14:textId="77777777" w:rsidR="00CD4187" w:rsidRPr="000D3225" w:rsidRDefault="00CD4187" w:rsidP="008707DD">
      <w:pPr>
        <w:pStyle w:val="Informazionidicontatto"/>
        <w:spacing w:line="240" w:lineRule="auto"/>
        <w:jc w:val="both"/>
        <w:rPr>
          <w:rFonts w:ascii="Arial Nova" w:eastAsia="Yu Mincho Light" w:hAnsi="Arial Nova"/>
          <w:color w:val="auto"/>
          <w:spacing w:val="-2"/>
          <w:sz w:val="24"/>
          <w:szCs w:val="24"/>
          <w:lang w:bidi="it-IT"/>
        </w:rPr>
      </w:pPr>
    </w:p>
    <w:p w14:paraId="67038E0E" w14:textId="14FFF99C" w:rsidR="00301D04" w:rsidRPr="000D3225" w:rsidRDefault="00EC749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Rieccomi, tornando alle cose serie, s</w:t>
      </w:r>
      <w:r w:rsidR="00301D04" w:rsidRPr="000D3225">
        <w:rPr>
          <w:rFonts w:ascii="Arial Nova" w:eastAsia="Yu Mincho Light" w:hAnsi="Arial Nova"/>
          <w:color w:val="auto"/>
          <w:spacing w:val="-2"/>
          <w:sz w:val="24"/>
          <w:szCs w:val="24"/>
          <w:lang w:bidi="it-IT"/>
        </w:rPr>
        <w:t>e vuoi realizzare il tuo sogno di madre</w:t>
      </w:r>
      <w:r w:rsidRPr="000D3225">
        <w:rPr>
          <w:rFonts w:ascii="Arial Nova" w:eastAsia="Yu Mincho Light" w:hAnsi="Arial Nova"/>
          <w:color w:val="auto"/>
          <w:spacing w:val="-2"/>
          <w:sz w:val="24"/>
          <w:szCs w:val="24"/>
          <w:lang w:bidi="it-IT"/>
        </w:rPr>
        <w:t xml:space="preserve"> ed è</w:t>
      </w:r>
      <w:r w:rsidR="00301D04" w:rsidRPr="000D3225">
        <w:rPr>
          <w:rFonts w:ascii="Arial Nova" w:eastAsia="Yu Mincho Light" w:hAnsi="Arial Nova"/>
          <w:color w:val="auto"/>
          <w:spacing w:val="-2"/>
          <w:sz w:val="24"/>
          <w:szCs w:val="24"/>
          <w:lang w:bidi="it-IT"/>
        </w:rPr>
        <w:t xml:space="preserve"> ciò che vuoi più di ogni altra cosa, fai di tutto perché ne vale davvero la pena.</w:t>
      </w:r>
    </w:p>
    <w:p w14:paraId="2499079C" w14:textId="77777777" w:rsidR="00DF15FE" w:rsidRPr="000D3225" w:rsidRDefault="00B00BD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Ma realizza anche quello di donna.</w:t>
      </w:r>
    </w:p>
    <w:p w14:paraId="556078CB" w14:textId="7A71CF12" w:rsidR="008A270E" w:rsidRPr="000D3225" w:rsidRDefault="008A270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Nel mio caso </w:t>
      </w:r>
      <w:r w:rsidR="00301D04" w:rsidRPr="000D3225">
        <w:rPr>
          <w:rFonts w:ascii="Arial Nova" w:eastAsia="Yu Mincho Light" w:hAnsi="Arial Nova"/>
          <w:color w:val="auto"/>
          <w:spacing w:val="-2"/>
          <w:sz w:val="24"/>
          <w:szCs w:val="24"/>
          <w:lang w:bidi="it-IT"/>
        </w:rPr>
        <w:t>il fatto di saper “tirare fuori</w:t>
      </w:r>
      <w:r w:rsidR="005F41BA" w:rsidRPr="000D3225">
        <w:rPr>
          <w:rFonts w:ascii="Arial Nova" w:eastAsia="Yu Mincho Light" w:hAnsi="Arial Nova"/>
          <w:color w:val="auto"/>
          <w:spacing w:val="-2"/>
          <w:sz w:val="24"/>
          <w:szCs w:val="24"/>
          <w:lang w:bidi="it-IT"/>
        </w:rPr>
        <w:t xml:space="preserve"> la forza</w:t>
      </w:r>
      <w:r w:rsidR="00301D04" w:rsidRPr="000D3225">
        <w:rPr>
          <w:rFonts w:ascii="Arial Nova" w:eastAsia="Yu Mincho Light" w:hAnsi="Arial Nova"/>
          <w:color w:val="auto"/>
          <w:spacing w:val="-2"/>
          <w:sz w:val="24"/>
          <w:szCs w:val="24"/>
          <w:lang w:bidi="it-IT"/>
        </w:rPr>
        <w:t>” quando serve davvero</w:t>
      </w:r>
      <w:r w:rsidR="000B683A" w:rsidRPr="000D3225">
        <w:rPr>
          <w:rFonts w:ascii="Arial Nova" w:eastAsia="Yu Mincho Light" w:hAnsi="Arial Nova"/>
          <w:color w:val="auto"/>
          <w:spacing w:val="-2"/>
          <w:sz w:val="24"/>
          <w:szCs w:val="24"/>
          <w:lang w:bidi="it-IT"/>
        </w:rPr>
        <w:t>,</w:t>
      </w:r>
      <w:r w:rsidR="00301D04" w:rsidRPr="000D3225">
        <w:rPr>
          <w:rFonts w:ascii="Arial Nova" w:eastAsia="Yu Mincho Light" w:hAnsi="Arial Nova"/>
          <w:color w:val="auto"/>
          <w:spacing w:val="-2"/>
          <w:sz w:val="24"/>
          <w:szCs w:val="24"/>
          <w:lang w:bidi="it-IT"/>
        </w:rPr>
        <w:t xml:space="preserve"> mi ha aiutato, ma </w:t>
      </w:r>
      <w:r w:rsidRPr="000D3225">
        <w:rPr>
          <w:rFonts w:ascii="Arial Nova" w:eastAsia="Yu Mincho Light" w:hAnsi="Arial Nova"/>
          <w:color w:val="auto"/>
          <w:spacing w:val="-2"/>
          <w:sz w:val="24"/>
          <w:szCs w:val="24"/>
          <w:lang w:bidi="it-IT"/>
        </w:rPr>
        <w:t>sicuramente il non essermi fermata</w:t>
      </w:r>
      <w:r w:rsidR="006B1328">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w:t>
      </w:r>
      <w:r w:rsidR="000B683A" w:rsidRPr="000D3225">
        <w:rPr>
          <w:rFonts w:ascii="Arial Nova" w:eastAsia="Yu Mincho Light" w:hAnsi="Arial Nova"/>
          <w:color w:val="auto"/>
          <w:spacing w:val="-2"/>
          <w:sz w:val="24"/>
          <w:szCs w:val="24"/>
          <w:lang w:bidi="it-IT"/>
        </w:rPr>
        <w:t>ha fatto la differenza.</w:t>
      </w:r>
      <w:r w:rsidRPr="000D3225">
        <w:rPr>
          <w:rFonts w:ascii="Arial Nova" w:eastAsia="Yu Mincho Light" w:hAnsi="Arial Nova"/>
          <w:color w:val="auto"/>
          <w:spacing w:val="-2"/>
          <w:sz w:val="24"/>
          <w:szCs w:val="24"/>
          <w:lang w:bidi="it-IT"/>
        </w:rPr>
        <w:t xml:space="preserve"> </w:t>
      </w:r>
      <w:r w:rsidR="006B1328">
        <w:rPr>
          <w:rFonts w:ascii="Arial Nova" w:eastAsia="Yu Mincho Light" w:hAnsi="Arial Nova"/>
          <w:color w:val="auto"/>
          <w:spacing w:val="-2"/>
          <w:sz w:val="24"/>
          <w:szCs w:val="24"/>
          <w:lang w:bidi="it-IT"/>
        </w:rPr>
        <w:t>E poi ci ho creduto.</w:t>
      </w:r>
    </w:p>
    <w:p w14:paraId="1C7C0622" w14:textId="77777777" w:rsidR="00CD4187" w:rsidRPr="000D3225" w:rsidRDefault="00CD4187" w:rsidP="008707DD">
      <w:pPr>
        <w:pStyle w:val="Informazionidicontatto"/>
        <w:spacing w:line="240" w:lineRule="auto"/>
        <w:jc w:val="both"/>
        <w:rPr>
          <w:rFonts w:ascii="Arial Nova" w:eastAsia="Yu Mincho Light" w:hAnsi="Arial Nova"/>
          <w:color w:val="auto"/>
          <w:spacing w:val="-2"/>
          <w:sz w:val="24"/>
          <w:szCs w:val="24"/>
          <w:lang w:bidi="it-IT"/>
        </w:rPr>
      </w:pPr>
    </w:p>
    <w:p w14:paraId="7149EBDF" w14:textId="1505D9AA" w:rsidR="00301D04" w:rsidRPr="000D3225" w:rsidRDefault="00EC749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La persona giusta è arrivata. </w:t>
      </w:r>
      <w:r w:rsidR="00C169FF" w:rsidRPr="000D3225">
        <w:rPr>
          <w:rFonts w:ascii="Arial Nova" w:eastAsia="Yu Mincho Light" w:hAnsi="Arial Nova"/>
          <w:color w:val="auto"/>
          <w:spacing w:val="-2"/>
          <w:sz w:val="24"/>
          <w:szCs w:val="24"/>
          <w:lang w:bidi="it-IT"/>
        </w:rPr>
        <w:t>È</w:t>
      </w:r>
      <w:r w:rsidRPr="000D3225">
        <w:rPr>
          <w:rFonts w:ascii="Arial Nova" w:eastAsia="Yu Mincho Light" w:hAnsi="Arial Nova"/>
          <w:color w:val="auto"/>
          <w:spacing w:val="-2"/>
          <w:sz w:val="24"/>
          <w:szCs w:val="24"/>
          <w:lang w:bidi="it-IT"/>
        </w:rPr>
        <w:t xml:space="preserve"> bastato</w:t>
      </w:r>
      <w:r w:rsidR="00301D04" w:rsidRPr="000D3225">
        <w:rPr>
          <w:rFonts w:ascii="Arial Nova" w:eastAsia="Yu Mincho Light" w:hAnsi="Arial Nova"/>
          <w:color w:val="auto"/>
          <w:spacing w:val="-2"/>
          <w:sz w:val="24"/>
          <w:szCs w:val="24"/>
          <w:lang w:bidi="it-IT"/>
        </w:rPr>
        <w:t xml:space="preserve"> non smettere di cercare.</w:t>
      </w:r>
      <w:r w:rsidRPr="000D3225">
        <w:rPr>
          <w:rFonts w:ascii="Arial Nova" w:eastAsia="Yu Mincho Light" w:hAnsi="Arial Nova"/>
          <w:color w:val="auto"/>
          <w:spacing w:val="-2"/>
          <w:sz w:val="24"/>
          <w:szCs w:val="24"/>
          <w:lang w:bidi="it-IT"/>
        </w:rPr>
        <w:t xml:space="preserve"> </w:t>
      </w:r>
      <w:r w:rsidR="00C169FF" w:rsidRPr="000D3225">
        <w:rPr>
          <w:rFonts w:ascii="Arial Nova" w:eastAsia="Yu Mincho Light" w:hAnsi="Arial Nova"/>
          <w:color w:val="auto"/>
          <w:spacing w:val="-2"/>
          <w:sz w:val="24"/>
          <w:szCs w:val="24"/>
          <w:lang w:bidi="it-IT"/>
        </w:rPr>
        <w:t>È</w:t>
      </w:r>
      <w:r w:rsidRPr="000D3225">
        <w:rPr>
          <w:rFonts w:ascii="Arial Nova" w:eastAsia="Yu Mincho Light" w:hAnsi="Arial Nova"/>
          <w:color w:val="auto"/>
          <w:spacing w:val="-2"/>
          <w:sz w:val="24"/>
          <w:szCs w:val="24"/>
          <w:lang w:bidi="it-IT"/>
        </w:rPr>
        <w:t xml:space="preserve"> bastato non mollare.</w:t>
      </w:r>
    </w:p>
    <w:p w14:paraId="3E37D6E9" w14:textId="3138763C" w:rsidR="00B54743" w:rsidRPr="000D3225" w:rsidRDefault="002E3619"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 xml:space="preserve">Per me oltre alla volontà, la differenza l’ha fatta l’aver trovato </w:t>
      </w:r>
      <w:r w:rsidR="000B683A" w:rsidRPr="000D3225">
        <w:rPr>
          <w:rFonts w:ascii="Arial Nova" w:eastAsia="Yu Mincho Light" w:hAnsi="Arial Nova"/>
          <w:color w:val="auto"/>
          <w:spacing w:val="-2"/>
          <w:sz w:val="24"/>
          <w:szCs w:val="24"/>
          <w:lang w:bidi="it-IT"/>
        </w:rPr>
        <w:t xml:space="preserve">non solo </w:t>
      </w:r>
      <w:r w:rsidR="008A270E" w:rsidRPr="000D3225">
        <w:rPr>
          <w:rFonts w:ascii="Arial Nova" w:eastAsia="Yu Mincho Light" w:hAnsi="Arial Nova"/>
          <w:color w:val="auto"/>
          <w:spacing w:val="-2"/>
          <w:sz w:val="24"/>
          <w:szCs w:val="24"/>
          <w:lang w:bidi="it-IT"/>
        </w:rPr>
        <w:t>una persona favolosa</w:t>
      </w:r>
      <w:r w:rsidR="00EC749E" w:rsidRPr="000D3225">
        <w:rPr>
          <w:rFonts w:ascii="Arial Nova" w:eastAsia="Yu Mincho Light" w:hAnsi="Arial Nova"/>
          <w:color w:val="auto"/>
          <w:spacing w:val="-2"/>
          <w:sz w:val="24"/>
          <w:szCs w:val="24"/>
          <w:lang w:bidi="it-IT"/>
        </w:rPr>
        <w:t>,</w:t>
      </w:r>
      <w:r w:rsidR="000B683A" w:rsidRPr="000D3225">
        <w:rPr>
          <w:rFonts w:ascii="Arial Nova" w:eastAsia="Yu Mincho Light" w:hAnsi="Arial Nova"/>
          <w:color w:val="auto"/>
          <w:spacing w:val="-2"/>
          <w:sz w:val="24"/>
          <w:szCs w:val="24"/>
          <w:lang w:bidi="it-IT"/>
        </w:rPr>
        <w:t xml:space="preserve"> ma una vera </w:t>
      </w:r>
      <w:r w:rsidRPr="000D3225">
        <w:rPr>
          <w:rFonts w:ascii="Arial Nova" w:eastAsia="Yu Mincho Light" w:hAnsi="Arial Nova"/>
          <w:color w:val="auto"/>
          <w:spacing w:val="-2"/>
          <w:sz w:val="24"/>
          <w:szCs w:val="24"/>
          <w:lang w:bidi="it-IT"/>
        </w:rPr>
        <w:t>guida</w:t>
      </w:r>
      <w:r w:rsidR="00EC749E" w:rsidRPr="000D3225">
        <w:rPr>
          <w:rFonts w:ascii="Arial Nova" w:eastAsia="Yu Mincho Light" w:hAnsi="Arial Nova"/>
          <w:color w:val="auto"/>
          <w:spacing w:val="-2"/>
          <w:sz w:val="24"/>
          <w:szCs w:val="24"/>
          <w:lang w:bidi="it-IT"/>
        </w:rPr>
        <w:t xml:space="preserve"> in un mondo di cui non sapevo nulla</w:t>
      </w:r>
      <w:r w:rsidRPr="000D3225">
        <w:rPr>
          <w:rFonts w:ascii="Arial Nova" w:eastAsia="Yu Mincho Light" w:hAnsi="Arial Nova"/>
          <w:color w:val="auto"/>
          <w:spacing w:val="-2"/>
          <w:sz w:val="24"/>
          <w:szCs w:val="24"/>
          <w:lang w:bidi="it-IT"/>
        </w:rPr>
        <w:t>.</w:t>
      </w:r>
    </w:p>
    <w:p w14:paraId="1CCBE429" w14:textId="3FA2D3FE" w:rsidR="002E3619" w:rsidRPr="000D3225" w:rsidRDefault="008A270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Q</w:t>
      </w:r>
      <w:r w:rsidR="002E3619" w:rsidRPr="000D3225">
        <w:rPr>
          <w:rFonts w:ascii="Arial Nova" w:eastAsia="Yu Mincho Light" w:hAnsi="Arial Nova"/>
          <w:color w:val="auto"/>
          <w:spacing w:val="-2"/>
          <w:sz w:val="24"/>
          <w:szCs w:val="24"/>
          <w:lang w:bidi="it-IT"/>
        </w:rPr>
        <w:t>ualcuno</w:t>
      </w:r>
      <w:r w:rsidR="000B683A" w:rsidRPr="000D3225">
        <w:rPr>
          <w:rFonts w:ascii="Arial Nova" w:eastAsia="Yu Mincho Light" w:hAnsi="Arial Nova"/>
          <w:color w:val="auto"/>
          <w:spacing w:val="-2"/>
          <w:sz w:val="24"/>
          <w:szCs w:val="24"/>
          <w:lang w:bidi="it-IT"/>
        </w:rPr>
        <w:t xml:space="preserve"> </w:t>
      </w:r>
      <w:r w:rsidR="002E3619" w:rsidRPr="000D3225">
        <w:rPr>
          <w:rFonts w:ascii="Arial Nova" w:eastAsia="Yu Mincho Light" w:hAnsi="Arial Nova"/>
          <w:color w:val="auto"/>
          <w:spacing w:val="-2"/>
          <w:sz w:val="24"/>
          <w:szCs w:val="24"/>
          <w:lang w:bidi="it-IT"/>
        </w:rPr>
        <w:t xml:space="preserve">dotato </w:t>
      </w:r>
      <w:r w:rsidRPr="000D3225">
        <w:rPr>
          <w:rFonts w:ascii="Arial Nova" w:eastAsia="Yu Mincho Light" w:hAnsi="Arial Nova"/>
          <w:color w:val="auto"/>
          <w:spacing w:val="-2"/>
          <w:sz w:val="24"/>
          <w:szCs w:val="24"/>
          <w:lang w:bidi="it-IT"/>
        </w:rPr>
        <w:t xml:space="preserve">di un’empatia </w:t>
      </w:r>
      <w:r w:rsidR="00B00BDD" w:rsidRPr="000D3225">
        <w:rPr>
          <w:rFonts w:ascii="Arial Nova" w:eastAsia="Yu Mincho Light" w:hAnsi="Arial Nova"/>
          <w:color w:val="auto"/>
          <w:spacing w:val="-2"/>
          <w:sz w:val="24"/>
          <w:szCs w:val="24"/>
          <w:lang w:bidi="it-IT"/>
        </w:rPr>
        <w:t>per cui non sono stata solo “</w:t>
      </w:r>
      <w:r w:rsidR="002E3619" w:rsidRPr="000D3225">
        <w:rPr>
          <w:rFonts w:ascii="Arial Nova" w:eastAsia="Yu Mincho Light" w:hAnsi="Arial Nova"/>
          <w:color w:val="auto"/>
          <w:spacing w:val="-2"/>
          <w:sz w:val="24"/>
          <w:szCs w:val="24"/>
          <w:lang w:bidi="it-IT"/>
        </w:rPr>
        <w:t>avanti il prossimo</w:t>
      </w:r>
      <w:r w:rsidR="00B00BDD" w:rsidRPr="000D3225">
        <w:rPr>
          <w:rFonts w:ascii="Arial Nova" w:eastAsia="Yu Mincho Light" w:hAnsi="Arial Nova"/>
          <w:color w:val="auto"/>
          <w:spacing w:val="-2"/>
          <w:sz w:val="24"/>
          <w:szCs w:val="24"/>
          <w:lang w:bidi="it-IT"/>
        </w:rPr>
        <w:t>”</w:t>
      </w:r>
      <w:r w:rsidR="002E3619" w:rsidRPr="000D3225">
        <w:rPr>
          <w:rFonts w:ascii="Arial Nova" w:eastAsia="Yu Mincho Light" w:hAnsi="Arial Nova"/>
          <w:color w:val="auto"/>
          <w:spacing w:val="-2"/>
          <w:sz w:val="24"/>
          <w:szCs w:val="24"/>
          <w:lang w:bidi="it-IT"/>
        </w:rPr>
        <w:t xml:space="preserve">, ma </w:t>
      </w:r>
      <w:r w:rsidR="00B00BDD" w:rsidRPr="000D3225">
        <w:rPr>
          <w:rFonts w:ascii="Arial Nova" w:eastAsia="Yu Mincho Light" w:hAnsi="Arial Nova"/>
          <w:color w:val="auto"/>
          <w:spacing w:val="-2"/>
          <w:sz w:val="24"/>
          <w:szCs w:val="24"/>
          <w:lang w:bidi="it-IT"/>
        </w:rPr>
        <w:t>che ha preso</w:t>
      </w:r>
      <w:r w:rsidR="002E3619" w:rsidRPr="000D3225">
        <w:rPr>
          <w:rFonts w:ascii="Arial Nova" w:eastAsia="Yu Mincho Light" w:hAnsi="Arial Nova"/>
          <w:color w:val="auto"/>
          <w:spacing w:val="-2"/>
          <w:sz w:val="24"/>
          <w:szCs w:val="24"/>
          <w:lang w:bidi="it-IT"/>
        </w:rPr>
        <w:t xml:space="preserve"> a cuore il mio caso come se fosse l’unico al mondo.</w:t>
      </w:r>
    </w:p>
    <w:p w14:paraId="5EDA0F0A" w14:textId="564FDB6E" w:rsidR="00DF15FE" w:rsidRPr="000D3225" w:rsidRDefault="00DF15F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E poi non sono stata mai sola, ho avuto un instancabile compagno di viaggio che mi ha sempre incoraggiato e sostenuto, la mia famiglia allargata che ci credeva più di me, le mie colleghe e amiche …</w:t>
      </w:r>
    </w:p>
    <w:p w14:paraId="396B489E" w14:textId="77777777" w:rsidR="00DF15FE" w:rsidRPr="000D3225" w:rsidRDefault="00DF15FE" w:rsidP="008707DD">
      <w:pPr>
        <w:pStyle w:val="Informazionidicontatto"/>
        <w:spacing w:line="240" w:lineRule="auto"/>
        <w:jc w:val="both"/>
        <w:rPr>
          <w:rFonts w:ascii="Arial Nova" w:eastAsia="Yu Mincho Light" w:hAnsi="Arial Nova"/>
          <w:color w:val="auto"/>
          <w:spacing w:val="-2"/>
          <w:sz w:val="24"/>
          <w:szCs w:val="24"/>
          <w:lang w:bidi="it-IT"/>
        </w:rPr>
      </w:pPr>
    </w:p>
    <w:p w14:paraId="5C227FC8" w14:textId="403E718E" w:rsidR="00DF15FE" w:rsidRPr="000D3225" w:rsidRDefault="00DF15F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Insomma, g</w:t>
      </w:r>
      <w:r w:rsidR="00B00BDD" w:rsidRPr="000D3225">
        <w:rPr>
          <w:rFonts w:ascii="Arial Nova" w:eastAsia="Yu Mincho Light" w:hAnsi="Arial Nova"/>
          <w:color w:val="auto"/>
          <w:spacing w:val="-2"/>
          <w:sz w:val="24"/>
          <w:szCs w:val="24"/>
          <w:lang w:bidi="it-IT"/>
        </w:rPr>
        <w:t xml:space="preserve">razie a tutti questi fattori </w:t>
      </w:r>
      <w:r w:rsidR="0047604F">
        <w:rPr>
          <w:rFonts w:ascii="Arial Nova" w:eastAsia="Yu Mincho Light" w:hAnsi="Arial Nova"/>
          <w:color w:val="auto"/>
          <w:spacing w:val="-2"/>
          <w:sz w:val="24"/>
          <w:szCs w:val="24"/>
          <w:lang w:bidi="it-IT"/>
        </w:rPr>
        <w:t xml:space="preserve">positivi e con lo spirito positivo, </w:t>
      </w:r>
      <w:r w:rsidR="00B00BDD" w:rsidRPr="000D3225">
        <w:rPr>
          <w:rFonts w:ascii="Arial Nova" w:eastAsia="Yu Mincho Light" w:hAnsi="Arial Nova"/>
          <w:color w:val="auto"/>
          <w:spacing w:val="-2"/>
          <w:sz w:val="24"/>
          <w:szCs w:val="24"/>
          <w:lang w:bidi="it-IT"/>
        </w:rPr>
        <w:t>ho realizzato il mio sogno di essere madre</w:t>
      </w:r>
      <w:r w:rsidRPr="000D3225">
        <w:rPr>
          <w:rFonts w:ascii="Arial Nova" w:eastAsia="Yu Mincho Light" w:hAnsi="Arial Nova"/>
          <w:color w:val="auto"/>
          <w:spacing w:val="-2"/>
          <w:sz w:val="24"/>
          <w:szCs w:val="24"/>
          <w:lang w:bidi="it-IT"/>
        </w:rPr>
        <w:t>.</w:t>
      </w:r>
    </w:p>
    <w:p w14:paraId="60BDF5B6" w14:textId="5F3B82F2" w:rsidR="00B00BDD" w:rsidRPr="000D3225" w:rsidRDefault="00DF15F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O</w:t>
      </w:r>
      <w:r w:rsidR="00B00BDD" w:rsidRPr="000D3225">
        <w:rPr>
          <w:rFonts w:ascii="Arial Nova" w:eastAsia="Yu Mincho Light" w:hAnsi="Arial Nova"/>
          <w:color w:val="auto"/>
          <w:spacing w:val="-2"/>
          <w:sz w:val="24"/>
          <w:szCs w:val="24"/>
          <w:lang w:bidi="it-IT"/>
        </w:rPr>
        <w:t>ra sto concretizzando molti altri sogni, senza per questo dimenticare di essere madre.</w:t>
      </w:r>
    </w:p>
    <w:p w14:paraId="63E9293D" w14:textId="73043B85" w:rsidR="00B00BDD" w:rsidRPr="000D3225" w:rsidRDefault="00B00BD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Fare esperienza dell’empatia mi ha aiutato tanto.</w:t>
      </w:r>
    </w:p>
    <w:p w14:paraId="108281F3" w14:textId="1DC5B747" w:rsidR="002E3619" w:rsidRPr="000D3225" w:rsidRDefault="00B00BD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Credo che senza di essa, senza comprensione vera, non sia facile arrivare </w:t>
      </w:r>
      <w:r w:rsidR="002E3619" w:rsidRPr="000D3225">
        <w:rPr>
          <w:rFonts w:ascii="Arial Nova" w:eastAsia="Yu Mincho Light" w:hAnsi="Arial Nova"/>
          <w:color w:val="auto"/>
          <w:spacing w:val="-2"/>
          <w:sz w:val="24"/>
          <w:szCs w:val="24"/>
          <w:lang w:bidi="it-IT"/>
        </w:rPr>
        <w:t xml:space="preserve">al risultato e </w:t>
      </w:r>
      <w:r w:rsidRPr="000D3225">
        <w:rPr>
          <w:rFonts w:ascii="Arial Nova" w:eastAsia="Yu Mincho Light" w:hAnsi="Arial Nova"/>
          <w:color w:val="auto"/>
          <w:spacing w:val="-2"/>
          <w:sz w:val="24"/>
          <w:szCs w:val="24"/>
          <w:lang w:bidi="it-IT"/>
        </w:rPr>
        <w:t xml:space="preserve">riuscire </w:t>
      </w:r>
      <w:r w:rsidR="00EC749E" w:rsidRPr="000D3225">
        <w:rPr>
          <w:rFonts w:ascii="Arial Nova" w:eastAsia="Yu Mincho Light" w:hAnsi="Arial Nova"/>
          <w:color w:val="auto"/>
          <w:spacing w:val="-2"/>
          <w:sz w:val="24"/>
          <w:szCs w:val="24"/>
          <w:lang w:bidi="it-IT"/>
        </w:rPr>
        <w:t>a n</w:t>
      </w:r>
      <w:r w:rsidR="002E3619" w:rsidRPr="000D3225">
        <w:rPr>
          <w:rFonts w:ascii="Arial Nova" w:eastAsia="Yu Mincho Light" w:hAnsi="Arial Nova"/>
          <w:color w:val="auto"/>
          <w:spacing w:val="-2"/>
          <w:sz w:val="24"/>
          <w:szCs w:val="24"/>
          <w:lang w:bidi="it-IT"/>
        </w:rPr>
        <w:t>on mollare nella vita.</w:t>
      </w:r>
    </w:p>
    <w:p w14:paraId="78199060" w14:textId="3C9BB3FB" w:rsidR="002E3619" w:rsidRPr="000D3225" w:rsidRDefault="002E3619"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Per me oggi è im</w:t>
      </w:r>
      <w:r w:rsidR="00EC749E" w:rsidRPr="000D3225">
        <w:rPr>
          <w:rFonts w:ascii="Arial Nova" w:eastAsia="Yu Mincho Light" w:hAnsi="Arial Nova"/>
          <w:color w:val="auto"/>
          <w:spacing w:val="-2"/>
          <w:sz w:val="24"/>
          <w:szCs w:val="24"/>
          <w:lang w:bidi="it-IT"/>
        </w:rPr>
        <w:t xml:space="preserve">possibile </w:t>
      </w:r>
      <w:r w:rsidRPr="000D3225">
        <w:rPr>
          <w:rFonts w:ascii="Arial Nova" w:eastAsia="Yu Mincho Light" w:hAnsi="Arial Nova"/>
          <w:color w:val="auto"/>
          <w:spacing w:val="-2"/>
          <w:sz w:val="24"/>
          <w:szCs w:val="24"/>
          <w:lang w:bidi="it-IT"/>
        </w:rPr>
        <w:t>pensare di arrivare al successo</w:t>
      </w:r>
      <w:r w:rsidR="00B00BDD" w:rsidRPr="000D3225">
        <w:rPr>
          <w:rFonts w:ascii="Arial Nova" w:eastAsia="Yu Mincho Light" w:hAnsi="Arial Nova"/>
          <w:color w:val="auto"/>
          <w:spacing w:val="-2"/>
          <w:sz w:val="24"/>
          <w:szCs w:val="24"/>
          <w:lang w:bidi="it-IT"/>
        </w:rPr>
        <w:t xml:space="preserve"> nelle nostre vite, senza EMPATIA, e come ho già detto</w:t>
      </w:r>
      <w:r w:rsidR="00EC749E" w:rsidRPr="000D3225">
        <w:rPr>
          <w:rFonts w:ascii="Arial Nova" w:eastAsia="Yu Mincho Light" w:hAnsi="Arial Nova"/>
          <w:color w:val="auto"/>
          <w:spacing w:val="-2"/>
          <w:sz w:val="24"/>
          <w:szCs w:val="24"/>
          <w:lang w:bidi="it-IT"/>
        </w:rPr>
        <w:t>,</w:t>
      </w:r>
      <w:r w:rsidR="00B00BDD" w:rsidRPr="000D3225">
        <w:rPr>
          <w:rFonts w:ascii="Arial Nova" w:eastAsia="Yu Mincho Light" w:hAnsi="Arial Nova"/>
          <w:color w:val="auto"/>
          <w:spacing w:val="-2"/>
          <w:sz w:val="24"/>
          <w:szCs w:val="24"/>
          <w:lang w:bidi="it-IT"/>
        </w:rPr>
        <w:t xml:space="preserve"> per successo, intendo la piena soddisfazione e realizzazione personale, </w:t>
      </w:r>
      <w:r w:rsidR="00DF15FE" w:rsidRPr="000D3225">
        <w:rPr>
          <w:rFonts w:ascii="Arial Nova" w:eastAsia="Yu Mincho Light" w:hAnsi="Arial Nova"/>
          <w:color w:val="auto"/>
          <w:spacing w:val="-2"/>
          <w:sz w:val="24"/>
          <w:szCs w:val="24"/>
          <w:lang w:bidi="it-IT"/>
        </w:rPr>
        <w:t xml:space="preserve">e la possibilità di essere di aiuto agli altri, </w:t>
      </w:r>
      <w:r w:rsidR="00B00BDD" w:rsidRPr="000D3225">
        <w:rPr>
          <w:rFonts w:ascii="Arial Nova" w:eastAsia="Yu Mincho Light" w:hAnsi="Arial Nova"/>
          <w:color w:val="auto"/>
          <w:spacing w:val="-2"/>
          <w:sz w:val="24"/>
          <w:szCs w:val="24"/>
          <w:lang w:bidi="it-IT"/>
        </w:rPr>
        <w:t>non diventare una star del cinema.</w:t>
      </w:r>
    </w:p>
    <w:p w14:paraId="3E0C6BC2" w14:textId="77777777" w:rsidR="00B00BDD" w:rsidRPr="000D3225" w:rsidRDefault="00B00BDD" w:rsidP="008707DD">
      <w:pPr>
        <w:pStyle w:val="Informazionidicontatto"/>
        <w:spacing w:line="240" w:lineRule="auto"/>
        <w:jc w:val="both"/>
        <w:rPr>
          <w:rFonts w:ascii="Arial Nova" w:eastAsia="Yu Mincho Light" w:hAnsi="Arial Nova"/>
          <w:color w:val="auto"/>
          <w:spacing w:val="-2"/>
          <w:sz w:val="24"/>
          <w:szCs w:val="24"/>
          <w:lang w:bidi="it-IT"/>
        </w:rPr>
      </w:pPr>
    </w:p>
    <w:p w14:paraId="7EECF67F" w14:textId="2A1CA30B" w:rsidR="00B00BDD" w:rsidRPr="000D3225" w:rsidRDefault="00B00BD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Quindi esercitiamoci a sviluppare la nostra capacità di essere empatici. Ogni giorno.</w:t>
      </w:r>
    </w:p>
    <w:p w14:paraId="1D7094DF" w14:textId="66966C1A" w:rsidR="008A270E" w:rsidRPr="000D3225" w:rsidRDefault="00B00BD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Vediamo insieme</w:t>
      </w:r>
      <w:r w:rsidR="00EC749E" w:rsidRPr="000D3225">
        <w:rPr>
          <w:rFonts w:ascii="Arial Nova" w:eastAsia="Yu Mincho Light" w:hAnsi="Arial Nova"/>
          <w:color w:val="auto"/>
          <w:spacing w:val="-2"/>
          <w:sz w:val="24"/>
          <w:szCs w:val="24"/>
          <w:lang w:bidi="it-IT"/>
        </w:rPr>
        <w:t xml:space="preserve"> cosa possiamo iniziare a fare.</w:t>
      </w:r>
    </w:p>
    <w:p w14:paraId="611CB18F" w14:textId="56E30F79" w:rsidR="00301D04" w:rsidRPr="000D3225" w:rsidRDefault="00301D04" w:rsidP="008707DD">
      <w:pPr>
        <w:pStyle w:val="Informazionidicontatto"/>
        <w:spacing w:line="240" w:lineRule="auto"/>
        <w:jc w:val="both"/>
        <w:rPr>
          <w:rFonts w:ascii="Arial Nova" w:eastAsia="Yu Mincho Light" w:hAnsi="Arial Nova"/>
          <w:b/>
          <w:bCs/>
          <w:i/>
          <w:iCs/>
          <w:color w:val="auto"/>
          <w:spacing w:val="-2"/>
          <w:sz w:val="24"/>
          <w:szCs w:val="24"/>
          <w:lang w:bidi="it-IT"/>
        </w:rPr>
      </w:pPr>
    </w:p>
    <w:p w14:paraId="166FD022" w14:textId="78D8ED0B" w:rsidR="000B3AE0" w:rsidRPr="000D3225" w:rsidRDefault="000B3AE0">
      <w:pPr>
        <w:rPr>
          <w:rFonts w:ascii="Arial Nova" w:eastAsia="Yu Mincho Light" w:hAnsi="Arial Nova"/>
          <w:b/>
          <w:bCs/>
          <w:i/>
          <w:iCs/>
          <w:color w:val="auto"/>
          <w:spacing w:val="-2"/>
          <w:sz w:val="24"/>
          <w:szCs w:val="24"/>
          <w:lang w:bidi="it-IT"/>
        </w:rPr>
      </w:pPr>
      <w:r w:rsidRPr="000D3225">
        <w:rPr>
          <w:rFonts w:ascii="Arial Nova" w:eastAsia="Yu Mincho Light" w:hAnsi="Arial Nova"/>
          <w:b/>
          <w:bCs/>
          <w:i/>
          <w:iCs/>
          <w:color w:val="auto"/>
          <w:spacing w:val="-2"/>
          <w:sz w:val="24"/>
          <w:szCs w:val="24"/>
          <w:lang w:bidi="it-IT"/>
        </w:rPr>
        <w:br w:type="page"/>
      </w:r>
    </w:p>
    <w:p w14:paraId="0F7BA016" w14:textId="6FAB9945" w:rsidR="00301D04" w:rsidRPr="000D3225" w:rsidRDefault="00B54743" w:rsidP="008707DD">
      <w:pPr>
        <w:pStyle w:val="Informazionidicontatto"/>
        <w:spacing w:line="240" w:lineRule="auto"/>
        <w:jc w:val="both"/>
        <w:rPr>
          <w:rFonts w:ascii="Arial Nova" w:eastAsia="Yu Mincho Light" w:hAnsi="Arial Nova"/>
          <w:b/>
          <w:bCs/>
          <w:i/>
          <w:iCs/>
          <w:color w:val="auto"/>
          <w:spacing w:val="-2"/>
          <w:sz w:val="24"/>
          <w:szCs w:val="24"/>
          <w:lang w:bidi="it-IT"/>
        </w:rPr>
      </w:pPr>
      <w:r w:rsidRPr="000D3225">
        <w:rPr>
          <w:rFonts w:ascii="Arial Nova" w:eastAsia="Yu Mincho Light" w:hAnsi="Arial Nova"/>
          <w:b/>
          <w:bCs/>
          <w:i/>
          <w:iCs/>
          <w:color w:val="auto"/>
          <w:spacing w:val="-2"/>
          <w:sz w:val="24"/>
          <w:szCs w:val="24"/>
          <w:lang w:bidi="it-IT"/>
        </w:rPr>
        <w:lastRenderedPageBreak/>
        <w:t>“</w:t>
      </w:r>
      <w:r w:rsidR="005F7D89" w:rsidRPr="000D3225">
        <w:rPr>
          <w:rFonts w:ascii="Arial Nova" w:eastAsia="Yu Mincho Light" w:hAnsi="Arial Nova"/>
          <w:b/>
          <w:bCs/>
          <w:i/>
          <w:iCs/>
          <w:color w:val="auto"/>
          <w:spacing w:val="-2"/>
          <w:sz w:val="24"/>
          <w:szCs w:val="24"/>
          <w:lang w:bidi="it-IT"/>
        </w:rPr>
        <w:t>Og</w:t>
      </w:r>
      <w:r w:rsidR="00301D04" w:rsidRPr="000D3225">
        <w:rPr>
          <w:rFonts w:ascii="Arial Nova" w:eastAsia="Yu Mincho Light" w:hAnsi="Arial Nova"/>
          <w:b/>
          <w:bCs/>
          <w:i/>
          <w:iCs/>
          <w:color w:val="auto"/>
          <w:spacing w:val="-2"/>
          <w:sz w:val="24"/>
          <w:szCs w:val="24"/>
          <w:lang w:bidi="it-IT"/>
        </w:rPr>
        <w:t>ni persona che incontri sta combattendo una battaglia di cui non sai nulla. Sii gentile. Sempre”</w:t>
      </w:r>
    </w:p>
    <w:p w14:paraId="6B3C54A9" w14:textId="096A87A9" w:rsidR="00301D04" w:rsidRPr="000D3225" w:rsidRDefault="00301D04" w:rsidP="008707DD">
      <w:pPr>
        <w:pStyle w:val="Informazionidicontatto"/>
        <w:spacing w:line="240" w:lineRule="auto"/>
        <w:jc w:val="both"/>
        <w:rPr>
          <w:rFonts w:ascii="Arial Nova" w:eastAsia="Yu Mincho Light" w:hAnsi="Arial Nova"/>
          <w:i/>
          <w:iCs/>
          <w:color w:val="auto"/>
          <w:spacing w:val="-2"/>
          <w:sz w:val="24"/>
          <w:szCs w:val="24"/>
          <w:lang w:bidi="it-IT"/>
        </w:rPr>
      </w:pPr>
      <w:r w:rsidRPr="000D3225">
        <w:rPr>
          <w:rFonts w:ascii="Arial Nova" w:eastAsia="Yu Mincho Light" w:hAnsi="Arial Nova"/>
          <w:i/>
          <w:iCs/>
          <w:color w:val="auto"/>
          <w:spacing w:val="-2"/>
          <w:sz w:val="24"/>
          <w:szCs w:val="24"/>
          <w:lang w:bidi="it-IT"/>
        </w:rPr>
        <w:t>Platone</w:t>
      </w:r>
    </w:p>
    <w:p w14:paraId="72E00E7D" w14:textId="77777777" w:rsidR="00F74C40" w:rsidRPr="000D3225" w:rsidRDefault="00F74C40" w:rsidP="008707DD">
      <w:pPr>
        <w:pStyle w:val="Informazionidicontatto"/>
        <w:spacing w:line="240" w:lineRule="auto"/>
        <w:jc w:val="both"/>
        <w:rPr>
          <w:rFonts w:ascii="Arial Nova" w:eastAsia="Yu Mincho Light" w:hAnsi="Arial Nova"/>
          <w:color w:val="auto"/>
          <w:spacing w:val="-2"/>
          <w:sz w:val="24"/>
          <w:szCs w:val="24"/>
          <w:lang w:bidi="it-IT"/>
        </w:rPr>
      </w:pPr>
    </w:p>
    <w:p w14:paraId="519B986C" w14:textId="68CA6B5C" w:rsidR="00301D04" w:rsidRPr="000D3225" w:rsidRDefault="00AA1008" w:rsidP="00BF51B7">
      <w:pPr>
        <w:pStyle w:val="Titolo1"/>
        <w:rPr>
          <w:rFonts w:ascii="Arial Nova" w:hAnsi="Arial Nova"/>
        </w:rPr>
      </w:pPr>
      <w:bookmarkStart w:id="22" w:name="_Toc30146711"/>
      <w:r w:rsidRPr="000D3225">
        <w:rPr>
          <w:rFonts w:ascii="Arial Nova" w:hAnsi="Arial Nova"/>
        </w:rPr>
        <w:t>CON L’EMPATIA</w:t>
      </w:r>
      <w:r w:rsidR="005F41BA" w:rsidRPr="000D3225">
        <w:rPr>
          <w:rFonts w:ascii="Arial Nova" w:hAnsi="Arial Nova"/>
        </w:rPr>
        <w:t xml:space="preserve"> </w:t>
      </w:r>
      <w:r w:rsidR="00C169FF" w:rsidRPr="000D3225">
        <w:rPr>
          <w:rFonts w:ascii="Arial Nova" w:hAnsi="Arial Nova"/>
        </w:rPr>
        <w:t>È</w:t>
      </w:r>
      <w:r w:rsidR="005F41BA" w:rsidRPr="000D3225">
        <w:rPr>
          <w:rFonts w:ascii="Arial Nova" w:hAnsi="Arial Nova"/>
        </w:rPr>
        <w:t xml:space="preserve"> P</w:t>
      </w:r>
      <w:r w:rsidR="00E1443B" w:rsidRPr="000D3225">
        <w:rPr>
          <w:rFonts w:ascii="Arial Nova" w:hAnsi="Arial Nova"/>
        </w:rPr>
        <w:t>I</w:t>
      </w:r>
      <w:r w:rsidR="00B33674" w:rsidRPr="000D3225">
        <w:rPr>
          <w:rFonts w:ascii="Arial Nova" w:hAnsi="Arial Nova"/>
        </w:rPr>
        <w:t>Ù</w:t>
      </w:r>
      <w:r w:rsidR="00E1443B" w:rsidRPr="000D3225">
        <w:rPr>
          <w:rFonts w:ascii="Arial Nova" w:hAnsi="Arial Nova"/>
        </w:rPr>
        <w:t xml:space="preserve"> </w:t>
      </w:r>
      <w:r w:rsidR="005F41BA" w:rsidRPr="000D3225">
        <w:rPr>
          <w:rFonts w:ascii="Arial Nova" w:hAnsi="Arial Nova"/>
        </w:rPr>
        <w:t>BELLO</w:t>
      </w:r>
      <w:bookmarkEnd w:id="22"/>
    </w:p>
    <w:p w14:paraId="32065CBF" w14:textId="77777777" w:rsidR="00AA1008" w:rsidRPr="000D3225" w:rsidRDefault="00AA1008" w:rsidP="008707DD">
      <w:pPr>
        <w:pStyle w:val="Informazionidicontatto"/>
        <w:spacing w:line="240" w:lineRule="auto"/>
        <w:jc w:val="both"/>
        <w:rPr>
          <w:rFonts w:ascii="Arial Nova" w:eastAsia="Yu Mincho Light" w:hAnsi="Arial Nova"/>
          <w:color w:val="auto"/>
          <w:spacing w:val="-2"/>
          <w:sz w:val="24"/>
          <w:szCs w:val="24"/>
          <w:lang w:bidi="it-IT"/>
        </w:rPr>
      </w:pPr>
    </w:p>
    <w:p w14:paraId="030BED82" w14:textId="3F7CCE62" w:rsidR="008A270E" w:rsidRPr="000D3225" w:rsidRDefault="008A270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La comprensione vera e profonda non può esistere senza empatia.</w:t>
      </w:r>
    </w:p>
    <w:p w14:paraId="35F83F1F" w14:textId="683F97B7" w:rsidR="00301D04" w:rsidRPr="000D3225" w:rsidRDefault="00301D0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In nessun ambito.</w:t>
      </w:r>
    </w:p>
    <w:p w14:paraId="6AAC34E0" w14:textId="6B7556B4" w:rsidR="00301D04" w:rsidRPr="000D3225" w:rsidRDefault="00301D04" w:rsidP="008707DD">
      <w:pPr>
        <w:pStyle w:val="Informazionidicontatto"/>
        <w:spacing w:line="240" w:lineRule="auto"/>
        <w:jc w:val="both"/>
        <w:rPr>
          <w:rFonts w:ascii="Arial Nova" w:eastAsia="Yu Mincho Light" w:hAnsi="Arial Nova"/>
          <w:color w:val="auto"/>
          <w:spacing w:val="-2"/>
          <w:sz w:val="24"/>
          <w:szCs w:val="24"/>
          <w:lang w:bidi="it-IT"/>
        </w:rPr>
      </w:pPr>
    </w:p>
    <w:p w14:paraId="445DD7ED" w14:textId="1CDA1399" w:rsidR="00D96EEC" w:rsidRPr="000D3225" w:rsidRDefault="00301D0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L’empatia è la capacità di calarsi nei panni degli altri.</w:t>
      </w:r>
    </w:p>
    <w:p w14:paraId="0F8C35B9" w14:textId="2477ABF7" w:rsidR="00301D04" w:rsidRPr="000D3225" w:rsidRDefault="00D96EE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La più alta forma di empatia</w:t>
      </w:r>
      <w:r w:rsidR="00B00BDD"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risiede nell’accettare </w:t>
      </w:r>
      <w:r w:rsidR="00F74C40" w:rsidRPr="000D3225">
        <w:rPr>
          <w:rFonts w:ascii="Arial Nova" w:eastAsia="Yu Mincho Light" w:hAnsi="Arial Nova"/>
          <w:color w:val="auto"/>
          <w:spacing w:val="-2"/>
          <w:sz w:val="24"/>
          <w:szCs w:val="24"/>
          <w:lang w:bidi="it-IT"/>
        </w:rPr>
        <w:t xml:space="preserve">l’altro, non </w:t>
      </w:r>
      <w:r w:rsidRPr="000D3225">
        <w:rPr>
          <w:rFonts w:ascii="Arial Nova" w:eastAsia="Yu Mincho Light" w:hAnsi="Arial Nova"/>
          <w:color w:val="auto"/>
          <w:spacing w:val="-2"/>
          <w:sz w:val="24"/>
          <w:szCs w:val="24"/>
          <w:lang w:bidi="it-IT"/>
        </w:rPr>
        <w:t>nel giudicar</w:t>
      </w:r>
      <w:r w:rsidR="00F74C40" w:rsidRPr="000D3225">
        <w:rPr>
          <w:rFonts w:ascii="Arial Nova" w:eastAsia="Yu Mincho Light" w:hAnsi="Arial Nova"/>
          <w:color w:val="auto"/>
          <w:spacing w:val="-2"/>
          <w:sz w:val="24"/>
          <w:szCs w:val="24"/>
          <w:lang w:bidi="it-IT"/>
        </w:rPr>
        <w:t>lo.</w:t>
      </w:r>
    </w:p>
    <w:p w14:paraId="127F0831" w14:textId="2E69F47A" w:rsidR="002E3619" w:rsidRPr="000D3225" w:rsidRDefault="002E3619" w:rsidP="008707DD">
      <w:pPr>
        <w:pStyle w:val="Informazionidicontatto"/>
        <w:spacing w:line="240" w:lineRule="auto"/>
        <w:jc w:val="both"/>
        <w:rPr>
          <w:rFonts w:ascii="Arial Nova" w:eastAsia="Yu Mincho Light" w:hAnsi="Arial Nova"/>
          <w:color w:val="auto"/>
          <w:spacing w:val="-2"/>
          <w:sz w:val="24"/>
          <w:szCs w:val="24"/>
          <w:lang w:bidi="it-IT"/>
        </w:rPr>
      </w:pPr>
    </w:p>
    <w:p w14:paraId="31D4BA66" w14:textId="49CB8F36" w:rsidR="002E3619" w:rsidRPr="000D3225" w:rsidRDefault="002E3619"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Purtroppo spesso diventa rara perché l’individualismo ci porta sempre più lontani da</w:t>
      </w:r>
      <w:r w:rsidR="00B00BDD" w:rsidRPr="000D3225">
        <w:rPr>
          <w:rFonts w:ascii="Arial Nova" w:eastAsia="Yu Mincho Light" w:hAnsi="Arial Nova"/>
          <w:color w:val="auto"/>
          <w:spacing w:val="-2"/>
          <w:sz w:val="24"/>
          <w:szCs w:val="24"/>
          <w:lang w:bidi="it-IT"/>
        </w:rPr>
        <w:t xml:space="preserve"> questo concetto</w:t>
      </w:r>
      <w:r w:rsidRPr="000D3225">
        <w:rPr>
          <w:rFonts w:ascii="Arial Nova" w:eastAsia="Yu Mincho Light" w:hAnsi="Arial Nova"/>
          <w:color w:val="auto"/>
          <w:spacing w:val="-2"/>
          <w:sz w:val="24"/>
          <w:szCs w:val="24"/>
          <w:lang w:bidi="it-IT"/>
        </w:rPr>
        <w:t>.</w:t>
      </w:r>
    </w:p>
    <w:p w14:paraId="2141F52B" w14:textId="77777777" w:rsidR="00B00BDD" w:rsidRPr="000D3225" w:rsidRDefault="00B00BDD" w:rsidP="008707DD">
      <w:pPr>
        <w:pStyle w:val="Informazionidicontatto"/>
        <w:spacing w:line="240" w:lineRule="auto"/>
        <w:jc w:val="both"/>
        <w:rPr>
          <w:rFonts w:ascii="Arial Nova" w:eastAsia="Yu Mincho Light" w:hAnsi="Arial Nova"/>
          <w:color w:val="auto"/>
          <w:spacing w:val="-2"/>
          <w:sz w:val="24"/>
          <w:szCs w:val="24"/>
          <w:lang w:bidi="it-IT"/>
        </w:rPr>
      </w:pPr>
    </w:p>
    <w:p w14:paraId="21FC06F9" w14:textId="0EFA250F" w:rsidR="002E3619" w:rsidRPr="000D3225" w:rsidRDefault="002E3619"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Devi iniziare a pensare come l’altro, metterti nella sua situazione, capire le sue emozioni. </w:t>
      </w:r>
    </w:p>
    <w:p w14:paraId="2D6C59A9" w14:textId="06E5E30E" w:rsidR="002E3619" w:rsidRPr="000D3225" w:rsidRDefault="002E3619"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L’empatia aiuta ad ampliare la percezione perché ci consente di apprendere da</w:t>
      </w:r>
      <w:r w:rsidR="00B00BDD" w:rsidRPr="000D3225">
        <w:rPr>
          <w:rFonts w:ascii="Arial Nova" w:eastAsia="Yu Mincho Light" w:hAnsi="Arial Nova"/>
          <w:color w:val="auto"/>
          <w:spacing w:val="-2"/>
          <w:sz w:val="24"/>
          <w:szCs w:val="24"/>
          <w:lang w:bidi="it-IT"/>
        </w:rPr>
        <w:t>lle</w:t>
      </w:r>
      <w:r w:rsidRPr="000D3225">
        <w:rPr>
          <w:rFonts w:ascii="Arial Nova" w:eastAsia="Yu Mincho Light" w:hAnsi="Arial Nova"/>
          <w:color w:val="auto"/>
          <w:spacing w:val="-2"/>
          <w:sz w:val="24"/>
          <w:szCs w:val="24"/>
          <w:lang w:bidi="it-IT"/>
        </w:rPr>
        <w:t xml:space="preserve"> esperienze altrui. </w:t>
      </w:r>
    </w:p>
    <w:p w14:paraId="3C443254" w14:textId="77777777" w:rsidR="00B00BDD" w:rsidRPr="000D3225" w:rsidRDefault="00B00BDD" w:rsidP="008707DD">
      <w:pPr>
        <w:pStyle w:val="Informazionidicontatto"/>
        <w:spacing w:line="240" w:lineRule="auto"/>
        <w:jc w:val="both"/>
        <w:rPr>
          <w:rFonts w:ascii="Arial Nova" w:eastAsia="Yu Mincho Light" w:hAnsi="Arial Nova"/>
          <w:color w:val="auto"/>
          <w:spacing w:val="-2"/>
          <w:sz w:val="24"/>
          <w:szCs w:val="24"/>
          <w:lang w:bidi="it-IT"/>
        </w:rPr>
      </w:pPr>
    </w:p>
    <w:p w14:paraId="6AC539D2" w14:textId="098E3DFD" w:rsidR="002E3619" w:rsidRPr="000D3225" w:rsidRDefault="00B00BD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Attenzione, non si tratta di</w:t>
      </w:r>
      <w:r w:rsidR="002E3619" w:rsidRPr="000D3225">
        <w:rPr>
          <w:rFonts w:ascii="Arial Nova" w:eastAsia="Yu Mincho Light" w:hAnsi="Arial Nova"/>
          <w:color w:val="auto"/>
          <w:spacing w:val="-2"/>
          <w:sz w:val="24"/>
          <w:szCs w:val="24"/>
          <w:lang w:bidi="it-IT"/>
        </w:rPr>
        <w:t xml:space="preserve"> provare compassione</w:t>
      </w:r>
      <w:r w:rsidRPr="000D3225">
        <w:rPr>
          <w:rFonts w:ascii="Arial Nova" w:eastAsia="Yu Mincho Light" w:hAnsi="Arial Nova"/>
          <w:color w:val="auto"/>
          <w:spacing w:val="-2"/>
          <w:sz w:val="24"/>
          <w:szCs w:val="24"/>
          <w:lang w:bidi="it-IT"/>
        </w:rPr>
        <w:t xml:space="preserve"> n</w:t>
      </w:r>
      <w:r w:rsidR="009F1AD2">
        <w:rPr>
          <w:rFonts w:ascii="Arial Nova" w:eastAsia="Yu Mincho Light" w:hAnsi="Arial Nova"/>
          <w:color w:val="auto"/>
          <w:spacing w:val="-2"/>
          <w:sz w:val="24"/>
          <w:szCs w:val="24"/>
          <w:lang w:bidi="it-IT"/>
        </w:rPr>
        <w:t>el senso negativo del termine, se mai compassione intesa come comprensione della sofferenza altrui e desiderio di alleviarla</w:t>
      </w:r>
      <w:r w:rsidRPr="000D3225">
        <w:rPr>
          <w:rFonts w:ascii="Arial Nova" w:eastAsia="Yu Mincho Light" w:hAnsi="Arial Nova"/>
          <w:color w:val="auto"/>
          <w:spacing w:val="-2"/>
          <w:sz w:val="24"/>
          <w:szCs w:val="24"/>
          <w:lang w:bidi="it-IT"/>
        </w:rPr>
        <w:t>,</w:t>
      </w:r>
      <w:r w:rsidR="002E3619"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 xml:space="preserve">si tratta di </w:t>
      </w:r>
      <w:r w:rsidR="002E3619" w:rsidRPr="000D3225">
        <w:rPr>
          <w:rFonts w:ascii="Arial Nova" w:eastAsia="Yu Mincho Light" w:hAnsi="Arial Nova"/>
          <w:color w:val="auto"/>
          <w:spacing w:val="-2"/>
          <w:sz w:val="24"/>
          <w:szCs w:val="24"/>
          <w:lang w:bidi="it-IT"/>
        </w:rPr>
        <w:t>riconoscere e sentire l’emozione di qualcun altro, nel bene e nel male.</w:t>
      </w:r>
      <w:r w:rsidR="009F1AD2">
        <w:rPr>
          <w:rFonts w:ascii="Arial Nova" w:eastAsia="Yu Mincho Light" w:hAnsi="Arial Nova"/>
          <w:color w:val="auto"/>
          <w:spacing w:val="-2"/>
          <w:sz w:val="24"/>
          <w:szCs w:val="24"/>
          <w:lang w:bidi="it-IT"/>
        </w:rPr>
        <w:t xml:space="preserve"> Ma affronterò il tema della compassione nel prossimo manuale dedicato al benessere.</w:t>
      </w:r>
    </w:p>
    <w:p w14:paraId="025C2028" w14:textId="77777777" w:rsidR="00B00BDD" w:rsidRPr="000D3225" w:rsidRDefault="00B00BDD" w:rsidP="008707DD">
      <w:pPr>
        <w:pStyle w:val="Informazionidicontatto"/>
        <w:spacing w:line="240" w:lineRule="auto"/>
        <w:jc w:val="both"/>
        <w:rPr>
          <w:rFonts w:ascii="Arial Nova" w:eastAsia="Yu Mincho Light" w:hAnsi="Arial Nova"/>
          <w:color w:val="auto"/>
          <w:spacing w:val="-2"/>
          <w:sz w:val="24"/>
          <w:szCs w:val="24"/>
          <w:lang w:bidi="it-IT"/>
        </w:rPr>
      </w:pPr>
    </w:p>
    <w:p w14:paraId="5F6F600F" w14:textId="72466573" w:rsidR="00B00BDD" w:rsidRPr="000D3225" w:rsidRDefault="009F1AD2" w:rsidP="008707DD">
      <w:pPr>
        <w:pStyle w:val="Informazionidicontatto"/>
        <w:spacing w:line="240" w:lineRule="auto"/>
        <w:jc w:val="both"/>
        <w:rPr>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Tornando all’</w:t>
      </w:r>
      <w:r w:rsidR="008154F0" w:rsidRPr="000D3225">
        <w:rPr>
          <w:rFonts w:ascii="Arial Nova" w:eastAsia="Yu Mincho Light" w:hAnsi="Arial Nova"/>
          <w:color w:val="auto"/>
          <w:spacing w:val="-2"/>
          <w:sz w:val="24"/>
          <w:szCs w:val="24"/>
          <w:lang w:bidi="it-IT"/>
        </w:rPr>
        <w:t>empatia</w:t>
      </w:r>
      <w:r>
        <w:rPr>
          <w:rFonts w:ascii="Arial Nova" w:eastAsia="Yu Mincho Light" w:hAnsi="Arial Nova"/>
          <w:color w:val="auto"/>
          <w:spacing w:val="-2"/>
          <w:sz w:val="24"/>
          <w:szCs w:val="24"/>
          <w:lang w:bidi="it-IT"/>
        </w:rPr>
        <w:t>, essa</w:t>
      </w:r>
      <w:r w:rsidR="008154F0" w:rsidRPr="000D3225">
        <w:rPr>
          <w:rFonts w:ascii="Arial Nova" w:eastAsia="Yu Mincho Light" w:hAnsi="Arial Nova"/>
          <w:color w:val="auto"/>
          <w:spacing w:val="-2"/>
          <w:sz w:val="24"/>
          <w:szCs w:val="24"/>
          <w:lang w:bidi="it-IT"/>
        </w:rPr>
        <w:t xml:space="preserve"> ti sarà d’aiuto</w:t>
      </w:r>
      <w:r w:rsidR="00B00BDD" w:rsidRPr="000D3225">
        <w:rPr>
          <w:rFonts w:ascii="Arial Nova" w:eastAsia="Yu Mincho Light" w:hAnsi="Arial Nova"/>
          <w:color w:val="auto"/>
          <w:spacing w:val="-2"/>
          <w:sz w:val="24"/>
          <w:szCs w:val="24"/>
          <w:lang w:bidi="it-IT"/>
        </w:rPr>
        <w:t xml:space="preserve"> in tanti aspetti della tua vita</w:t>
      </w:r>
      <w:r w:rsidR="008154F0" w:rsidRPr="000D3225">
        <w:rPr>
          <w:rFonts w:ascii="Arial Nova" w:eastAsia="Yu Mincho Light" w:hAnsi="Arial Nova"/>
          <w:color w:val="auto"/>
          <w:spacing w:val="-2"/>
          <w:sz w:val="24"/>
          <w:szCs w:val="24"/>
          <w:lang w:bidi="it-IT"/>
        </w:rPr>
        <w:t>.</w:t>
      </w:r>
    </w:p>
    <w:p w14:paraId="7800A201" w14:textId="3AF8B7E2" w:rsidR="00B00BDD" w:rsidRPr="000D3225" w:rsidRDefault="008154F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 xml:space="preserve">Ti aiuterà a sviluppare e gestire relazioni migliori. </w:t>
      </w:r>
    </w:p>
    <w:p w14:paraId="63C81C7F" w14:textId="11AED29C" w:rsidR="002E3619" w:rsidRPr="000D3225" w:rsidRDefault="00B00BD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Ti supporterà</w:t>
      </w:r>
      <w:r w:rsidR="008154F0" w:rsidRPr="000D3225">
        <w:rPr>
          <w:rFonts w:ascii="Arial Nova" w:eastAsia="Yu Mincho Light" w:hAnsi="Arial Nova"/>
          <w:color w:val="auto"/>
          <w:spacing w:val="-2"/>
          <w:sz w:val="24"/>
          <w:szCs w:val="24"/>
          <w:lang w:bidi="it-IT"/>
        </w:rPr>
        <w:t xml:space="preserve"> nelle scelte morali. Se comprendi </w:t>
      </w:r>
      <w:r w:rsidRPr="000D3225">
        <w:rPr>
          <w:rFonts w:ascii="Arial Nova" w:eastAsia="Yu Mincho Light" w:hAnsi="Arial Nova"/>
          <w:color w:val="auto"/>
          <w:spacing w:val="-2"/>
          <w:sz w:val="24"/>
          <w:szCs w:val="24"/>
          <w:lang w:bidi="it-IT"/>
        </w:rPr>
        <w:t xml:space="preserve">veramente </w:t>
      </w:r>
      <w:r w:rsidR="008154F0" w:rsidRPr="000D3225">
        <w:rPr>
          <w:rFonts w:ascii="Arial Nova" w:eastAsia="Yu Mincho Light" w:hAnsi="Arial Nova"/>
          <w:color w:val="auto"/>
          <w:spacing w:val="-2"/>
          <w:sz w:val="24"/>
          <w:szCs w:val="24"/>
          <w:lang w:bidi="it-IT"/>
        </w:rPr>
        <w:t>il dolore e la sofferenz</w:t>
      </w:r>
      <w:r w:rsidRPr="000D3225">
        <w:rPr>
          <w:rFonts w:ascii="Arial Nova" w:eastAsia="Yu Mincho Light" w:hAnsi="Arial Nova"/>
          <w:color w:val="auto"/>
          <w:spacing w:val="-2"/>
          <w:sz w:val="24"/>
          <w:szCs w:val="24"/>
          <w:lang w:bidi="it-IT"/>
        </w:rPr>
        <w:t>a</w:t>
      </w:r>
      <w:r w:rsidR="009F1AD2">
        <w:rPr>
          <w:rFonts w:ascii="Arial Nova" w:eastAsia="Yu Mincho Light" w:hAnsi="Arial Nova"/>
          <w:color w:val="auto"/>
          <w:spacing w:val="-2"/>
          <w:sz w:val="24"/>
          <w:szCs w:val="24"/>
          <w:lang w:bidi="it-IT"/>
        </w:rPr>
        <w:t>,</w:t>
      </w:r>
      <w:r w:rsidR="008154F0" w:rsidRPr="000D3225">
        <w:rPr>
          <w:rFonts w:ascii="Arial Nova" w:eastAsia="Yu Mincho Light" w:hAnsi="Arial Nova"/>
          <w:color w:val="auto"/>
          <w:spacing w:val="-2"/>
          <w:sz w:val="24"/>
          <w:szCs w:val="24"/>
          <w:lang w:bidi="it-IT"/>
        </w:rPr>
        <w:t xml:space="preserve"> ti sarà più difficile causarne ad altri. </w:t>
      </w:r>
    </w:p>
    <w:p w14:paraId="063F2020" w14:textId="208A6A17" w:rsidR="008154F0" w:rsidRPr="000D3225" w:rsidRDefault="008154F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L’empatia migliora le relazioni e anche il nostro stato di salute.</w:t>
      </w:r>
    </w:p>
    <w:p w14:paraId="7914B6BD" w14:textId="4CE327F1" w:rsidR="008154F0" w:rsidRPr="000D3225" w:rsidRDefault="008154F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E </w:t>
      </w:r>
      <w:r w:rsidR="00B00BDD" w:rsidRPr="000D3225">
        <w:rPr>
          <w:rFonts w:ascii="Arial Nova" w:eastAsia="Yu Mincho Light" w:hAnsi="Arial Nova"/>
          <w:color w:val="auto"/>
          <w:spacing w:val="-2"/>
          <w:sz w:val="24"/>
          <w:szCs w:val="24"/>
          <w:lang w:bidi="it-IT"/>
        </w:rPr>
        <w:t xml:space="preserve">naturalmente </w:t>
      </w:r>
      <w:r w:rsidRPr="000D3225">
        <w:rPr>
          <w:rFonts w:ascii="Arial Nova" w:eastAsia="Yu Mincho Light" w:hAnsi="Arial Nova"/>
          <w:color w:val="auto"/>
          <w:spacing w:val="-2"/>
          <w:sz w:val="24"/>
          <w:szCs w:val="24"/>
          <w:lang w:bidi="it-IT"/>
        </w:rPr>
        <w:t xml:space="preserve">si può acquisire. </w:t>
      </w:r>
    </w:p>
    <w:p w14:paraId="1E00FA16" w14:textId="22C3EF50" w:rsidR="008154F0" w:rsidRPr="000D3225" w:rsidRDefault="008154F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La puoi allenare.</w:t>
      </w:r>
      <w:r w:rsidR="007F419A" w:rsidRPr="000D3225">
        <w:rPr>
          <w:rFonts w:ascii="Arial Nova" w:eastAsia="Yu Mincho Light" w:hAnsi="Arial Nova"/>
          <w:color w:val="auto"/>
          <w:spacing w:val="-2"/>
          <w:sz w:val="24"/>
          <w:szCs w:val="24"/>
          <w:lang w:bidi="it-IT"/>
        </w:rPr>
        <w:t xml:space="preserve"> L’Empatia.</w:t>
      </w:r>
    </w:p>
    <w:p w14:paraId="78480B25" w14:textId="2CE1AC59" w:rsidR="008154F0" w:rsidRPr="000D3225" w:rsidRDefault="008154F0" w:rsidP="008707DD">
      <w:pPr>
        <w:pStyle w:val="Informazionidicontatto"/>
        <w:spacing w:line="240" w:lineRule="auto"/>
        <w:jc w:val="both"/>
        <w:rPr>
          <w:rFonts w:ascii="Arial Nova" w:eastAsia="Yu Mincho Light" w:hAnsi="Arial Nova"/>
          <w:b/>
          <w:bCs/>
          <w:color w:val="auto"/>
          <w:spacing w:val="-2"/>
          <w:sz w:val="24"/>
          <w:szCs w:val="24"/>
          <w:lang w:bidi="it-IT"/>
        </w:rPr>
      </w:pPr>
      <w:r w:rsidRPr="000D3225">
        <w:rPr>
          <w:rFonts w:ascii="Arial Nova" w:eastAsia="Yu Mincho Light" w:hAnsi="Arial Nova"/>
          <w:color w:val="auto"/>
          <w:spacing w:val="-2"/>
          <w:sz w:val="24"/>
          <w:szCs w:val="24"/>
          <w:lang w:bidi="it-IT"/>
        </w:rPr>
        <w:t xml:space="preserve">Per prima cosa magari cominciando ad ascoltare le persone che ti parlano </w:t>
      </w:r>
      <w:r w:rsidRPr="000D3225">
        <w:rPr>
          <w:rFonts w:ascii="Arial Nova" w:eastAsia="Yu Mincho Light" w:hAnsi="Arial Nova"/>
          <w:b/>
          <w:bCs/>
          <w:color w:val="auto"/>
          <w:spacing w:val="-2"/>
          <w:sz w:val="24"/>
          <w:szCs w:val="24"/>
          <w:lang w:bidi="it-IT"/>
        </w:rPr>
        <w:t>attivamente.</w:t>
      </w:r>
    </w:p>
    <w:p w14:paraId="689DA580" w14:textId="66318C49" w:rsidR="008154F0" w:rsidRPr="000D3225" w:rsidRDefault="008154F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Spesso non lo facciamo perché pensiamo al nostro film e alle nostre cose o prepariamo la nostra risposta senza neanche aver ascoltato tutto,</w:t>
      </w:r>
      <w:r w:rsidR="005608AA"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guardiamo il telefono e ci perdiamo un pezzo</w:t>
      </w:r>
      <w:r w:rsidR="007F419A" w:rsidRPr="000D3225">
        <w:rPr>
          <w:rFonts w:ascii="Arial Nova" w:eastAsia="Yu Mincho Light" w:hAnsi="Arial Nova"/>
          <w:color w:val="auto"/>
          <w:spacing w:val="-2"/>
          <w:sz w:val="24"/>
          <w:szCs w:val="24"/>
          <w:lang w:bidi="it-IT"/>
        </w:rPr>
        <w:t xml:space="preserve"> del racconto</w:t>
      </w:r>
      <w:r w:rsidRPr="000D3225">
        <w:rPr>
          <w:rFonts w:ascii="Arial Nova" w:eastAsia="Yu Mincho Light" w:hAnsi="Arial Nova"/>
          <w:color w:val="auto"/>
          <w:spacing w:val="-2"/>
          <w:sz w:val="24"/>
          <w:szCs w:val="24"/>
          <w:lang w:bidi="it-IT"/>
        </w:rPr>
        <w:t>.</w:t>
      </w:r>
    </w:p>
    <w:p w14:paraId="439E1A4D" w14:textId="324D6314" w:rsidR="008154F0" w:rsidRPr="000D3225" w:rsidRDefault="008154F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Come fai a capire cosa prova </w:t>
      </w:r>
      <w:r w:rsidR="009F1AD2">
        <w:rPr>
          <w:rFonts w:ascii="Arial Nova" w:eastAsia="Yu Mincho Light" w:hAnsi="Arial Nova"/>
          <w:color w:val="auto"/>
          <w:spacing w:val="-2"/>
          <w:sz w:val="24"/>
          <w:szCs w:val="24"/>
          <w:lang w:bidi="it-IT"/>
        </w:rPr>
        <w:t xml:space="preserve">realmente </w:t>
      </w:r>
      <w:r w:rsidRPr="000D3225">
        <w:rPr>
          <w:rFonts w:ascii="Arial Nova" w:eastAsia="Yu Mincho Light" w:hAnsi="Arial Nova"/>
          <w:color w:val="auto"/>
          <w:spacing w:val="-2"/>
          <w:sz w:val="24"/>
          <w:szCs w:val="24"/>
          <w:lang w:bidi="it-IT"/>
        </w:rPr>
        <w:t>quella persona realmente o cosa vuole dirti</w:t>
      </w:r>
      <w:r w:rsidR="009F1AD2">
        <w:rPr>
          <w:rFonts w:ascii="Arial Nova" w:eastAsia="Yu Mincho Light" w:hAnsi="Arial Nova"/>
          <w:color w:val="auto"/>
          <w:spacing w:val="-2"/>
          <w:sz w:val="24"/>
          <w:szCs w:val="24"/>
          <w:lang w:bidi="it-IT"/>
        </w:rPr>
        <w:t>,</w:t>
      </w:r>
      <w:r w:rsidR="007F419A"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se stai pensando ad altro</w:t>
      </w:r>
      <w:r w:rsidR="007F419A" w:rsidRPr="000D3225">
        <w:rPr>
          <w:rFonts w:ascii="Arial Nova" w:eastAsia="Yu Mincho Light" w:hAnsi="Arial Nova"/>
          <w:color w:val="auto"/>
          <w:spacing w:val="-2"/>
          <w:sz w:val="24"/>
          <w:szCs w:val="24"/>
          <w:lang w:bidi="it-IT"/>
        </w:rPr>
        <w:t>?</w:t>
      </w:r>
    </w:p>
    <w:p w14:paraId="0B892F01" w14:textId="7FA511EC" w:rsidR="008154F0" w:rsidRPr="000D3225" w:rsidRDefault="008154F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Ti ritrovi?</w:t>
      </w:r>
    </w:p>
    <w:p w14:paraId="75CD8E8E" w14:textId="07968521" w:rsidR="008154F0" w:rsidRPr="000D3225" w:rsidRDefault="008154F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E ancora, </w:t>
      </w:r>
      <w:r w:rsidRPr="000D3225">
        <w:rPr>
          <w:rFonts w:ascii="Arial Nova" w:eastAsia="Yu Mincho Light" w:hAnsi="Arial Nova"/>
          <w:b/>
          <w:bCs/>
          <w:color w:val="auto"/>
          <w:spacing w:val="-2"/>
          <w:sz w:val="24"/>
          <w:szCs w:val="24"/>
          <w:lang w:bidi="it-IT"/>
        </w:rPr>
        <w:t>mostra curiosità</w:t>
      </w:r>
      <w:r w:rsidRPr="000D3225">
        <w:rPr>
          <w:rFonts w:ascii="Arial Nova" w:eastAsia="Yu Mincho Light" w:hAnsi="Arial Nova"/>
          <w:color w:val="auto"/>
          <w:spacing w:val="-2"/>
          <w:sz w:val="24"/>
          <w:szCs w:val="24"/>
          <w:lang w:bidi="it-IT"/>
        </w:rPr>
        <w:t xml:space="preserve"> verso il prossimo: ad esempio iniziando ad immaginare cosa gli altri potrebbero provare in un preciso istante. </w:t>
      </w:r>
    </w:p>
    <w:p w14:paraId="49DAAA03" w14:textId="4280DD75" w:rsidR="008154F0" w:rsidRPr="000D3225" w:rsidRDefault="008154F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Ascoltare o conoscere a fondo i sentimenti di un’altra persona è come leggere un libro. Ti permette di aumentare la tua conoscenza sulla vita.</w:t>
      </w:r>
    </w:p>
    <w:p w14:paraId="5011D662" w14:textId="26B0734E" w:rsidR="008154F0" w:rsidRPr="000D3225" w:rsidRDefault="004B5D6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In questo modo sarai in grado di aiutare davvero gli altri e loro ti saranno riconoscenti e aiuteranno te. </w:t>
      </w:r>
    </w:p>
    <w:p w14:paraId="5A443F31" w14:textId="77777777" w:rsidR="007F419A"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p>
    <w:p w14:paraId="7DAC5CAD" w14:textId="46634D29" w:rsidR="007C2D20" w:rsidRPr="000D3225" w:rsidRDefault="00C80E7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Mi capita ultimamente di ascoltare attentamente tante donne che non si vedono belle e che vorrebbero cambiare qualcosa nel loro aspetto</w:t>
      </w:r>
      <w:r w:rsidR="007F419A" w:rsidRPr="000D3225">
        <w:rPr>
          <w:rFonts w:ascii="Arial Nova" w:eastAsia="Yu Mincho Light" w:hAnsi="Arial Nova"/>
          <w:color w:val="auto"/>
          <w:spacing w:val="-2"/>
          <w:sz w:val="24"/>
          <w:szCs w:val="24"/>
          <w:lang w:bidi="it-IT"/>
        </w:rPr>
        <w:t>, ma</w:t>
      </w:r>
      <w:r w:rsidRPr="000D3225">
        <w:rPr>
          <w:rFonts w:ascii="Arial Nova" w:eastAsia="Yu Mincho Light" w:hAnsi="Arial Nova"/>
          <w:color w:val="auto"/>
          <w:spacing w:val="-2"/>
          <w:sz w:val="24"/>
          <w:szCs w:val="24"/>
          <w:lang w:bidi="it-IT"/>
        </w:rPr>
        <w:t xml:space="preserve"> non sanno da dove cominciare.</w:t>
      </w:r>
    </w:p>
    <w:p w14:paraId="3A1B725A" w14:textId="77777777" w:rsidR="007F419A"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Per aiutarle davvero devo comprendere il loro malessere e quello che provano.</w:t>
      </w:r>
    </w:p>
    <w:p w14:paraId="62666DF6" w14:textId="77777777" w:rsidR="007F419A"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Non puoi dare un consiglio uguale per tutti. Ognuno di noi ha una storia precisa e dei sentimenti.</w:t>
      </w:r>
    </w:p>
    <w:p w14:paraId="1163B0BB" w14:textId="77777777" w:rsidR="007F419A"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p>
    <w:p w14:paraId="20109D05" w14:textId="798D4B30" w:rsidR="007F419A"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Poi, u</w:t>
      </w:r>
      <w:r w:rsidR="00C80E7C" w:rsidRPr="000D3225">
        <w:rPr>
          <w:rFonts w:ascii="Arial Nova" w:eastAsia="Yu Mincho Light" w:hAnsi="Arial Nova"/>
          <w:color w:val="auto"/>
          <w:spacing w:val="-2"/>
          <w:sz w:val="24"/>
          <w:szCs w:val="24"/>
          <w:lang w:bidi="it-IT"/>
        </w:rPr>
        <w:t>n passo al giorno spesso raggiungiamo risultati inaspettati.</w:t>
      </w:r>
      <w:r w:rsidR="005608AA"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E loro iniziano ad essere felici.</w:t>
      </w:r>
    </w:p>
    <w:p w14:paraId="2B1830E1" w14:textId="77777777" w:rsidR="007F419A"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Quando una persona è felice te lo manifesta.</w:t>
      </w:r>
    </w:p>
    <w:p w14:paraId="5832EFA3" w14:textId="4B647612" w:rsidR="007F419A" w:rsidRPr="000D3225" w:rsidRDefault="00C80E7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Ogni loro successo per me</w:t>
      </w:r>
      <w:r w:rsidR="005608AA"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è una gioia infinita</w:t>
      </w:r>
      <w:r w:rsidR="007F419A" w:rsidRPr="000D3225">
        <w:rPr>
          <w:rFonts w:ascii="Arial Nova" w:eastAsia="Yu Mincho Light" w:hAnsi="Arial Nova"/>
          <w:color w:val="auto"/>
          <w:spacing w:val="-2"/>
          <w:sz w:val="24"/>
          <w:szCs w:val="24"/>
          <w:lang w:bidi="it-IT"/>
        </w:rPr>
        <w:t>.</w:t>
      </w:r>
    </w:p>
    <w:p w14:paraId="3D648B6B" w14:textId="27227A13" w:rsidR="00C80E7C"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Il</w:t>
      </w:r>
      <w:r w:rsidR="00C80E7C" w:rsidRPr="000D3225">
        <w:rPr>
          <w:rFonts w:ascii="Arial Nova" w:eastAsia="Yu Mincho Light" w:hAnsi="Arial Nova"/>
          <w:color w:val="auto"/>
          <w:spacing w:val="-2"/>
          <w:sz w:val="24"/>
          <w:szCs w:val="24"/>
          <w:lang w:bidi="it-IT"/>
        </w:rPr>
        <w:t xml:space="preserve"> risultato è che </w:t>
      </w:r>
      <w:r w:rsidRPr="000D3225">
        <w:rPr>
          <w:rFonts w:ascii="Arial Nova" w:eastAsia="Yu Mincho Light" w:hAnsi="Arial Nova"/>
          <w:color w:val="auto"/>
          <w:spacing w:val="-2"/>
          <w:sz w:val="24"/>
          <w:szCs w:val="24"/>
          <w:lang w:bidi="it-IT"/>
        </w:rPr>
        <w:t xml:space="preserve">spesso si crea un vero legame e </w:t>
      </w:r>
      <w:r w:rsidR="00C80E7C" w:rsidRPr="000D3225">
        <w:rPr>
          <w:rFonts w:ascii="Arial Nova" w:eastAsia="Yu Mincho Light" w:hAnsi="Arial Nova"/>
          <w:color w:val="auto"/>
          <w:spacing w:val="-2"/>
          <w:sz w:val="24"/>
          <w:szCs w:val="24"/>
          <w:lang w:bidi="it-IT"/>
        </w:rPr>
        <w:t xml:space="preserve">divento loro punto di riferimento anche per faccende </w:t>
      </w:r>
      <w:r w:rsidR="00A32965" w:rsidRPr="000D3225">
        <w:rPr>
          <w:rFonts w:ascii="Arial Nova" w:eastAsia="Yu Mincho Light" w:hAnsi="Arial Nova"/>
          <w:color w:val="auto"/>
          <w:spacing w:val="-2"/>
          <w:sz w:val="24"/>
          <w:szCs w:val="24"/>
          <w:lang w:bidi="it-IT"/>
        </w:rPr>
        <w:t>di altra natura.</w:t>
      </w:r>
    </w:p>
    <w:p w14:paraId="3598398D" w14:textId="6501DF10" w:rsidR="00A32965"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Tutto ciò m</w:t>
      </w:r>
      <w:r w:rsidR="00A32965" w:rsidRPr="000D3225">
        <w:rPr>
          <w:rFonts w:ascii="Arial Nova" w:eastAsia="Yu Mincho Light" w:hAnsi="Arial Nova"/>
          <w:color w:val="auto"/>
          <w:spacing w:val="-2"/>
          <w:sz w:val="24"/>
          <w:szCs w:val="24"/>
          <w:lang w:bidi="it-IT"/>
        </w:rPr>
        <w:t>i aiuta ad essere migliore, mi aiuta ad essere importante per gli altri.</w:t>
      </w:r>
    </w:p>
    <w:p w14:paraId="13D75D8E" w14:textId="119D79FC" w:rsidR="007F419A"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L’empatia mi aiuta a raggiungere grandi risultati.</w:t>
      </w:r>
    </w:p>
    <w:p w14:paraId="615D6221" w14:textId="77777777" w:rsidR="007F419A"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p>
    <w:p w14:paraId="43A70E8A" w14:textId="0902A777" w:rsidR="00A32965" w:rsidRPr="000D3225" w:rsidRDefault="00A3296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Inizia ad ascoltare veramente</w:t>
      </w:r>
      <w:r w:rsidR="007F419A" w:rsidRPr="000D3225">
        <w:rPr>
          <w:rFonts w:ascii="Arial Nova" w:eastAsia="Yu Mincho Light" w:hAnsi="Arial Nova"/>
          <w:color w:val="auto"/>
          <w:spacing w:val="-2"/>
          <w:sz w:val="24"/>
          <w:szCs w:val="24"/>
          <w:lang w:bidi="it-IT"/>
        </w:rPr>
        <w:t>, partecipa al malessere degli altri, solo così potrai davvero fare la differenza nelle loro vite.</w:t>
      </w:r>
    </w:p>
    <w:p w14:paraId="306B7CA4" w14:textId="77777777" w:rsidR="007F419A"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Oggi provo a far sì che l’empatia nella mia vita vada di pari passo con un altro aspetto estremamente importante:</w:t>
      </w:r>
    </w:p>
    <w:p w14:paraId="38E9A76D" w14:textId="26996D5B" w:rsidR="007F419A"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LA CONSAPEVOLEZZA.</w:t>
      </w:r>
    </w:p>
    <w:p w14:paraId="45DF23F9" w14:textId="12EA130D" w:rsidR="007F419A"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 </w:t>
      </w:r>
    </w:p>
    <w:p w14:paraId="48A08623" w14:textId="5146C79A" w:rsidR="007F419A"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p>
    <w:p w14:paraId="23644573" w14:textId="58C912D6" w:rsidR="007F419A" w:rsidRPr="000D3225" w:rsidRDefault="007F419A" w:rsidP="008707DD">
      <w:pPr>
        <w:pStyle w:val="Informazionidicontatto"/>
        <w:spacing w:line="240" w:lineRule="auto"/>
        <w:jc w:val="both"/>
        <w:rPr>
          <w:rFonts w:ascii="Arial Nova" w:eastAsia="Yu Mincho Light" w:hAnsi="Arial Nova"/>
          <w:color w:val="auto"/>
          <w:spacing w:val="-2"/>
          <w:sz w:val="24"/>
          <w:szCs w:val="24"/>
          <w:lang w:bidi="it-IT"/>
        </w:rPr>
      </w:pPr>
    </w:p>
    <w:p w14:paraId="6F11DA77" w14:textId="77777777" w:rsidR="000B3AE0" w:rsidRPr="000D3225" w:rsidRDefault="000B3AE0">
      <w:pPr>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br w:type="page"/>
      </w:r>
    </w:p>
    <w:p w14:paraId="301B16AA" w14:textId="2523F244" w:rsidR="00A32965" w:rsidRPr="000D3225" w:rsidRDefault="00A3296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w:t>
      </w:r>
      <w:r w:rsidRPr="000D3225">
        <w:rPr>
          <w:rFonts w:ascii="Arial Nova" w:eastAsia="Yu Mincho Light" w:hAnsi="Arial Nova"/>
          <w:b/>
          <w:bCs/>
          <w:i/>
          <w:iCs/>
          <w:color w:val="auto"/>
          <w:spacing w:val="-2"/>
          <w:sz w:val="24"/>
          <w:szCs w:val="24"/>
          <w:lang w:bidi="it-IT"/>
        </w:rPr>
        <w:t>La consapevolezza è un modo per fare amicizia con noi stessi e le nostre esperienze</w:t>
      </w:r>
      <w:r w:rsidRPr="000D3225">
        <w:rPr>
          <w:rFonts w:ascii="Arial Nova" w:eastAsia="Yu Mincho Light" w:hAnsi="Arial Nova"/>
          <w:color w:val="auto"/>
          <w:spacing w:val="-2"/>
          <w:sz w:val="24"/>
          <w:szCs w:val="24"/>
          <w:lang w:bidi="it-IT"/>
        </w:rPr>
        <w:t xml:space="preserve">” </w:t>
      </w:r>
    </w:p>
    <w:p w14:paraId="4A3BBD51" w14:textId="3EB7572D" w:rsidR="007C2D20" w:rsidRPr="000D3225" w:rsidRDefault="00A32965" w:rsidP="008707DD">
      <w:pPr>
        <w:pStyle w:val="Informazionidicontatto"/>
        <w:spacing w:line="240" w:lineRule="auto"/>
        <w:jc w:val="both"/>
        <w:rPr>
          <w:rFonts w:ascii="Arial Nova" w:eastAsia="Yu Mincho Light" w:hAnsi="Arial Nova"/>
          <w:i/>
          <w:iCs/>
          <w:color w:val="auto"/>
          <w:spacing w:val="-2"/>
          <w:sz w:val="24"/>
          <w:szCs w:val="24"/>
          <w:lang w:bidi="it-IT"/>
        </w:rPr>
      </w:pPr>
      <w:proofErr w:type="spellStart"/>
      <w:r w:rsidRPr="000D3225">
        <w:rPr>
          <w:rFonts w:ascii="Arial Nova" w:eastAsia="Yu Mincho Light" w:hAnsi="Arial Nova"/>
          <w:i/>
          <w:iCs/>
          <w:color w:val="auto"/>
          <w:spacing w:val="-2"/>
          <w:sz w:val="24"/>
          <w:szCs w:val="24"/>
          <w:lang w:bidi="it-IT"/>
        </w:rPr>
        <w:t>Jon</w:t>
      </w:r>
      <w:proofErr w:type="spellEnd"/>
      <w:r w:rsidRPr="000D3225">
        <w:rPr>
          <w:rFonts w:ascii="Arial Nova" w:eastAsia="Yu Mincho Light" w:hAnsi="Arial Nova"/>
          <w:i/>
          <w:iCs/>
          <w:color w:val="auto"/>
          <w:spacing w:val="-2"/>
          <w:sz w:val="24"/>
          <w:szCs w:val="24"/>
          <w:lang w:bidi="it-IT"/>
        </w:rPr>
        <w:t xml:space="preserve"> </w:t>
      </w:r>
      <w:proofErr w:type="spellStart"/>
      <w:r w:rsidRPr="000D3225">
        <w:rPr>
          <w:rFonts w:ascii="Arial Nova" w:eastAsia="Yu Mincho Light" w:hAnsi="Arial Nova"/>
          <w:i/>
          <w:iCs/>
          <w:color w:val="auto"/>
          <w:spacing w:val="-2"/>
          <w:sz w:val="24"/>
          <w:szCs w:val="24"/>
          <w:lang w:bidi="it-IT"/>
        </w:rPr>
        <w:t>Kabat</w:t>
      </w:r>
      <w:r w:rsidR="00FD3453" w:rsidRPr="000D3225">
        <w:rPr>
          <w:rFonts w:ascii="Arial Nova" w:eastAsia="Yu Mincho Light" w:hAnsi="Arial Nova"/>
          <w:i/>
          <w:iCs/>
          <w:color w:val="auto"/>
          <w:spacing w:val="-2"/>
          <w:sz w:val="24"/>
          <w:szCs w:val="24"/>
          <w:lang w:bidi="it-IT"/>
        </w:rPr>
        <w:t>-</w:t>
      </w:r>
      <w:r w:rsidRPr="000D3225">
        <w:rPr>
          <w:rFonts w:ascii="Arial Nova" w:eastAsia="Yu Mincho Light" w:hAnsi="Arial Nova"/>
          <w:i/>
          <w:iCs/>
          <w:color w:val="auto"/>
          <w:spacing w:val="-2"/>
          <w:sz w:val="24"/>
          <w:szCs w:val="24"/>
          <w:lang w:bidi="it-IT"/>
        </w:rPr>
        <w:t>Zinn</w:t>
      </w:r>
      <w:proofErr w:type="spellEnd"/>
    </w:p>
    <w:p w14:paraId="529703A4" w14:textId="77777777" w:rsidR="00AA1008" w:rsidRPr="000D3225" w:rsidRDefault="00AA1008" w:rsidP="008707DD">
      <w:pPr>
        <w:pStyle w:val="Informazionidicontatto"/>
        <w:spacing w:line="240" w:lineRule="auto"/>
        <w:jc w:val="both"/>
        <w:rPr>
          <w:rFonts w:ascii="Arial Nova" w:eastAsia="Yu Mincho Light" w:hAnsi="Arial Nova"/>
          <w:color w:val="auto"/>
          <w:spacing w:val="-2"/>
          <w:sz w:val="24"/>
          <w:szCs w:val="24"/>
          <w:lang w:bidi="it-IT"/>
        </w:rPr>
      </w:pPr>
    </w:p>
    <w:p w14:paraId="5B0B6C7F" w14:textId="127683EB" w:rsidR="00724E41" w:rsidRPr="000D3225" w:rsidRDefault="00254504" w:rsidP="00BF51B7">
      <w:pPr>
        <w:pStyle w:val="Titolo1"/>
        <w:rPr>
          <w:rFonts w:ascii="Arial Nova" w:hAnsi="Arial Nova"/>
        </w:rPr>
      </w:pPr>
      <w:bookmarkStart w:id="23" w:name="_Toc30146712"/>
      <w:r w:rsidRPr="000D3225">
        <w:rPr>
          <w:rFonts w:ascii="Arial Nova" w:hAnsi="Arial Nova"/>
        </w:rPr>
        <w:t xml:space="preserve">VIVI </w:t>
      </w:r>
      <w:r w:rsidR="00B54743" w:rsidRPr="000D3225">
        <w:rPr>
          <w:rFonts w:ascii="Arial Nova" w:hAnsi="Arial Nova"/>
        </w:rPr>
        <w:t>CONSAPEVOLE</w:t>
      </w:r>
      <w:r w:rsidR="00AA1008" w:rsidRPr="000D3225">
        <w:rPr>
          <w:rFonts w:ascii="Arial Nova" w:hAnsi="Arial Nova"/>
        </w:rPr>
        <w:t xml:space="preserve"> – Mindfulness</w:t>
      </w:r>
      <w:bookmarkEnd w:id="23"/>
    </w:p>
    <w:p w14:paraId="5FAE000F" w14:textId="77777777" w:rsidR="006D384C" w:rsidRPr="000D3225" w:rsidRDefault="006D384C" w:rsidP="008707DD">
      <w:pPr>
        <w:pStyle w:val="Informazionidicontatto"/>
        <w:spacing w:line="240" w:lineRule="auto"/>
        <w:jc w:val="both"/>
        <w:rPr>
          <w:rFonts w:ascii="Arial Nova" w:eastAsia="Yu Mincho Light" w:hAnsi="Arial Nova"/>
          <w:color w:val="auto"/>
          <w:spacing w:val="-2"/>
          <w:sz w:val="24"/>
          <w:szCs w:val="24"/>
          <w:lang w:bidi="it-IT"/>
        </w:rPr>
      </w:pPr>
    </w:p>
    <w:p w14:paraId="7E3C4D37" w14:textId="6A87329F" w:rsidR="00AA1008" w:rsidRPr="000D3225" w:rsidRDefault="006D384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Sei consapevole? O almeno credi di esserlo?</w:t>
      </w:r>
    </w:p>
    <w:p w14:paraId="7BC9A597" w14:textId="32D19F80" w:rsidR="00724E41" w:rsidRPr="000D3225" w:rsidRDefault="00A3296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Anche la consapevolezza è un’abilità e come tale si sviluppa con la pratica: possiamo pensare ad un muscolo che più si allena e più si rinforza. </w:t>
      </w:r>
    </w:p>
    <w:p w14:paraId="2384EA1E" w14:textId="77777777" w:rsidR="00F946D5" w:rsidRPr="000D3225" w:rsidRDefault="00A3296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La consapevolezza non è solo una buona idea. </w:t>
      </w:r>
    </w:p>
    <w:p w14:paraId="2EE0CB6A" w14:textId="2DDA1C85" w:rsidR="00A32965" w:rsidRPr="000D3225" w:rsidRDefault="00A3296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Essere consapevoli è un modo di essere.</w:t>
      </w:r>
    </w:p>
    <w:p w14:paraId="6C467867" w14:textId="4685487D" w:rsidR="00724E41" w:rsidRPr="000D3225" w:rsidRDefault="00F946D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Ce lo insegna </w:t>
      </w:r>
      <w:proofErr w:type="spellStart"/>
      <w:r w:rsidRPr="000D3225">
        <w:rPr>
          <w:rFonts w:ascii="Arial Nova" w:eastAsia="Yu Mincho Light" w:hAnsi="Arial Nova"/>
          <w:color w:val="auto"/>
          <w:spacing w:val="-2"/>
          <w:sz w:val="24"/>
          <w:szCs w:val="24"/>
          <w:lang w:bidi="it-IT"/>
        </w:rPr>
        <w:t>Jon</w:t>
      </w:r>
      <w:proofErr w:type="spellEnd"/>
      <w:r w:rsidRPr="000D3225">
        <w:rPr>
          <w:rFonts w:ascii="Arial Nova" w:eastAsia="Yu Mincho Light" w:hAnsi="Arial Nova"/>
          <w:color w:val="auto"/>
          <w:spacing w:val="-2"/>
          <w:sz w:val="24"/>
          <w:szCs w:val="24"/>
          <w:lang w:bidi="it-IT"/>
        </w:rPr>
        <w:t xml:space="preserve"> </w:t>
      </w:r>
      <w:proofErr w:type="spellStart"/>
      <w:r w:rsidRPr="000D3225">
        <w:rPr>
          <w:rFonts w:ascii="Arial Nova" w:eastAsia="Yu Mincho Light" w:hAnsi="Arial Nova"/>
          <w:color w:val="auto"/>
          <w:spacing w:val="-2"/>
          <w:sz w:val="24"/>
          <w:szCs w:val="24"/>
          <w:lang w:bidi="it-IT"/>
        </w:rPr>
        <w:t>Kabat</w:t>
      </w:r>
      <w:proofErr w:type="spellEnd"/>
      <w:r w:rsidR="00FD333C" w:rsidRPr="000D3225">
        <w:rPr>
          <w:rFonts w:ascii="Arial Nova" w:eastAsia="Yu Mincho Light" w:hAnsi="Arial Nova"/>
          <w:color w:val="auto"/>
          <w:spacing w:val="-2"/>
          <w:sz w:val="24"/>
          <w:szCs w:val="24"/>
          <w:lang w:bidi="it-IT"/>
        </w:rPr>
        <w:t>–</w:t>
      </w:r>
      <w:proofErr w:type="spellStart"/>
      <w:r w:rsidRPr="000D3225">
        <w:rPr>
          <w:rFonts w:ascii="Arial Nova" w:eastAsia="Yu Mincho Light" w:hAnsi="Arial Nova"/>
          <w:color w:val="auto"/>
          <w:spacing w:val="-2"/>
          <w:sz w:val="24"/>
          <w:szCs w:val="24"/>
          <w:lang w:bidi="it-IT"/>
        </w:rPr>
        <w:t>Zinn</w:t>
      </w:r>
      <w:proofErr w:type="spellEnd"/>
      <w:r w:rsidR="007F419A" w:rsidRPr="000D3225">
        <w:rPr>
          <w:rFonts w:ascii="Arial Nova" w:eastAsia="Yu Mincho Light" w:hAnsi="Arial Nova"/>
          <w:color w:val="auto"/>
          <w:spacing w:val="-2"/>
          <w:sz w:val="24"/>
          <w:szCs w:val="24"/>
          <w:lang w:bidi="it-IT"/>
        </w:rPr>
        <w:t>,</w:t>
      </w:r>
      <w:r w:rsidR="00FD333C" w:rsidRPr="000D3225">
        <w:rPr>
          <w:rFonts w:ascii="Arial Nova" w:eastAsia="Yu Mincho Light" w:hAnsi="Arial Nova"/>
          <w:color w:val="auto"/>
          <w:spacing w:val="-2"/>
          <w:sz w:val="24"/>
          <w:szCs w:val="24"/>
          <w:lang w:bidi="it-IT"/>
        </w:rPr>
        <w:t xml:space="preserve"> medico statunitense e precursore del concetto di </w:t>
      </w:r>
      <w:r w:rsidR="00FD333C" w:rsidRPr="000D3225">
        <w:rPr>
          <w:rFonts w:ascii="Arial Nova" w:eastAsia="Yu Mincho Light" w:hAnsi="Arial Nova"/>
          <w:i/>
          <w:iCs/>
          <w:color w:val="auto"/>
          <w:spacing w:val="-2"/>
          <w:sz w:val="24"/>
          <w:szCs w:val="24"/>
          <w:lang w:bidi="it-IT"/>
        </w:rPr>
        <w:t>Mindfulness</w:t>
      </w:r>
      <w:r w:rsidR="00FD333C" w:rsidRPr="000D3225">
        <w:rPr>
          <w:rFonts w:ascii="Arial Nova" w:eastAsia="Yu Mincho Light" w:hAnsi="Arial Nova"/>
          <w:color w:val="auto"/>
          <w:spacing w:val="-2"/>
          <w:sz w:val="24"/>
          <w:szCs w:val="24"/>
          <w:lang w:bidi="it-IT"/>
        </w:rPr>
        <w:t>.</w:t>
      </w:r>
    </w:p>
    <w:p w14:paraId="1A67439F" w14:textId="78D028E3" w:rsidR="005E7E21" w:rsidRPr="000D3225" w:rsidRDefault="00C169FF"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È</w:t>
      </w:r>
      <w:r w:rsidR="00FD333C" w:rsidRPr="000D3225">
        <w:rPr>
          <w:rFonts w:ascii="Arial Nova" w:eastAsia="Yu Mincho Light" w:hAnsi="Arial Nova"/>
          <w:color w:val="auto"/>
          <w:spacing w:val="-2"/>
          <w:sz w:val="24"/>
          <w:szCs w:val="24"/>
          <w:lang w:bidi="it-IT"/>
        </w:rPr>
        <w:t xml:space="preserve"> anche fondatore della clinica per la riduzione dello stress in </w:t>
      </w:r>
      <w:proofErr w:type="spellStart"/>
      <w:r w:rsidR="00FD333C" w:rsidRPr="000D3225">
        <w:rPr>
          <w:rFonts w:ascii="Arial Nova" w:eastAsia="Yu Mincho Light" w:hAnsi="Arial Nova"/>
          <w:color w:val="auto"/>
          <w:spacing w:val="-2"/>
          <w:sz w:val="24"/>
          <w:szCs w:val="24"/>
          <w:lang w:bidi="it-IT"/>
        </w:rPr>
        <w:t>Massachussets</w:t>
      </w:r>
      <w:proofErr w:type="spellEnd"/>
      <w:r w:rsidR="00747F17" w:rsidRPr="000D3225">
        <w:rPr>
          <w:rFonts w:ascii="Arial Nova" w:eastAsia="Yu Mincho Light" w:hAnsi="Arial Nova"/>
          <w:color w:val="auto"/>
          <w:spacing w:val="-2"/>
          <w:sz w:val="24"/>
          <w:szCs w:val="24"/>
          <w:lang w:bidi="it-IT"/>
        </w:rPr>
        <w:t xml:space="preserve">. </w:t>
      </w:r>
      <w:r w:rsidR="007F419A" w:rsidRPr="000D3225">
        <w:rPr>
          <w:rFonts w:ascii="Arial Nova" w:eastAsia="Yu Mincho Light" w:hAnsi="Arial Nova"/>
          <w:color w:val="auto"/>
          <w:spacing w:val="-2"/>
          <w:sz w:val="24"/>
          <w:szCs w:val="24"/>
          <w:lang w:bidi="it-IT"/>
        </w:rPr>
        <w:t>L</w:t>
      </w:r>
      <w:r w:rsidR="00FD3453" w:rsidRPr="000D3225">
        <w:rPr>
          <w:rFonts w:ascii="Arial Nova" w:eastAsia="Yu Mincho Light" w:hAnsi="Arial Nova"/>
          <w:color w:val="auto"/>
          <w:spacing w:val="-2"/>
          <w:sz w:val="24"/>
          <w:szCs w:val="24"/>
          <w:lang w:bidi="it-IT"/>
        </w:rPr>
        <w:t xml:space="preserve">uogo </w:t>
      </w:r>
      <w:r w:rsidR="005E7E21" w:rsidRPr="000D3225">
        <w:rPr>
          <w:rFonts w:ascii="Arial Nova" w:eastAsia="Yu Mincho Light" w:hAnsi="Arial Nova"/>
          <w:color w:val="auto"/>
          <w:spacing w:val="-2"/>
          <w:sz w:val="24"/>
          <w:szCs w:val="24"/>
          <w:lang w:bidi="it-IT"/>
        </w:rPr>
        <w:t>che n</w:t>
      </w:r>
      <w:r w:rsidR="00FD3453" w:rsidRPr="000D3225">
        <w:rPr>
          <w:rFonts w:ascii="Arial Nova" w:eastAsia="Yu Mincho Light" w:hAnsi="Arial Nova"/>
          <w:color w:val="auto"/>
          <w:spacing w:val="-2"/>
          <w:sz w:val="24"/>
          <w:szCs w:val="24"/>
          <w:lang w:bidi="it-IT"/>
        </w:rPr>
        <w:t xml:space="preserve">asce proprio dalla considerazione che </w:t>
      </w:r>
      <w:r w:rsidR="00FD333C" w:rsidRPr="000D3225">
        <w:rPr>
          <w:rFonts w:ascii="Arial Nova" w:eastAsia="Yu Mincho Light" w:hAnsi="Arial Nova"/>
          <w:color w:val="auto"/>
          <w:spacing w:val="-2"/>
          <w:sz w:val="24"/>
          <w:szCs w:val="24"/>
          <w:lang w:bidi="it-IT"/>
        </w:rPr>
        <w:t>lo st</w:t>
      </w:r>
      <w:r w:rsidR="00747F17" w:rsidRPr="000D3225">
        <w:rPr>
          <w:rFonts w:ascii="Arial Nova" w:eastAsia="Yu Mincho Light" w:hAnsi="Arial Nova"/>
          <w:color w:val="auto"/>
          <w:spacing w:val="-2"/>
          <w:sz w:val="24"/>
          <w:szCs w:val="24"/>
          <w:lang w:bidi="it-IT"/>
        </w:rPr>
        <w:t>r</w:t>
      </w:r>
      <w:r w:rsidR="00FD333C" w:rsidRPr="000D3225">
        <w:rPr>
          <w:rFonts w:ascii="Arial Nova" w:eastAsia="Yu Mincho Light" w:hAnsi="Arial Nova"/>
          <w:color w:val="auto"/>
          <w:spacing w:val="-2"/>
          <w:sz w:val="24"/>
          <w:szCs w:val="24"/>
          <w:lang w:bidi="it-IT"/>
        </w:rPr>
        <w:t>ess</w:t>
      </w:r>
      <w:r w:rsidR="00747F17" w:rsidRPr="000D3225">
        <w:rPr>
          <w:rFonts w:ascii="Arial Nova" w:eastAsia="Yu Mincho Light" w:hAnsi="Arial Nova"/>
          <w:color w:val="auto"/>
          <w:spacing w:val="-2"/>
          <w:sz w:val="24"/>
          <w:szCs w:val="24"/>
          <w:lang w:bidi="it-IT"/>
        </w:rPr>
        <w:t xml:space="preserve"> è ormai una delle condizioni abituali della </w:t>
      </w:r>
      <w:r w:rsidR="005E7E21" w:rsidRPr="000D3225">
        <w:rPr>
          <w:rFonts w:ascii="Arial Nova" w:eastAsia="Yu Mincho Light" w:hAnsi="Arial Nova"/>
          <w:color w:val="auto"/>
          <w:spacing w:val="-2"/>
          <w:sz w:val="24"/>
          <w:szCs w:val="24"/>
          <w:lang w:bidi="it-IT"/>
        </w:rPr>
        <w:t xml:space="preserve">nostra </w:t>
      </w:r>
      <w:r w:rsidR="00747F17" w:rsidRPr="000D3225">
        <w:rPr>
          <w:rFonts w:ascii="Arial Nova" w:eastAsia="Yu Mincho Light" w:hAnsi="Arial Nova"/>
          <w:color w:val="auto"/>
          <w:spacing w:val="-2"/>
          <w:sz w:val="24"/>
          <w:szCs w:val="24"/>
          <w:lang w:bidi="it-IT"/>
        </w:rPr>
        <w:t xml:space="preserve">vita. Ci toglie energia, compromette la nostra salute fisica e mentale. </w:t>
      </w:r>
    </w:p>
    <w:p w14:paraId="635261C8" w14:textId="58D3980E" w:rsidR="00724E41" w:rsidRPr="000D3225" w:rsidRDefault="00FD3453"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Nella clinica</w:t>
      </w:r>
      <w:r w:rsidR="005E7E21" w:rsidRPr="000D3225">
        <w:rPr>
          <w:rFonts w:ascii="Arial Nova" w:eastAsia="Yu Mincho Light" w:hAnsi="Arial Nova"/>
          <w:color w:val="auto"/>
          <w:spacing w:val="-2"/>
          <w:sz w:val="24"/>
          <w:szCs w:val="24"/>
          <w:lang w:bidi="it-IT"/>
        </w:rPr>
        <w:t xml:space="preserve">, </w:t>
      </w:r>
      <w:r w:rsidR="00747F17" w:rsidRPr="000D3225">
        <w:rPr>
          <w:rFonts w:ascii="Arial Nova" w:eastAsia="Yu Mincho Light" w:hAnsi="Arial Nova"/>
          <w:color w:val="auto"/>
          <w:spacing w:val="-2"/>
          <w:sz w:val="24"/>
          <w:szCs w:val="24"/>
          <w:lang w:bidi="it-IT"/>
        </w:rPr>
        <w:t xml:space="preserve">grazie alla meditazione terapeutica si può fare molto </w:t>
      </w:r>
      <w:r w:rsidR="005E7E21" w:rsidRPr="000D3225">
        <w:rPr>
          <w:rFonts w:ascii="Arial Nova" w:eastAsia="Yu Mincho Light" w:hAnsi="Arial Nova"/>
          <w:color w:val="auto"/>
          <w:spacing w:val="-2"/>
          <w:sz w:val="24"/>
          <w:szCs w:val="24"/>
          <w:lang w:bidi="it-IT"/>
        </w:rPr>
        <w:t>per</w:t>
      </w:r>
      <w:r w:rsidR="00747F17" w:rsidRPr="000D3225">
        <w:rPr>
          <w:rFonts w:ascii="Arial Nova" w:eastAsia="Yu Mincho Light" w:hAnsi="Arial Nova"/>
          <w:color w:val="auto"/>
          <w:spacing w:val="-2"/>
          <w:sz w:val="24"/>
          <w:szCs w:val="24"/>
          <w:lang w:bidi="it-IT"/>
        </w:rPr>
        <w:t xml:space="preserve"> sconfiggere lo stress</w:t>
      </w:r>
      <w:r w:rsidRPr="000D3225">
        <w:rPr>
          <w:rFonts w:ascii="Arial Nova" w:eastAsia="Yu Mincho Light" w:hAnsi="Arial Nova"/>
          <w:color w:val="auto"/>
          <w:spacing w:val="-2"/>
          <w:sz w:val="24"/>
          <w:szCs w:val="24"/>
          <w:lang w:bidi="it-IT"/>
        </w:rPr>
        <w:t xml:space="preserve"> grazie all’apprendimento della gestione dei nostri punti forti che ci permettono di contrastare i danni </w:t>
      </w:r>
      <w:r w:rsidR="005E7E21" w:rsidRPr="000D3225">
        <w:rPr>
          <w:rFonts w:ascii="Arial Nova" w:eastAsia="Yu Mincho Light" w:hAnsi="Arial Nova"/>
          <w:color w:val="auto"/>
          <w:spacing w:val="-2"/>
          <w:sz w:val="24"/>
          <w:szCs w:val="24"/>
          <w:lang w:bidi="it-IT"/>
        </w:rPr>
        <w:t xml:space="preserve">da esso </w:t>
      </w:r>
      <w:r w:rsidRPr="000D3225">
        <w:rPr>
          <w:rFonts w:ascii="Arial Nova" w:eastAsia="Yu Mincho Light" w:hAnsi="Arial Nova"/>
          <w:color w:val="auto"/>
          <w:spacing w:val="-2"/>
          <w:sz w:val="24"/>
          <w:szCs w:val="24"/>
          <w:lang w:bidi="it-IT"/>
        </w:rPr>
        <w:t>causati</w:t>
      </w:r>
      <w:r w:rsidR="005E7E21" w:rsidRPr="000D3225">
        <w:rPr>
          <w:rFonts w:ascii="Arial Nova" w:eastAsia="Yu Mincho Light" w:hAnsi="Arial Nova"/>
          <w:color w:val="auto"/>
          <w:spacing w:val="-2"/>
          <w:sz w:val="24"/>
          <w:szCs w:val="24"/>
          <w:lang w:bidi="it-IT"/>
        </w:rPr>
        <w:t>.</w:t>
      </w:r>
    </w:p>
    <w:p w14:paraId="419A70E3" w14:textId="6F2A3A7C" w:rsidR="00747F17" w:rsidRPr="000D3225" w:rsidRDefault="00FD3453"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Adesso, io in queste pagine non ho la pretesa di parlar</w:t>
      </w:r>
      <w:r w:rsidR="006D384C" w:rsidRPr="000D3225">
        <w:rPr>
          <w:rFonts w:ascii="Arial Nova" w:eastAsia="Yu Mincho Light" w:hAnsi="Arial Nova"/>
          <w:color w:val="auto"/>
          <w:spacing w:val="-2"/>
          <w:sz w:val="24"/>
          <w:szCs w:val="24"/>
          <w:lang w:bidi="it-IT"/>
        </w:rPr>
        <w:t>e</w:t>
      </w:r>
      <w:r w:rsidRPr="000D3225">
        <w:rPr>
          <w:rFonts w:ascii="Arial Nova" w:eastAsia="Yu Mincho Light" w:hAnsi="Arial Nova"/>
          <w:color w:val="auto"/>
          <w:spacing w:val="-2"/>
          <w:sz w:val="24"/>
          <w:szCs w:val="24"/>
          <w:lang w:bidi="it-IT"/>
        </w:rPr>
        <w:t xml:space="preserve"> di questo,</w:t>
      </w:r>
      <w:r w:rsidR="005608AA" w:rsidRPr="000D3225">
        <w:rPr>
          <w:rFonts w:ascii="Arial Nova" w:eastAsia="Yu Mincho Light" w:hAnsi="Arial Nova"/>
          <w:color w:val="auto"/>
          <w:spacing w:val="-2"/>
          <w:sz w:val="24"/>
          <w:szCs w:val="24"/>
          <w:lang w:bidi="it-IT"/>
        </w:rPr>
        <w:t xml:space="preserve"> </w:t>
      </w:r>
      <w:r w:rsidR="00747F17" w:rsidRPr="000D3225">
        <w:rPr>
          <w:rFonts w:ascii="Arial Nova" w:eastAsia="Yu Mincho Light" w:hAnsi="Arial Nova"/>
          <w:color w:val="auto"/>
          <w:spacing w:val="-2"/>
          <w:sz w:val="24"/>
          <w:szCs w:val="24"/>
          <w:lang w:bidi="it-IT"/>
        </w:rPr>
        <w:t>ma</w:t>
      </w:r>
      <w:r w:rsidR="005E7E21" w:rsidRPr="000D3225">
        <w:rPr>
          <w:rFonts w:ascii="Arial Nova" w:eastAsia="Yu Mincho Light" w:hAnsi="Arial Nova"/>
          <w:color w:val="auto"/>
          <w:spacing w:val="-2"/>
          <w:sz w:val="24"/>
          <w:szCs w:val="24"/>
          <w:lang w:bidi="it-IT"/>
        </w:rPr>
        <w:t xml:space="preserve">, </w:t>
      </w:r>
      <w:r w:rsidR="00747F17" w:rsidRPr="000D3225">
        <w:rPr>
          <w:rFonts w:ascii="Arial Nova" w:eastAsia="Yu Mincho Light" w:hAnsi="Arial Nova"/>
          <w:color w:val="auto"/>
          <w:spacing w:val="-2"/>
          <w:sz w:val="24"/>
          <w:szCs w:val="24"/>
          <w:lang w:bidi="it-IT"/>
        </w:rPr>
        <w:t>grazie ai preziosi insegnamenti di questo medico si p</w:t>
      </w:r>
      <w:r w:rsidRPr="000D3225">
        <w:rPr>
          <w:rFonts w:ascii="Arial Nova" w:eastAsia="Yu Mincho Light" w:hAnsi="Arial Nova"/>
          <w:color w:val="auto"/>
          <w:spacing w:val="-2"/>
          <w:sz w:val="24"/>
          <w:szCs w:val="24"/>
          <w:lang w:bidi="it-IT"/>
        </w:rPr>
        <w:t>ossono davvero raggiungere alti livelli di autoconsapevolezza per adottare uno stile di vita che ci apre la mente</w:t>
      </w:r>
      <w:r w:rsidR="009F1AD2">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aiutandoci a vivere più serenamente nei confronti di salute, malattia, relazioni, lavoro</w:t>
      </w:r>
      <w:r w:rsidR="005E7E21"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w:t>
      </w:r>
      <w:r w:rsidR="00747F17" w:rsidRPr="000D3225">
        <w:rPr>
          <w:rFonts w:ascii="Arial Nova" w:eastAsia="Yu Mincho Light" w:hAnsi="Arial Nova"/>
          <w:color w:val="auto"/>
          <w:spacing w:val="-2"/>
          <w:sz w:val="24"/>
          <w:szCs w:val="24"/>
          <w:lang w:bidi="it-IT"/>
        </w:rPr>
        <w:t xml:space="preserve"> </w:t>
      </w:r>
    </w:p>
    <w:p w14:paraId="7AC57779" w14:textId="55BE41AF" w:rsidR="009125D0" w:rsidRPr="000D3225" w:rsidRDefault="009125D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La Mindfulness si può apprendere e praticare esercitandosi un pochino ogni giorno.</w:t>
      </w:r>
    </w:p>
    <w:p w14:paraId="7EEAB069" w14:textId="77777777" w:rsidR="009125D0" w:rsidRPr="000D3225" w:rsidRDefault="009125D0" w:rsidP="008707DD">
      <w:pPr>
        <w:pStyle w:val="Informazionidicontatto"/>
        <w:spacing w:line="240" w:lineRule="auto"/>
        <w:jc w:val="both"/>
        <w:rPr>
          <w:rFonts w:ascii="Arial Nova" w:eastAsia="Yu Mincho Light" w:hAnsi="Arial Nova"/>
          <w:color w:val="auto"/>
          <w:spacing w:val="-2"/>
          <w:sz w:val="24"/>
          <w:szCs w:val="24"/>
          <w:lang w:bidi="it-IT"/>
        </w:rPr>
      </w:pPr>
    </w:p>
    <w:p w14:paraId="66235495" w14:textId="4191E37B" w:rsidR="00724E41" w:rsidRPr="000D3225" w:rsidRDefault="005E7E21"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C</w:t>
      </w:r>
      <w:r w:rsidR="00FD3453" w:rsidRPr="000D3225">
        <w:rPr>
          <w:rFonts w:ascii="Arial Nova" w:eastAsia="Yu Mincho Light" w:hAnsi="Arial Nova"/>
          <w:color w:val="auto"/>
          <w:spacing w:val="-2"/>
          <w:sz w:val="24"/>
          <w:szCs w:val="24"/>
          <w:lang w:bidi="it-IT"/>
        </w:rPr>
        <w:t xml:space="preserve">onsapevolezza significa anche </w:t>
      </w:r>
      <w:r w:rsidRPr="000D3225">
        <w:rPr>
          <w:rFonts w:ascii="Arial Nova" w:eastAsia="Yu Mincho Light" w:hAnsi="Arial Nova"/>
          <w:color w:val="auto"/>
          <w:spacing w:val="-2"/>
          <w:sz w:val="24"/>
          <w:szCs w:val="24"/>
          <w:lang w:bidi="it-IT"/>
        </w:rPr>
        <w:t>P</w:t>
      </w:r>
      <w:r w:rsidR="00FD3453" w:rsidRPr="000D3225">
        <w:rPr>
          <w:rFonts w:ascii="Arial Nova" w:eastAsia="Yu Mincho Light" w:hAnsi="Arial Nova"/>
          <w:color w:val="auto"/>
          <w:spacing w:val="-2"/>
          <w:sz w:val="24"/>
          <w:szCs w:val="24"/>
          <w:lang w:bidi="it-IT"/>
        </w:rPr>
        <w:t xml:space="preserve">resenza. </w:t>
      </w:r>
    </w:p>
    <w:p w14:paraId="267E72CB" w14:textId="77777777" w:rsidR="005E7E21" w:rsidRPr="000D3225" w:rsidRDefault="00FD3453"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I pensieri o il troppo pensare possono essere stressanti, il rimuginare a lungo sul passato o l’eccessiva preoccupazione per il futuro possono </w:t>
      </w:r>
      <w:r w:rsidR="00BA6A21" w:rsidRPr="000D3225">
        <w:rPr>
          <w:rFonts w:ascii="Arial Nova" w:eastAsia="Yu Mincho Light" w:hAnsi="Arial Nova"/>
          <w:color w:val="auto"/>
          <w:spacing w:val="-2"/>
          <w:sz w:val="24"/>
          <w:szCs w:val="24"/>
          <w:lang w:bidi="it-IT"/>
        </w:rPr>
        <w:t xml:space="preserve">influire sul ritmo dell’invecchiamento. </w:t>
      </w:r>
    </w:p>
    <w:p w14:paraId="2B10D83E" w14:textId="421298F0" w:rsidR="00FD3453" w:rsidRPr="000D3225" w:rsidRDefault="00BA6A21"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I telomeri, quella sequenza di DNA</w:t>
      </w:r>
      <w:r w:rsidR="005E7E21"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essenziale per la divisione cellulare che si accorcia con l’età, secondo studi recenti</w:t>
      </w:r>
      <w:r w:rsidR="009F1AD2">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sembrerebbero accorciarsi molto più rapidamente in condizioni di stress cronico. Anche il </w:t>
      </w:r>
      <w:r w:rsidR="005E7E21" w:rsidRPr="000D3225">
        <w:rPr>
          <w:rFonts w:ascii="Arial Nova" w:eastAsia="Yu Mincho Light" w:hAnsi="Arial Nova"/>
          <w:color w:val="auto"/>
          <w:spacing w:val="-2"/>
          <w:sz w:val="24"/>
          <w:szCs w:val="24"/>
          <w:lang w:bidi="it-IT"/>
        </w:rPr>
        <w:t xml:space="preserve">solo </w:t>
      </w:r>
      <w:r w:rsidRPr="000D3225">
        <w:rPr>
          <w:rFonts w:ascii="Arial Nova" w:eastAsia="Yu Mincho Light" w:hAnsi="Arial Nova"/>
          <w:color w:val="auto"/>
          <w:spacing w:val="-2"/>
          <w:sz w:val="24"/>
          <w:szCs w:val="24"/>
          <w:lang w:bidi="it-IT"/>
        </w:rPr>
        <w:t xml:space="preserve">modo di percepire lo stress può fare la differenza e rappresentare una differenza di molti anni di vita. </w:t>
      </w:r>
    </w:p>
    <w:p w14:paraId="2D9ACCB3" w14:textId="37E443AB" w:rsidR="00BA6A21" w:rsidRPr="000D3225" w:rsidRDefault="00BA6A21"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Questi studi sono frutto di un lavoro di </w:t>
      </w:r>
      <w:proofErr w:type="spellStart"/>
      <w:r w:rsidRPr="000D3225">
        <w:rPr>
          <w:rFonts w:ascii="Arial Nova" w:eastAsia="Yu Mincho Light" w:hAnsi="Arial Nova"/>
          <w:color w:val="auto"/>
          <w:spacing w:val="-2"/>
          <w:sz w:val="24"/>
          <w:szCs w:val="24"/>
          <w:lang w:bidi="it-IT"/>
        </w:rPr>
        <w:t>Elissa</w:t>
      </w:r>
      <w:proofErr w:type="spellEnd"/>
      <w:r w:rsidRPr="000D3225">
        <w:rPr>
          <w:rFonts w:ascii="Arial Nova" w:eastAsia="Yu Mincho Light" w:hAnsi="Arial Nova"/>
          <w:color w:val="auto"/>
          <w:spacing w:val="-2"/>
          <w:sz w:val="24"/>
          <w:szCs w:val="24"/>
          <w:lang w:bidi="it-IT"/>
        </w:rPr>
        <w:t xml:space="preserve"> </w:t>
      </w:r>
      <w:proofErr w:type="spellStart"/>
      <w:r w:rsidRPr="000D3225">
        <w:rPr>
          <w:rFonts w:ascii="Arial Nova" w:eastAsia="Yu Mincho Light" w:hAnsi="Arial Nova"/>
          <w:color w:val="auto"/>
          <w:spacing w:val="-2"/>
          <w:sz w:val="24"/>
          <w:szCs w:val="24"/>
          <w:lang w:bidi="it-IT"/>
        </w:rPr>
        <w:t>Epel</w:t>
      </w:r>
      <w:proofErr w:type="spellEnd"/>
      <w:r w:rsidRPr="000D3225">
        <w:rPr>
          <w:rFonts w:ascii="Arial Nova" w:eastAsia="Yu Mincho Light" w:hAnsi="Arial Nova"/>
          <w:color w:val="auto"/>
          <w:spacing w:val="-2"/>
          <w:sz w:val="24"/>
          <w:szCs w:val="24"/>
          <w:lang w:bidi="it-IT"/>
        </w:rPr>
        <w:t xml:space="preserve"> ed Elizabeth Blackburn (Premio Nobel 2009 per la scoperta dell’enzima anti-invecchiamento </w:t>
      </w:r>
      <w:r w:rsidR="0061580D" w:rsidRPr="000D3225">
        <w:rPr>
          <w:rFonts w:ascii="Arial Nova" w:eastAsia="Yu Mincho Light" w:hAnsi="Arial Nova"/>
          <w:color w:val="auto"/>
          <w:spacing w:val="-2"/>
          <w:sz w:val="24"/>
          <w:szCs w:val="24"/>
          <w:lang w:bidi="it-IT"/>
        </w:rPr>
        <w:t>telomerasi</w:t>
      </w:r>
      <w:r w:rsidRPr="000D3225">
        <w:rPr>
          <w:rFonts w:ascii="Arial Nova" w:eastAsia="Yu Mincho Light" w:hAnsi="Arial Nova"/>
          <w:color w:val="auto"/>
          <w:spacing w:val="-2"/>
          <w:sz w:val="24"/>
          <w:szCs w:val="24"/>
          <w:lang w:bidi="it-IT"/>
        </w:rPr>
        <w:t>).</w:t>
      </w:r>
    </w:p>
    <w:p w14:paraId="193E236A" w14:textId="552A4474" w:rsidR="00BA6A21" w:rsidRPr="000D3225" w:rsidRDefault="00BA6A21"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Quindi</w:t>
      </w:r>
      <w:r w:rsidR="005E7E21" w:rsidRPr="000D3225">
        <w:rPr>
          <w:rFonts w:ascii="Arial Nova" w:eastAsia="Yu Mincho Light" w:hAnsi="Arial Nova"/>
          <w:color w:val="auto"/>
          <w:spacing w:val="-2"/>
          <w:sz w:val="24"/>
          <w:szCs w:val="24"/>
          <w:lang w:bidi="it-IT"/>
        </w:rPr>
        <w:t xml:space="preserve">, oltre a essere molto sensibile all’argomento invecchiamento e prevenzione, voglio dirti che </w:t>
      </w:r>
      <w:r w:rsidRPr="000D3225">
        <w:rPr>
          <w:rFonts w:ascii="Arial Nova" w:eastAsia="Yu Mincho Light" w:hAnsi="Arial Nova"/>
          <w:color w:val="auto"/>
          <w:spacing w:val="-2"/>
          <w:sz w:val="24"/>
          <w:szCs w:val="24"/>
          <w:lang w:bidi="it-IT"/>
        </w:rPr>
        <w:t xml:space="preserve">uno degli aspetti principali della consapevolezza è fare attenzione ai nostri pensieri e alle nostre emozioni nel momento presente. </w:t>
      </w:r>
    </w:p>
    <w:p w14:paraId="50551D39" w14:textId="1A13D8B8" w:rsidR="009125D0" w:rsidRPr="000D3225" w:rsidRDefault="009125D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Riuscire ad elimina</w:t>
      </w:r>
      <w:r w:rsidR="0061580D">
        <w:rPr>
          <w:rFonts w:ascii="Arial Nova" w:eastAsia="Yu Mincho Light" w:hAnsi="Arial Nova"/>
          <w:color w:val="auto"/>
          <w:spacing w:val="-2"/>
          <w:sz w:val="24"/>
          <w:szCs w:val="24"/>
          <w:lang w:bidi="it-IT"/>
        </w:rPr>
        <w:t>r</w:t>
      </w:r>
      <w:r w:rsidRPr="000D3225">
        <w:rPr>
          <w:rFonts w:ascii="Arial Nova" w:eastAsia="Yu Mincho Light" w:hAnsi="Arial Nova"/>
          <w:color w:val="auto"/>
          <w:spacing w:val="-2"/>
          <w:sz w:val="24"/>
          <w:szCs w:val="24"/>
          <w:lang w:bidi="it-IT"/>
        </w:rPr>
        <w:t>e o gestire lo stress nella tua vita significa aver trovato il segreto dell’etern</w:t>
      </w:r>
      <w:r w:rsidR="0061580D">
        <w:rPr>
          <w:rFonts w:ascii="Arial Nova" w:eastAsia="Yu Mincho Light" w:hAnsi="Arial Nova"/>
          <w:color w:val="auto"/>
          <w:spacing w:val="-2"/>
          <w:sz w:val="24"/>
          <w:szCs w:val="24"/>
          <w:lang w:bidi="it-IT"/>
        </w:rPr>
        <w:t>a</w:t>
      </w:r>
      <w:r w:rsidRPr="000D3225">
        <w:rPr>
          <w:rFonts w:ascii="Arial Nova" w:eastAsia="Yu Mincho Light" w:hAnsi="Arial Nova"/>
          <w:color w:val="auto"/>
          <w:spacing w:val="-2"/>
          <w:sz w:val="24"/>
          <w:szCs w:val="24"/>
          <w:lang w:bidi="it-IT"/>
        </w:rPr>
        <w:t xml:space="preserve"> giovinezza.</w:t>
      </w:r>
    </w:p>
    <w:p w14:paraId="31729DDF" w14:textId="02795D24" w:rsidR="00BA6A21" w:rsidRPr="000D3225" w:rsidRDefault="00BA6A21"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Consapevolezza è presenza</w:t>
      </w:r>
      <w:r w:rsidR="0061580D">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che nasce proprio dal prestare deliberata attenzione nel momento presente sospendendo ogni forma di giudizio. </w:t>
      </w:r>
    </w:p>
    <w:p w14:paraId="47ECE3BF" w14:textId="281DB449" w:rsidR="006D384C" w:rsidRPr="000D3225" w:rsidRDefault="006D384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Come alleniamo la consapevolezza?</w:t>
      </w:r>
    </w:p>
    <w:p w14:paraId="242F1944" w14:textId="2913C87D" w:rsidR="00A34981" w:rsidRPr="000D3225" w:rsidRDefault="00A34981" w:rsidP="008707DD">
      <w:pPr>
        <w:pStyle w:val="Informazionidicontatto"/>
        <w:spacing w:line="240" w:lineRule="auto"/>
        <w:jc w:val="both"/>
        <w:rPr>
          <w:rFonts w:ascii="Arial Nova" w:eastAsia="Yu Mincho Light" w:hAnsi="Arial Nova"/>
          <w:i/>
          <w:iCs/>
          <w:color w:val="auto"/>
          <w:spacing w:val="-2"/>
          <w:sz w:val="24"/>
          <w:szCs w:val="24"/>
          <w:lang w:bidi="it-IT"/>
        </w:rPr>
      </w:pPr>
      <w:r w:rsidRPr="000D3225">
        <w:rPr>
          <w:rFonts w:ascii="Arial Nova" w:eastAsia="Yu Mincho Light" w:hAnsi="Arial Nova"/>
          <w:color w:val="auto"/>
          <w:spacing w:val="-2"/>
          <w:sz w:val="24"/>
          <w:szCs w:val="24"/>
          <w:lang w:bidi="it-IT"/>
        </w:rPr>
        <w:t>Prima di tutto d</w:t>
      </w:r>
      <w:r w:rsidR="00204975" w:rsidRPr="000D3225">
        <w:rPr>
          <w:rFonts w:ascii="Arial Nova" w:eastAsia="Yu Mincho Light" w:hAnsi="Arial Nova"/>
          <w:color w:val="auto"/>
          <w:spacing w:val="-2"/>
          <w:sz w:val="24"/>
          <w:szCs w:val="24"/>
          <w:lang w:bidi="it-IT"/>
        </w:rPr>
        <w:t xml:space="preserve">evi </w:t>
      </w:r>
      <w:r w:rsidRPr="000D3225">
        <w:rPr>
          <w:rFonts w:ascii="Arial Nova" w:eastAsia="Yu Mincho Light" w:hAnsi="Arial Nova"/>
          <w:color w:val="auto"/>
          <w:spacing w:val="-2"/>
          <w:sz w:val="24"/>
          <w:szCs w:val="24"/>
          <w:lang w:bidi="it-IT"/>
        </w:rPr>
        <w:t xml:space="preserve">adottare </w:t>
      </w:r>
      <w:r w:rsidRPr="000D3225">
        <w:rPr>
          <w:rFonts w:ascii="Arial Nova" w:eastAsia="Yu Mincho Light" w:hAnsi="Arial Nova"/>
          <w:i/>
          <w:iCs/>
          <w:color w:val="auto"/>
          <w:spacing w:val="-2"/>
          <w:sz w:val="24"/>
          <w:szCs w:val="24"/>
          <w:lang w:bidi="it-IT"/>
        </w:rPr>
        <w:t>la mente del principiante</w:t>
      </w:r>
      <w:r w:rsidR="00204975" w:rsidRPr="000D3225">
        <w:rPr>
          <w:rFonts w:ascii="Arial Nova" w:eastAsia="Yu Mincho Light" w:hAnsi="Arial Nova"/>
          <w:i/>
          <w:iCs/>
          <w:color w:val="auto"/>
          <w:spacing w:val="-2"/>
          <w:sz w:val="24"/>
          <w:szCs w:val="24"/>
          <w:lang w:bidi="it-IT"/>
        </w:rPr>
        <w:t>.</w:t>
      </w:r>
    </w:p>
    <w:p w14:paraId="169A1004" w14:textId="1704A920" w:rsidR="00A34981" w:rsidRPr="000D3225" w:rsidRDefault="0020497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Devi </w:t>
      </w:r>
      <w:r w:rsidR="00A34981" w:rsidRPr="000D3225">
        <w:rPr>
          <w:rFonts w:ascii="Arial Nova" w:eastAsia="Yu Mincho Light" w:hAnsi="Arial Nova"/>
          <w:color w:val="auto"/>
          <w:spacing w:val="-2"/>
          <w:sz w:val="24"/>
          <w:szCs w:val="24"/>
          <w:lang w:bidi="it-IT"/>
        </w:rPr>
        <w:t>vedere tutto con occhi nuovi come quelli di un</w:t>
      </w:r>
      <w:r w:rsidR="005608AA"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bambino</w:t>
      </w:r>
      <w:r w:rsidR="009F1AD2">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 xml:space="preserve">che è curioso e vuole scoprire cose </w:t>
      </w:r>
      <w:r w:rsidR="009125D0" w:rsidRPr="000D3225">
        <w:rPr>
          <w:rFonts w:ascii="Arial Nova" w:eastAsia="Yu Mincho Light" w:hAnsi="Arial Nova"/>
          <w:color w:val="auto"/>
          <w:spacing w:val="-2"/>
          <w:sz w:val="24"/>
          <w:szCs w:val="24"/>
          <w:lang w:bidi="it-IT"/>
        </w:rPr>
        <w:t xml:space="preserve">nuove </w:t>
      </w:r>
      <w:r w:rsidRPr="000D3225">
        <w:rPr>
          <w:rFonts w:ascii="Arial Nova" w:eastAsia="Yu Mincho Light" w:hAnsi="Arial Nova"/>
          <w:color w:val="auto"/>
          <w:spacing w:val="-2"/>
          <w:sz w:val="24"/>
          <w:szCs w:val="24"/>
          <w:lang w:bidi="it-IT"/>
        </w:rPr>
        <w:t>per imparare</w:t>
      </w:r>
      <w:r w:rsidR="0061580D">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e che non giudica mai.</w:t>
      </w:r>
    </w:p>
    <w:p w14:paraId="4BD15195" w14:textId="28D8EA79" w:rsidR="00BA6A21" w:rsidRPr="000D3225" w:rsidRDefault="006D384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i/>
          <w:iCs/>
          <w:color w:val="auto"/>
          <w:spacing w:val="-2"/>
          <w:sz w:val="24"/>
          <w:szCs w:val="24"/>
          <w:lang w:bidi="it-IT"/>
        </w:rPr>
        <w:t>-</w:t>
      </w:r>
      <w:r w:rsidR="00BA6A21" w:rsidRPr="000D3225">
        <w:rPr>
          <w:rFonts w:ascii="Arial Nova" w:eastAsia="Yu Mincho Light" w:hAnsi="Arial Nova"/>
          <w:i/>
          <w:iCs/>
          <w:color w:val="auto"/>
          <w:spacing w:val="-2"/>
          <w:sz w:val="24"/>
          <w:szCs w:val="24"/>
          <w:lang w:bidi="it-IT"/>
        </w:rPr>
        <w:t>Non giudicare</w:t>
      </w:r>
      <w:r w:rsidR="009F1AD2">
        <w:rPr>
          <w:rFonts w:ascii="Arial Nova" w:eastAsia="Yu Mincho Light" w:hAnsi="Arial Nova"/>
          <w:i/>
          <w:iCs/>
          <w:color w:val="auto"/>
          <w:spacing w:val="-2"/>
          <w:sz w:val="24"/>
          <w:szCs w:val="24"/>
          <w:lang w:bidi="it-IT"/>
        </w:rPr>
        <w:t>,</w:t>
      </w:r>
      <w:r w:rsidR="00BA6A21" w:rsidRPr="000D3225">
        <w:rPr>
          <w:rFonts w:ascii="Arial Nova" w:eastAsia="Yu Mincho Light" w:hAnsi="Arial Nova"/>
          <w:color w:val="auto"/>
          <w:spacing w:val="-2"/>
          <w:sz w:val="24"/>
          <w:szCs w:val="24"/>
          <w:lang w:bidi="it-IT"/>
        </w:rPr>
        <w:t xml:space="preserve"> è un punto fondamentale per raggiungere la consapevolezza</w:t>
      </w:r>
      <w:r w:rsidR="005D652D" w:rsidRPr="000D3225">
        <w:rPr>
          <w:rFonts w:ascii="Arial Nova" w:eastAsia="Yu Mincho Light" w:hAnsi="Arial Nova"/>
          <w:color w:val="auto"/>
          <w:spacing w:val="-2"/>
          <w:sz w:val="24"/>
          <w:szCs w:val="24"/>
          <w:lang w:bidi="it-IT"/>
        </w:rPr>
        <w:t xml:space="preserve">. Non ce ne rendiamo conto, ma </w:t>
      </w:r>
      <w:r w:rsidR="005D652D" w:rsidRPr="000D3225">
        <w:rPr>
          <w:rFonts w:ascii="Arial Nova" w:eastAsia="Yu Mincho Light" w:hAnsi="Arial Nova"/>
          <w:color w:val="auto"/>
          <w:spacing w:val="-2"/>
          <w:sz w:val="24"/>
          <w:szCs w:val="24"/>
          <w:lang w:bidi="it-IT"/>
        </w:rPr>
        <w:lastRenderedPageBreak/>
        <w:t>la nostra mente giudica sempre in automatico e non ci fa vedere i nostri pregiudizi.</w:t>
      </w:r>
    </w:p>
    <w:p w14:paraId="55B072FF" w14:textId="1C82DD97" w:rsidR="00204975" w:rsidRPr="000D3225" w:rsidRDefault="0020497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Smettere di giudicare significa non considerare per forza un evento come giusto o sbagliato. Non giudicare ti rende osservatore imparziale delle tue esperienze.</w:t>
      </w:r>
    </w:p>
    <w:p w14:paraId="29FB31ED" w14:textId="555C2DBC" w:rsidR="00204975" w:rsidRPr="000D3225" w:rsidRDefault="0061580D" w:rsidP="008707DD">
      <w:pPr>
        <w:pStyle w:val="Informazionidicontatto"/>
        <w:spacing w:line="240" w:lineRule="auto"/>
        <w:jc w:val="both"/>
        <w:rPr>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Le cose a volte succedono e basta e non dobbiamo per forza ricondurle al nostro giudizio personale.</w:t>
      </w:r>
    </w:p>
    <w:p w14:paraId="637BBA7A" w14:textId="4C536761" w:rsidR="00204975" w:rsidRPr="000D3225" w:rsidRDefault="0020497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Questo aspetto mi ha aiutato tantissimo. Ho smesso di fare film sulle cose, </w:t>
      </w:r>
      <w:r w:rsidR="009125D0" w:rsidRPr="000D3225">
        <w:rPr>
          <w:rFonts w:ascii="Arial Nova" w:eastAsia="Yu Mincho Light" w:hAnsi="Arial Nova"/>
          <w:color w:val="auto"/>
          <w:spacing w:val="-2"/>
          <w:sz w:val="24"/>
          <w:szCs w:val="24"/>
          <w:lang w:bidi="it-IT"/>
        </w:rPr>
        <w:t xml:space="preserve">sulle persone, </w:t>
      </w:r>
      <w:r w:rsidRPr="000D3225">
        <w:rPr>
          <w:rFonts w:ascii="Arial Nova" w:eastAsia="Yu Mincho Light" w:hAnsi="Arial Nova"/>
          <w:color w:val="auto"/>
          <w:spacing w:val="-2"/>
          <w:sz w:val="24"/>
          <w:szCs w:val="24"/>
          <w:lang w:bidi="it-IT"/>
        </w:rPr>
        <w:t>di pensare che ci fosse sempre un retroscena o un motivo per determinati comportamenti o situazioni. Ho iniziato ad accettare ogni cosa, semplicemente perché è parte della mia vita.</w:t>
      </w:r>
    </w:p>
    <w:p w14:paraId="34436114" w14:textId="607A2C8F" w:rsidR="00204975" w:rsidRPr="000D3225" w:rsidRDefault="00C76BF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E ricordati la gente non c’è l’ha con te, </w:t>
      </w:r>
      <w:r w:rsidR="0061580D">
        <w:rPr>
          <w:rFonts w:ascii="Arial Nova" w:eastAsia="Yu Mincho Light" w:hAnsi="Arial Nova"/>
          <w:color w:val="auto"/>
          <w:spacing w:val="-2"/>
          <w:sz w:val="24"/>
          <w:szCs w:val="24"/>
          <w:lang w:bidi="it-IT"/>
        </w:rPr>
        <w:t>a volte, è</w:t>
      </w:r>
      <w:r w:rsidRPr="000D3225">
        <w:rPr>
          <w:rFonts w:ascii="Arial Nova" w:eastAsia="Yu Mincho Light" w:hAnsi="Arial Nova"/>
          <w:color w:val="auto"/>
          <w:spacing w:val="-2"/>
          <w:sz w:val="24"/>
          <w:szCs w:val="24"/>
          <w:lang w:bidi="it-IT"/>
        </w:rPr>
        <w:t xml:space="preserve"> solo troppo presa dal </w:t>
      </w:r>
      <w:r w:rsidR="0061580D">
        <w:rPr>
          <w:rFonts w:ascii="Arial Nova" w:eastAsia="Yu Mincho Light" w:hAnsi="Arial Nova"/>
          <w:color w:val="auto"/>
          <w:spacing w:val="-2"/>
          <w:sz w:val="24"/>
          <w:szCs w:val="24"/>
          <w:lang w:bidi="it-IT"/>
        </w:rPr>
        <w:t>proprio</w:t>
      </w:r>
      <w:r w:rsidRPr="000D3225">
        <w:rPr>
          <w:rFonts w:ascii="Arial Nova" w:eastAsia="Yu Mincho Light" w:hAnsi="Arial Nova"/>
          <w:color w:val="auto"/>
          <w:spacing w:val="-2"/>
          <w:sz w:val="24"/>
          <w:szCs w:val="24"/>
          <w:lang w:bidi="it-IT"/>
        </w:rPr>
        <w:t xml:space="preserve"> film per vedere le cose.</w:t>
      </w:r>
    </w:p>
    <w:p w14:paraId="182BBE14" w14:textId="5AE0EE34" w:rsidR="006D384C" w:rsidRPr="000D3225" w:rsidRDefault="006D384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Spesso viviamo ancorati ad un passato che non ritornerà</w:t>
      </w:r>
      <w:r w:rsidR="00A34981"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abbiamo il rimpianto del tempo andato o delle cose che non abbiamo fatto</w:t>
      </w:r>
      <w:r w:rsidR="0061580D">
        <w:rPr>
          <w:rFonts w:ascii="Arial Nova" w:eastAsia="Yu Mincho Light" w:hAnsi="Arial Nova"/>
          <w:color w:val="auto"/>
          <w:spacing w:val="-2"/>
          <w:sz w:val="24"/>
          <w:szCs w:val="24"/>
          <w:lang w:bidi="it-IT"/>
        </w:rPr>
        <w:t>. T</w:t>
      </w:r>
      <w:r w:rsidR="00A34981" w:rsidRPr="000D3225">
        <w:rPr>
          <w:rFonts w:ascii="Arial Nova" w:eastAsia="Yu Mincho Light" w:hAnsi="Arial Nova"/>
          <w:color w:val="auto"/>
          <w:spacing w:val="-2"/>
          <w:sz w:val="24"/>
          <w:szCs w:val="24"/>
          <w:lang w:bidi="it-IT"/>
        </w:rPr>
        <w:t>alvolta</w:t>
      </w:r>
      <w:r w:rsidRPr="000D3225">
        <w:rPr>
          <w:rFonts w:ascii="Arial Nova" w:eastAsia="Yu Mincho Light" w:hAnsi="Arial Nova"/>
          <w:color w:val="auto"/>
          <w:spacing w:val="-2"/>
          <w:sz w:val="24"/>
          <w:szCs w:val="24"/>
          <w:lang w:bidi="it-IT"/>
        </w:rPr>
        <w:t xml:space="preserve"> invece viviamo con eccessiva preoccupazione del futuro e di che ne sarà di noi e ci dimentichiamo che siamo qui ed ora e dobbiamo vivere questo momento che abbiamo a disposizione</w:t>
      </w:r>
      <w:r w:rsidR="0061580D">
        <w:rPr>
          <w:rFonts w:ascii="Arial Nova" w:eastAsia="Yu Mincho Light" w:hAnsi="Arial Nova"/>
          <w:color w:val="auto"/>
          <w:spacing w:val="-2"/>
          <w:sz w:val="24"/>
          <w:szCs w:val="24"/>
          <w:lang w:bidi="it-IT"/>
        </w:rPr>
        <w:t xml:space="preserve">. Esso </w:t>
      </w:r>
      <w:r w:rsidRPr="000D3225">
        <w:rPr>
          <w:rFonts w:ascii="Arial Nova" w:eastAsia="Yu Mincho Light" w:hAnsi="Arial Nova"/>
          <w:color w:val="auto"/>
          <w:spacing w:val="-2"/>
          <w:sz w:val="24"/>
          <w:szCs w:val="24"/>
          <w:lang w:bidi="it-IT"/>
        </w:rPr>
        <w:t>ha solo un nome: presente.</w:t>
      </w:r>
    </w:p>
    <w:p w14:paraId="564CCADF" w14:textId="77777777" w:rsidR="00A34981" w:rsidRPr="000D3225" w:rsidRDefault="00A34981" w:rsidP="008707DD">
      <w:pPr>
        <w:pStyle w:val="Informazionidicontatto"/>
        <w:spacing w:line="240" w:lineRule="auto"/>
        <w:jc w:val="both"/>
        <w:rPr>
          <w:rFonts w:ascii="Arial Nova" w:eastAsia="Yu Mincho Light" w:hAnsi="Arial Nova"/>
          <w:color w:val="auto"/>
          <w:spacing w:val="-2"/>
          <w:sz w:val="24"/>
          <w:szCs w:val="24"/>
          <w:lang w:bidi="it-IT"/>
        </w:rPr>
      </w:pPr>
    </w:p>
    <w:p w14:paraId="13BB9671" w14:textId="021F37BB" w:rsidR="00724E41" w:rsidRPr="000D3225" w:rsidRDefault="006D384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Se almeno una volta ti sei fermato ad esaminare i tuoi pensieri</w:t>
      </w:r>
      <w:r w:rsidR="0061580D">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avrai notato quanti ne attraversano in ogni istante ed è impossibile mantenere il controllo sullo scorrere del tempo. La tua testa è altrove.</w:t>
      </w:r>
    </w:p>
    <w:p w14:paraId="7703114C" w14:textId="066E8342" w:rsidR="006D384C" w:rsidRPr="000D3225" w:rsidRDefault="006D384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A parte alcune es</w:t>
      </w:r>
      <w:r w:rsidR="00A34981" w:rsidRPr="000D3225">
        <w:rPr>
          <w:rFonts w:ascii="Arial Nova" w:eastAsia="Yu Mincho Light" w:hAnsi="Arial Nova"/>
          <w:color w:val="auto"/>
          <w:spacing w:val="-2"/>
          <w:sz w:val="24"/>
          <w:szCs w:val="24"/>
          <w:lang w:bidi="it-IT"/>
        </w:rPr>
        <w:t>perienze molto forti che non riusciamo a dimenticare, molti momenti della nostra vita passano inosservati. Perché?</w:t>
      </w:r>
    </w:p>
    <w:p w14:paraId="58AE3891" w14:textId="0E8601EF" w:rsidR="00A34981" w:rsidRPr="000D3225" w:rsidRDefault="00A34981"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Proprio perché non siamo realmente presenti e lasciamo scorrere il tempo senza rendercene conto.</w:t>
      </w:r>
    </w:p>
    <w:p w14:paraId="4604E964" w14:textId="0A97DF19" w:rsidR="00A34981" w:rsidRPr="000D3225" w:rsidRDefault="00A34981" w:rsidP="000B3AE0">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La consapevolezza ci consente di connetterci con il presente attraverso l’attenzione cosciente e la coscienza piena.</w:t>
      </w:r>
    </w:p>
    <w:p w14:paraId="47B95910" w14:textId="36CA7F73" w:rsidR="00A34981" w:rsidRPr="000D3225" w:rsidRDefault="00A34981" w:rsidP="000B3AE0">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Sembra facile </w:t>
      </w:r>
      <w:r w:rsidR="0061580D">
        <w:rPr>
          <w:rFonts w:ascii="Arial Nova" w:eastAsia="Yu Mincho Light" w:hAnsi="Arial Nova"/>
          <w:color w:val="auto"/>
          <w:spacing w:val="-2"/>
          <w:sz w:val="24"/>
          <w:szCs w:val="24"/>
          <w:lang w:bidi="it-IT"/>
        </w:rPr>
        <w:t>vero?</w:t>
      </w:r>
      <w:r w:rsidRPr="000D3225">
        <w:rPr>
          <w:rFonts w:ascii="Arial Nova" w:eastAsia="Yu Mincho Light" w:hAnsi="Arial Nova"/>
          <w:color w:val="auto"/>
          <w:spacing w:val="-2"/>
          <w:sz w:val="24"/>
          <w:szCs w:val="24"/>
          <w:lang w:bidi="it-IT"/>
        </w:rPr>
        <w:t xml:space="preserve"> Non lo è per niente!</w:t>
      </w:r>
    </w:p>
    <w:p w14:paraId="5804E1FA" w14:textId="17F01043" w:rsidR="00A34981" w:rsidRPr="000D3225" w:rsidRDefault="00A34981" w:rsidP="000B3AE0">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Cosa serve ancora per divenire consapevoli?</w:t>
      </w:r>
    </w:p>
    <w:p w14:paraId="6FACA591" w14:textId="1F22AB74" w:rsidR="00204975" w:rsidRPr="000D3225" w:rsidRDefault="00204975" w:rsidP="000B3AE0">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i/>
          <w:iCs/>
          <w:color w:val="auto"/>
          <w:spacing w:val="-2"/>
          <w:sz w:val="24"/>
          <w:szCs w:val="24"/>
          <w:lang w:bidi="it-IT"/>
        </w:rPr>
        <w:t>-Devi essere gentile con te stesso</w:t>
      </w:r>
      <w:r w:rsidRPr="000D3225">
        <w:rPr>
          <w:rFonts w:ascii="Arial Nova" w:eastAsia="Yu Mincho Light" w:hAnsi="Arial Nova"/>
          <w:color w:val="auto"/>
          <w:spacing w:val="-2"/>
          <w:sz w:val="24"/>
          <w:szCs w:val="24"/>
          <w:lang w:bidi="it-IT"/>
        </w:rPr>
        <w:t>. Serve maggiore comprensione e meno criticità verso la propria persona.</w:t>
      </w:r>
    </w:p>
    <w:p w14:paraId="101836DE" w14:textId="3415242E" w:rsidR="00204975" w:rsidRPr="000D3225" w:rsidRDefault="00204975" w:rsidP="000B3AE0">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Accettare anche gli aspetti negativi è un buon punto di partenza per migliorare.</w:t>
      </w:r>
    </w:p>
    <w:p w14:paraId="2A19C8BC" w14:textId="760C1E04" w:rsidR="00204975" w:rsidRPr="000D3225" w:rsidRDefault="00204975" w:rsidP="000B3AE0">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w:t>
      </w:r>
      <w:r w:rsidRPr="000D3225">
        <w:rPr>
          <w:rFonts w:ascii="Arial Nova" w:eastAsia="Yu Mincho Light" w:hAnsi="Arial Nova"/>
          <w:i/>
          <w:iCs/>
          <w:color w:val="auto"/>
          <w:spacing w:val="-2"/>
          <w:sz w:val="24"/>
          <w:szCs w:val="24"/>
          <w:lang w:bidi="it-IT"/>
        </w:rPr>
        <w:t>Devi avere fiducia in te</w:t>
      </w:r>
      <w:r w:rsidRPr="000D3225">
        <w:rPr>
          <w:rFonts w:ascii="Arial Nova" w:eastAsia="Yu Mincho Light" w:hAnsi="Arial Nova"/>
          <w:color w:val="auto"/>
          <w:spacing w:val="-2"/>
          <w:sz w:val="24"/>
          <w:szCs w:val="24"/>
          <w:lang w:bidi="it-IT"/>
        </w:rPr>
        <w:t>, accettarti e credere nel tuo intuito e nel tuo istinto.</w:t>
      </w:r>
    </w:p>
    <w:p w14:paraId="7AEEEF13" w14:textId="22F88BBA" w:rsidR="00204975" w:rsidRPr="000D3225" w:rsidRDefault="00204975" w:rsidP="000B3AE0">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Cosa ancora?</w:t>
      </w:r>
    </w:p>
    <w:p w14:paraId="14E53FDA" w14:textId="7971D98A" w:rsidR="00A34981" w:rsidRPr="000D3225" w:rsidRDefault="00A34981" w:rsidP="000B3AE0">
      <w:pPr>
        <w:pStyle w:val="Informazionidicontatto"/>
        <w:spacing w:line="240" w:lineRule="auto"/>
        <w:jc w:val="both"/>
        <w:rPr>
          <w:rFonts w:ascii="Arial Nova" w:eastAsia="Yu Mincho Light" w:hAnsi="Arial Nova"/>
          <w:i/>
          <w:iCs/>
          <w:color w:val="auto"/>
          <w:spacing w:val="-2"/>
          <w:sz w:val="24"/>
          <w:szCs w:val="24"/>
          <w:lang w:bidi="it-IT"/>
        </w:rPr>
      </w:pPr>
      <w:r w:rsidRPr="000D3225">
        <w:rPr>
          <w:rFonts w:ascii="Arial Nova" w:eastAsia="Yu Mincho Light" w:hAnsi="Arial Nova"/>
          <w:i/>
          <w:iCs/>
          <w:color w:val="auto"/>
          <w:spacing w:val="-2"/>
          <w:sz w:val="24"/>
          <w:szCs w:val="24"/>
          <w:lang w:bidi="it-IT"/>
        </w:rPr>
        <w:t>-Pazienza</w:t>
      </w:r>
      <w:r w:rsidRPr="000D3225">
        <w:rPr>
          <w:rFonts w:ascii="Arial Nova" w:eastAsia="Yu Mincho Light" w:hAnsi="Arial Nova"/>
          <w:color w:val="auto"/>
          <w:spacing w:val="-2"/>
          <w:sz w:val="24"/>
          <w:szCs w:val="24"/>
          <w:lang w:bidi="it-IT"/>
        </w:rPr>
        <w:t xml:space="preserve">, serve pazienza. Per tutte le cose importanti occorre la </w:t>
      </w:r>
      <w:r w:rsidRPr="000D3225">
        <w:rPr>
          <w:rFonts w:ascii="Arial Nova" w:eastAsia="Yu Mincho Light" w:hAnsi="Arial Nova"/>
          <w:i/>
          <w:iCs/>
          <w:color w:val="auto"/>
          <w:spacing w:val="-2"/>
          <w:sz w:val="24"/>
          <w:szCs w:val="24"/>
          <w:lang w:bidi="it-IT"/>
        </w:rPr>
        <w:t xml:space="preserve">Pazienza. </w:t>
      </w:r>
    </w:p>
    <w:p w14:paraId="39CF44E5" w14:textId="77777777" w:rsidR="00A34981" w:rsidRPr="000D3225" w:rsidRDefault="00A34981" w:rsidP="000B3AE0">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La pazienza è una forma di saggezza perché riguarda il capire e comprendere che ogni cosa ha un suo tempo necessario per giungere a maturazione. </w:t>
      </w:r>
    </w:p>
    <w:p w14:paraId="5F92CF98" w14:textId="0D005FF9" w:rsidR="00A34981" w:rsidRPr="000D3225" w:rsidRDefault="00A34981" w:rsidP="000B3AE0">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Dobbiamo comportarci nel raggiungimento della consapevolezza</w:t>
      </w:r>
      <w:r w:rsidR="0061580D">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 xml:space="preserve">come una farfalla che dopo un preciso tempo </w:t>
      </w:r>
      <w:r w:rsidR="0061580D">
        <w:rPr>
          <w:rFonts w:ascii="Arial Nova" w:eastAsia="Yu Mincho Light" w:hAnsi="Arial Nova"/>
          <w:color w:val="auto"/>
          <w:spacing w:val="-2"/>
          <w:sz w:val="24"/>
          <w:szCs w:val="24"/>
          <w:lang w:bidi="it-IT"/>
        </w:rPr>
        <w:t>giunge a “maturazione” e finalmente</w:t>
      </w:r>
      <w:r w:rsidRPr="000D3225">
        <w:rPr>
          <w:rFonts w:ascii="Arial Nova" w:eastAsia="Yu Mincho Light" w:hAnsi="Arial Nova"/>
          <w:color w:val="auto"/>
          <w:spacing w:val="-2"/>
          <w:sz w:val="24"/>
          <w:szCs w:val="24"/>
          <w:lang w:bidi="it-IT"/>
        </w:rPr>
        <w:t xml:space="preserve"> la crisalide si schiuderà. Pensare di aiutarla accelerando il processo può essere estremamente dannoso per la poverina che non sopravviverebbe a seguito di questa operazione. </w:t>
      </w:r>
    </w:p>
    <w:p w14:paraId="1E32E239" w14:textId="77777777" w:rsidR="00A34981" w:rsidRPr="000D3225" w:rsidRDefault="00A34981" w:rsidP="000B3AE0">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In ognuno di noi c’è una farfalla che richiede il giusto tempo per venire alla luce. Non avere fretta di tirarla fuori.</w:t>
      </w:r>
    </w:p>
    <w:p w14:paraId="3AF8030D" w14:textId="77777777" w:rsidR="00A34981" w:rsidRPr="000D3225" w:rsidRDefault="00A34981" w:rsidP="000B3AE0">
      <w:pPr>
        <w:pStyle w:val="Informazionidicontatto"/>
        <w:spacing w:line="240" w:lineRule="auto"/>
        <w:jc w:val="both"/>
        <w:rPr>
          <w:rFonts w:ascii="Arial Nova" w:eastAsia="Yu Mincho Light" w:hAnsi="Arial Nova"/>
          <w:color w:val="auto"/>
          <w:spacing w:val="-2"/>
          <w:sz w:val="24"/>
          <w:szCs w:val="24"/>
          <w:lang w:bidi="it-IT"/>
        </w:rPr>
      </w:pPr>
    </w:p>
    <w:p w14:paraId="211D5CAE" w14:textId="70D48049" w:rsidR="00A34981" w:rsidRPr="000D3225" w:rsidRDefault="00A34981" w:rsidP="000B3AE0">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In fond</w:t>
      </w:r>
      <w:r w:rsidR="009F1AD2">
        <w:rPr>
          <w:rFonts w:ascii="Arial Nova" w:eastAsia="Yu Mincho Light" w:hAnsi="Arial Nova"/>
          <w:color w:val="auto"/>
          <w:spacing w:val="-2"/>
          <w:sz w:val="24"/>
          <w:szCs w:val="24"/>
          <w:lang w:bidi="it-IT"/>
        </w:rPr>
        <w:t>o,</w:t>
      </w:r>
      <w:r w:rsidRPr="000D3225">
        <w:rPr>
          <w:rFonts w:ascii="Arial Nova" w:eastAsia="Yu Mincho Light" w:hAnsi="Arial Nova"/>
          <w:color w:val="auto"/>
          <w:spacing w:val="-2"/>
          <w:sz w:val="24"/>
          <w:szCs w:val="24"/>
          <w:lang w:bidi="it-IT"/>
        </w:rPr>
        <w:t xml:space="preserve"> vivere il momento</w:t>
      </w:r>
      <w:r w:rsidR="009F1AD2">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significa proprio affrontare la nostra vita esattamente </w:t>
      </w:r>
      <w:r w:rsidR="0061580D">
        <w:rPr>
          <w:rFonts w:ascii="Arial Nova" w:eastAsia="Yu Mincho Light" w:hAnsi="Arial Nova"/>
          <w:color w:val="auto"/>
          <w:spacing w:val="-2"/>
          <w:sz w:val="24"/>
          <w:szCs w:val="24"/>
          <w:lang w:bidi="it-IT"/>
        </w:rPr>
        <w:t xml:space="preserve">così </w:t>
      </w:r>
      <w:r w:rsidRPr="000D3225">
        <w:rPr>
          <w:rFonts w:ascii="Arial Nova" w:eastAsia="Yu Mincho Light" w:hAnsi="Arial Nova"/>
          <w:color w:val="auto"/>
          <w:spacing w:val="-2"/>
          <w:sz w:val="24"/>
          <w:szCs w:val="24"/>
          <w:lang w:bidi="it-IT"/>
        </w:rPr>
        <w:t>com</w:t>
      </w:r>
      <w:r w:rsidR="0061580D">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è in quel preciso momento. Nel bene e nel male accettare la realtà</w:t>
      </w:r>
      <w:r w:rsidR="009125D0"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assaporandone a pieno ogni emozione.</w:t>
      </w:r>
    </w:p>
    <w:p w14:paraId="5C823099" w14:textId="257FEAC9" w:rsidR="00204975" w:rsidRPr="000D3225" w:rsidRDefault="00204975"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Tutto questo prende il nome di Mindfulness, la tecnica che ci consente</w:t>
      </w:r>
      <w:r w:rsidR="0061580D">
        <w:rPr>
          <w:rFonts w:ascii="Arial Nova" w:hAnsi="Arial Nova"/>
          <w:color w:val="auto"/>
          <w:spacing w:val="-2"/>
          <w:sz w:val="24"/>
          <w:szCs w:val="24"/>
        </w:rPr>
        <w:t xml:space="preserve"> appunto,</w:t>
      </w:r>
      <w:r w:rsidRPr="000D3225">
        <w:rPr>
          <w:rFonts w:ascii="Arial Nova" w:hAnsi="Arial Nova"/>
          <w:color w:val="auto"/>
          <w:spacing w:val="-2"/>
          <w:sz w:val="24"/>
          <w:szCs w:val="24"/>
        </w:rPr>
        <w:t xml:space="preserve"> di connetterci con il presente. </w:t>
      </w:r>
    </w:p>
    <w:p w14:paraId="20769135" w14:textId="4C66D9AB" w:rsidR="00204975" w:rsidRPr="000D3225" w:rsidRDefault="00204975" w:rsidP="000B3AE0">
      <w:pPr>
        <w:pStyle w:val="Informazionidicontatto"/>
        <w:spacing w:line="240" w:lineRule="auto"/>
        <w:jc w:val="both"/>
        <w:rPr>
          <w:rFonts w:ascii="Arial Nova" w:hAnsi="Arial Nova"/>
          <w:color w:val="auto"/>
          <w:spacing w:val="-2"/>
          <w:sz w:val="24"/>
          <w:szCs w:val="24"/>
        </w:rPr>
      </w:pPr>
      <w:r w:rsidRPr="000D3225">
        <w:rPr>
          <w:rFonts w:ascii="Arial Nova" w:eastAsia="Yu Mincho Light" w:hAnsi="Arial Nova"/>
          <w:color w:val="auto"/>
          <w:spacing w:val="-2"/>
          <w:sz w:val="24"/>
          <w:szCs w:val="24"/>
          <w:lang w:bidi="it-IT"/>
        </w:rPr>
        <w:lastRenderedPageBreak/>
        <w:t xml:space="preserve">Che ci porta a vivere </w:t>
      </w:r>
      <w:r w:rsidR="00A34981" w:rsidRPr="000D3225">
        <w:rPr>
          <w:rFonts w:ascii="Arial Nova" w:hAnsi="Arial Nova"/>
          <w:color w:val="auto"/>
          <w:spacing w:val="-2"/>
          <w:sz w:val="24"/>
          <w:szCs w:val="24"/>
        </w:rPr>
        <w:t xml:space="preserve">Momento per </w:t>
      </w:r>
      <w:r w:rsidR="0061580D">
        <w:rPr>
          <w:rFonts w:ascii="Arial Nova" w:hAnsi="Arial Nova"/>
          <w:color w:val="auto"/>
          <w:spacing w:val="-2"/>
          <w:sz w:val="24"/>
          <w:szCs w:val="24"/>
        </w:rPr>
        <w:t>M</w:t>
      </w:r>
      <w:r w:rsidR="00A34981" w:rsidRPr="000D3225">
        <w:rPr>
          <w:rFonts w:ascii="Arial Nova" w:hAnsi="Arial Nova"/>
          <w:color w:val="auto"/>
          <w:spacing w:val="-2"/>
          <w:sz w:val="24"/>
          <w:szCs w:val="24"/>
        </w:rPr>
        <w:t>omento</w:t>
      </w:r>
      <w:r w:rsidRPr="000D3225">
        <w:rPr>
          <w:rFonts w:ascii="Arial Nova" w:hAnsi="Arial Nova"/>
          <w:color w:val="auto"/>
          <w:spacing w:val="-2"/>
          <w:sz w:val="24"/>
          <w:szCs w:val="24"/>
        </w:rPr>
        <w:t>.</w:t>
      </w:r>
    </w:p>
    <w:p w14:paraId="1860B09D" w14:textId="249AD65B" w:rsidR="00A32965" w:rsidRPr="000D3225" w:rsidRDefault="00094509" w:rsidP="000B3AE0">
      <w:pPr>
        <w:pStyle w:val="Informazionidicontatto"/>
        <w:spacing w:line="240" w:lineRule="auto"/>
        <w:jc w:val="both"/>
        <w:rPr>
          <w:rFonts w:ascii="Arial Nova" w:hAnsi="Arial Nova"/>
          <w:color w:val="auto"/>
          <w:spacing w:val="-2"/>
          <w:sz w:val="24"/>
          <w:szCs w:val="24"/>
        </w:rPr>
      </w:pPr>
      <w:r>
        <w:rPr>
          <w:rFonts w:ascii="Arial Nova" w:hAnsi="Arial Nova"/>
          <w:color w:val="auto"/>
          <w:spacing w:val="-2"/>
          <w:sz w:val="24"/>
          <w:szCs w:val="24"/>
        </w:rPr>
        <w:t xml:space="preserve">Ogni </w:t>
      </w:r>
      <w:r w:rsidR="00A34981" w:rsidRPr="000D3225">
        <w:rPr>
          <w:rFonts w:ascii="Arial Nova" w:hAnsi="Arial Nova"/>
          <w:color w:val="auto"/>
          <w:spacing w:val="-2"/>
          <w:sz w:val="24"/>
          <w:szCs w:val="24"/>
        </w:rPr>
        <w:t>emozione</w:t>
      </w:r>
      <w:r>
        <w:rPr>
          <w:rFonts w:ascii="Arial Nova" w:hAnsi="Arial Nova"/>
          <w:color w:val="auto"/>
          <w:spacing w:val="-2"/>
          <w:sz w:val="24"/>
          <w:szCs w:val="24"/>
        </w:rPr>
        <w:t xml:space="preserve">, ogni </w:t>
      </w:r>
      <w:r w:rsidR="00A34981" w:rsidRPr="000D3225">
        <w:rPr>
          <w:rFonts w:ascii="Arial Nova" w:hAnsi="Arial Nova"/>
          <w:color w:val="auto"/>
          <w:spacing w:val="-2"/>
          <w:sz w:val="24"/>
          <w:szCs w:val="24"/>
        </w:rPr>
        <w:t>esperienza</w:t>
      </w:r>
      <w:r>
        <w:rPr>
          <w:rFonts w:ascii="Arial Nova" w:hAnsi="Arial Nova"/>
          <w:color w:val="auto"/>
          <w:spacing w:val="-2"/>
          <w:sz w:val="24"/>
          <w:szCs w:val="24"/>
        </w:rPr>
        <w:t xml:space="preserve">, </w:t>
      </w:r>
      <w:r w:rsidR="00A34981" w:rsidRPr="000D3225">
        <w:rPr>
          <w:rFonts w:ascii="Arial Nova" w:hAnsi="Arial Nova"/>
          <w:color w:val="auto"/>
          <w:spacing w:val="-2"/>
          <w:sz w:val="24"/>
          <w:szCs w:val="24"/>
        </w:rPr>
        <w:t>va vissuta considerando l’unico momento reale ed esistente</w:t>
      </w:r>
      <w:r>
        <w:rPr>
          <w:rFonts w:ascii="Arial Nova" w:hAnsi="Arial Nova"/>
          <w:color w:val="auto"/>
          <w:spacing w:val="-2"/>
          <w:sz w:val="24"/>
          <w:szCs w:val="24"/>
        </w:rPr>
        <w:t xml:space="preserve">: </w:t>
      </w:r>
      <w:r w:rsidR="00A34981" w:rsidRPr="000D3225">
        <w:rPr>
          <w:rFonts w:ascii="Arial Nova" w:hAnsi="Arial Nova"/>
          <w:color w:val="auto"/>
          <w:spacing w:val="-2"/>
          <w:sz w:val="24"/>
          <w:szCs w:val="24"/>
        </w:rPr>
        <w:t>il qui e ora.</w:t>
      </w:r>
    </w:p>
    <w:p w14:paraId="35EA12D8" w14:textId="77777777" w:rsidR="000B3AE0" w:rsidRPr="000D3225" w:rsidRDefault="000B3AE0" w:rsidP="000B3AE0">
      <w:pPr>
        <w:pStyle w:val="Informazionidicontatto"/>
        <w:spacing w:line="240" w:lineRule="auto"/>
        <w:jc w:val="both"/>
        <w:rPr>
          <w:rFonts w:ascii="Arial Nova" w:hAnsi="Arial Nova"/>
          <w:color w:val="auto"/>
          <w:spacing w:val="-2"/>
          <w:sz w:val="24"/>
          <w:szCs w:val="24"/>
        </w:rPr>
      </w:pPr>
    </w:p>
    <w:p w14:paraId="018AA986" w14:textId="78EB63C9" w:rsidR="00A34981" w:rsidRPr="000D3225" w:rsidRDefault="00A34981"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Dobbiamo assaporare ogni cosa momento per momento e respiro dopo respiro</w:t>
      </w:r>
      <w:r w:rsidR="00204975" w:rsidRPr="000D3225">
        <w:rPr>
          <w:rFonts w:ascii="Arial Nova" w:hAnsi="Arial Nova"/>
          <w:color w:val="auto"/>
          <w:spacing w:val="-2"/>
          <w:sz w:val="24"/>
          <w:szCs w:val="24"/>
        </w:rPr>
        <w:t>.</w:t>
      </w:r>
    </w:p>
    <w:p w14:paraId="7960062F"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4C542B7F" w14:textId="5AAF5EF0" w:rsidR="00C1454E" w:rsidRPr="000D3225" w:rsidRDefault="00C1454E"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Solo così saremo connessi con il presente e diverremo consapevoli</w:t>
      </w:r>
      <w:r w:rsidR="00094509">
        <w:rPr>
          <w:rFonts w:ascii="Arial Nova" w:hAnsi="Arial Nova"/>
          <w:color w:val="auto"/>
          <w:spacing w:val="-2"/>
          <w:sz w:val="24"/>
          <w:szCs w:val="24"/>
        </w:rPr>
        <w:t>, accettando</w:t>
      </w:r>
      <w:r w:rsidRPr="000D3225">
        <w:rPr>
          <w:rFonts w:ascii="Arial Nova" w:hAnsi="Arial Nova"/>
          <w:color w:val="auto"/>
          <w:spacing w:val="-2"/>
          <w:sz w:val="24"/>
          <w:szCs w:val="24"/>
        </w:rPr>
        <w:t xml:space="preserve"> tutto ciò che ci accade.</w:t>
      </w:r>
    </w:p>
    <w:p w14:paraId="155B6FF9"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137C3C40" w14:textId="455633E0" w:rsidR="00C1454E" w:rsidRPr="000D3225" w:rsidRDefault="00C1454E"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Tale tecnica è stata proprio sviluppata dal medico </w:t>
      </w:r>
      <w:proofErr w:type="spellStart"/>
      <w:r w:rsidRPr="000D3225">
        <w:rPr>
          <w:rFonts w:ascii="Arial Nova" w:hAnsi="Arial Nova"/>
          <w:color w:val="auto"/>
          <w:spacing w:val="-2"/>
          <w:sz w:val="24"/>
          <w:szCs w:val="24"/>
        </w:rPr>
        <w:t>Jon</w:t>
      </w:r>
      <w:proofErr w:type="spellEnd"/>
      <w:r w:rsidRPr="000D3225">
        <w:rPr>
          <w:rFonts w:ascii="Arial Nova" w:hAnsi="Arial Nova"/>
          <w:color w:val="auto"/>
          <w:spacing w:val="-2"/>
          <w:sz w:val="24"/>
          <w:szCs w:val="24"/>
        </w:rPr>
        <w:t xml:space="preserve"> </w:t>
      </w:r>
      <w:proofErr w:type="spellStart"/>
      <w:r w:rsidRPr="000D3225">
        <w:rPr>
          <w:rFonts w:ascii="Arial Nova" w:hAnsi="Arial Nova"/>
          <w:color w:val="auto"/>
          <w:spacing w:val="-2"/>
          <w:sz w:val="24"/>
          <w:szCs w:val="24"/>
        </w:rPr>
        <w:t>Kabat-Zinn</w:t>
      </w:r>
      <w:proofErr w:type="spellEnd"/>
      <w:r w:rsidRPr="000D3225">
        <w:rPr>
          <w:rFonts w:ascii="Arial Nova" w:hAnsi="Arial Nova"/>
          <w:color w:val="auto"/>
          <w:spacing w:val="-2"/>
          <w:sz w:val="24"/>
          <w:szCs w:val="24"/>
        </w:rPr>
        <w:t xml:space="preserve"> nel 1979, con la creazione del programma per la riduzione dello stress basat</w:t>
      </w:r>
      <w:r w:rsidR="00094509">
        <w:rPr>
          <w:rFonts w:ascii="Arial Nova" w:hAnsi="Arial Nova"/>
          <w:color w:val="auto"/>
          <w:spacing w:val="-2"/>
          <w:sz w:val="24"/>
          <w:szCs w:val="24"/>
        </w:rPr>
        <w:t>o</w:t>
      </w:r>
      <w:r w:rsidRPr="000D3225">
        <w:rPr>
          <w:rFonts w:ascii="Arial Nova" w:hAnsi="Arial Nova"/>
          <w:color w:val="auto"/>
          <w:spacing w:val="-2"/>
          <w:sz w:val="24"/>
          <w:szCs w:val="24"/>
        </w:rPr>
        <w:t xml:space="preserve"> sull’attenzione piena</w:t>
      </w:r>
      <w:r w:rsidR="00094509">
        <w:rPr>
          <w:rFonts w:ascii="Arial Nova" w:hAnsi="Arial Nova"/>
          <w:color w:val="auto"/>
          <w:spacing w:val="-2"/>
          <w:sz w:val="24"/>
          <w:szCs w:val="24"/>
        </w:rPr>
        <w:t xml:space="preserve"> </w:t>
      </w:r>
      <w:r w:rsidR="009F1AD2">
        <w:rPr>
          <w:rFonts w:ascii="Arial Nova" w:hAnsi="Arial Nova"/>
          <w:color w:val="auto"/>
          <w:spacing w:val="-2"/>
          <w:sz w:val="24"/>
          <w:szCs w:val="24"/>
        </w:rPr>
        <w:t>(</w:t>
      </w:r>
      <w:r w:rsidRPr="000D3225">
        <w:rPr>
          <w:rFonts w:ascii="Arial Nova" w:hAnsi="Arial Nova"/>
          <w:color w:val="auto"/>
          <w:spacing w:val="-2"/>
          <w:sz w:val="24"/>
          <w:szCs w:val="24"/>
        </w:rPr>
        <w:t>MBSR=</w:t>
      </w:r>
      <w:r w:rsidR="00094509">
        <w:rPr>
          <w:rFonts w:ascii="Arial Nova" w:hAnsi="Arial Nova"/>
          <w:color w:val="auto"/>
          <w:spacing w:val="-2"/>
          <w:sz w:val="24"/>
          <w:szCs w:val="24"/>
        </w:rPr>
        <w:t xml:space="preserve"> </w:t>
      </w:r>
      <w:r w:rsidRPr="000D3225">
        <w:rPr>
          <w:rFonts w:ascii="Arial Nova" w:hAnsi="Arial Nova"/>
          <w:color w:val="auto"/>
          <w:spacing w:val="-2"/>
          <w:sz w:val="24"/>
          <w:szCs w:val="24"/>
        </w:rPr>
        <w:t>Mindfulness -</w:t>
      </w:r>
      <w:r w:rsidR="00094509">
        <w:rPr>
          <w:rFonts w:ascii="Arial Nova" w:hAnsi="Arial Nova"/>
          <w:color w:val="auto"/>
          <w:spacing w:val="-2"/>
          <w:sz w:val="24"/>
          <w:szCs w:val="24"/>
        </w:rPr>
        <w:t xml:space="preserve"> </w:t>
      </w:r>
      <w:proofErr w:type="spellStart"/>
      <w:r w:rsidRPr="000D3225">
        <w:rPr>
          <w:rFonts w:ascii="Arial Nova" w:hAnsi="Arial Nova"/>
          <w:color w:val="auto"/>
          <w:spacing w:val="-2"/>
          <w:sz w:val="24"/>
          <w:szCs w:val="24"/>
        </w:rPr>
        <w:t>based</w:t>
      </w:r>
      <w:proofErr w:type="spellEnd"/>
      <w:r w:rsidR="00EC3548" w:rsidRPr="000D3225">
        <w:rPr>
          <w:rFonts w:ascii="Arial Nova" w:hAnsi="Arial Nova"/>
          <w:color w:val="auto"/>
          <w:spacing w:val="-2"/>
          <w:sz w:val="24"/>
          <w:szCs w:val="24"/>
        </w:rPr>
        <w:t>-</w:t>
      </w:r>
      <w:r w:rsidRPr="000D3225">
        <w:rPr>
          <w:rFonts w:ascii="Arial Nova" w:hAnsi="Arial Nova"/>
          <w:color w:val="auto"/>
          <w:spacing w:val="-2"/>
          <w:sz w:val="24"/>
          <w:szCs w:val="24"/>
        </w:rPr>
        <w:t xml:space="preserve">stress </w:t>
      </w:r>
      <w:proofErr w:type="spellStart"/>
      <w:r w:rsidRPr="000D3225">
        <w:rPr>
          <w:rFonts w:ascii="Arial Nova" w:hAnsi="Arial Nova"/>
          <w:color w:val="auto"/>
          <w:spacing w:val="-2"/>
          <w:sz w:val="24"/>
          <w:szCs w:val="24"/>
        </w:rPr>
        <w:t>reduction</w:t>
      </w:r>
      <w:proofErr w:type="spellEnd"/>
      <w:r w:rsidRPr="000D3225">
        <w:rPr>
          <w:rFonts w:ascii="Arial Nova" w:hAnsi="Arial Nova"/>
          <w:color w:val="auto"/>
          <w:spacing w:val="-2"/>
          <w:sz w:val="24"/>
          <w:szCs w:val="24"/>
        </w:rPr>
        <w:t xml:space="preserve"> </w:t>
      </w:r>
      <w:proofErr w:type="spellStart"/>
      <w:r w:rsidRPr="000D3225">
        <w:rPr>
          <w:rFonts w:ascii="Arial Nova" w:hAnsi="Arial Nova"/>
          <w:color w:val="auto"/>
          <w:spacing w:val="-2"/>
          <w:sz w:val="24"/>
          <w:szCs w:val="24"/>
        </w:rPr>
        <w:t>program</w:t>
      </w:r>
      <w:proofErr w:type="spellEnd"/>
      <w:r w:rsidRPr="000D3225">
        <w:rPr>
          <w:rFonts w:ascii="Arial Nova" w:hAnsi="Arial Nova"/>
          <w:color w:val="auto"/>
          <w:spacing w:val="-2"/>
          <w:sz w:val="24"/>
          <w:szCs w:val="24"/>
        </w:rPr>
        <w:t>).</w:t>
      </w:r>
    </w:p>
    <w:p w14:paraId="0378F33C"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7A9D518E" w14:textId="4E9F63A9" w:rsidR="00EC3548" w:rsidRPr="000D3225" w:rsidRDefault="00EC3548"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La Mindfulness ha favorito l’avvicinamento della sapienza orientale al mondo occidentale e oggi ci permette di accedere alla stabilità e immutabilità delle cose</w:t>
      </w:r>
      <w:r w:rsidR="00094509">
        <w:rPr>
          <w:rFonts w:ascii="Arial Nova" w:hAnsi="Arial Nova"/>
          <w:color w:val="auto"/>
          <w:spacing w:val="-2"/>
          <w:sz w:val="24"/>
          <w:szCs w:val="24"/>
        </w:rPr>
        <w:t>,</w:t>
      </w:r>
      <w:r w:rsidRPr="000D3225">
        <w:rPr>
          <w:rFonts w:ascii="Arial Nova" w:hAnsi="Arial Nova"/>
          <w:color w:val="auto"/>
          <w:spacing w:val="-2"/>
          <w:sz w:val="24"/>
          <w:szCs w:val="24"/>
        </w:rPr>
        <w:t xml:space="preserve"> che da sempre possono essere ritrovat</w:t>
      </w:r>
      <w:r w:rsidR="009125D0" w:rsidRPr="000D3225">
        <w:rPr>
          <w:rFonts w:ascii="Arial Nova" w:hAnsi="Arial Nova"/>
          <w:color w:val="auto"/>
          <w:spacing w:val="-2"/>
          <w:sz w:val="24"/>
          <w:szCs w:val="24"/>
        </w:rPr>
        <w:t>e</w:t>
      </w:r>
      <w:r w:rsidRPr="000D3225">
        <w:rPr>
          <w:rFonts w:ascii="Arial Nova" w:hAnsi="Arial Nova"/>
          <w:color w:val="auto"/>
          <w:spacing w:val="-2"/>
          <w:sz w:val="24"/>
          <w:szCs w:val="24"/>
        </w:rPr>
        <w:t xml:space="preserve"> solo all’interno di noi stessi.</w:t>
      </w:r>
    </w:p>
    <w:p w14:paraId="7EDB4D3C"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78880D5F" w14:textId="6F9F082C" w:rsidR="00C76BFD" w:rsidRPr="000D3225" w:rsidRDefault="00EC3548"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Nella pratica vi sono tecniche meditative formali e informali</w:t>
      </w:r>
      <w:r w:rsidR="00094509">
        <w:rPr>
          <w:rFonts w:ascii="Arial Nova" w:hAnsi="Arial Nova"/>
          <w:color w:val="auto"/>
          <w:spacing w:val="-2"/>
          <w:sz w:val="24"/>
          <w:szCs w:val="24"/>
        </w:rPr>
        <w:t xml:space="preserve">, </w:t>
      </w:r>
      <w:r w:rsidRPr="000D3225">
        <w:rPr>
          <w:rFonts w:ascii="Arial Nova" w:hAnsi="Arial Nova"/>
          <w:color w:val="auto"/>
          <w:spacing w:val="-2"/>
          <w:sz w:val="24"/>
          <w:szCs w:val="24"/>
        </w:rPr>
        <w:t>che aiutano a concentrarsi pienamente sulle attività quotidiane</w:t>
      </w:r>
      <w:r w:rsidR="00094509">
        <w:rPr>
          <w:rFonts w:ascii="Arial Nova" w:hAnsi="Arial Nova"/>
          <w:color w:val="auto"/>
          <w:spacing w:val="-2"/>
          <w:sz w:val="24"/>
          <w:szCs w:val="24"/>
        </w:rPr>
        <w:t>.</w:t>
      </w:r>
    </w:p>
    <w:p w14:paraId="27EC6D99"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251928F4" w14:textId="715AB90C" w:rsidR="00C76BFD" w:rsidRPr="000D3225" w:rsidRDefault="00C76BFD"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Per quella che è la mia esperienza, posso dirti che m</w:t>
      </w:r>
      <w:r w:rsidR="00EC3548" w:rsidRPr="000D3225">
        <w:rPr>
          <w:rFonts w:ascii="Arial Nova" w:hAnsi="Arial Nova"/>
          <w:color w:val="auto"/>
          <w:spacing w:val="-2"/>
          <w:sz w:val="24"/>
          <w:szCs w:val="24"/>
        </w:rPr>
        <w:t>i è servit</w:t>
      </w:r>
      <w:r w:rsidRPr="000D3225">
        <w:rPr>
          <w:rFonts w:ascii="Arial Nova" w:hAnsi="Arial Nova"/>
          <w:color w:val="auto"/>
          <w:spacing w:val="-2"/>
          <w:sz w:val="24"/>
          <w:szCs w:val="24"/>
        </w:rPr>
        <w:t>a</w:t>
      </w:r>
      <w:r w:rsidR="005608AA"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in molti aspetti, persino nel rivedere la relazione co</w:t>
      </w:r>
      <w:r w:rsidR="00094509">
        <w:rPr>
          <w:rFonts w:ascii="Arial Nova" w:hAnsi="Arial Nova"/>
          <w:color w:val="auto"/>
          <w:spacing w:val="-2"/>
          <w:sz w:val="24"/>
          <w:szCs w:val="24"/>
        </w:rPr>
        <w:t>n il</w:t>
      </w:r>
      <w:r w:rsidRPr="000D3225">
        <w:rPr>
          <w:rFonts w:ascii="Arial Nova" w:hAnsi="Arial Nova"/>
          <w:color w:val="auto"/>
          <w:spacing w:val="-2"/>
          <w:sz w:val="24"/>
          <w:szCs w:val="24"/>
        </w:rPr>
        <w:t xml:space="preserve"> cibo ad esempio</w:t>
      </w:r>
      <w:r w:rsidR="00EC3548" w:rsidRPr="000D3225">
        <w:rPr>
          <w:rFonts w:ascii="Arial Nova" w:hAnsi="Arial Nova"/>
          <w:color w:val="auto"/>
          <w:spacing w:val="-2"/>
          <w:sz w:val="24"/>
          <w:szCs w:val="24"/>
        </w:rPr>
        <w:t xml:space="preserve"> e </w:t>
      </w:r>
      <w:r w:rsidR="00094509">
        <w:rPr>
          <w:rFonts w:ascii="Arial Nova" w:hAnsi="Arial Nova"/>
          <w:color w:val="auto"/>
          <w:spacing w:val="-2"/>
          <w:sz w:val="24"/>
          <w:szCs w:val="24"/>
        </w:rPr>
        <w:t xml:space="preserve">con </w:t>
      </w:r>
      <w:r w:rsidR="00EC3548" w:rsidRPr="000D3225">
        <w:rPr>
          <w:rFonts w:ascii="Arial Nova" w:hAnsi="Arial Nova"/>
          <w:color w:val="auto"/>
          <w:spacing w:val="-2"/>
          <w:sz w:val="24"/>
          <w:szCs w:val="24"/>
        </w:rPr>
        <w:t xml:space="preserve">l’alimentazione in generale. Da qui mi sono spostata </w:t>
      </w:r>
      <w:r w:rsidR="00650E1B">
        <w:rPr>
          <w:rFonts w:ascii="Arial Nova" w:hAnsi="Arial Nova"/>
          <w:color w:val="auto"/>
          <w:spacing w:val="-2"/>
          <w:sz w:val="24"/>
          <w:szCs w:val="24"/>
        </w:rPr>
        <w:t>allo</w:t>
      </w:r>
      <w:r w:rsidR="00EC3548" w:rsidRPr="000D3225">
        <w:rPr>
          <w:rFonts w:ascii="Arial Nova" w:hAnsi="Arial Nova"/>
          <w:color w:val="auto"/>
          <w:spacing w:val="-2"/>
          <w:sz w:val="24"/>
          <w:szCs w:val="24"/>
        </w:rPr>
        <w:t xml:space="preserve"> studio del </w:t>
      </w:r>
      <w:proofErr w:type="spellStart"/>
      <w:r w:rsidR="00EC3548" w:rsidRPr="000D3225">
        <w:rPr>
          <w:rFonts w:ascii="Arial Nova" w:hAnsi="Arial Nova"/>
          <w:i/>
          <w:iCs/>
          <w:color w:val="auto"/>
          <w:spacing w:val="-2"/>
          <w:sz w:val="24"/>
          <w:szCs w:val="24"/>
        </w:rPr>
        <w:t>Mindful</w:t>
      </w:r>
      <w:proofErr w:type="spellEnd"/>
      <w:r w:rsidR="00EC3548" w:rsidRPr="000D3225">
        <w:rPr>
          <w:rFonts w:ascii="Arial Nova" w:hAnsi="Arial Nova"/>
          <w:i/>
          <w:iCs/>
          <w:color w:val="auto"/>
          <w:spacing w:val="-2"/>
          <w:sz w:val="24"/>
          <w:szCs w:val="24"/>
        </w:rPr>
        <w:t xml:space="preserve"> </w:t>
      </w:r>
      <w:proofErr w:type="spellStart"/>
      <w:r w:rsidR="00EC3548" w:rsidRPr="000D3225">
        <w:rPr>
          <w:rFonts w:ascii="Arial Nova" w:hAnsi="Arial Nova"/>
          <w:i/>
          <w:iCs/>
          <w:color w:val="auto"/>
          <w:spacing w:val="-2"/>
          <w:sz w:val="24"/>
          <w:szCs w:val="24"/>
        </w:rPr>
        <w:t>Eating</w:t>
      </w:r>
      <w:proofErr w:type="spellEnd"/>
      <w:r w:rsidR="00EC3548" w:rsidRPr="000D3225">
        <w:rPr>
          <w:rFonts w:ascii="Arial Nova" w:hAnsi="Arial Nova"/>
          <w:color w:val="auto"/>
          <w:spacing w:val="-2"/>
          <w:sz w:val="24"/>
          <w:szCs w:val="24"/>
        </w:rPr>
        <w:t>, un approccio per tornare ad assaporare veramente ogni tipo di cibo</w:t>
      </w:r>
      <w:r w:rsidRPr="000D3225">
        <w:rPr>
          <w:rFonts w:ascii="Arial Nova" w:hAnsi="Arial Nova"/>
          <w:color w:val="auto"/>
          <w:spacing w:val="-2"/>
          <w:sz w:val="24"/>
          <w:szCs w:val="24"/>
        </w:rPr>
        <w:t xml:space="preserve">, </w:t>
      </w:r>
      <w:r w:rsidR="00EC3548" w:rsidRPr="000D3225">
        <w:rPr>
          <w:rFonts w:ascii="Arial Nova" w:hAnsi="Arial Nova"/>
          <w:color w:val="auto"/>
          <w:spacing w:val="-2"/>
          <w:sz w:val="24"/>
          <w:szCs w:val="24"/>
        </w:rPr>
        <w:t>godendo</w:t>
      </w:r>
      <w:r w:rsidR="00094509">
        <w:rPr>
          <w:rFonts w:ascii="Arial Nova" w:hAnsi="Arial Nova"/>
          <w:color w:val="auto"/>
          <w:spacing w:val="-2"/>
          <w:sz w:val="24"/>
          <w:szCs w:val="24"/>
        </w:rPr>
        <w:t xml:space="preserve"> del</w:t>
      </w:r>
      <w:r w:rsidR="00EC3548" w:rsidRPr="000D3225">
        <w:rPr>
          <w:rFonts w:ascii="Arial Nova" w:hAnsi="Arial Nova"/>
          <w:color w:val="auto"/>
          <w:spacing w:val="-2"/>
          <w:sz w:val="24"/>
          <w:szCs w:val="24"/>
        </w:rPr>
        <w:t xml:space="preserve"> momento presente</w:t>
      </w:r>
      <w:r w:rsidR="009125D0" w:rsidRPr="000D3225">
        <w:rPr>
          <w:rFonts w:ascii="Arial Nova" w:hAnsi="Arial Nova"/>
          <w:color w:val="auto"/>
          <w:spacing w:val="-2"/>
          <w:sz w:val="24"/>
          <w:szCs w:val="24"/>
        </w:rPr>
        <w:t xml:space="preserve">. </w:t>
      </w:r>
    </w:p>
    <w:p w14:paraId="7A5B0E85" w14:textId="13A5C64E" w:rsidR="00EC3548" w:rsidRPr="000D3225" w:rsidRDefault="00650E1B"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lastRenderedPageBreak/>
        <w:t>Va bene,</w:t>
      </w:r>
      <w:r w:rsidR="00C76BFD" w:rsidRPr="000D3225">
        <w:rPr>
          <w:rFonts w:ascii="Arial Nova" w:hAnsi="Arial Nova"/>
          <w:color w:val="auto"/>
          <w:spacing w:val="-2"/>
          <w:sz w:val="24"/>
          <w:szCs w:val="24"/>
        </w:rPr>
        <w:t xml:space="preserve"> anche qui non mi dilungo se </w:t>
      </w:r>
      <w:r w:rsidR="00094509" w:rsidRPr="000D3225">
        <w:rPr>
          <w:rFonts w:ascii="Arial Nova" w:hAnsi="Arial Nova"/>
          <w:color w:val="auto"/>
          <w:spacing w:val="-2"/>
          <w:sz w:val="24"/>
          <w:szCs w:val="24"/>
        </w:rPr>
        <w:t>n</w:t>
      </w:r>
      <w:r w:rsidR="00094509">
        <w:rPr>
          <w:rFonts w:ascii="Arial Nova" w:hAnsi="Arial Nova"/>
          <w:color w:val="auto"/>
          <w:spacing w:val="-2"/>
          <w:sz w:val="24"/>
          <w:szCs w:val="24"/>
        </w:rPr>
        <w:t>o</w:t>
      </w:r>
      <w:r w:rsidR="00C76BFD" w:rsidRPr="000D3225">
        <w:rPr>
          <w:rFonts w:ascii="Arial Nova" w:hAnsi="Arial Nova"/>
          <w:color w:val="auto"/>
          <w:spacing w:val="-2"/>
          <w:sz w:val="24"/>
          <w:szCs w:val="24"/>
        </w:rPr>
        <w:t xml:space="preserve"> diventa un libro nel libro.</w:t>
      </w:r>
      <w:r>
        <w:rPr>
          <w:rFonts w:ascii="Arial Nova" w:hAnsi="Arial Nova"/>
          <w:color w:val="auto"/>
          <w:spacing w:val="-2"/>
          <w:sz w:val="24"/>
          <w:szCs w:val="24"/>
        </w:rPr>
        <w:t xml:space="preserve"> Ne riparliamo presto però.</w:t>
      </w:r>
    </w:p>
    <w:p w14:paraId="7F651549"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15399FC3" w14:textId="03A87CB7" w:rsidR="00EC3548" w:rsidRPr="000D3225" w:rsidRDefault="00650E1B"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L</w:t>
      </w:r>
      <w:r w:rsidR="00EC3548" w:rsidRPr="000D3225">
        <w:rPr>
          <w:rFonts w:ascii="Arial Nova" w:hAnsi="Arial Nova"/>
          <w:color w:val="auto"/>
          <w:spacing w:val="-2"/>
          <w:sz w:val="24"/>
          <w:szCs w:val="24"/>
        </w:rPr>
        <w:t>a Mindfulness può aiutar</w:t>
      </w:r>
      <w:r>
        <w:rPr>
          <w:rFonts w:ascii="Arial Nova" w:hAnsi="Arial Nova"/>
          <w:color w:val="auto"/>
          <w:spacing w:val="-2"/>
          <w:sz w:val="24"/>
          <w:szCs w:val="24"/>
        </w:rPr>
        <w:t>ti</w:t>
      </w:r>
      <w:r w:rsidR="00EC3548" w:rsidRPr="000D3225">
        <w:rPr>
          <w:rFonts w:ascii="Arial Nova" w:hAnsi="Arial Nova"/>
          <w:color w:val="auto"/>
          <w:spacing w:val="-2"/>
          <w:sz w:val="24"/>
          <w:szCs w:val="24"/>
        </w:rPr>
        <w:t xml:space="preserve"> nel quotidiano</w:t>
      </w:r>
      <w:r>
        <w:rPr>
          <w:rFonts w:ascii="Arial Nova" w:hAnsi="Arial Nova"/>
          <w:color w:val="auto"/>
          <w:spacing w:val="-2"/>
          <w:sz w:val="24"/>
          <w:szCs w:val="24"/>
        </w:rPr>
        <w:t xml:space="preserve">, può contribuire </w:t>
      </w:r>
      <w:r w:rsidR="00EC3548" w:rsidRPr="000D3225">
        <w:rPr>
          <w:rFonts w:ascii="Arial Nova" w:hAnsi="Arial Nova"/>
          <w:color w:val="auto"/>
          <w:spacing w:val="-2"/>
          <w:sz w:val="24"/>
          <w:szCs w:val="24"/>
        </w:rPr>
        <w:t xml:space="preserve">a ridurre ansia, stress, </w:t>
      </w:r>
      <w:r w:rsidR="00094509">
        <w:rPr>
          <w:rFonts w:ascii="Arial Nova" w:hAnsi="Arial Nova"/>
          <w:color w:val="auto"/>
          <w:spacing w:val="-2"/>
          <w:sz w:val="24"/>
          <w:szCs w:val="24"/>
        </w:rPr>
        <w:t xml:space="preserve">a </w:t>
      </w:r>
      <w:r w:rsidR="00EC3548" w:rsidRPr="000D3225">
        <w:rPr>
          <w:rFonts w:ascii="Arial Nova" w:hAnsi="Arial Nova"/>
          <w:color w:val="auto"/>
          <w:spacing w:val="-2"/>
          <w:sz w:val="24"/>
          <w:szCs w:val="24"/>
        </w:rPr>
        <w:t xml:space="preserve">migliorare la concentrazione e il rapporto con </w:t>
      </w:r>
      <w:r>
        <w:rPr>
          <w:rFonts w:ascii="Arial Nova" w:hAnsi="Arial Nova"/>
          <w:color w:val="auto"/>
          <w:spacing w:val="-2"/>
          <w:sz w:val="24"/>
          <w:szCs w:val="24"/>
        </w:rPr>
        <w:t>te</w:t>
      </w:r>
      <w:r w:rsidR="00EC3548" w:rsidRPr="000D3225">
        <w:rPr>
          <w:rFonts w:ascii="Arial Nova" w:hAnsi="Arial Nova"/>
          <w:color w:val="auto"/>
          <w:spacing w:val="-2"/>
          <w:sz w:val="24"/>
          <w:szCs w:val="24"/>
        </w:rPr>
        <w:t xml:space="preserve"> stess</w:t>
      </w:r>
      <w:r>
        <w:rPr>
          <w:rFonts w:ascii="Arial Nova" w:hAnsi="Arial Nova"/>
          <w:color w:val="auto"/>
          <w:spacing w:val="-2"/>
          <w:sz w:val="24"/>
          <w:szCs w:val="24"/>
        </w:rPr>
        <w:t>o</w:t>
      </w:r>
      <w:r w:rsidR="00EC3548" w:rsidRPr="000D3225">
        <w:rPr>
          <w:rFonts w:ascii="Arial Nova" w:hAnsi="Arial Nova"/>
          <w:color w:val="auto"/>
          <w:spacing w:val="-2"/>
          <w:sz w:val="24"/>
          <w:szCs w:val="24"/>
        </w:rPr>
        <w:t xml:space="preserve"> e con gli altri. </w:t>
      </w:r>
    </w:p>
    <w:p w14:paraId="50177206"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322B6280" w14:textId="2E7E27D9" w:rsidR="00EC3548" w:rsidRPr="000D3225" w:rsidRDefault="00EC3548"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L’obiettivo è far emergere la migliore versione di noi stessi.</w:t>
      </w:r>
    </w:p>
    <w:p w14:paraId="38CB773D"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020972F6" w14:textId="2A0CDA6B" w:rsidR="00EC3548" w:rsidRPr="000D3225" w:rsidRDefault="00EC3548"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Mi sono appassionata a queste letture e a quest</w:t>
      </w:r>
      <w:r w:rsidR="009125D0" w:rsidRPr="000D3225">
        <w:rPr>
          <w:rFonts w:ascii="Arial Nova" w:hAnsi="Arial Nova"/>
          <w:color w:val="auto"/>
          <w:spacing w:val="-2"/>
          <w:sz w:val="24"/>
          <w:szCs w:val="24"/>
        </w:rPr>
        <w:t>a</w:t>
      </w:r>
      <w:r w:rsidRPr="000D3225">
        <w:rPr>
          <w:rFonts w:ascii="Arial Nova" w:hAnsi="Arial Nova"/>
          <w:color w:val="auto"/>
          <w:spacing w:val="-2"/>
          <w:sz w:val="24"/>
          <w:szCs w:val="24"/>
        </w:rPr>
        <w:t xml:space="preserve"> tecnic</w:t>
      </w:r>
      <w:r w:rsidR="009125D0" w:rsidRPr="000D3225">
        <w:rPr>
          <w:rFonts w:ascii="Arial Nova" w:hAnsi="Arial Nova"/>
          <w:color w:val="auto"/>
          <w:spacing w:val="-2"/>
          <w:sz w:val="24"/>
          <w:szCs w:val="24"/>
        </w:rPr>
        <w:t>a</w:t>
      </w:r>
      <w:r w:rsidRPr="000D3225">
        <w:rPr>
          <w:rFonts w:ascii="Arial Nova" w:hAnsi="Arial Nova"/>
          <w:color w:val="auto"/>
          <w:spacing w:val="-2"/>
          <w:sz w:val="24"/>
          <w:szCs w:val="24"/>
        </w:rPr>
        <w:t xml:space="preserve"> e oltre ad aver iniziato ad inserirl</w:t>
      </w:r>
      <w:r w:rsidR="00094509">
        <w:rPr>
          <w:rFonts w:ascii="Arial Nova" w:hAnsi="Arial Nova"/>
          <w:color w:val="auto"/>
          <w:spacing w:val="-2"/>
          <w:sz w:val="24"/>
          <w:szCs w:val="24"/>
        </w:rPr>
        <w:t>a</w:t>
      </w:r>
      <w:r w:rsidRPr="000D3225">
        <w:rPr>
          <w:rFonts w:ascii="Arial Nova" w:hAnsi="Arial Nova"/>
          <w:color w:val="auto"/>
          <w:spacing w:val="-2"/>
          <w:sz w:val="24"/>
          <w:szCs w:val="24"/>
        </w:rPr>
        <w:t xml:space="preserve"> nella mia vita per dare maggior valore a tutto ciò che ho e al momento in cui vivo, ho imparato anche ad apprezzare il momento in cui faccio una determinata cosa per il piacere di farlo</w:t>
      </w:r>
      <w:r w:rsidR="00094509">
        <w:rPr>
          <w:rFonts w:ascii="Arial Nova" w:hAnsi="Arial Nova"/>
          <w:color w:val="auto"/>
          <w:spacing w:val="-2"/>
          <w:sz w:val="24"/>
          <w:szCs w:val="24"/>
        </w:rPr>
        <w:t>,</w:t>
      </w:r>
      <w:r w:rsidRPr="000D3225">
        <w:rPr>
          <w:rFonts w:ascii="Arial Nova" w:hAnsi="Arial Nova"/>
          <w:color w:val="auto"/>
          <w:spacing w:val="-2"/>
          <w:sz w:val="24"/>
          <w:szCs w:val="24"/>
        </w:rPr>
        <w:t xml:space="preserve"> e non con l’obiettivo di arrivare a un risultato preciso o </w:t>
      </w:r>
      <w:r w:rsidR="00094509">
        <w:rPr>
          <w:rFonts w:ascii="Arial Nova" w:hAnsi="Arial Nova"/>
          <w:color w:val="auto"/>
          <w:spacing w:val="-2"/>
          <w:sz w:val="24"/>
          <w:szCs w:val="24"/>
        </w:rPr>
        <w:t>ad una fine.</w:t>
      </w:r>
    </w:p>
    <w:p w14:paraId="4DF1DFD1"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5BEC206F" w14:textId="2F870ED1" w:rsidR="00F817A4" w:rsidRPr="000D3225" w:rsidRDefault="00EC3548"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Come ad esempio questo libro. Meditato a lungo nella testa e partorito</w:t>
      </w:r>
      <w:r w:rsidR="00F817A4" w:rsidRPr="000D3225">
        <w:rPr>
          <w:rFonts w:ascii="Arial Nova" w:hAnsi="Arial Nova"/>
          <w:color w:val="auto"/>
          <w:spacing w:val="-2"/>
          <w:sz w:val="24"/>
          <w:szCs w:val="24"/>
        </w:rPr>
        <w:t xml:space="preserve"> su carta</w:t>
      </w:r>
      <w:r w:rsidRPr="000D3225">
        <w:rPr>
          <w:rFonts w:ascii="Arial Nova" w:hAnsi="Arial Nova"/>
          <w:color w:val="auto"/>
          <w:spacing w:val="-2"/>
          <w:sz w:val="24"/>
          <w:szCs w:val="24"/>
        </w:rPr>
        <w:t xml:space="preserve"> </w:t>
      </w:r>
      <w:r w:rsidR="00094509">
        <w:rPr>
          <w:rFonts w:ascii="Arial Nova" w:hAnsi="Arial Nova"/>
          <w:color w:val="auto"/>
          <w:spacing w:val="-2"/>
          <w:sz w:val="24"/>
          <w:szCs w:val="24"/>
        </w:rPr>
        <w:t>nel</w:t>
      </w:r>
      <w:r w:rsidRPr="000D3225">
        <w:rPr>
          <w:rFonts w:ascii="Arial Nova" w:hAnsi="Arial Nova"/>
          <w:color w:val="auto"/>
          <w:spacing w:val="-2"/>
          <w:sz w:val="24"/>
          <w:szCs w:val="24"/>
        </w:rPr>
        <w:t xml:space="preserve"> mese di dicembre, scritto ogni giorno con il piacere di farlo, talvolta da mattina a tarda ser</w:t>
      </w:r>
      <w:r w:rsidR="00F817A4" w:rsidRPr="000D3225">
        <w:rPr>
          <w:rFonts w:ascii="Arial Nova" w:hAnsi="Arial Nova"/>
          <w:color w:val="auto"/>
          <w:spacing w:val="-2"/>
          <w:sz w:val="24"/>
          <w:szCs w:val="24"/>
        </w:rPr>
        <w:t xml:space="preserve">a, ma </w:t>
      </w:r>
      <w:r w:rsidRPr="000D3225">
        <w:rPr>
          <w:rFonts w:ascii="Arial Nova" w:hAnsi="Arial Nova"/>
          <w:color w:val="auto"/>
          <w:spacing w:val="-2"/>
          <w:sz w:val="24"/>
          <w:szCs w:val="24"/>
        </w:rPr>
        <w:t xml:space="preserve">senza </w:t>
      </w:r>
      <w:r w:rsidR="00F817A4" w:rsidRPr="000D3225">
        <w:rPr>
          <w:rFonts w:ascii="Arial Nova" w:hAnsi="Arial Nova"/>
          <w:color w:val="auto"/>
          <w:spacing w:val="-2"/>
          <w:sz w:val="24"/>
          <w:szCs w:val="24"/>
        </w:rPr>
        <w:t xml:space="preserve">ansie, senza stress di vederlo ultimato subito. </w:t>
      </w:r>
    </w:p>
    <w:p w14:paraId="2FD7D338"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3264CD1B" w14:textId="64754BAF" w:rsidR="00EC3548" w:rsidRPr="000D3225" w:rsidRDefault="00F817A4"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Con il piacere di avere mio figlio </w:t>
      </w:r>
      <w:r w:rsidR="00094509">
        <w:rPr>
          <w:rFonts w:ascii="Arial Nova" w:hAnsi="Arial Nova"/>
          <w:color w:val="auto"/>
          <w:spacing w:val="-2"/>
          <w:sz w:val="24"/>
          <w:szCs w:val="24"/>
        </w:rPr>
        <w:t xml:space="preserve">sempre </w:t>
      </w:r>
      <w:r w:rsidRPr="000D3225">
        <w:rPr>
          <w:rFonts w:ascii="Arial Nova" w:hAnsi="Arial Nova"/>
          <w:color w:val="auto"/>
          <w:spacing w:val="-2"/>
          <w:sz w:val="24"/>
          <w:szCs w:val="24"/>
        </w:rPr>
        <w:t>accant</w:t>
      </w:r>
      <w:r w:rsidR="00094509">
        <w:rPr>
          <w:rFonts w:ascii="Arial Nova" w:hAnsi="Arial Nova"/>
          <w:color w:val="auto"/>
          <w:spacing w:val="-2"/>
          <w:sz w:val="24"/>
          <w:szCs w:val="24"/>
        </w:rPr>
        <w:t xml:space="preserve">o, </w:t>
      </w:r>
      <w:r w:rsidRPr="000D3225">
        <w:rPr>
          <w:rFonts w:ascii="Arial Nova" w:hAnsi="Arial Nova"/>
          <w:color w:val="auto"/>
          <w:spacing w:val="-2"/>
          <w:sz w:val="24"/>
          <w:szCs w:val="24"/>
        </w:rPr>
        <w:t>che mi chiede come va e quanto manca alla fine e che mi dice che presto</w:t>
      </w:r>
      <w:r w:rsidR="00094509">
        <w:rPr>
          <w:rFonts w:ascii="Arial Nova" w:hAnsi="Arial Nova"/>
          <w:color w:val="auto"/>
          <w:spacing w:val="-2"/>
          <w:sz w:val="24"/>
          <w:szCs w:val="24"/>
        </w:rPr>
        <w:t>,</w:t>
      </w:r>
      <w:r w:rsidRPr="000D3225">
        <w:rPr>
          <w:rFonts w:ascii="Arial Nova" w:hAnsi="Arial Nova"/>
          <w:color w:val="auto"/>
          <w:spacing w:val="-2"/>
          <w:sz w:val="24"/>
          <w:szCs w:val="24"/>
        </w:rPr>
        <w:t xml:space="preserve"> vorrà scrivere anche lui il suo libro.</w:t>
      </w:r>
    </w:p>
    <w:p w14:paraId="6B46E43F"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51985CCD" w14:textId="1FA03CEB" w:rsidR="00F817A4" w:rsidRPr="000D3225" w:rsidRDefault="00F817A4"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Ho imparato a stare con loro sul divano a vedere un film</w:t>
      </w:r>
      <w:r w:rsidR="001F580D"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pensando solo a quanto questo momento sia meraviglioso, a quanto sia importante goder</w:t>
      </w:r>
      <w:r w:rsidR="001F580D" w:rsidRPr="000D3225">
        <w:rPr>
          <w:rFonts w:ascii="Arial Nova" w:hAnsi="Arial Nova"/>
          <w:color w:val="auto"/>
          <w:spacing w:val="-2"/>
          <w:sz w:val="24"/>
          <w:szCs w:val="24"/>
        </w:rPr>
        <w:t>ti</w:t>
      </w:r>
      <w:r w:rsidRPr="000D3225">
        <w:rPr>
          <w:rFonts w:ascii="Arial Nova" w:hAnsi="Arial Nova"/>
          <w:color w:val="auto"/>
          <w:spacing w:val="-2"/>
          <w:sz w:val="24"/>
          <w:szCs w:val="24"/>
        </w:rPr>
        <w:t xml:space="preserve"> gli abbracci dei tuoi figli oggi e in ogni momento </w:t>
      </w:r>
      <w:r w:rsidR="001F580D" w:rsidRPr="000D3225">
        <w:rPr>
          <w:rFonts w:ascii="Arial Nova" w:hAnsi="Arial Nova"/>
          <w:color w:val="auto"/>
          <w:spacing w:val="-2"/>
          <w:sz w:val="24"/>
          <w:szCs w:val="24"/>
        </w:rPr>
        <w:t xml:space="preserve">possibile, </w:t>
      </w:r>
      <w:r w:rsidRPr="000D3225">
        <w:rPr>
          <w:rFonts w:ascii="Arial Nova" w:hAnsi="Arial Nova"/>
          <w:color w:val="auto"/>
          <w:spacing w:val="-2"/>
          <w:sz w:val="24"/>
          <w:szCs w:val="24"/>
        </w:rPr>
        <w:t xml:space="preserve">perché forse </w:t>
      </w:r>
      <w:r w:rsidRPr="000D3225">
        <w:rPr>
          <w:rFonts w:ascii="Arial Nova" w:hAnsi="Arial Nova"/>
          <w:color w:val="auto"/>
          <w:spacing w:val="-2"/>
          <w:sz w:val="24"/>
          <w:szCs w:val="24"/>
        </w:rPr>
        <w:lastRenderedPageBreak/>
        <w:t>un giorno non</w:t>
      </w:r>
      <w:r w:rsidR="00094509">
        <w:rPr>
          <w:rFonts w:ascii="Arial Nova" w:hAnsi="Arial Nova"/>
          <w:color w:val="auto"/>
          <w:spacing w:val="-2"/>
          <w:sz w:val="24"/>
          <w:szCs w:val="24"/>
        </w:rPr>
        <w:t xml:space="preserve"> così</w:t>
      </w:r>
      <w:r w:rsidRPr="000D3225">
        <w:rPr>
          <w:rFonts w:ascii="Arial Nova" w:hAnsi="Arial Nova"/>
          <w:color w:val="auto"/>
          <w:spacing w:val="-2"/>
          <w:sz w:val="24"/>
          <w:szCs w:val="24"/>
        </w:rPr>
        <w:t xml:space="preserve"> lontano</w:t>
      </w:r>
      <w:r w:rsidR="00094509">
        <w:rPr>
          <w:rFonts w:ascii="Arial Nova" w:hAnsi="Arial Nova"/>
          <w:color w:val="auto"/>
          <w:spacing w:val="-2"/>
          <w:sz w:val="24"/>
          <w:szCs w:val="24"/>
        </w:rPr>
        <w:t>,</w:t>
      </w:r>
      <w:r w:rsidRPr="000D3225">
        <w:rPr>
          <w:rFonts w:ascii="Arial Nova" w:hAnsi="Arial Nova"/>
          <w:color w:val="auto"/>
          <w:spacing w:val="-2"/>
          <w:sz w:val="24"/>
          <w:szCs w:val="24"/>
        </w:rPr>
        <w:t xml:space="preserve"> non saranno più così generos</w:t>
      </w:r>
      <w:r w:rsidR="00650E1B">
        <w:rPr>
          <w:rFonts w:ascii="Arial Nova" w:hAnsi="Arial Nova"/>
          <w:color w:val="auto"/>
          <w:spacing w:val="-2"/>
          <w:sz w:val="24"/>
          <w:szCs w:val="24"/>
        </w:rPr>
        <w:t>i.</w:t>
      </w:r>
    </w:p>
    <w:p w14:paraId="7D720E49" w14:textId="19AF38CE" w:rsidR="001F580D" w:rsidRPr="000D3225" w:rsidRDefault="001F580D"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Assapora la tua vita momento per momento ...</w:t>
      </w:r>
    </w:p>
    <w:p w14:paraId="7222EA4F"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0A6A1477" w14:textId="77777777" w:rsidR="00094509" w:rsidRDefault="001F580D"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Scoprirai quanto è meravigliosa.</w:t>
      </w:r>
    </w:p>
    <w:p w14:paraId="69575816" w14:textId="77777777" w:rsidR="00094509" w:rsidRDefault="00094509" w:rsidP="000B3AE0">
      <w:pPr>
        <w:spacing w:before="0" w:after="0" w:line="240" w:lineRule="auto"/>
        <w:jc w:val="both"/>
        <w:rPr>
          <w:rFonts w:ascii="Arial Nova" w:hAnsi="Arial Nova"/>
          <w:color w:val="auto"/>
          <w:spacing w:val="-2"/>
          <w:sz w:val="24"/>
          <w:szCs w:val="24"/>
        </w:rPr>
      </w:pPr>
    </w:p>
    <w:p w14:paraId="59629052" w14:textId="77777777" w:rsidR="00094509" w:rsidRDefault="00094509"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E soprattutto: cerca di amare la tua vita.</w:t>
      </w:r>
    </w:p>
    <w:p w14:paraId="113CF863" w14:textId="77777777" w:rsidR="00094509" w:rsidRDefault="00094509" w:rsidP="000B3AE0">
      <w:pPr>
        <w:spacing w:before="0" w:after="0" w:line="240" w:lineRule="auto"/>
        <w:jc w:val="both"/>
        <w:rPr>
          <w:rFonts w:ascii="Arial Nova" w:hAnsi="Arial Nova"/>
          <w:color w:val="auto"/>
          <w:spacing w:val="-2"/>
          <w:sz w:val="24"/>
          <w:szCs w:val="24"/>
        </w:rPr>
      </w:pPr>
    </w:p>
    <w:p w14:paraId="362E1DA0" w14:textId="77777777" w:rsidR="00650E1B" w:rsidRDefault="00094509"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 xml:space="preserve">Un giorno quando arriverai di fronte a Dio, o </w:t>
      </w:r>
      <w:r w:rsidR="00650E1B">
        <w:rPr>
          <w:rFonts w:ascii="Arial Nova" w:hAnsi="Arial Nova"/>
          <w:color w:val="auto"/>
          <w:spacing w:val="-2"/>
          <w:sz w:val="24"/>
          <w:szCs w:val="24"/>
        </w:rPr>
        <w:t xml:space="preserve">a </w:t>
      </w:r>
      <w:r>
        <w:rPr>
          <w:rFonts w:ascii="Arial Nova" w:hAnsi="Arial Nova"/>
          <w:color w:val="auto"/>
          <w:spacing w:val="-2"/>
          <w:sz w:val="24"/>
          <w:szCs w:val="24"/>
        </w:rPr>
        <w:t xml:space="preserve">chi tu credi, </w:t>
      </w:r>
      <w:r w:rsidR="00650E1B">
        <w:rPr>
          <w:rFonts w:ascii="Arial Nova" w:hAnsi="Arial Nova"/>
          <w:color w:val="auto"/>
          <w:spacing w:val="-2"/>
          <w:sz w:val="24"/>
          <w:szCs w:val="24"/>
        </w:rPr>
        <w:t>e soprattutto</w:t>
      </w:r>
      <w:r>
        <w:rPr>
          <w:rFonts w:ascii="Arial Nova" w:hAnsi="Arial Nova"/>
          <w:color w:val="auto"/>
          <w:spacing w:val="-2"/>
          <w:sz w:val="24"/>
          <w:szCs w:val="24"/>
        </w:rPr>
        <w:t xml:space="preserve"> se credi ci sia una vita ultraterrena, </w:t>
      </w:r>
      <w:r w:rsidR="00650E1B">
        <w:rPr>
          <w:rFonts w:ascii="Arial Nova" w:hAnsi="Arial Nova"/>
          <w:color w:val="auto"/>
          <w:spacing w:val="-2"/>
          <w:sz w:val="24"/>
          <w:szCs w:val="24"/>
        </w:rPr>
        <w:t xml:space="preserve">quel giorno, </w:t>
      </w:r>
      <w:r>
        <w:rPr>
          <w:rFonts w:ascii="Arial Nova" w:hAnsi="Arial Nova"/>
          <w:color w:val="auto"/>
          <w:spacing w:val="-2"/>
          <w:sz w:val="24"/>
          <w:szCs w:val="24"/>
        </w:rPr>
        <w:t>probabilmente non ti verrà chiesto se sei stato buono o cattivo, ma se hai amato tutto ciò che hai fatto nella tua vita.</w:t>
      </w:r>
      <w:r w:rsidR="00650E1B" w:rsidRPr="00650E1B">
        <w:rPr>
          <w:rFonts w:ascii="Arial Nova" w:hAnsi="Arial Nova"/>
          <w:color w:val="auto"/>
          <w:spacing w:val="-2"/>
          <w:sz w:val="24"/>
          <w:szCs w:val="24"/>
        </w:rPr>
        <w:t xml:space="preserve"> </w:t>
      </w:r>
    </w:p>
    <w:p w14:paraId="272EE528" w14:textId="77777777" w:rsidR="00650E1B" w:rsidRDefault="00650E1B" w:rsidP="000B3AE0">
      <w:pPr>
        <w:spacing w:before="0" w:after="0" w:line="240" w:lineRule="auto"/>
        <w:jc w:val="both"/>
        <w:rPr>
          <w:rFonts w:ascii="Arial Nova" w:hAnsi="Arial Nova"/>
          <w:color w:val="auto"/>
          <w:spacing w:val="-2"/>
          <w:sz w:val="24"/>
          <w:szCs w:val="24"/>
        </w:rPr>
      </w:pPr>
    </w:p>
    <w:p w14:paraId="5C8E604D" w14:textId="710AE91A" w:rsidR="00094509" w:rsidRDefault="00650E1B"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Cerca di amarla questa vita!</w:t>
      </w:r>
    </w:p>
    <w:p w14:paraId="7F4E5B96" w14:textId="77777777" w:rsidR="00094509" w:rsidRDefault="00094509" w:rsidP="000B3AE0">
      <w:pPr>
        <w:spacing w:before="0" w:after="0" w:line="240" w:lineRule="auto"/>
        <w:jc w:val="both"/>
        <w:rPr>
          <w:rFonts w:ascii="Arial Nova" w:hAnsi="Arial Nova"/>
          <w:color w:val="auto"/>
          <w:spacing w:val="-2"/>
          <w:sz w:val="24"/>
          <w:szCs w:val="24"/>
        </w:rPr>
      </w:pPr>
    </w:p>
    <w:p w14:paraId="7CDC81BE" w14:textId="13517A38" w:rsidR="00650E1B" w:rsidRDefault="00094509"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 xml:space="preserve">Vale almeno la pena tentare. </w:t>
      </w:r>
    </w:p>
    <w:p w14:paraId="4028F08D" w14:textId="6CC28105" w:rsidR="000B3AE0" w:rsidRPr="000D3225" w:rsidRDefault="00094509"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Non credi?</w:t>
      </w:r>
      <w:r w:rsidR="000B3AE0" w:rsidRPr="000D3225">
        <w:rPr>
          <w:rFonts w:ascii="Arial Nova" w:hAnsi="Arial Nova"/>
          <w:color w:val="auto"/>
          <w:spacing w:val="-2"/>
          <w:sz w:val="24"/>
          <w:szCs w:val="24"/>
        </w:rPr>
        <w:br w:type="page"/>
      </w:r>
    </w:p>
    <w:p w14:paraId="19071A1E" w14:textId="10DD9676" w:rsidR="001F580D" w:rsidRPr="000D3225" w:rsidRDefault="001F580D" w:rsidP="000B3AE0">
      <w:pPr>
        <w:spacing w:before="0" w:after="0" w:line="240" w:lineRule="auto"/>
        <w:jc w:val="both"/>
        <w:rPr>
          <w:rFonts w:ascii="Arial Nova" w:hAnsi="Arial Nova"/>
          <w:color w:val="auto"/>
          <w:spacing w:val="-2"/>
          <w:sz w:val="24"/>
          <w:szCs w:val="24"/>
        </w:rPr>
      </w:pPr>
      <w:r w:rsidRPr="000D3225">
        <w:rPr>
          <w:rFonts w:ascii="Arial Nova" w:hAnsi="Arial Nova"/>
          <w:b/>
          <w:bCs/>
          <w:i/>
          <w:iCs/>
          <w:color w:val="auto"/>
          <w:spacing w:val="-2"/>
          <w:sz w:val="24"/>
          <w:szCs w:val="24"/>
        </w:rPr>
        <w:lastRenderedPageBreak/>
        <w:t>“ Non arrivi a 500 milioni di amici senza farti qualche nemico</w:t>
      </w:r>
      <w:r w:rsidRPr="000D3225">
        <w:rPr>
          <w:rFonts w:ascii="Arial Nova" w:hAnsi="Arial Nova"/>
          <w:color w:val="auto"/>
          <w:spacing w:val="-2"/>
          <w:sz w:val="24"/>
          <w:szCs w:val="24"/>
        </w:rPr>
        <w:t>”</w:t>
      </w:r>
    </w:p>
    <w:p w14:paraId="48E4E48A" w14:textId="64FAF6CB" w:rsidR="001F580D" w:rsidRPr="000D3225" w:rsidRDefault="001F580D" w:rsidP="000B3AE0">
      <w:pPr>
        <w:spacing w:before="0" w:after="0" w:line="240" w:lineRule="auto"/>
        <w:jc w:val="both"/>
        <w:rPr>
          <w:rFonts w:ascii="Arial Nova" w:hAnsi="Arial Nova"/>
          <w:i/>
          <w:iCs/>
          <w:color w:val="auto"/>
          <w:spacing w:val="-2"/>
          <w:sz w:val="24"/>
          <w:szCs w:val="24"/>
        </w:rPr>
      </w:pPr>
      <w:r w:rsidRPr="000D3225">
        <w:rPr>
          <w:rFonts w:ascii="Arial Nova" w:hAnsi="Arial Nova"/>
          <w:i/>
          <w:iCs/>
          <w:color w:val="auto"/>
          <w:spacing w:val="-2"/>
          <w:sz w:val="24"/>
          <w:szCs w:val="24"/>
        </w:rPr>
        <w:t>Da</w:t>
      </w:r>
      <w:r w:rsidR="00E2692B">
        <w:rPr>
          <w:rFonts w:ascii="Arial Nova" w:hAnsi="Arial Nova"/>
          <w:i/>
          <w:iCs/>
          <w:color w:val="auto"/>
          <w:spacing w:val="-2"/>
          <w:sz w:val="24"/>
          <w:szCs w:val="24"/>
        </w:rPr>
        <w:t>:</w:t>
      </w:r>
      <w:r w:rsidRPr="000D3225">
        <w:rPr>
          <w:rFonts w:ascii="Arial Nova" w:hAnsi="Arial Nova"/>
          <w:i/>
          <w:iCs/>
          <w:color w:val="auto"/>
          <w:spacing w:val="-2"/>
          <w:sz w:val="24"/>
          <w:szCs w:val="24"/>
        </w:rPr>
        <w:t xml:space="preserve"> The Social Network di David </w:t>
      </w:r>
      <w:proofErr w:type="spellStart"/>
      <w:r w:rsidRPr="000D3225">
        <w:rPr>
          <w:rFonts w:ascii="Arial Nova" w:hAnsi="Arial Nova"/>
          <w:i/>
          <w:iCs/>
          <w:color w:val="auto"/>
          <w:spacing w:val="-2"/>
          <w:sz w:val="24"/>
          <w:szCs w:val="24"/>
        </w:rPr>
        <w:t>Fincher</w:t>
      </w:r>
      <w:proofErr w:type="spellEnd"/>
    </w:p>
    <w:p w14:paraId="16C83E0E" w14:textId="77777777" w:rsidR="001F580D" w:rsidRPr="000D3225" w:rsidRDefault="001F580D" w:rsidP="000B3AE0">
      <w:pPr>
        <w:spacing w:before="0" w:after="0" w:line="240" w:lineRule="auto"/>
        <w:jc w:val="both"/>
        <w:rPr>
          <w:rFonts w:ascii="Arial Nova" w:hAnsi="Arial Nova"/>
          <w:color w:val="auto"/>
          <w:spacing w:val="-2"/>
          <w:sz w:val="24"/>
          <w:szCs w:val="24"/>
        </w:rPr>
      </w:pPr>
    </w:p>
    <w:p w14:paraId="10DB90FB" w14:textId="77777777" w:rsidR="008E61FA" w:rsidRPr="000D3225" w:rsidRDefault="001F580D" w:rsidP="00BF51B7">
      <w:pPr>
        <w:pStyle w:val="Titolo1"/>
        <w:rPr>
          <w:rFonts w:ascii="Arial Nova" w:hAnsi="Arial Nova"/>
        </w:rPr>
      </w:pPr>
      <w:bookmarkStart w:id="24" w:name="_Toc30146713"/>
      <w:r w:rsidRPr="000D3225">
        <w:rPr>
          <w:rFonts w:ascii="Arial Nova" w:hAnsi="Arial Nova"/>
        </w:rPr>
        <w:t xml:space="preserve">UNA </w:t>
      </w:r>
      <w:r w:rsidR="0055349D" w:rsidRPr="000D3225">
        <w:rPr>
          <w:rFonts w:ascii="Arial Nova" w:hAnsi="Arial Nova"/>
        </w:rPr>
        <w:t>VITA SOCIAL</w:t>
      </w:r>
      <w:bookmarkEnd w:id="24"/>
      <w:r w:rsidR="0055349D" w:rsidRPr="000D3225">
        <w:rPr>
          <w:rFonts w:ascii="Arial Nova" w:hAnsi="Arial Nova"/>
        </w:rPr>
        <w:t xml:space="preserve"> </w:t>
      </w:r>
    </w:p>
    <w:p w14:paraId="2F15A363" w14:textId="77777777" w:rsidR="00D16DB6" w:rsidRPr="000D3225" w:rsidRDefault="00D16DB6" w:rsidP="000B3AE0">
      <w:pPr>
        <w:spacing w:before="0" w:after="0" w:line="240" w:lineRule="auto"/>
        <w:jc w:val="both"/>
        <w:rPr>
          <w:rFonts w:ascii="Arial Nova" w:hAnsi="Arial Nova"/>
          <w:color w:val="auto"/>
          <w:spacing w:val="-2"/>
          <w:sz w:val="24"/>
          <w:szCs w:val="24"/>
        </w:rPr>
      </w:pPr>
    </w:p>
    <w:p w14:paraId="0778E659" w14:textId="0040C17E" w:rsidR="0055349D" w:rsidRPr="000D3225" w:rsidRDefault="0055349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Prima di parlare delle opportunità a portata di mano nei nostri tempi</w:t>
      </w:r>
      <w:r w:rsidR="00E1443B" w:rsidRPr="000D3225">
        <w:rPr>
          <w:rFonts w:ascii="Arial Nova" w:hAnsi="Arial Nova"/>
          <w:color w:val="auto"/>
          <w:spacing w:val="-2"/>
          <w:sz w:val="24"/>
          <w:szCs w:val="24"/>
        </w:rPr>
        <w:t>,</w:t>
      </w:r>
      <w:r w:rsidR="005608AA" w:rsidRPr="000D3225">
        <w:rPr>
          <w:rFonts w:ascii="Arial Nova" w:hAnsi="Arial Nova"/>
          <w:color w:val="auto"/>
          <w:spacing w:val="-2"/>
          <w:sz w:val="24"/>
          <w:szCs w:val="24"/>
        </w:rPr>
        <w:t xml:space="preserve"> </w:t>
      </w:r>
      <w:r w:rsidR="00E1443B" w:rsidRPr="000D3225">
        <w:rPr>
          <w:rFonts w:ascii="Arial Nova" w:hAnsi="Arial Nova"/>
          <w:color w:val="auto"/>
          <w:spacing w:val="-2"/>
          <w:sz w:val="24"/>
          <w:szCs w:val="24"/>
        </w:rPr>
        <w:t>v</w:t>
      </w:r>
      <w:r w:rsidRPr="000D3225">
        <w:rPr>
          <w:rFonts w:ascii="Arial Nova" w:hAnsi="Arial Nova"/>
          <w:color w:val="auto"/>
          <w:spacing w:val="-2"/>
          <w:sz w:val="24"/>
          <w:szCs w:val="24"/>
        </w:rPr>
        <w:t>orrei chiederti</w:t>
      </w:r>
      <w:r w:rsidR="00E2692B">
        <w:rPr>
          <w:rFonts w:ascii="Arial Nova" w:hAnsi="Arial Nova"/>
          <w:color w:val="auto"/>
          <w:spacing w:val="-2"/>
          <w:sz w:val="24"/>
          <w:szCs w:val="24"/>
        </w:rPr>
        <w:t>: C</w:t>
      </w:r>
      <w:r w:rsidRPr="000D3225">
        <w:rPr>
          <w:rFonts w:ascii="Arial Nova" w:hAnsi="Arial Nova"/>
          <w:color w:val="auto"/>
          <w:spacing w:val="-2"/>
          <w:sz w:val="24"/>
          <w:szCs w:val="24"/>
        </w:rPr>
        <w:t>osa ne pensi dei social network?</w:t>
      </w:r>
    </w:p>
    <w:p w14:paraId="1C410649" w14:textId="0A440C67" w:rsidR="0055349D" w:rsidRPr="000D3225" w:rsidRDefault="00F204EC"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Passatempo? O p</w:t>
      </w:r>
      <w:r w:rsidR="0055349D" w:rsidRPr="000D3225">
        <w:rPr>
          <w:rFonts w:ascii="Arial Nova" w:hAnsi="Arial Nova"/>
          <w:color w:val="auto"/>
          <w:spacing w:val="-2"/>
          <w:sz w:val="24"/>
          <w:szCs w:val="24"/>
        </w:rPr>
        <w:t xml:space="preserve">erdita di tempo? </w:t>
      </w:r>
    </w:p>
    <w:p w14:paraId="1FC24E9C" w14:textId="18CB94D5" w:rsidR="0055349D" w:rsidRPr="000D3225" w:rsidRDefault="00F204EC"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Modalità immediata per pa</w:t>
      </w:r>
      <w:r w:rsidR="0055349D" w:rsidRPr="000D3225">
        <w:rPr>
          <w:rFonts w:ascii="Arial Nova" w:hAnsi="Arial Nova"/>
          <w:color w:val="auto"/>
          <w:spacing w:val="-2"/>
          <w:sz w:val="24"/>
          <w:szCs w:val="24"/>
        </w:rPr>
        <w:t>ssare un messaggio</w:t>
      </w:r>
      <w:r w:rsidRPr="000D3225">
        <w:rPr>
          <w:rFonts w:ascii="Arial Nova" w:hAnsi="Arial Nova"/>
          <w:color w:val="auto"/>
          <w:spacing w:val="-2"/>
          <w:sz w:val="24"/>
          <w:szCs w:val="24"/>
        </w:rPr>
        <w:t xml:space="preserve"> a una moltitudine</w:t>
      </w:r>
      <w:r w:rsidR="00E2692B">
        <w:rPr>
          <w:rFonts w:ascii="Arial Nova" w:hAnsi="Arial Nova"/>
          <w:color w:val="auto"/>
          <w:spacing w:val="-2"/>
          <w:sz w:val="24"/>
          <w:szCs w:val="24"/>
        </w:rPr>
        <w:t xml:space="preserve"> </w:t>
      </w:r>
      <w:r w:rsidR="0055349D" w:rsidRPr="000D3225">
        <w:rPr>
          <w:rFonts w:ascii="Arial Nova" w:hAnsi="Arial Nova"/>
          <w:color w:val="auto"/>
          <w:spacing w:val="-2"/>
          <w:sz w:val="24"/>
          <w:szCs w:val="24"/>
        </w:rPr>
        <w:t>?</w:t>
      </w:r>
      <w:r w:rsidR="00650E1B">
        <w:rPr>
          <w:rFonts w:ascii="Arial Nova" w:hAnsi="Arial Nova"/>
          <w:color w:val="auto"/>
          <w:spacing w:val="-2"/>
          <w:sz w:val="24"/>
          <w:szCs w:val="24"/>
        </w:rPr>
        <w:t xml:space="preserve"> </w:t>
      </w:r>
      <w:r w:rsidR="00E2692B">
        <w:rPr>
          <w:rFonts w:ascii="Arial Nova" w:hAnsi="Arial Nova"/>
          <w:color w:val="auto"/>
          <w:spacing w:val="-2"/>
          <w:sz w:val="24"/>
          <w:szCs w:val="24"/>
        </w:rPr>
        <w:t>(positivo o negativo che sia)</w:t>
      </w:r>
      <w:r w:rsidR="00650E1B">
        <w:rPr>
          <w:rFonts w:ascii="Arial Nova" w:hAnsi="Arial Nova"/>
          <w:color w:val="auto"/>
          <w:spacing w:val="-2"/>
          <w:sz w:val="24"/>
          <w:szCs w:val="24"/>
        </w:rPr>
        <w:t>.</w:t>
      </w:r>
    </w:p>
    <w:p w14:paraId="1ED31CAF" w14:textId="5FFD5C03" w:rsidR="0055349D" w:rsidRPr="000D3225" w:rsidRDefault="0055349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Mi piace sapere cosa le persone pensano e come considerano queste nuove forme di comunicazione.</w:t>
      </w:r>
    </w:p>
    <w:p w14:paraId="0EF4C7AC" w14:textId="6D894691" w:rsidR="008E61FA" w:rsidRPr="000D3225" w:rsidRDefault="008E61F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Per me</w:t>
      </w:r>
      <w:r w:rsidR="00E2692B">
        <w:rPr>
          <w:rFonts w:ascii="Arial Nova" w:hAnsi="Arial Nova"/>
          <w:color w:val="auto"/>
          <w:spacing w:val="-2"/>
          <w:sz w:val="24"/>
          <w:szCs w:val="24"/>
        </w:rPr>
        <w:t xml:space="preserve">, </w:t>
      </w:r>
      <w:r w:rsidRPr="000D3225">
        <w:rPr>
          <w:rFonts w:ascii="Arial Nova" w:hAnsi="Arial Nova"/>
          <w:color w:val="auto"/>
          <w:spacing w:val="-2"/>
          <w:sz w:val="24"/>
          <w:szCs w:val="24"/>
        </w:rPr>
        <w:t>in effetti sono stati uno dei mezzi più comodi per ripartire con una nuova attività e per iniziare a muovere un primo passo verso il mio cambiamento consapevole.</w:t>
      </w:r>
    </w:p>
    <w:p w14:paraId="7A878D34" w14:textId="636B0FFF" w:rsidR="008E61FA" w:rsidRPr="000D3225" w:rsidRDefault="008E61F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Sono riuscita con alcuni post a raggiungere centinaia di persone e ad avere in questo modo semplice </w:t>
      </w:r>
      <w:r w:rsidR="00E2692B">
        <w:rPr>
          <w:rFonts w:ascii="Arial Nova" w:hAnsi="Arial Nova"/>
          <w:color w:val="auto"/>
          <w:spacing w:val="-2"/>
          <w:sz w:val="24"/>
          <w:szCs w:val="24"/>
        </w:rPr>
        <w:t>e immediato l</w:t>
      </w:r>
      <w:r w:rsidRPr="000D3225">
        <w:rPr>
          <w:rFonts w:ascii="Arial Nova" w:hAnsi="Arial Nova"/>
          <w:color w:val="auto"/>
          <w:spacing w:val="-2"/>
          <w:sz w:val="24"/>
          <w:szCs w:val="24"/>
        </w:rPr>
        <w:t>avoro per due mesi.</w:t>
      </w:r>
    </w:p>
    <w:p w14:paraId="6565E43F" w14:textId="77777777" w:rsidR="00E1443B" w:rsidRPr="000D3225" w:rsidRDefault="0055349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Io li ho sempre usati, ma poco e senza criterio. </w:t>
      </w:r>
    </w:p>
    <w:p w14:paraId="1D39E7D3" w14:textId="58FC7349" w:rsidR="0055349D" w:rsidRPr="000D3225" w:rsidRDefault="0055349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Faccio parte della generazione</w:t>
      </w:r>
      <w:r w:rsidR="00F204EC" w:rsidRPr="000D3225">
        <w:rPr>
          <w:rFonts w:ascii="Arial Nova" w:hAnsi="Arial Nova"/>
          <w:color w:val="auto"/>
          <w:spacing w:val="-2"/>
          <w:sz w:val="24"/>
          <w:szCs w:val="24"/>
        </w:rPr>
        <w:t xml:space="preserve"> X</w:t>
      </w:r>
      <w:r w:rsidRPr="000D3225">
        <w:rPr>
          <w:rFonts w:ascii="Arial Nova" w:hAnsi="Arial Nova"/>
          <w:color w:val="auto"/>
          <w:spacing w:val="-2"/>
          <w:sz w:val="24"/>
          <w:szCs w:val="24"/>
        </w:rPr>
        <w:t xml:space="preserve">, hai presente? </w:t>
      </w:r>
    </w:p>
    <w:p w14:paraId="5C5C969C" w14:textId="1D518DAB" w:rsidR="0055349D" w:rsidRPr="000D3225" w:rsidRDefault="0055349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Quella definita invisibile o priva di una precisa identità sociale, senza valori, apatica, tutto questo perché </w:t>
      </w:r>
      <w:r w:rsidR="008E61FA" w:rsidRPr="000D3225">
        <w:rPr>
          <w:rFonts w:ascii="Arial Nova" w:hAnsi="Arial Nova"/>
          <w:color w:val="auto"/>
          <w:spacing w:val="-2"/>
          <w:sz w:val="24"/>
          <w:szCs w:val="24"/>
        </w:rPr>
        <w:t>collocata storicamente</w:t>
      </w:r>
      <w:r w:rsidRPr="000D3225">
        <w:rPr>
          <w:rFonts w:ascii="Arial Nova" w:hAnsi="Arial Nova"/>
          <w:color w:val="auto"/>
          <w:spacing w:val="-2"/>
          <w:sz w:val="24"/>
          <w:szCs w:val="24"/>
        </w:rPr>
        <w:t xml:space="preserve"> nel periodo di transizione tra</w:t>
      </w:r>
      <w:r w:rsidR="005608AA"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 xml:space="preserve">declino del colonialismo, caduta del muro di Berlino e fine della guerra </w:t>
      </w:r>
      <w:r w:rsidRPr="000D3225">
        <w:rPr>
          <w:rFonts w:ascii="Arial Nova" w:hAnsi="Arial Nova"/>
          <w:color w:val="auto"/>
          <w:spacing w:val="-2"/>
          <w:sz w:val="24"/>
          <w:szCs w:val="24"/>
        </w:rPr>
        <w:lastRenderedPageBreak/>
        <w:t xml:space="preserve">fredda. Molti </w:t>
      </w:r>
      <w:r w:rsidR="008E61FA" w:rsidRPr="000D3225">
        <w:rPr>
          <w:rFonts w:ascii="Arial Nova" w:hAnsi="Arial Nova"/>
          <w:color w:val="auto"/>
          <w:spacing w:val="-2"/>
          <w:sz w:val="24"/>
          <w:szCs w:val="24"/>
        </w:rPr>
        <w:t xml:space="preserve">di noi </w:t>
      </w:r>
      <w:r w:rsidRPr="000D3225">
        <w:rPr>
          <w:rFonts w:ascii="Arial Nova" w:hAnsi="Arial Nova"/>
          <w:color w:val="auto"/>
          <w:spacing w:val="-2"/>
          <w:sz w:val="24"/>
          <w:szCs w:val="24"/>
        </w:rPr>
        <w:t>si sono trascinati</w:t>
      </w:r>
      <w:r w:rsidR="005608AA"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queste caratteristiche di generazione perduta e inutile socialmente</w:t>
      </w:r>
      <w:r w:rsidR="00E2692B">
        <w:rPr>
          <w:rFonts w:ascii="Arial Nova" w:hAnsi="Arial Nova"/>
          <w:color w:val="auto"/>
          <w:spacing w:val="-2"/>
          <w:sz w:val="24"/>
          <w:szCs w:val="24"/>
        </w:rPr>
        <w:t>,</w:t>
      </w:r>
      <w:r w:rsidRPr="000D3225">
        <w:rPr>
          <w:rFonts w:ascii="Arial Nova" w:hAnsi="Arial Nova"/>
          <w:color w:val="auto"/>
          <w:spacing w:val="-2"/>
          <w:sz w:val="24"/>
          <w:szCs w:val="24"/>
        </w:rPr>
        <w:t xml:space="preserve"> anche da adulti. </w:t>
      </w:r>
      <w:r w:rsidR="008E61FA" w:rsidRPr="000D3225">
        <w:rPr>
          <w:rFonts w:ascii="Arial Nova" w:hAnsi="Arial Nova"/>
          <w:color w:val="auto"/>
          <w:spacing w:val="-2"/>
          <w:sz w:val="24"/>
          <w:szCs w:val="24"/>
        </w:rPr>
        <w:t xml:space="preserve">In questa </w:t>
      </w:r>
      <w:r w:rsidRPr="000D3225">
        <w:rPr>
          <w:rFonts w:ascii="Arial Nova" w:hAnsi="Arial Nova"/>
          <w:color w:val="auto"/>
          <w:spacing w:val="-2"/>
          <w:sz w:val="24"/>
          <w:szCs w:val="24"/>
        </w:rPr>
        <w:t>generazione che precede gli anni 80</w:t>
      </w:r>
      <w:r w:rsidR="008E61FA" w:rsidRPr="000D3225">
        <w:rPr>
          <w:rFonts w:ascii="Arial Nova" w:hAnsi="Arial Nova"/>
          <w:color w:val="auto"/>
          <w:spacing w:val="-2"/>
          <w:sz w:val="24"/>
          <w:szCs w:val="24"/>
        </w:rPr>
        <w:t>, il</w:t>
      </w:r>
      <w:r w:rsidR="00E1443B" w:rsidRPr="000D3225">
        <w:rPr>
          <w:rFonts w:ascii="Arial Nova" w:hAnsi="Arial Nova"/>
          <w:color w:val="auto"/>
          <w:spacing w:val="-2"/>
          <w:sz w:val="24"/>
          <w:szCs w:val="24"/>
        </w:rPr>
        <w:t xml:space="preserve"> ricorso costante alla</w:t>
      </w:r>
      <w:r w:rsidR="00FC5FA4" w:rsidRPr="000D3225">
        <w:rPr>
          <w:rFonts w:ascii="Arial Nova" w:hAnsi="Arial Nova"/>
          <w:color w:val="auto"/>
          <w:spacing w:val="-2"/>
          <w:sz w:val="24"/>
          <w:szCs w:val="24"/>
        </w:rPr>
        <w:t xml:space="preserve"> tecnologia e </w:t>
      </w:r>
      <w:r w:rsidR="00E1443B" w:rsidRPr="000D3225">
        <w:rPr>
          <w:rFonts w:ascii="Arial Nova" w:hAnsi="Arial Nova"/>
          <w:color w:val="auto"/>
          <w:spacing w:val="-2"/>
          <w:sz w:val="24"/>
          <w:szCs w:val="24"/>
        </w:rPr>
        <w:t xml:space="preserve">ai </w:t>
      </w:r>
      <w:r w:rsidR="00FC5FA4" w:rsidRPr="000D3225">
        <w:rPr>
          <w:rFonts w:ascii="Arial Nova" w:hAnsi="Arial Nova"/>
          <w:color w:val="auto"/>
          <w:spacing w:val="-2"/>
          <w:sz w:val="24"/>
          <w:szCs w:val="24"/>
        </w:rPr>
        <w:t>nuovi mezzi non e</w:t>
      </w:r>
      <w:r w:rsidR="00E1443B" w:rsidRPr="000D3225">
        <w:rPr>
          <w:rFonts w:ascii="Arial Nova" w:hAnsi="Arial Nova"/>
          <w:color w:val="auto"/>
          <w:spacing w:val="-2"/>
          <w:sz w:val="24"/>
          <w:szCs w:val="24"/>
        </w:rPr>
        <w:t xml:space="preserve">ra </w:t>
      </w:r>
      <w:r w:rsidR="00FC5FA4" w:rsidRPr="000D3225">
        <w:rPr>
          <w:rFonts w:ascii="Arial Nova" w:hAnsi="Arial Nova"/>
          <w:color w:val="auto"/>
          <w:spacing w:val="-2"/>
          <w:sz w:val="24"/>
          <w:szCs w:val="24"/>
        </w:rPr>
        <w:t>ancora così diffus</w:t>
      </w:r>
      <w:r w:rsidR="00E1443B" w:rsidRPr="000D3225">
        <w:rPr>
          <w:rFonts w:ascii="Arial Nova" w:hAnsi="Arial Nova"/>
          <w:color w:val="auto"/>
          <w:spacing w:val="-2"/>
          <w:sz w:val="24"/>
          <w:szCs w:val="24"/>
        </w:rPr>
        <w:t>o</w:t>
      </w:r>
      <w:r w:rsidR="00FC5FA4" w:rsidRPr="000D3225">
        <w:rPr>
          <w:rFonts w:ascii="Arial Nova" w:hAnsi="Arial Nova"/>
          <w:color w:val="auto"/>
          <w:spacing w:val="-2"/>
          <w:sz w:val="24"/>
          <w:szCs w:val="24"/>
        </w:rPr>
        <w:t xml:space="preserve">. </w:t>
      </w:r>
      <w:r w:rsidR="00E2750F" w:rsidRPr="000D3225">
        <w:rPr>
          <w:rFonts w:ascii="Arial Nova" w:hAnsi="Arial Nova"/>
          <w:color w:val="auto"/>
          <w:spacing w:val="-2"/>
          <w:sz w:val="24"/>
          <w:szCs w:val="24"/>
        </w:rPr>
        <w:t>Io sto provando a liberarmi un po' da questa X.</w:t>
      </w:r>
    </w:p>
    <w:p w14:paraId="74248845" w14:textId="0272012A" w:rsidR="0055349D" w:rsidRPr="000D3225" w:rsidRDefault="0055349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La cosa curiosa è che dagli anni ottanta in poi </w:t>
      </w:r>
      <w:r w:rsidR="00E2750F" w:rsidRPr="000D3225">
        <w:rPr>
          <w:rFonts w:ascii="Arial Nova" w:hAnsi="Arial Nova"/>
          <w:color w:val="auto"/>
          <w:spacing w:val="-2"/>
          <w:sz w:val="24"/>
          <w:szCs w:val="24"/>
        </w:rPr>
        <w:t xml:space="preserve">invece </w:t>
      </w:r>
      <w:r w:rsidRPr="000D3225">
        <w:rPr>
          <w:rFonts w:ascii="Arial Nova" w:hAnsi="Arial Nova"/>
          <w:color w:val="auto"/>
          <w:spacing w:val="-2"/>
          <w:sz w:val="24"/>
          <w:szCs w:val="24"/>
        </w:rPr>
        <w:t>si parla di Millennial</w:t>
      </w:r>
      <w:r w:rsidR="00FC5FA4" w:rsidRPr="000D3225">
        <w:rPr>
          <w:rFonts w:ascii="Arial Nova" w:hAnsi="Arial Nova"/>
          <w:color w:val="auto"/>
          <w:spacing w:val="-2"/>
          <w:sz w:val="24"/>
          <w:szCs w:val="24"/>
        </w:rPr>
        <w:t>s</w:t>
      </w:r>
      <w:r w:rsidRPr="000D3225">
        <w:rPr>
          <w:rFonts w:ascii="Arial Nova" w:hAnsi="Arial Nova"/>
          <w:color w:val="auto"/>
          <w:spacing w:val="-2"/>
          <w:sz w:val="24"/>
          <w:szCs w:val="24"/>
        </w:rPr>
        <w:t xml:space="preserve">, </w:t>
      </w:r>
      <w:r w:rsidR="00FC5FA4" w:rsidRPr="000D3225">
        <w:rPr>
          <w:rFonts w:ascii="Arial Nova" w:hAnsi="Arial Nova"/>
          <w:color w:val="auto"/>
          <w:spacing w:val="-2"/>
          <w:sz w:val="24"/>
          <w:szCs w:val="24"/>
        </w:rPr>
        <w:t xml:space="preserve">o generazione Y e </w:t>
      </w:r>
      <w:r w:rsidRPr="000D3225">
        <w:rPr>
          <w:rFonts w:ascii="Arial Nova" w:hAnsi="Arial Nova"/>
          <w:color w:val="auto"/>
          <w:spacing w:val="-2"/>
          <w:sz w:val="24"/>
          <w:szCs w:val="24"/>
        </w:rPr>
        <w:t xml:space="preserve">magari pensiamo a </w:t>
      </w:r>
      <w:r w:rsidR="00FC5FA4" w:rsidRPr="000D3225">
        <w:rPr>
          <w:rFonts w:ascii="Arial Nova" w:hAnsi="Arial Nova"/>
          <w:color w:val="auto"/>
          <w:spacing w:val="-2"/>
          <w:sz w:val="24"/>
          <w:szCs w:val="24"/>
        </w:rPr>
        <w:t>ragazzetti</w:t>
      </w:r>
      <w:r w:rsidRPr="000D3225">
        <w:rPr>
          <w:rFonts w:ascii="Arial Nova" w:hAnsi="Arial Nova"/>
          <w:color w:val="auto"/>
          <w:spacing w:val="-2"/>
          <w:sz w:val="24"/>
          <w:szCs w:val="24"/>
        </w:rPr>
        <w:t xml:space="preserve"> </w:t>
      </w:r>
      <w:r w:rsidR="00FC5FA4" w:rsidRPr="000D3225">
        <w:rPr>
          <w:rFonts w:ascii="Arial Nova" w:hAnsi="Arial Nova"/>
          <w:color w:val="auto"/>
          <w:spacing w:val="-2"/>
          <w:sz w:val="24"/>
          <w:szCs w:val="24"/>
        </w:rPr>
        <w:t xml:space="preserve">iper </w:t>
      </w:r>
      <w:r w:rsidRPr="000D3225">
        <w:rPr>
          <w:rFonts w:ascii="Arial Nova" w:hAnsi="Arial Nova"/>
          <w:color w:val="auto"/>
          <w:spacing w:val="-2"/>
          <w:sz w:val="24"/>
          <w:szCs w:val="24"/>
        </w:rPr>
        <w:t xml:space="preserve">tecnologici </w:t>
      </w:r>
      <w:r w:rsidR="00FC5FA4" w:rsidRPr="000D3225">
        <w:rPr>
          <w:rFonts w:ascii="Arial Nova" w:hAnsi="Arial Nova"/>
          <w:color w:val="auto"/>
          <w:spacing w:val="-2"/>
          <w:sz w:val="24"/>
          <w:szCs w:val="24"/>
        </w:rPr>
        <w:t xml:space="preserve">degli anni 2000, mentre in realtà </w:t>
      </w:r>
      <w:r w:rsidRPr="000D3225">
        <w:rPr>
          <w:rFonts w:ascii="Arial Nova" w:hAnsi="Arial Nova"/>
          <w:color w:val="auto"/>
          <w:spacing w:val="-2"/>
          <w:sz w:val="24"/>
          <w:szCs w:val="24"/>
        </w:rPr>
        <w:t xml:space="preserve">alcuni hanno </w:t>
      </w:r>
      <w:r w:rsidR="00FC5FA4" w:rsidRPr="000D3225">
        <w:rPr>
          <w:rFonts w:ascii="Arial Nova" w:hAnsi="Arial Nova"/>
          <w:color w:val="auto"/>
          <w:spacing w:val="-2"/>
          <w:sz w:val="24"/>
          <w:szCs w:val="24"/>
        </w:rPr>
        <w:t>quasi</w:t>
      </w:r>
      <w:r w:rsidRPr="000D3225">
        <w:rPr>
          <w:rFonts w:ascii="Arial Nova" w:hAnsi="Arial Nova"/>
          <w:color w:val="auto"/>
          <w:spacing w:val="-2"/>
          <w:sz w:val="24"/>
          <w:szCs w:val="24"/>
        </w:rPr>
        <w:t xml:space="preserve"> quarant’anni.</w:t>
      </w:r>
      <w:r w:rsidR="00FC5FA4" w:rsidRPr="000D3225">
        <w:rPr>
          <w:rFonts w:ascii="Arial Nova" w:hAnsi="Arial Nova"/>
          <w:color w:val="auto"/>
          <w:spacing w:val="-2"/>
          <w:sz w:val="24"/>
          <w:szCs w:val="24"/>
        </w:rPr>
        <w:t xml:space="preserve"> </w:t>
      </w:r>
    </w:p>
    <w:p w14:paraId="347CD514" w14:textId="17D73155" w:rsidR="0055349D" w:rsidRPr="000D3225" w:rsidRDefault="00FC5FA4"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Però è certo che</w:t>
      </w:r>
      <w:r w:rsidR="00E1443B" w:rsidRPr="000D3225">
        <w:rPr>
          <w:rFonts w:ascii="Arial Nova" w:hAnsi="Arial Nova"/>
          <w:color w:val="auto"/>
          <w:spacing w:val="-2"/>
          <w:sz w:val="24"/>
          <w:szCs w:val="24"/>
        </w:rPr>
        <w:t xml:space="preserve"> gli Y rispetto agli X, </w:t>
      </w:r>
      <w:r w:rsidRPr="000D3225">
        <w:rPr>
          <w:rFonts w:ascii="Arial Nova" w:hAnsi="Arial Nova"/>
          <w:color w:val="auto"/>
          <w:spacing w:val="-2"/>
          <w:sz w:val="24"/>
          <w:szCs w:val="24"/>
        </w:rPr>
        <w:t>sono cresciuti con un approccio molto più tecnologico e un’educazione neoliberale.</w:t>
      </w:r>
    </w:p>
    <w:p w14:paraId="3839F16C" w14:textId="5CB49F67" w:rsidR="00E1443B" w:rsidRPr="000D3225" w:rsidRDefault="00FC5FA4"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Quindi </w:t>
      </w:r>
      <w:r w:rsidR="00E1443B" w:rsidRPr="000D3225">
        <w:rPr>
          <w:rFonts w:ascii="Arial Nova" w:hAnsi="Arial Nova"/>
          <w:color w:val="auto"/>
          <w:spacing w:val="-2"/>
          <w:sz w:val="24"/>
          <w:szCs w:val="24"/>
        </w:rPr>
        <w:t>per loro</w:t>
      </w:r>
      <w:r w:rsidR="00E2692B">
        <w:rPr>
          <w:rFonts w:ascii="Arial Nova" w:hAnsi="Arial Nova"/>
          <w:color w:val="auto"/>
          <w:spacing w:val="-2"/>
          <w:sz w:val="24"/>
          <w:szCs w:val="24"/>
        </w:rPr>
        <w:t>,</w:t>
      </w:r>
      <w:r w:rsidR="00E1443B" w:rsidRPr="000D3225">
        <w:rPr>
          <w:rFonts w:ascii="Arial Nova" w:hAnsi="Arial Nova"/>
          <w:color w:val="auto"/>
          <w:spacing w:val="-2"/>
          <w:sz w:val="24"/>
          <w:szCs w:val="24"/>
        </w:rPr>
        <w:t xml:space="preserve"> l’approccio è di sicuro più immediato e intuitivo. Io alcune cose le ho dovute proprio studiare, fare corsi dedicati e faccio ancora fatica a far</w:t>
      </w:r>
      <w:r w:rsidR="00E2750F" w:rsidRPr="000D3225">
        <w:rPr>
          <w:rFonts w:ascii="Arial Nova" w:hAnsi="Arial Nova"/>
          <w:color w:val="auto"/>
          <w:spacing w:val="-2"/>
          <w:sz w:val="24"/>
          <w:szCs w:val="24"/>
        </w:rPr>
        <w:t>ne molte</w:t>
      </w:r>
      <w:r w:rsidR="00E1443B" w:rsidRPr="000D3225">
        <w:rPr>
          <w:rFonts w:ascii="Arial Nova" w:hAnsi="Arial Nova"/>
          <w:color w:val="auto"/>
          <w:spacing w:val="-2"/>
          <w:sz w:val="24"/>
          <w:szCs w:val="24"/>
        </w:rPr>
        <w:t>.</w:t>
      </w:r>
    </w:p>
    <w:p w14:paraId="13A3853E" w14:textId="77777777" w:rsidR="00E2750F" w:rsidRPr="000D3225" w:rsidRDefault="008E61F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 miei figli fanno parte della Generazione Z e per loro la tecnologia è così intuitiva ed immediata, io sono condizionata dalle mie convinzioni limitanti nei confronti </w:t>
      </w:r>
      <w:r w:rsidR="00E2750F" w:rsidRPr="000D3225">
        <w:rPr>
          <w:rFonts w:ascii="Arial Nova" w:hAnsi="Arial Nova"/>
          <w:color w:val="auto"/>
          <w:spacing w:val="-2"/>
          <w:sz w:val="24"/>
          <w:szCs w:val="24"/>
        </w:rPr>
        <w:t>di essa</w:t>
      </w:r>
      <w:r w:rsidRPr="000D3225">
        <w:rPr>
          <w:rFonts w:ascii="Arial Nova" w:hAnsi="Arial Nova"/>
          <w:color w:val="auto"/>
          <w:spacing w:val="-2"/>
          <w:sz w:val="24"/>
          <w:szCs w:val="24"/>
        </w:rPr>
        <w:t xml:space="preserve"> e mi sono </w:t>
      </w:r>
      <w:r w:rsidR="0038620E" w:rsidRPr="000D3225">
        <w:rPr>
          <w:rFonts w:ascii="Arial Nova" w:hAnsi="Arial Nova"/>
          <w:color w:val="auto"/>
          <w:spacing w:val="-2"/>
          <w:sz w:val="24"/>
          <w:szCs w:val="24"/>
        </w:rPr>
        <w:t>guadagnata</w:t>
      </w:r>
      <w:r w:rsidRPr="000D3225">
        <w:rPr>
          <w:rFonts w:ascii="Arial Nova" w:hAnsi="Arial Nova"/>
          <w:color w:val="auto"/>
          <w:spacing w:val="-2"/>
          <w:sz w:val="24"/>
          <w:szCs w:val="24"/>
        </w:rPr>
        <w:t xml:space="preserve"> il titolo di anti</w:t>
      </w:r>
      <w:r w:rsidR="0038620E" w:rsidRPr="000D3225">
        <w:rPr>
          <w:rFonts w:ascii="Arial Nova" w:hAnsi="Arial Nova"/>
          <w:color w:val="auto"/>
          <w:spacing w:val="-2"/>
          <w:sz w:val="24"/>
          <w:szCs w:val="24"/>
        </w:rPr>
        <w:t>-</w:t>
      </w:r>
      <w:r w:rsidRPr="000D3225">
        <w:rPr>
          <w:rFonts w:ascii="Arial Nova" w:hAnsi="Arial Nova"/>
          <w:color w:val="auto"/>
          <w:spacing w:val="-2"/>
          <w:sz w:val="24"/>
          <w:szCs w:val="24"/>
        </w:rPr>
        <w:t>tecnologi</w:t>
      </w:r>
      <w:r w:rsidR="00E2750F" w:rsidRPr="000D3225">
        <w:rPr>
          <w:rFonts w:ascii="Arial Nova" w:hAnsi="Arial Nova"/>
          <w:color w:val="auto"/>
          <w:spacing w:val="-2"/>
          <w:sz w:val="24"/>
          <w:szCs w:val="24"/>
        </w:rPr>
        <w:t>c</w:t>
      </w:r>
      <w:r w:rsidR="0038620E" w:rsidRPr="000D3225">
        <w:rPr>
          <w:rFonts w:ascii="Arial Nova" w:hAnsi="Arial Nova"/>
          <w:color w:val="auto"/>
          <w:spacing w:val="-2"/>
          <w:sz w:val="24"/>
          <w:szCs w:val="24"/>
        </w:rPr>
        <w:t>a</w:t>
      </w:r>
      <w:r w:rsidR="00E2750F" w:rsidRPr="000D3225">
        <w:rPr>
          <w:rFonts w:ascii="Arial Nova" w:hAnsi="Arial Nova"/>
          <w:color w:val="auto"/>
          <w:spacing w:val="-2"/>
          <w:sz w:val="24"/>
          <w:szCs w:val="24"/>
        </w:rPr>
        <w:t xml:space="preserve">, appellativo </w:t>
      </w:r>
      <w:r w:rsidRPr="000D3225">
        <w:rPr>
          <w:rFonts w:ascii="Arial Nova" w:hAnsi="Arial Nova"/>
          <w:color w:val="auto"/>
          <w:spacing w:val="-2"/>
          <w:sz w:val="24"/>
          <w:szCs w:val="24"/>
        </w:rPr>
        <w:t xml:space="preserve">che io invece </w:t>
      </w:r>
      <w:r w:rsidR="00E2750F" w:rsidRPr="000D3225">
        <w:rPr>
          <w:rFonts w:ascii="Arial Nova" w:hAnsi="Arial Nova"/>
          <w:color w:val="auto"/>
          <w:spacing w:val="-2"/>
          <w:sz w:val="24"/>
          <w:szCs w:val="24"/>
        </w:rPr>
        <w:t xml:space="preserve">davo </w:t>
      </w:r>
      <w:r w:rsidRPr="000D3225">
        <w:rPr>
          <w:rFonts w:ascii="Arial Nova" w:hAnsi="Arial Nova"/>
          <w:color w:val="auto"/>
          <w:spacing w:val="-2"/>
          <w:sz w:val="24"/>
          <w:szCs w:val="24"/>
        </w:rPr>
        <w:t>al mio papà che è del 1930.</w:t>
      </w:r>
      <w:r w:rsidR="0038620E" w:rsidRPr="000D3225">
        <w:rPr>
          <w:rFonts w:ascii="Arial Nova" w:hAnsi="Arial Nova"/>
          <w:color w:val="auto"/>
          <w:spacing w:val="-2"/>
          <w:sz w:val="24"/>
          <w:szCs w:val="24"/>
        </w:rPr>
        <w:t xml:space="preserve"> </w:t>
      </w:r>
    </w:p>
    <w:p w14:paraId="1AACCC6B" w14:textId="77777777" w:rsidR="00E2750F" w:rsidRPr="000D3225" w:rsidRDefault="00E2750F"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Ma i tempi cambiano.</w:t>
      </w:r>
    </w:p>
    <w:p w14:paraId="5FE12051" w14:textId="24CD2C1C" w:rsidR="008E61FA" w:rsidRPr="000D3225" w:rsidRDefault="0038620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Loro</w:t>
      </w:r>
      <w:r w:rsidR="00E2692B">
        <w:rPr>
          <w:rFonts w:ascii="Arial Nova" w:hAnsi="Arial Nova"/>
          <w:color w:val="auto"/>
          <w:spacing w:val="-2"/>
          <w:sz w:val="24"/>
          <w:szCs w:val="24"/>
        </w:rPr>
        <w:t xml:space="preserve">, i bimbi </w:t>
      </w:r>
      <w:r w:rsidRPr="000D3225">
        <w:rPr>
          <w:rFonts w:ascii="Arial Nova" w:hAnsi="Arial Nova"/>
          <w:color w:val="auto"/>
          <w:spacing w:val="-2"/>
          <w:sz w:val="24"/>
          <w:szCs w:val="24"/>
        </w:rPr>
        <w:t xml:space="preserve">guardano sempre meno Tv tradizionale, io li obbligo a vedere filmetti che scaldano il cuore, e per farmi contenta </w:t>
      </w:r>
      <w:r w:rsidR="00E2692B">
        <w:rPr>
          <w:rFonts w:ascii="Arial Nova" w:hAnsi="Arial Nova"/>
          <w:color w:val="auto"/>
          <w:spacing w:val="-2"/>
          <w:sz w:val="24"/>
          <w:szCs w:val="24"/>
        </w:rPr>
        <w:t xml:space="preserve">a volte </w:t>
      </w:r>
      <w:r w:rsidRPr="000D3225">
        <w:rPr>
          <w:rFonts w:ascii="Arial Nova" w:hAnsi="Arial Nova"/>
          <w:color w:val="auto"/>
          <w:spacing w:val="-2"/>
          <w:sz w:val="24"/>
          <w:szCs w:val="24"/>
        </w:rPr>
        <w:t>lo fanno, ma sicuramente preferi</w:t>
      </w:r>
      <w:r w:rsidR="00E2692B">
        <w:rPr>
          <w:rFonts w:ascii="Arial Nova" w:hAnsi="Arial Nova"/>
          <w:color w:val="auto"/>
          <w:spacing w:val="-2"/>
          <w:sz w:val="24"/>
          <w:szCs w:val="24"/>
        </w:rPr>
        <w:t>scono</w:t>
      </w:r>
      <w:r w:rsidRPr="000D3225">
        <w:rPr>
          <w:rFonts w:ascii="Arial Nova" w:hAnsi="Arial Nova"/>
          <w:color w:val="auto"/>
          <w:spacing w:val="-2"/>
          <w:sz w:val="24"/>
          <w:szCs w:val="24"/>
        </w:rPr>
        <w:t xml:space="preserve"> starsene su YouTube a vedere cose </w:t>
      </w:r>
      <w:r w:rsidR="00E2692B">
        <w:rPr>
          <w:rFonts w:ascii="Arial Nova" w:hAnsi="Arial Nova"/>
          <w:color w:val="auto"/>
          <w:spacing w:val="-2"/>
          <w:sz w:val="24"/>
          <w:szCs w:val="24"/>
        </w:rPr>
        <w:t xml:space="preserve">a volte per me </w:t>
      </w:r>
      <w:r w:rsidRPr="000D3225">
        <w:rPr>
          <w:rFonts w:ascii="Arial Nova" w:hAnsi="Arial Nova"/>
          <w:color w:val="auto"/>
          <w:spacing w:val="-2"/>
          <w:sz w:val="24"/>
          <w:szCs w:val="24"/>
        </w:rPr>
        <w:t xml:space="preserve">senza senso. </w:t>
      </w:r>
      <w:r w:rsidR="00E2692B">
        <w:rPr>
          <w:rFonts w:ascii="Arial Nova" w:hAnsi="Arial Nova"/>
          <w:color w:val="auto"/>
          <w:spacing w:val="-2"/>
          <w:sz w:val="24"/>
          <w:szCs w:val="24"/>
        </w:rPr>
        <w:t>Tanti s</w:t>
      </w:r>
      <w:r w:rsidRPr="000D3225">
        <w:rPr>
          <w:rFonts w:ascii="Arial Nova" w:hAnsi="Arial Nova"/>
          <w:color w:val="auto"/>
          <w:spacing w:val="-2"/>
          <w:sz w:val="24"/>
          <w:szCs w:val="24"/>
        </w:rPr>
        <w:t xml:space="preserve">tudi </w:t>
      </w:r>
      <w:r w:rsidR="00E2692B">
        <w:rPr>
          <w:rFonts w:ascii="Arial Nova" w:hAnsi="Arial Nova"/>
          <w:color w:val="auto"/>
          <w:spacing w:val="-2"/>
          <w:sz w:val="24"/>
          <w:szCs w:val="24"/>
        </w:rPr>
        <w:t xml:space="preserve">ci </w:t>
      </w:r>
      <w:r w:rsidRPr="000D3225">
        <w:rPr>
          <w:rFonts w:ascii="Arial Nova" w:hAnsi="Arial Nova"/>
          <w:color w:val="auto"/>
          <w:spacing w:val="-2"/>
          <w:sz w:val="24"/>
          <w:szCs w:val="24"/>
        </w:rPr>
        <w:t xml:space="preserve">dimostrano come questa </w:t>
      </w:r>
      <w:r w:rsidRPr="000D3225">
        <w:rPr>
          <w:rFonts w:ascii="Arial Nova" w:hAnsi="Arial Nova"/>
          <w:color w:val="auto"/>
          <w:spacing w:val="-2"/>
          <w:sz w:val="24"/>
          <w:szCs w:val="24"/>
        </w:rPr>
        <w:lastRenderedPageBreak/>
        <w:t>generazion</w:t>
      </w:r>
      <w:r w:rsidR="00E2750F" w:rsidRPr="000D3225">
        <w:rPr>
          <w:rFonts w:ascii="Arial Nova" w:hAnsi="Arial Nova"/>
          <w:color w:val="auto"/>
          <w:spacing w:val="-2"/>
          <w:sz w:val="24"/>
          <w:szCs w:val="24"/>
        </w:rPr>
        <w:t>e</w:t>
      </w:r>
      <w:r w:rsidRPr="000D3225">
        <w:rPr>
          <w:rFonts w:ascii="Arial Nova" w:hAnsi="Arial Nova"/>
          <w:color w:val="auto"/>
          <w:spacing w:val="-2"/>
          <w:sz w:val="24"/>
          <w:szCs w:val="24"/>
        </w:rPr>
        <w:t xml:space="preserve"> passi molto più tempo online rispetto alle </w:t>
      </w:r>
      <w:bookmarkStart w:id="25" w:name="_GoBack"/>
      <w:bookmarkEnd w:id="25"/>
      <w:r w:rsidRPr="000D3225">
        <w:rPr>
          <w:rFonts w:ascii="Arial Nova" w:hAnsi="Arial Nova"/>
          <w:color w:val="auto"/>
          <w:spacing w:val="-2"/>
          <w:sz w:val="24"/>
          <w:szCs w:val="24"/>
        </w:rPr>
        <w:t xml:space="preserve">precedenti. </w:t>
      </w:r>
    </w:p>
    <w:p w14:paraId="0F23EB26" w14:textId="35645865" w:rsidR="0038620E" w:rsidRPr="000D3225" w:rsidRDefault="0038620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Per cui non ti dico di invogliarli ad essere </w:t>
      </w:r>
      <w:r w:rsidR="00E2750F" w:rsidRPr="000D3225">
        <w:rPr>
          <w:rFonts w:ascii="Arial Nova" w:hAnsi="Arial Nova"/>
          <w:color w:val="auto"/>
          <w:spacing w:val="-2"/>
          <w:sz w:val="24"/>
          <w:szCs w:val="24"/>
        </w:rPr>
        <w:t>Y</w:t>
      </w:r>
      <w:r w:rsidRPr="000D3225">
        <w:rPr>
          <w:rFonts w:ascii="Arial Nova" w:hAnsi="Arial Nova"/>
          <w:color w:val="auto"/>
          <w:spacing w:val="-2"/>
          <w:sz w:val="24"/>
          <w:szCs w:val="24"/>
        </w:rPr>
        <w:t>outuber per fare soldi a tutti i costi, ma pensare di iniziare a guardarsi seriamente intorno per iniziare a capire come muoversi in questo mondo che cambia, credo sia fondamentale per non arrivare impreparati quando un giorno</w:t>
      </w:r>
      <w:r w:rsidR="00E2692B">
        <w:rPr>
          <w:rFonts w:ascii="Arial Nova" w:hAnsi="Arial Nova"/>
          <w:color w:val="auto"/>
          <w:spacing w:val="-2"/>
          <w:sz w:val="24"/>
          <w:szCs w:val="24"/>
        </w:rPr>
        <w:t xml:space="preserve"> anche loro,</w:t>
      </w:r>
      <w:r w:rsidRPr="000D3225">
        <w:rPr>
          <w:rFonts w:ascii="Arial Nova" w:hAnsi="Arial Nova"/>
          <w:color w:val="auto"/>
          <w:spacing w:val="-2"/>
          <w:sz w:val="24"/>
          <w:szCs w:val="24"/>
        </w:rPr>
        <w:t xml:space="preserve"> proveranno a capire cosa fare della</w:t>
      </w:r>
      <w:r w:rsidR="00E2692B">
        <w:rPr>
          <w:rFonts w:ascii="Arial Nova" w:hAnsi="Arial Nova"/>
          <w:color w:val="auto"/>
          <w:spacing w:val="-2"/>
          <w:sz w:val="24"/>
          <w:szCs w:val="24"/>
        </w:rPr>
        <w:t xml:space="preserve"> propria</w:t>
      </w:r>
      <w:r w:rsidRPr="000D3225">
        <w:rPr>
          <w:rFonts w:ascii="Arial Nova" w:hAnsi="Arial Nova"/>
          <w:color w:val="auto"/>
          <w:spacing w:val="-2"/>
          <w:sz w:val="24"/>
          <w:szCs w:val="24"/>
        </w:rPr>
        <w:t xml:space="preserve"> vita.</w:t>
      </w:r>
    </w:p>
    <w:p w14:paraId="204C0DA3" w14:textId="332D4333" w:rsidR="0038620E" w:rsidRPr="000D3225" w:rsidRDefault="0038620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Ma te ne parlo meglio nel prossimo capitolo.</w:t>
      </w:r>
    </w:p>
    <w:p w14:paraId="666D3592" w14:textId="7791F9E7" w:rsidR="00FC5FA4" w:rsidRPr="000D3225" w:rsidRDefault="00E1443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 comunque </w:t>
      </w:r>
      <w:r w:rsidR="0038620E" w:rsidRPr="000D3225">
        <w:rPr>
          <w:rFonts w:ascii="Arial Nova" w:hAnsi="Arial Nova"/>
          <w:color w:val="auto"/>
          <w:spacing w:val="-2"/>
          <w:sz w:val="24"/>
          <w:szCs w:val="24"/>
        </w:rPr>
        <w:t>quello che vorrei davvero dirti in queste pagine, è che</w:t>
      </w:r>
      <w:r w:rsidR="00E2692B">
        <w:rPr>
          <w:rFonts w:ascii="Arial Nova" w:hAnsi="Arial Nova"/>
          <w:color w:val="auto"/>
          <w:spacing w:val="-2"/>
          <w:sz w:val="24"/>
          <w:szCs w:val="24"/>
        </w:rPr>
        <w:t>, in fondo se</w:t>
      </w:r>
      <w:r w:rsidR="00C44623" w:rsidRPr="000D3225">
        <w:rPr>
          <w:rFonts w:ascii="Arial Nova" w:hAnsi="Arial Nova"/>
          <w:color w:val="auto"/>
          <w:spacing w:val="-2"/>
          <w:sz w:val="24"/>
          <w:szCs w:val="24"/>
        </w:rPr>
        <w:t xml:space="preserve"> usati sapientemente, per traferire un messaggio sensato</w:t>
      </w:r>
      <w:r w:rsidR="0038620E" w:rsidRPr="000D3225">
        <w:rPr>
          <w:rFonts w:ascii="Arial Nova" w:hAnsi="Arial Nova"/>
          <w:color w:val="auto"/>
          <w:spacing w:val="-2"/>
          <w:sz w:val="24"/>
          <w:szCs w:val="24"/>
        </w:rPr>
        <w:t>,</w:t>
      </w:r>
      <w:r w:rsidR="00C44623" w:rsidRPr="000D3225">
        <w:rPr>
          <w:rFonts w:ascii="Arial Nova" w:hAnsi="Arial Nova"/>
          <w:color w:val="auto"/>
          <w:spacing w:val="-2"/>
          <w:sz w:val="24"/>
          <w:szCs w:val="24"/>
        </w:rPr>
        <w:t xml:space="preserve"> </w:t>
      </w:r>
      <w:r w:rsidR="00E2692B">
        <w:rPr>
          <w:rFonts w:ascii="Arial Nova" w:hAnsi="Arial Nova"/>
          <w:color w:val="auto"/>
          <w:spacing w:val="-2"/>
          <w:sz w:val="24"/>
          <w:szCs w:val="24"/>
        </w:rPr>
        <w:t xml:space="preserve">anche i Social </w:t>
      </w:r>
      <w:r w:rsidR="00C44623" w:rsidRPr="000D3225">
        <w:rPr>
          <w:rFonts w:ascii="Arial Nova" w:hAnsi="Arial Nova"/>
          <w:color w:val="auto"/>
          <w:spacing w:val="-2"/>
          <w:sz w:val="24"/>
          <w:szCs w:val="24"/>
        </w:rPr>
        <w:t xml:space="preserve">sono un’arma valida e non una perdita di tempo. Anzi se invece di </w:t>
      </w:r>
      <w:r w:rsidRPr="000D3225">
        <w:rPr>
          <w:rFonts w:ascii="Arial Nova" w:hAnsi="Arial Nova"/>
          <w:color w:val="auto"/>
          <w:spacing w:val="-2"/>
          <w:sz w:val="24"/>
          <w:szCs w:val="24"/>
        </w:rPr>
        <w:t>passare il tempo a lamentar</w:t>
      </w:r>
      <w:r w:rsidR="0038620E" w:rsidRPr="000D3225">
        <w:rPr>
          <w:rFonts w:ascii="Arial Nova" w:hAnsi="Arial Nova"/>
          <w:color w:val="auto"/>
          <w:spacing w:val="-2"/>
          <w:sz w:val="24"/>
          <w:szCs w:val="24"/>
        </w:rPr>
        <w:t xml:space="preserve">ti e a </w:t>
      </w:r>
      <w:r w:rsidR="00C44623" w:rsidRPr="000D3225">
        <w:rPr>
          <w:rFonts w:ascii="Arial Nova" w:hAnsi="Arial Nova"/>
          <w:color w:val="auto"/>
          <w:spacing w:val="-2"/>
          <w:sz w:val="24"/>
          <w:szCs w:val="24"/>
        </w:rPr>
        <w:t>scrivere cose senza senso o a criticare gli altri</w:t>
      </w:r>
      <w:r w:rsidRPr="000D3225">
        <w:rPr>
          <w:rFonts w:ascii="Arial Nova" w:hAnsi="Arial Nova"/>
          <w:color w:val="auto"/>
          <w:spacing w:val="-2"/>
          <w:sz w:val="24"/>
          <w:szCs w:val="24"/>
        </w:rPr>
        <w:t xml:space="preserve">, </w:t>
      </w:r>
      <w:r w:rsidR="0038620E" w:rsidRPr="000D3225">
        <w:rPr>
          <w:rFonts w:ascii="Arial Nova" w:hAnsi="Arial Nova"/>
          <w:color w:val="auto"/>
          <w:spacing w:val="-2"/>
          <w:sz w:val="24"/>
          <w:szCs w:val="24"/>
        </w:rPr>
        <w:t xml:space="preserve">se </w:t>
      </w:r>
      <w:r w:rsidR="00E2692B">
        <w:rPr>
          <w:rFonts w:ascii="Arial Nova" w:hAnsi="Arial Nova"/>
          <w:color w:val="auto"/>
          <w:spacing w:val="-2"/>
          <w:sz w:val="24"/>
          <w:szCs w:val="24"/>
        </w:rPr>
        <w:t xml:space="preserve">anche tu, se </w:t>
      </w:r>
      <w:r w:rsidR="0038620E" w:rsidRPr="000D3225">
        <w:rPr>
          <w:rFonts w:ascii="Arial Nova" w:hAnsi="Arial Nova"/>
          <w:color w:val="auto"/>
          <w:spacing w:val="-2"/>
          <w:sz w:val="24"/>
          <w:szCs w:val="24"/>
        </w:rPr>
        <w:t xml:space="preserve">tutti iniziassimo </w:t>
      </w:r>
      <w:r w:rsidR="00C44623" w:rsidRPr="000D3225">
        <w:rPr>
          <w:rFonts w:ascii="Arial Nova" w:hAnsi="Arial Nova"/>
          <w:color w:val="auto"/>
          <w:spacing w:val="-2"/>
          <w:sz w:val="24"/>
          <w:szCs w:val="24"/>
        </w:rPr>
        <w:t xml:space="preserve">a veicolare </w:t>
      </w:r>
      <w:r w:rsidRPr="000D3225">
        <w:rPr>
          <w:rFonts w:ascii="Arial Nova" w:hAnsi="Arial Nova"/>
          <w:color w:val="auto"/>
          <w:spacing w:val="-2"/>
          <w:sz w:val="24"/>
          <w:szCs w:val="24"/>
        </w:rPr>
        <w:t xml:space="preserve">contenuti e </w:t>
      </w:r>
      <w:r w:rsidR="00C44623" w:rsidRPr="000D3225">
        <w:rPr>
          <w:rFonts w:ascii="Arial Nova" w:hAnsi="Arial Nova"/>
          <w:color w:val="auto"/>
          <w:spacing w:val="-2"/>
          <w:sz w:val="24"/>
          <w:szCs w:val="24"/>
        </w:rPr>
        <w:t>pensieri intelligenti, vivremmo in un mondo social migliore.</w:t>
      </w:r>
    </w:p>
    <w:p w14:paraId="586181B5" w14:textId="55195BBC" w:rsidR="00C44623" w:rsidRPr="000D3225" w:rsidRDefault="00E2692B"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Sono convinta che o</w:t>
      </w:r>
      <w:r w:rsidR="00C44623" w:rsidRPr="000D3225">
        <w:rPr>
          <w:rFonts w:ascii="Arial Nova" w:hAnsi="Arial Nova"/>
          <w:color w:val="auto"/>
          <w:spacing w:val="-2"/>
          <w:sz w:val="24"/>
          <w:szCs w:val="24"/>
        </w:rPr>
        <w:t>ggi</w:t>
      </w:r>
      <w:r>
        <w:rPr>
          <w:rFonts w:ascii="Arial Nova" w:hAnsi="Arial Nova"/>
          <w:color w:val="auto"/>
          <w:spacing w:val="-2"/>
          <w:sz w:val="24"/>
          <w:szCs w:val="24"/>
        </w:rPr>
        <w:t xml:space="preserve">, </w:t>
      </w:r>
      <w:r w:rsidR="00C44623" w:rsidRPr="000D3225">
        <w:rPr>
          <w:rFonts w:ascii="Arial Nova" w:hAnsi="Arial Nova"/>
          <w:color w:val="auto"/>
          <w:spacing w:val="-2"/>
          <w:sz w:val="24"/>
          <w:szCs w:val="24"/>
        </w:rPr>
        <w:t>se hai un’attività</w:t>
      </w:r>
      <w:r w:rsidR="00650E1B">
        <w:rPr>
          <w:rFonts w:ascii="Arial Nova" w:hAnsi="Arial Nova"/>
          <w:color w:val="auto"/>
          <w:spacing w:val="-2"/>
          <w:sz w:val="24"/>
          <w:szCs w:val="24"/>
        </w:rPr>
        <w:t>,</w:t>
      </w:r>
      <w:r w:rsidR="00C44623" w:rsidRPr="000D3225">
        <w:rPr>
          <w:rFonts w:ascii="Arial Nova" w:hAnsi="Arial Nova"/>
          <w:color w:val="auto"/>
          <w:spacing w:val="-2"/>
          <w:sz w:val="24"/>
          <w:szCs w:val="24"/>
        </w:rPr>
        <w:t xml:space="preserve"> di qualsiasi tipo essa sia, non puoi pensare di non essere sui social</w:t>
      </w:r>
      <w:r>
        <w:rPr>
          <w:rFonts w:ascii="Arial Nova" w:hAnsi="Arial Nova"/>
          <w:color w:val="auto"/>
          <w:spacing w:val="-2"/>
          <w:sz w:val="24"/>
          <w:szCs w:val="24"/>
        </w:rPr>
        <w:t xml:space="preserve"> o nel web.</w:t>
      </w:r>
      <w:r w:rsidR="005608AA" w:rsidRPr="000D3225">
        <w:rPr>
          <w:rFonts w:ascii="Arial Nova" w:hAnsi="Arial Nova"/>
          <w:color w:val="auto"/>
          <w:spacing w:val="-2"/>
          <w:sz w:val="24"/>
          <w:szCs w:val="24"/>
        </w:rPr>
        <w:t xml:space="preserve"> </w:t>
      </w:r>
      <w:r w:rsidR="00C44623" w:rsidRPr="000D3225">
        <w:rPr>
          <w:rFonts w:ascii="Arial Nova" w:hAnsi="Arial Nova"/>
          <w:color w:val="auto"/>
          <w:spacing w:val="-2"/>
          <w:sz w:val="24"/>
          <w:szCs w:val="24"/>
        </w:rPr>
        <w:t>Anche se non comunichi ogni minuto</w:t>
      </w:r>
      <w:r w:rsidR="0038620E" w:rsidRPr="000D3225">
        <w:rPr>
          <w:rFonts w:ascii="Arial Nova" w:hAnsi="Arial Nova"/>
          <w:color w:val="auto"/>
          <w:spacing w:val="-2"/>
          <w:sz w:val="24"/>
          <w:szCs w:val="24"/>
        </w:rPr>
        <w:t>,</w:t>
      </w:r>
      <w:r w:rsidR="00C44623" w:rsidRPr="000D3225">
        <w:rPr>
          <w:rFonts w:ascii="Arial Nova" w:hAnsi="Arial Nova"/>
          <w:color w:val="auto"/>
          <w:spacing w:val="-2"/>
          <w:sz w:val="24"/>
          <w:szCs w:val="24"/>
        </w:rPr>
        <w:t xml:space="preserve"> è importante che tu dia al mondo la possibilità di trovarti.</w:t>
      </w:r>
    </w:p>
    <w:p w14:paraId="62226C1C" w14:textId="31E41161" w:rsidR="0038620E" w:rsidRPr="000D3225" w:rsidRDefault="0038620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Per qualcuno potresti veramente essere o avere la soluzione</w:t>
      </w:r>
      <w:r w:rsidR="00E2750F" w:rsidRPr="000D3225">
        <w:rPr>
          <w:rFonts w:ascii="Arial Nova" w:hAnsi="Arial Nova"/>
          <w:color w:val="auto"/>
          <w:spacing w:val="-2"/>
          <w:sz w:val="24"/>
          <w:szCs w:val="24"/>
        </w:rPr>
        <w:t>.</w:t>
      </w:r>
    </w:p>
    <w:p w14:paraId="29D07245" w14:textId="26C06E30" w:rsidR="00862768" w:rsidRPr="000D3225" w:rsidRDefault="0086276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Se </w:t>
      </w:r>
      <w:r w:rsidR="00E1443B" w:rsidRPr="000D3225">
        <w:rPr>
          <w:rFonts w:ascii="Arial Nova" w:hAnsi="Arial Nova"/>
          <w:color w:val="auto"/>
          <w:spacing w:val="-2"/>
          <w:sz w:val="24"/>
          <w:szCs w:val="24"/>
        </w:rPr>
        <w:t xml:space="preserve">invece pensi di aver </w:t>
      </w:r>
      <w:r w:rsidRPr="000D3225">
        <w:rPr>
          <w:rFonts w:ascii="Arial Nova" w:hAnsi="Arial Nova"/>
          <w:color w:val="auto"/>
          <w:spacing w:val="-2"/>
          <w:sz w:val="24"/>
          <w:szCs w:val="24"/>
        </w:rPr>
        <w:t xml:space="preserve">qualcosa da comunicare, </w:t>
      </w:r>
      <w:r w:rsidR="00E1443B" w:rsidRPr="000D3225">
        <w:rPr>
          <w:rFonts w:ascii="Arial Nova" w:hAnsi="Arial Nova"/>
          <w:color w:val="auto"/>
          <w:spacing w:val="-2"/>
          <w:sz w:val="24"/>
          <w:szCs w:val="24"/>
        </w:rPr>
        <w:t xml:space="preserve">che possa aiutare </w:t>
      </w:r>
      <w:r w:rsidR="0038620E" w:rsidRPr="000D3225">
        <w:rPr>
          <w:rFonts w:ascii="Arial Nova" w:hAnsi="Arial Nova"/>
          <w:color w:val="auto"/>
          <w:spacing w:val="-2"/>
          <w:sz w:val="24"/>
          <w:szCs w:val="24"/>
        </w:rPr>
        <w:t>seriamente</w:t>
      </w:r>
      <w:r w:rsidR="00E1443B" w:rsidRPr="000D3225">
        <w:rPr>
          <w:rFonts w:ascii="Arial Nova" w:hAnsi="Arial Nova"/>
          <w:color w:val="auto"/>
          <w:spacing w:val="-2"/>
          <w:sz w:val="24"/>
          <w:szCs w:val="24"/>
        </w:rPr>
        <w:t xml:space="preserve"> </w:t>
      </w:r>
      <w:r w:rsidR="00E2692B">
        <w:rPr>
          <w:rFonts w:ascii="Arial Nova" w:hAnsi="Arial Nova"/>
          <w:color w:val="auto"/>
          <w:spacing w:val="-2"/>
          <w:sz w:val="24"/>
          <w:szCs w:val="24"/>
        </w:rPr>
        <w:t>delle persone</w:t>
      </w:r>
      <w:r w:rsidR="0038620E" w:rsidRPr="000D3225">
        <w:rPr>
          <w:rFonts w:ascii="Arial Nova" w:hAnsi="Arial Nova"/>
          <w:color w:val="auto"/>
          <w:spacing w:val="-2"/>
          <w:sz w:val="24"/>
          <w:szCs w:val="24"/>
        </w:rPr>
        <w:t>, beh</w:t>
      </w:r>
      <w:r w:rsidR="00E1443B"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comincia.</w:t>
      </w:r>
    </w:p>
    <w:p w14:paraId="5621CCA4" w14:textId="052AEAF9" w:rsidR="00E1443B" w:rsidRPr="000D3225" w:rsidRDefault="00E1443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A me a volte dà una grande cari</w:t>
      </w:r>
      <w:r w:rsidR="0038620E" w:rsidRPr="000D3225">
        <w:rPr>
          <w:rFonts w:ascii="Arial Nova" w:hAnsi="Arial Nova"/>
          <w:color w:val="auto"/>
          <w:spacing w:val="-2"/>
          <w:sz w:val="24"/>
          <w:szCs w:val="24"/>
        </w:rPr>
        <w:t>c</w:t>
      </w:r>
      <w:r w:rsidRPr="000D3225">
        <w:rPr>
          <w:rFonts w:ascii="Arial Nova" w:hAnsi="Arial Nova"/>
          <w:color w:val="auto"/>
          <w:spacing w:val="-2"/>
          <w:sz w:val="24"/>
          <w:szCs w:val="24"/>
        </w:rPr>
        <w:t xml:space="preserve">a quando alcune </w:t>
      </w:r>
      <w:r w:rsidR="00E2692B">
        <w:rPr>
          <w:rFonts w:ascii="Arial Nova" w:hAnsi="Arial Nova"/>
          <w:color w:val="auto"/>
          <w:spacing w:val="-2"/>
          <w:sz w:val="24"/>
          <w:szCs w:val="24"/>
        </w:rPr>
        <w:t>donne</w:t>
      </w:r>
      <w:r w:rsidRPr="000D3225">
        <w:rPr>
          <w:rFonts w:ascii="Arial Nova" w:hAnsi="Arial Nova"/>
          <w:color w:val="auto"/>
          <w:spacing w:val="-2"/>
          <w:sz w:val="24"/>
          <w:szCs w:val="24"/>
        </w:rPr>
        <w:t xml:space="preserve"> mi chiamano e mi dicono che riescono a trovare la </w:t>
      </w:r>
      <w:r w:rsidRPr="000D3225">
        <w:rPr>
          <w:rFonts w:ascii="Arial Nova" w:hAnsi="Arial Nova"/>
          <w:color w:val="auto"/>
          <w:spacing w:val="-2"/>
          <w:sz w:val="24"/>
          <w:szCs w:val="24"/>
        </w:rPr>
        <w:lastRenderedPageBreak/>
        <w:t xml:space="preserve">motivazione quotidiana </w:t>
      </w:r>
      <w:r w:rsidR="00E2692B">
        <w:rPr>
          <w:rFonts w:ascii="Arial Nova" w:hAnsi="Arial Nova"/>
          <w:color w:val="auto"/>
          <w:spacing w:val="-2"/>
          <w:sz w:val="24"/>
          <w:szCs w:val="24"/>
        </w:rPr>
        <w:t>nelle</w:t>
      </w:r>
      <w:r w:rsidRPr="000D3225">
        <w:rPr>
          <w:rFonts w:ascii="Arial Nova" w:hAnsi="Arial Nova"/>
          <w:color w:val="auto"/>
          <w:spacing w:val="-2"/>
          <w:sz w:val="24"/>
          <w:szCs w:val="24"/>
        </w:rPr>
        <w:t xml:space="preserve"> cose che scrivo e che per loro è sempre un piacere leggermi.</w:t>
      </w:r>
    </w:p>
    <w:p w14:paraId="49D76E95" w14:textId="51D7BE6E" w:rsidR="00E1443B" w:rsidRPr="000D3225" w:rsidRDefault="00E1443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È un invito a continuare.</w:t>
      </w:r>
    </w:p>
    <w:p w14:paraId="573ED489" w14:textId="576109F1" w:rsidR="00E1443B" w:rsidRDefault="00E31B84"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Ok ti do ragione, c</w:t>
      </w:r>
      <w:r w:rsidR="00E1443B" w:rsidRPr="000D3225">
        <w:rPr>
          <w:rFonts w:ascii="Arial Nova" w:hAnsi="Arial Nova"/>
          <w:color w:val="auto"/>
          <w:spacing w:val="-2"/>
          <w:sz w:val="24"/>
          <w:szCs w:val="24"/>
        </w:rPr>
        <w:t xml:space="preserve">’è anche un lato oscuro dei social, non parlo dei rimorchiatori seriali che scrivono a </w:t>
      </w:r>
      <w:r w:rsidRPr="000D3225">
        <w:rPr>
          <w:rFonts w:ascii="Arial Nova" w:hAnsi="Arial Nova"/>
          <w:color w:val="auto"/>
          <w:spacing w:val="-2"/>
          <w:sz w:val="24"/>
          <w:szCs w:val="24"/>
        </w:rPr>
        <w:t>chiunque</w:t>
      </w:r>
      <w:r w:rsidR="00E1443B"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 xml:space="preserve">ma del resto, </w:t>
      </w:r>
      <w:r w:rsidR="00E1443B" w:rsidRPr="000D3225">
        <w:rPr>
          <w:rFonts w:ascii="Arial Nova" w:hAnsi="Arial Nova"/>
          <w:color w:val="auto"/>
          <w:spacing w:val="-2"/>
          <w:sz w:val="24"/>
          <w:szCs w:val="24"/>
        </w:rPr>
        <w:t xml:space="preserve">anche qui ci sarebbe da scrivere </w:t>
      </w:r>
      <w:r w:rsidR="00650E1B">
        <w:rPr>
          <w:rFonts w:ascii="Arial Nova" w:hAnsi="Arial Nova"/>
          <w:color w:val="auto"/>
          <w:spacing w:val="-2"/>
          <w:sz w:val="24"/>
          <w:szCs w:val="24"/>
        </w:rPr>
        <w:t>ore</w:t>
      </w:r>
      <w:r w:rsidR="00E1443B" w:rsidRPr="000D3225">
        <w:rPr>
          <w:rFonts w:ascii="Arial Nova" w:hAnsi="Arial Nova"/>
          <w:color w:val="auto"/>
          <w:spacing w:val="-2"/>
          <w:sz w:val="24"/>
          <w:szCs w:val="24"/>
        </w:rPr>
        <w:t xml:space="preserve">, perché se pensiamo che ormai la maggior parte delle coppie si forma grazie ai </w:t>
      </w:r>
      <w:r w:rsidR="001104E8" w:rsidRPr="000D3225">
        <w:rPr>
          <w:rFonts w:ascii="Arial Nova" w:hAnsi="Arial Nova"/>
          <w:color w:val="auto"/>
          <w:spacing w:val="-2"/>
          <w:sz w:val="24"/>
          <w:szCs w:val="24"/>
        </w:rPr>
        <w:t>social</w:t>
      </w:r>
      <w:r w:rsidR="00E1443B" w:rsidRPr="000D3225">
        <w:rPr>
          <w:rFonts w:ascii="Arial Nova" w:hAnsi="Arial Nova"/>
          <w:color w:val="auto"/>
          <w:spacing w:val="-2"/>
          <w:sz w:val="24"/>
          <w:szCs w:val="24"/>
        </w:rPr>
        <w:t>, beh facciamocele due domande.</w:t>
      </w:r>
    </w:p>
    <w:p w14:paraId="40C7392B" w14:textId="16DEC9A2" w:rsidR="00650E1B" w:rsidRPr="000D3225" w:rsidRDefault="00650E1B"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Mancano i contenuti. Non si parla più. Le relazioni sono superficiali.</w:t>
      </w:r>
    </w:p>
    <w:p w14:paraId="07A985B0" w14:textId="0BF30E69" w:rsidR="00862768" w:rsidRPr="000D3225" w:rsidRDefault="00E31B84" w:rsidP="000B3AE0">
      <w:pPr>
        <w:spacing w:before="0" w:after="12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Comunque, </w:t>
      </w:r>
      <w:r w:rsidR="00650E1B">
        <w:rPr>
          <w:rFonts w:ascii="Arial Nova" w:hAnsi="Arial Nova"/>
          <w:color w:val="auto"/>
          <w:spacing w:val="-2"/>
          <w:sz w:val="24"/>
          <w:szCs w:val="24"/>
        </w:rPr>
        <w:t xml:space="preserve">qui, </w:t>
      </w:r>
      <w:r w:rsidRPr="000D3225">
        <w:rPr>
          <w:rFonts w:ascii="Arial Nova" w:hAnsi="Arial Nova"/>
          <w:color w:val="auto"/>
          <w:spacing w:val="-2"/>
          <w:sz w:val="24"/>
          <w:szCs w:val="24"/>
        </w:rPr>
        <w:t>m</w:t>
      </w:r>
      <w:r w:rsidR="001104E8" w:rsidRPr="000D3225">
        <w:rPr>
          <w:rFonts w:ascii="Arial Nova" w:hAnsi="Arial Nova"/>
          <w:color w:val="auto"/>
          <w:spacing w:val="-2"/>
          <w:sz w:val="24"/>
          <w:szCs w:val="24"/>
        </w:rPr>
        <w:t xml:space="preserve">i riferisco a quei personaggi che si trasformano in tigri da tastiera. </w:t>
      </w:r>
      <w:r w:rsidR="00862768" w:rsidRPr="000D3225">
        <w:rPr>
          <w:rFonts w:ascii="Arial Nova" w:hAnsi="Arial Nova"/>
          <w:color w:val="auto"/>
          <w:spacing w:val="-2"/>
          <w:sz w:val="24"/>
          <w:szCs w:val="24"/>
        </w:rPr>
        <w:t>C’è tanta gente che si sfoga e riversa rabbia attraverso questo canale</w:t>
      </w:r>
      <w:r w:rsidR="00E2692B">
        <w:rPr>
          <w:rFonts w:ascii="Arial Nova" w:hAnsi="Arial Nova"/>
          <w:color w:val="auto"/>
          <w:spacing w:val="-2"/>
          <w:sz w:val="24"/>
          <w:szCs w:val="24"/>
        </w:rPr>
        <w:t>,</w:t>
      </w:r>
      <w:r w:rsidR="00862768" w:rsidRPr="000D3225">
        <w:rPr>
          <w:rFonts w:ascii="Arial Nova" w:hAnsi="Arial Nova"/>
          <w:color w:val="auto"/>
          <w:spacing w:val="-2"/>
          <w:sz w:val="24"/>
          <w:szCs w:val="24"/>
        </w:rPr>
        <w:t xml:space="preserve"> perché magari non riesce a farlo nella vita reale o non riesce a trovare una dimensione di equilibrio.</w:t>
      </w:r>
    </w:p>
    <w:p w14:paraId="034D5919" w14:textId="77777777" w:rsidR="001104E8" w:rsidRPr="000D3225" w:rsidRDefault="001104E8" w:rsidP="000B3AE0">
      <w:pPr>
        <w:spacing w:before="0" w:after="0" w:line="240" w:lineRule="auto"/>
        <w:jc w:val="both"/>
        <w:rPr>
          <w:rFonts w:ascii="Arial Nova" w:hAnsi="Arial Nova"/>
          <w:color w:val="auto"/>
          <w:spacing w:val="-2"/>
          <w:sz w:val="24"/>
          <w:szCs w:val="24"/>
        </w:rPr>
      </w:pPr>
    </w:p>
    <w:p w14:paraId="62CB0C7E" w14:textId="317F57F2" w:rsidR="00AD7B5D" w:rsidRPr="000D3225" w:rsidRDefault="00AD7B5D" w:rsidP="000B3AE0">
      <w:pPr>
        <w:spacing w:before="0" w:after="12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Ho fatto un esperimento social di recente dove descrivevo un fatto di viabilità quotidiana e chiedevo un aiuto </w:t>
      </w:r>
      <w:r w:rsidR="001104E8" w:rsidRPr="000D3225">
        <w:rPr>
          <w:rFonts w:ascii="Arial Nova" w:hAnsi="Arial Nova"/>
          <w:color w:val="auto"/>
          <w:spacing w:val="-2"/>
          <w:sz w:val="24"/>
          <w:szCs w:val="24"/>
        </w:rPr>
        <w:t>per</w:t>
      </w:r>
      <w:r w:rsidRPr="000D3225">
        <w:rPr>
          <w:rFonts w:ascii="Arial Nova" w:hAnsi="Arial Nova"/>
          <w:color w:val="auto"/>
          <w:spacing w:val="-2"/>
          <w:sz w:val="24"/>
          <w:szCs w:val="24"/>
        </w:rPr>
        <w:t xml:space="preserve"> definire una situazione divenuta caotica</w:t>
      </w:r>
      <w:r w:rsidR="001104E8" w:rsidRPr="000D3225">
        <w:rPr>
          <w:rFonts w:ascii="Arial Nova" w:hAnsi="Arial Nova"/>
          <w:color w:val="auto"/>
          <w:spacing w:val="-2"/>
          <w:sz w:val="24"/>
          <w:szCs w:val="24"/>
        </w:rPr>
        <w:t xml:space="preserve"> e ingestibile.</w:t>
      </w:r>
    </w:p>
    <w:p w14:paraId="22AB3955" w14:textId="76E15C8A" w:rsidR="00AD7B5D" w:rsidRPr="000D3225" w:rsidRDefault="00AD7B5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Ci cred</w:t>
      </w:r>
      <w:r w:rsidR="00E2750F" w:rsidRPr="000D3225">
        <w:rPr>
          <w:rFonts w:ascii="Arial Nova" w:hAnsi="Arial Nova"/>
          <w:color w:val="auto"/>
          <w:spacing w:val="-2"/>
          <w:sz w:val="24"/>
          <w:szCs w:val="24"/>
        </w:rPr>
        <w:t>i</w:t>
      </w:r>
      <w:r w:rsidRPr="000D3225">
        <w:rPr>
          <w:rFonts w:ascii="Arial Nova" w:hAnsi="Arial Nova"/>
          <w:color w:val="auto"/>
          <w:spacing w:val="-2"/>
          <w:sz w:val="24"/>
          <w:szCs w:val="24"/>
        </w:rPr>
        <w:t xml:space="preserve"> che ho avuto </w:t>
      </w:r>
      <w:r w:rsidR="001104E8" w:rsidRPr="000D3225">
        <w:rPr>
          <w:rFonts w:ascii="Arial Nova" w:hAnsi="Arial Nova"/>
          <w:color w:val="auto"/>
          <w:spacing w:val="-2"/>
          <w:sz w:val="24"/>
          <w:szCs w:val="24"/>
        </w:rPr>
        <w:t xml:space="preserve">circa </w:t>
      </w:r>
      <w:r w:rsidRPr="000D3225">
        <w:rPr>
          <w:rFonts w:ascii="Arial Nova" w:hAnsi="Arial Nova"/>
          <w:color w:val="auto"/>
          <w:spacing w:val="-2"/>
          <w:sz w:val="24"/>
          <w:szCs w:val="24"/>
        </w:rPr>
        <w:t>90 commenti?</w:t>
      </w:r>
    </w:p>
    <w:p w14:paraId="1DC33983" w14:textId="3A9DC661" w:rsidR="00AD7B5D" w:rsidRPr="000D3225" w:rsidRDefault="00AD7B5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Neanche in politica</w:t>
      </w:r>
      <w:r w:rsidR="001104E8" w:rsidRPr="000D3225">
        <w:rPr>
          <w:rFonts w:ascii="Arial Nova" w:hAnsi="Arial Nova"/>
          <w:color w:val="auto"/>
          <w:spacing w:val="-2"/>
          <w:sz w:val="24"/>
          <w:szCs w:val="24"/>
        </w:rPr>
        <w:t xml:space="preserve"> potevo riscuotere tanto successo!</w:t>
      </w:r>
    </w:p>
    <w:p w14:paraId="658222F1" w14:textId="433DCC3D" w:rsidR="00AD7B5D" w:rsidRPr="000D3225" w:rsidRDefault="001104E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Naturalmente anche qui</w:t>
      </w:r>
      <w:r w:rsidR="00AD7B5D" w:rsidRPr="000D3225">
        <w:rPr>
          <w:rFonts w:ascii="Arial Nova" w:hAnsi="Arial Nova"/>
          <w:color w:val="auto"/>
          <w:spacing w:val="-2"/>
          <w:sz w:val="24"/>
          <w:szCs w:val="24"/>
        </w:rPr>
        <w:t xml:space="preserve"> c’erano sostenitori e oppositori</w:t>
      </w:r>
      <w:r w:rsidRPr="000D3225">
        <w:rPr>
          <w:rFonts w:ascii="Arial Nova" w:hAnsi="Arial Nova"/>
          <w:color w:val="auto"/>
          <w:spacing w:val="-2"/>
          <w:sz w:val="24"/>
          <w:szCs w:val="24"/>
        </w:rPr>
        <w:t xml:space="preserve">, </w:t>
      </w:r>
      <w:r w:rsidR="00AD7B5D" w:rsidRPr="000D3225">
        <w:rPr>
          <w:rFonts w:ascii="Arial Nova" w:hAnsi="Arial Nova"/>
          <w:color w:val="auto"/>
          <w:spacing w:val="-2"/>
          <w:sz w:val="24"/>
          <w:szCs w:val="24"/>
        </w:rPr>
        <w:t>anche se io non avevo chiesto il parere di nessuno in particolare</w:t>
      </w:r>
      <w:r w:rsidRPr="000D3225">
        <w:rPr>
          <w:rFonts w:ascii="Arial Nova" w:hAnsi="Arial Nova"/>
          <w:color w:val="auto"/>
          <w:spacing w:val="-2"/>
          <w:sz w:val="24"/>
          <w:szCs w:val="24"/>
        </w:rPr>
        <w:t>.</w:t>
      </w:r>
    </w:p>
    <w:p w14:paraId="147E9C8C" w14:textId="63B34E01" w:rsidR="001104E8" w:rsidRPr="000D3225" w:rsidRDefault="00E2750F"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Ho avuto comprensione, consigli,</w:t>
      </w:r>
      <w:r w:rsidR="00E2692B">
        <w:rPr>
          <w:rFonts w:ascii="Arial Nova" w:hAnsi="Arial Nova"/>
          <w:color w:val="auto"/>
          <w:spacing w:val="-2"/>
          <w:sz w:val="24"/>
          <w:szCs w:val="24"/>
        </w:rPr>
        <w:t xml:space="preserve"> supporto e,</w:t>
      </w:r>
      <w:r w:rsidRPr="000D3225">
        <w:rPr>
          <w:rFonts w:ascii="Arial Nova" w:hAnsi="Arial Nova"/>
          <w:color w:val="auto"/>
          <w:spacing w:val="-2"/>
          <w:sz w:val="24"/>
          <w:szCs w:val="24"/>
        </w:rPr>
        <w:t xml:space="preserve"> b</w:t>
      </w:r>
      <w:r w:rsidR="00AD7B5D" w:rsidRPr="000D3225">
        <w:rPr>
          <w:rFonts w:ascii="Arial Nova" w:hAnsi="Arial Nova"/>
          <w:color w:val="auto"/>
          <w:spacing w:val="-2"/>
          <w:sz w:val="24"/>
          <w:szCs w:val="24"/>
        </w:rPr>
        <w:t>eh</w:t>
      </w:r>
      <w:r w:rsidR="00E31B84" w:rsidRPr="000D3225">
        <w:rPr>
          <w:rFonts w:ascii="Arial Nova" w:hAnsi="Arial Nova"/>
          <w:color w:val="auto"/>
          <w:spacing w:val="-2"/>
          <w:sz w:val="24"/>
          <w:szCs w:val="24"/>
        </w:rPr>
        <w:t xml:space="preserve">, ci credi </w:t>
      </w:r>
      <w:r w:rsidR="001104E8" w:rsidRPr="000D3225">
        <w:rPr>
          <w:rFonts w:ascii="Arial Nova" w:hAnsi="Arial Nova"/>
          <w:color w:val="auto"/>
          <w:spacing w:val="-2"/>
          <w:sz w:val="24"/>
          <w:szCs w:val="24"/>
        </w:rPr>
        <w:t xml:space="preserve">che da alcuni personaggi </w:t>
      </w:r>
      <w:r w:rsidR="00AD7B5D" w:rsidRPr="000D3225">
        <w:rPr>
          <w:rFonts w:ascii="Arial Nova" w:hAnsi="Arial Nova"/>
          <w:color w:val="auto"/>
          <w:spacing w:val="-2"/>
          <w:sz w:val="24"/>
          <w:szCs w:val="24"/>
        </w:rPr>
        <w:t>mi sono quasi arrivat</w:t>
      </w:r>
      <w:r w:rsidR="00650E1B">
        <w:rPr>
          <w:rFonts w:ascii="Arial Nova" w:hAnsi="Arial Nova"/>
          <w:color w:val="auto"/>
          <w:spacing w:val="-2"/>
          <w:sz w:val="24"/>
          <w:szCs w:val="24"/>
        </w:rPr>
        <w:t>i</w:t>
      </w:r>
      <w:r w:rsidR="00AD7B5D" w:rsidRPr="000D3225">
        <w:rPr>
          <w:rFonts w:ascii="Arial Nova" w:hAnsi="Arial Nova"/>
          <w:color w:val="auto"/>
          <w:spacing w:val="-2"/>
          <w:sz w:val="24"/>
          <w:szCs w:val="24"/>
        </w:rPr>
        <w:t xml:space="preserve"> </w:t>
      </w:r>
      <w:r w:rsidR="00E2692B">
        <w:rPr>
          <w:rFonts w:ascii="Arial Nova" w:hAnsi="Arial Nova"/>
          <w:color w:val="auto"/>
          <w:spacing w:val="-2"/>
          <w:sz w:val="24"/>
          <w:szCs w:val="24"/>
        </w:rPr>
        <w:lastRenderedPageBreak/>
        <w:t>insulti</w:t>
      </w:r>
      <w:r w:rsidR="001104E8" w:rsidRPr="000D3225">
        <w:rPr>
          <w:rFonts w:ascii="Arial Nova" w:hAnsi="Arial Nova"/>
          <w:color w:val="auto"/>
          <w:spacing w:val="-2"/>
          <w:sz w:val="24"/>
          <w:szCs w:val="24"/>
        </w:rPr>
        <w:t xml:space="preserve">? </w:t>
      </w:r>
      <w:r w:rsidR="00E31B84" w:rsidRPr="000D3225">
        <w:rPr>
          <w:rFonts w:ascii="Arial Nova" w:hAnsi="Arial Nova"/>
          <w:color w:val="auto"/>
          <w:spacing w:val="-2"/>
          <w:sz w:val="24"/>
          <w:szCs w:val="24"/>
        </w:rPr>
        <w:t xml:space="preserve">Tra l’altro </w:t>
      </w:r>
      <w:r w:rsidR="00650E1B">
        <w:rPr>
          <w:rFonts w:ascii="Arial Nova" w:hAnsi="Arial Nova"/>
          <w:color w:val="auto"/>
          <w:spacing w:val="-2"/>
          <w:sz w:val="24"/>
          <w:szCs w:val="24"/>
        </w:rPr>
        <w:t xml:space="preserve">non diretti a me, ma a tutto il genere </w:t>
      </w:r>
      <w:r w:rsidR="00E31B84" w:rsidRPr="000D3225">
        <w:rPr>
          <w:rFonts w:ascii="Arial Nova" w:hAnsi="Arial Nova"/>
          <w:color w:val="auto"/>
          <w:spacing w:val="-2"/>
          <w:sz w:val="24"/>
          <w:szCs w:val="24"/>
        </w:rPr>
        <w:t xml:space="preserve">femminile. Avrei voluto replicare per difendere </w:t>
      </w:r>
      <w:r w:rsidR="00650E1B">
        <w:rPr>
          <w:rFonts w:ascii="Arial Nova" w:hAnsi="Arial Nova"/>
          <w:color w:val="auto"/>
          <w:spacing w:val="-2"/>
          <w:sz w:val="24"/>
          <w:szCs w:val="24"/>
        </w:rPr>
        <w:t>la categoria</w:t>
      </w:r>
      <w:r w:rsidR="00E31B84" w:rsidRPr="000D3225">
        <w:rPr>
          <w:rFonts w:ascii="Arial Nova" w:hAnsi="Arial Nova"/>
          <w:color w:val="auto"/>
          <w:spacing w:val="-2"/>
          <w:sz w:val="24"/>
          <w:szCs w:val="24"/>
        </w:rPr>
        <w:t>, ma ho preferito non abbassarmi a fare il gioco della tigre da tastiera.</w:t>
      </w:r>
    </w:p>
    <w:p w14:paraId="241D2968" w14:textId="7905C61E" w:rsidR="00862768" w:rsidRPr="000D3225" w:rsidRDefault="00E31B84"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Si dovrebbe prima </w:t>
      </w:r>
      <w:r w:rsidR="00862768" w:rsidRPr="000D3225">
        <w:rPr>
          <w:rFonts w:ascii="Arial Nova" w:hAnsi="Arial Nova"/>
          <w:color w:val="auto"/>
          <w:spacing w:val="-2"/>
          <w:sz w:val="24"/>
          <w:szCs w:val="24"/>
        </w:rPr>
        <w:t xml:space="preserve">andare a vedere </w:t>
      </w:r>
      <w:r w:rsidRPr="000D3225">
        <w:rPr>
          <w:rFonts w:ascii="Arial Nova" w:hAnsi="Arial Nova"/>
          <w:color w:val="auto"/>
          <w:spacing w:val="-2"/>
          <w:sz w:val="24"/>
          <w:szCs w:val="24"/>
        </w:rPr>
        <w:t xml:space="preserve">che </w:t>
      </w:r>
      <w:r w:rsidR="00862768" w:rsidRPr="000D3225">
        <w:rPr>
          <w:rFonts w:ascii="Arial Nova" w:hAnsi="Arial Nova"/>
          <w:color w:val="auto"/>
          <w:spacing w:val="-2"/>
          <w:sz w:val="24"/>
          <w:szCs w:val="24"/>
        </w:rPr>
        <w:t>vita conduc</w:t>
      </w:r>
      <w:r w:rsidRPr="000D3225">
        <w:rPr>
          <w:rFonts w:ascii="Arial Nova" w:hAnsi="Arial Nova"/>
          <w:color w:val="auto"/>
          <w:spacing w:val="-2"/>
          <w:sz w:val="24"/>
          <w:szCs w:val="24"/>
        </w:rPr>
        <w:t>e</w:t>
      </w:r>
      <w:r w:rsidR="001104E8" w:rsidRPr="000D3225">
        <w:rPr>
          <w:rFonts w:ascii="Arial Nova" w:hAnsi="Arial Nova"/>
          <w:color w:val="auto"/>
          <w:spacing w:val="-2"/>
          <w:sz w:val="24"/>
          <w:szCs w:val="24"/>
        </w:rPr>
        <w:t xml:space="preserve"> realmente</w:t>
      </w:r>
      <w:r w:rsidR="00862768" w:rsidRPr="000D3225">
        <w:rPr>
          <w:rFonts w:ascii="Arial Nova" w:hAnsi="Arial Nova"/>
          <w:color w:val="auto"/>
          <w:spacing w:val="-2"/>
          <w:sz w:val="24"/>
          <w:szCs w:val="24"/>
        </w:rPr>
        <w:t xml:space="preserve"> qu</w:t>
      </w:r>
      <w:r w:rsidRPr="000D3225">
        <w:rPr>
          <w:rFonts w:ascii="Arial Nova" w:hAnsi="Arial Nova"/>
          <w:color w:val="auto"/>
          <w:spacing w:val="-2"/>
          <w:sz w:val="24"/>
          <w:szCs w:val="24"/>
        </w:rPr>
        <w:t>ella</w:t>
      </w:r>
      <w:r w:rsidR="001104E8" w:rsidRPr="000D3225">
        <w:rPr>
          <w:rFonts w:ascii="Arial Nova" w:hAnsi="Arial Nova"/>
          <w:color w:val="auto"/>
          <w:spacing w:val="-2"/>
          <w:sz w:val="24"/>
          <w:szCs w:val="24"/>
        </w:rPr>
        <w:t xml:space="preserve"> person</w:t>
      </w:r>
      <w:r w:rsidRPr="000D3225">
        <w:rPr>
          <w:rFonts w:ascii="Arial Nova" w:hAnsi="Arial Nova"/>
          <w:color w:val="auto"/>
          <w:spacing w:val="-2"/>
          <w:sz w:val="24"/>
          <w:szCs w:val="24"/>
        </w:rPr>
        <w:t>a</w:t>
      </w:r>
      <w:r w:rsidR="00862768" w:rsidRPr="000D3225">
        <w:rPr>
          <w:rFonts w:ascii="Arial Nova" w:hAnsi="Arial Nova"/>
          <w:color w:val="auto"/>
          <w:spacing w:val="-2"/>
          <w:sz w:val="24"/>
          <w:szCs w:val="24"/>
        </w:rPr>
        <w:t xml:space="preserve">, forse scopriremmo </w:t>
      </w:r>
      <w:r w:rsidR="001104E8" w:rsidRPr="000D3225">
        <w:rPr>
          <w:rFonts w:ascii="Arial Nova" w:hAnsi="Arial Nova"/>
          <w:color w:val="auto"/>
          <w:spacing w:val="-2"/>
          <w:sz w:val="24"/>
          <w:szCs w:val="24"/>
        </w:rPr>
        <w:t>che non va proprio tutto bene</w:t>
      </w:r>
      <w:r w:rsidR="00862768" w:rsidRPr="000D3225">
        <w:rPr>
          <w:rFonts w:ascii="Arial Nova" w:hAnsi="Arial Nova"/>
          <w:color w:val="auto"/>
          <w:spacing w:val="-2"/>
          <w:sz w:val="24"/>
          <w:szCs w:val="24"/>
        </w:rPr>
        <w:t>.</w:t>
      </w:r>
      <w:r w:rsidR="001104E8" w:rsidRPr="000D3225">
        <w:rPr>
          <w:rFonts w:ascii="Arial Nova" w:hAnsi="Arial Nova"/>
          <w:color w:val="auto"/>
          <w:spacing w:val="-2"/>
          <w:sz w:val="24"/>
          <w:szCs w:val="24"/>
        </w:rPr>
        <w:t xml:space="preserve"> Magari</w:t>
      </w:r>
      <w:r w:rsidR="00E2692B">
        <w:rPr>
          <w:rFonts w:ascii="Arial Nova" w:hAnsi="Arial Nova"/>
          <w:color w:val="auto"/>
          <w:spacing w:val="-2"/>
          <w:sz w:val="24"/>
          <w:szCs w:val="24"/>
        </w:rPr>
        <w:t xml:space="preserve"> </w:t>
      </w:r>
      <w:r w:rsidR="0054012B" w:rsidRPr="000D3225">
        <w:rPr>
          <w:rFonts w:ascii="Arial Nova" w:hAnsi="Arial Nova"/>
          <w:color w:val="auto"/>
          <w:spacing w:val="-2"/>
          <w:sz w:val="24"/>
          <w:szCs w:val="24"/>
        </w:rPr>
        <w:t>tanti</w:t>
      </w:r>
      <w:r w:rsidR="00E2692B">
        <w:rPr>
          <w:rFonts w:ascii="Arial Nova" w:hAnsi="Arial Nova"/>
          <w:color w:val="auto"/>
          <w:spacing w:val="-2"/>
          <w:sz w:val="24"/>
          <w:szCs w:val="24"/>
        </w:rPr>
        <w:t xml:space="preserve">, </w:t>
      </w:r>
      <w:r w:rsidR="001104E8" w:rsidRPr="000D3225">
        <w:rPr>
          <w:rFonts w:ascii="Arial Nova" w:hAnsi="Arial Nova"/>
          <w:color w:val="auto"/>
          <w:spacing w:val="-2"/>
          <w:sz w:val="24"/>
          <w:szCs w:val="24"/>
        </w:rPr>
        <w:t xml:space="preserve">sono intrappolati in un lavoro che non sopportano più, </w:t>
      </w:r>
      <w:r w:rsidR="0054012B" w:rsidRPr="000D3225">
        <w:rPr>
          <w:rFonts w:ascii="Arial Nova" w:hAnsi="Arial Nova"/>
          <w:color w:val="auto"/>
          <w:spacing w:val="-2"/>
          <w:sz w:val="24"/>
          <w:szCs w:val="24"/>
        </w:rPr>
        <w:t>oppure n</w:t>
      </w:r>
      <w:r w:rsidR="001104E8" w:rsidRPr="000D3225">
        <w:rPr>
          <w:rFonts w:ascii="Arial Nova" w:hAnsi="Arial Nova"/>
          <w:color w:val="auto"/>
          <w:spacing w:val="-2"/>
          <w:sz w:val="24"/>
          <w:szCs w:val="24"/>
        </w:rPr>
        <w:t>on guadagnano abbastanza per godersi la vita, o se guadagnano non hanno abbastanza tempo per prendersi una vacanza se non le canoniche Natale e Ferragosto.</w:t>
      </w:r>
    </w:p>
    <w:p w14:paraId="195EA813" w14:textId="77777777" w:rsidR="0054012B" w:rsidRPr="000D3225" w:rsidRDefault="001104E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Se lavorano troppo arrivano a casa dove la poesia ormai è finita da secoli perché </w:t>
      </w:r>
      <w:r w:rsidR="0054012B" w:rsidRPr="000D3225">
        <w:rPr>
          <w:rFonts w:ascii="Arial Nova" w:hAnsi="Arial Nova"/>
          <w:color w:val="auto"/>
          <w:spacing w:val="-2"/>
          <w:sz w:val="24"/>
          <w:szCs w:val="24"/>
        </w:rPr>
        <w:t xml:space="preserve">in fondo dopo giornate full ad ascoltare tutti, ma </w:t>
      </w:r>
      <w:r w:rsidRPr="000D3225">
        <w:rPr>
          <w:rFonts w:ascii="Arial Nova" w:hAnsi="Arial Nova"/>
          <w:color w:val="auto"/>
          <w:spacing w:val="-2"/>
          <w:sz w:val="24"/>
          <w:szCs w:val="24"/>
        </w:rPr>
        <w:t>chi ce l’ha la forza di stare pure ad ascoltare la vita di moglie</w:t>
      </w:r>
      <w:r w:rsidR="009A4B67" w:rsidRPr="000D3225">
        <w:rPr>
          <w:rFonts w:ascii="Arial Nova" w:hAnsi="Arial Nova"/>
          <w:color w:val="auto"/>
          <w:spacing w:val="-2"/>
          <w:sz w:val="24"/>
          <w:szCs w:val="24"/>
        </w:rPr>
        <w:t>/marito</w:t>
      </w:r>
      <w:r w:rsidRPr="000D3225">
        <w:rPr>
          <w:rFonts w:ascii="Arial Nova" w:hAnsi="Arial Nova"/>
          <w:color w:val="auto"/>
          <w:spacing w:val="-2"/>
          <w:sz w:val="24"/>
          <w:szCs w:val="24"/>
        </w:rPr>
        <w:t xml:space="preserve"> e figli</w:t>
      </w:r>
      <w:r w:rsidR="0054012B" w:rsidRPr="000D3225">
        <w:rPr>
          <w:rFonts w:ascii="Arial Nova" w:hAnsi="Arial Nova"/>
          <w:color w:val="auto"/>
          <w:spacing w:val="-2"/>
          <w:sz w:val="24"/>
          <w:szCs w:val="24"/>
        </w:rPr>
        <w:t>?</w:t>
      </w:r>
    </w:p>
    <w:p w14:paraId="589D1FCD" w14:textId="5F62AC5B" w:rsidR="001104E8" w:rsidRPr="000D3225" w:rsidRDefault="009A4B67"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Ma non si fa nulla per cambiare le cose…</w:t>
      </w:r>
    </w:p>
    <w:p w14:paraId="37BA84CD" w14:textId="6D8E5F76" w:rsidR="00B75BF6" w:rsidRPr="000D3225" w:rsidRDefault="00AD7B5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E quindi</w:t>
      </w:r>
      <w:r w:rsidR="00E2692B">
        <w:rPr>
          <w:rFonts w:ascii="Arial Nova" w:hAnsi="Arial Nova"/>
          <w:color w:val="auto"/>
          <w:spacing w:val="-2"/>
          <w:sz w:val="24"/>
          <w:szCs w:val="24"/>
        </w:rPr>
        <w:t>,</w:t>
      </w:r>
      <w:r w:rsidRPr="000D3225">
        <w:rPr>
          <w:rFonts w:ascii="Arial Nova" w:hAnsi="Arial Nova"/>
          <w:color w:val="auto"/>
          <w:spacing w:val="-2"/>
          <w:sz w:val="24"/>
          <w:szCs w:val="24"/>
        </w:rPr>
        <w:t xml:space="preserve"> ho dovuto dare ragione a mio marito che mi aveva </w:t>
      </w:r>
      <w:r w:rsidR="00B75BF6" w:rsidRPr="000D3225">
        <w:rPr>
          <w:rFonts w:ascii="Arial Nova" w:hAnsi="Arial Nova"/>
          <w:color w:val="auto"/>
          <w:spacing w:val="-2"/>
          <w:sz w:val="24"/>
          <w:szCs w:val="24"/>
        </w:rPr>
        <w:t xml:space="preserve">fatto notare alcuni aspetti a proposito di vita social. </w:t>
      </w:r>
    </w:p>
    <w:p w14:paraId="11524CCA" w14:textId="405B7127" w:rsidR="00B75BF6" w:rsidRPr="000D3225" w:rsidRDefault="00B75BF6"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Mi diceva che a pa</w:t>
      </w:r>
      <w:r w:rsidR="00AD7B5D" w:rsidRPr="000D3225">
        <w:rPr>
          <w:rFonts w:ascii="Arial Nova" w:hAnsi="Arial Nova"/>
          <w:color w:val="auto"/>
          <w:spacing w:val="-2"/>
          <w:sz w:val="24"/>
          <w:szCs w:val="24"/>
        </w:rPr>
        <w:t>rte i miei s</w:t>
      </w:r>
      <w:r w:rsidR="00862768" w:rsidRPr="000D3225">
        <w:rPr>
          <w:rFonts w:ascii="Arial Nova" w:hAnsi="Arial Nova"/>
          <w:color w:val="auto"/>
          <w:spacing w:val="-2"/>
          <w:sz w:val="24"/>
          <w:szCs w:val="24"/>
        </w:rPr>
        <w:t>elezionati s</w:t>
      </w:r>
      <w:r w:rsidR="00AD7B5D" w:rsidRPr="000D3225">
        <w:rPr>
          <w:rFonts w:ascii="Arial Nova" w:hAnsi="Arial Nova"/>
          <w:color w:val="auto"/>
          <w:spacing w:val="-2"/>
          <w:sz w:val="24"/>
          <w:szCs w:val="24"/>
        </w:rPr>
        <w:t>ostenitori</w:t>
      </w:r>
      <w:r w:rsidR="00862768"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 xml:space="preserve">probabilmente </w:t>
      </w:r>
      <w:r w:rsidR="00E2692B">
        <w:rPr>
          <w:rFonts w:ascii="Arial Nova" w:hAnsi="Arial Nova"/>
          <w:color w:val="auto"/>
          <w:spacing w:val="-2"/>
          <w:sz w:val="24"/>
          <w:szCs w:val="24"/>
        </w:rPr>
        <w:t>risulter</w:t>
      </w:r>
      <w:r w:rsidR="00411001">
        <w:rPr>
          <w:rFonts w:ascii="Arial Nova" w:hAnsi="Arial Nova"/>
          <w:color w:val="auto"/>
          <w:spacing w:val="-2"/>
          <w:sz w:val="24"/>
          <w:szCs w:val="24"/>
        </w:rPr>
        <w:t>ò antipatica al</w:t>
      </w:r>
      <w:r w:rsidR="00AD7B5D" w:rsidRPr="000D3225">
        <w:rPr>
          <w:rFonts w:ascii="Arial Nova" w:hAnsi="Arial Nova"/>
          <w:color w:val="auto"/>
          <w:spacing w:val="-2"/>
          <w:sz w:val="24"/>
          <w:szCs w:val="24"/>
        </w:rPr>
        <w:t>la maggior parte della popolazione</w:t>
      </w:r>
      <w:r w:rsidRPr="000D3225">
        <w:rPr>
          <w:rFonts w:ascii="Arial Nova" w:hAnsi="Arial Nova"/>
          <w:color w:val="auto"/>
          <w:spacing w:val="-2"/>
          <w:sz w:val="24"/>
          <w:szCs w:val="24"/>
        </w:rPr>
        <w:t xml:space="preserve"> social. </w:t>
      </w:r>
    </w:p>
    <w:p w14:paraId="488FB940" w14:textId="4D021CF2" w:rsidR="00AD7B5D" w:rsidRPr="000D3225" w:rsidRDefault="00B75BF6"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Gli ho chiesto perché. E l</w:t>
      </w:r>
      <w:r w:rsidR="00862768" w:rsidRPr="000D3225">
        <w:rPr>
          <w:rFonts w:ascii="Arial Nova" w:hAnsi="Arial Nova"/>
          <w:color w:val="auto"/>
          <w:spacing w:val="-2"/>
          <w:sz w:val="24"/>
          <w:szCs w:val="24"/>
        </w:rPr>
        <w:t xml:space="preserve">ui </w:t>
      </w:r>
      <w:r w:rsidRPr="000D3225">
        <w:rPr>
          <w:rFonts w:ascii="Arial Nova" w:hAnsi="Arial Nova"/>
          <w:color w:val="auto"/>
          <w:spacing w:val="-2"/>
          <w:sz w:val="24"/>
          <w:szCs w:val="24"/>
        </w:rPr>
        <w:t xml:space="preserve">mi ha detto che vedere </w:t>
      </w:r>
      <w:r w:rsidR="0054012B" w:rsidRPr="000D3225">
        <w:rPr>
          <w:rFonts w:ascii="Arial Nova" w:hAnsi="Arial Nova"/>
          <w:color w:val="auto"/>
          <w:spacing w:val="-2"/>
          <w:sz w:val="24"/>
          <w:szCs w:val="24"/>
        </w:rPr>
        <w:t xml:space="preserve">sui </w:t>
      </w:r>
      <w:r w:rsidRPr="000D3225">
        <w:rPr>
          <w:rFonts w:ascii="Arial Nova" w:hAnsi="Arial Nova"/>
          <w:color w:val="auto"/>
          <w:spacing w:val="-2"/>
          <w:sz w:val="24"/>
          <w:szCs w:val="24"/>
        </w:rPr>
        <w:t>social</w:t>
      </w:r>
      <w:r w:rsidR="0054012B"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una </w:t>
      </w:r>
      <w:r w:rsidR="0054012B" w:rsidRPr="000D3225">
        <w:rPr>
          <w:rFonts w:ascii="Arial Nova" w:hAnsi="Arial Nova"/>
          <w:color w:val="auto"/>
          <w:spacing w:val="-2"/>
          <w:sz w:val="24"/>
          <w:szCs w:val="24"/>
        </w:rPr>
        <w:t xml:space="preserve">persona </w:t>
      </w:r>
      <w:r w:rsidRPr="000D3225">
        <w:rPr>
          <w:rFonts w:ascii="Arial Nova" w:hAnsi="Arial Nova"/>
          <w:color w:val="auto"/>
          <w:spacing w:val="-2"/>
          <w:sz w:val="24"/>
          <w:szCs w:val="24"/>
        </w:rPr>
        <w:t xml:space="preserve">sempre felice, </w:t>
      </w:r>
      <w:r w:rsidR="00AD7B5D" w:rsidRPr="000D3225">
        <w:rPr>
          <w:rFonts w:ascii="Arial Nova" w:hAnsi="Arial Nova"/>
          <w:color w:val="auto"/>
          <w:spacing w:val="-2"/>
          <w:sz w:val="24"/>
          <w:szCs w:val="24"/>
        </w:rPr>
        <w:t xml:space="preserve">sorridente, in contesti piacevoli, in viaggio </w:t>
      </w:r>
      <w:r w:rsidRPr="000D3225">
        <w:rPr>
          <w:rFonts w:ascii="Arial Nova" w:hAnsi="Arial Nova"/>
          <w:color w:val="auto"/>
          <w:spacing w:val="-2"/>
          <w:sz w:val="24"/>
          <w:szCs w:val="24"/>
        </w:rPr>
        <w:t>etc.</w:t>
      </w:r>
      <w:r w:rsidR="00862768" w:rsidRPr="000D3225">
        <w:rPr>
          <w:rFonts w:ascii="Arial Nova" w:hAnsi="Arial Nova"/>
          <w:color w:val="auto"/>
          <w:spacing w:val="-2"/>
          <w:sz w:val="24"/>
          <w:szCs w:val="24"/>
        </w:rPr>
        <w:t>…ai più</w:t>
      </w:r>
      <w:r w:rsidR="00E2750F" w:rsidRPr="000D3225">
        <w:rPr>
          <w:rFonts w:ascii="Arial Nova" w:hAnsi="Arial Nova"/>
          <w:color w:val="auto"/>
          <w:spacing w:val="-2"/>
          <w:sz w:val="24"/>
          <w:szCs w:val="24"/>
        </w:rPr>
        <w:t>,</w:t>
      </w:r>
      <w:r w:rsidR="00862768" w:rsidRPr="000D3225">
        <w:rPr>
          <w:rFonts w:ascii="Arial Nova" w:hAnsi="Arial Nova"/>
          <w:color w:val="auto"/>
          <w:spacing w:val="-2"/>
          <w:sz w:val="24"/>
          <w:szCs w:val="24"/>
        </w:rPr>
        <w:t xml:space="preserve"> pu</w:t>
      </w:r>
      <w:r w:rsidR="00411001">
        <w:rPr>
          <w:rFonts w:ascii="Arial Nova" w:hAnsi="Arial Nova"/>
          <w:color w:val="auto"/>
          <w:spacing w:val="-2"/>
          <w:sz w:val="24"/>
          <w:szCs w:val="24"/>
        </w:rPr>
        <w:t>ò</w:t>
      </w:r>
      <w:r w:rsidR="00862768" w:rsidRPr="000D3225">
        <w:rPr>
          <w:rFonts w:ascii="Arial Nova" w:hAnsi="Arial Nova"/>
          <w:color w:val="auto"/>
          <w:spacing w:val="-2"/>
          <w:sz w:val="24"/>
          <w:szCs w:val="24"/>
        </w:rPr>
        <w:t xml:space="preserve"> causare solo fastidio.</w:t>
      </w:r>
    </w:p>
    <w:p w14:paraId="4CC2AC15" w14:textId="651D4C60" w:rsidR="00AD7B5D" w:rsidRPr="000D3225" w:rsidRDefault="00AD7B5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Al momento gli ho risposto bene</w:t>
      </w:r>
      <w:r w:rsidR="00411001">
        <w:rPr>
          <w:rFonts w:ascii="Arial Nova" w:hAnsi="Arial Nova"/>
          <w:color w:val="auto"/>
          <w:spacing w:val="-2"/>
          <w:sz w:val="24"/>
          <w:szCs w:val="24"/>
        </w:rPr>
        <w:t>,</w:t>
      </w:r>
      <w:r w:rsidRPr="000D3225">
        <w:rPr>
          <w:rFonts w:ascii="Arial Nova" w:hAnsi="Arial Nova"/>
          <w:color w:val="auto"/>
          <w:spacing w:val="-2"/>
          <w:sz w:val="24"/>
          <w:szCs w:val="24"/>
        </w:rPr>
        <w:t xml:space="preserve"> speriamo mi tolgano l’amicizia così faccio spazio</w:t>
      </w:r>
      <w:r w:rsidR="00862768" w:rsidRPr="000D3225">
        <w:rPr>
          <w:rFonts w:ascii="Arial Nova" w:hAnsi="Arial Nova"/>
          <w:color w:val="auto"/>
          <w:spacing w:val="-2"/>
          <w:sz w:val="24"/>
          <w:szCs w:val="24"/>
        </w:rPr>
        <w:t>, che mi serve.</w:t>
      </w:r>
    </w:p>
    <w:p w14:paraId="635087AE" w14:textId="0C3B0EA4" w:rsidR="00AD7B5D" w:rsidRPr="000D3225" w:rsidRDefault="00AD7B5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Poi gli ho chiesto</w:t>
      </w:r>
      <w:r w:rsidR="00B75BF6" w:rsidRPr="000D3225">
        <w:rPr>
          <w:rFonts w:ascii="Arial Nova" w:hAnsi="Arial Nova"/>
          <w:color w:val="auto"/>
          <w:spacing w:val="-2"/>
          <w:sz w:val="24"/>
          <w:szCs w:val="24"/>
        </w:rPr>
        <w:t>:</w:t>
      </w:r>
      <w:r w:rsidR="005608AA" w:rsidRPr="000D3225">
        <w:rPr>
          <w:rFonts w:ascii="Arial Nova" w:hAnsi="Arial Nova"/>
          <w:color w:val="auto"/>
          <w:spacing w:val="-2"/>
          <w:sz w:val="24"/>
          <w:szCs w:val="24"/>
        </w:rPr>
        <w:t xml:space="preserve"> </w:t>
      </w:r>
      <w:r w:rsidR="0054012B" w:rsidRPr="000D3225">
        <w:rPr>
          <w:rFonts w:ascii="Arial Nova" w:hAnsi="Arial Nova"/>
          <w:color w:val="auto"/>
          <w:spacing w:val="-2"/>
          <w:sz w:val="24"/>
          <w:szCs w:val="24"/>
        </w:rPr>
        <w:t>“</w:t>
      </w:r>
      <w:r w:rsidR="004E4AC3">
        <w:rPr>
          <w:rFonts w:ascii="Arial Nova" w:hAnsi="Arial Nova"/>
          <w:color w:val="auto"/>
          <w:spacing w:val="-2"/>
          <w:sz w:val="24"/>
          <w:szCs w:val="24"/>
        </w:rPr>
        <w:t>P</w:t>
      </w:r>
      <w:r w:rsidRPr="000D3225">
        <w:rPr>
          <w:rFonts w:ascii="Arial Nova" w:hAnsi="Arial Nova"/>
          <w:color w:val="auto"/>
          <w:spacing w:val="-2"/>
          <w:sz w:val="24"/>
          <w:szCs w:val="24"/>
        </w:rPr>
        <w:t xml:space="preserve">erché </w:t>
      </w:r>
      <w:r w:rsidR="00862768" w:rsidRPr="000D3225">
        <w:rPr>
          <w:rFonts w:ascii="Arial Nova" w:hAnsi="Arial Nova"/>
          <w:color w:val="auto"/>
          <w:spacing w:val="-2"/>
          <w:sz w:val="24"/>
          <w:szCs w:val="24"/>
        </w:rPr>
        <w:t xml:space="preserve">esattamente </w:t>
      </w:r>
      <w:r w:rsidR="00B75BF6" w:rsidRPr="000D3225">
        <w:rPr>
          <w:rFonts w:ascii="Arial Nova" w:hAnsi="Arial Nova"/>
          <w:color w:val="auto"/>
          <w:spacing w:val="-2"/>
          <w:sz w:val="24"/>
          <w:szCs w:val="24"/>
        </w:rPr>
        <w:t>secondo te</w:t>
      </w:r>
      <w:r w:rsidRPr="000D3225">
        <w:rPr>
          <w:rFonts w:ascii="Arial Nova" w:hAnsi="Arial Nova"/>
          <w:color w:val="auto"/>
          <w:spacing w:val="-2"/>
          <w:sz w:val="24"/>
          <w:szCs w:val="24"/>
        </w:rPr>
        <w:t xml:space="preserve"> ?</w:t>
      </w:r>
      <w:r w:rsidR="00B75BF6" w:rsidRPr="000D3225">
        <w:rPr>
          <w:rFonts w:ascii="Arial Nova" w:hAnsi="Arial Nova"/>
          <w:color w:val="auto"/>
          <w:spacing w:val="-2"/>
          <w:sz w:val="24"/>
          <w:szCs w:val="24"/>
        </w:rPr>
        <w:t>”</w:t>
      </w:r>
    </w:p>
    <w:p w14:paraId="26967B0F" w14:textId="77160976" w:rsidR="00862768" w:rsidRPr="000D3225" w:rsidRDefault="0086276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Immaginavo la risposta, ma volevo sentirglielo dire.</w:t>
      </w:r>
    </w:p>
    <w:p w14:paraId="23720730" w14:textId="35D2936B" w:rsidR="00AD7B5D" w:rsidRPr="000D3225" w:rsidRDefault="0086276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 lui mi dice: </w:t>
      </w:r>
      <w:r w:rsidR="00AF0935" w:rsidRPr="000D3225">
        <w:rPr>
          <w:rFonts w:ascii="Arial Nova" w:hAnsi="Arial Nova"/>
          <w:color w:val="auto"/>
          <w:spacing w:val="-2"/>
          <w:sz w:val="24"/>
          <w:szCs w:val="24"/>
        </w:rPr>
        <w:t>“G</w:t>
      </w:r>
      <w:r w:rsidRPr="000D3225">
        <w:rPr>
          <w:rFonts w:ascii="Arial Nova" w:hAnsi="Arial Nova"/>
          <w:color w:val="auto"/>
          <w:spacing w:val="-2"/>
          <w:sz w:val="24"/>
          <w:szCs w:val="24"/>
        </w:rPr>
        <w:t xml:space="preserve">uardati in giro, </w:t>
      </w:r>
      <w:r w:rsidR="00AD7B5D" w:rsidRPr="000D3225">
        <w:rPr>
          <w:rFonts w:ascii="Arial Nova" w:hAnsi="Arial Nova"/>
          <w:color w:val="auto"/>
          <w:spacing w:val="-2"/>
          <w:sz w:val="24"/>
          <w:szCs w:val="24"/>
        </w:rPr>
        <w:t xml:space="preserve">non </w:t>
      </w:r>
      <w:r w:rsidRPr="000D3225">
        <w:rPr>
          <w:rFonts w:ascii="Arial Nova" w:hAnsi="Arial Nova"/>
          <w:color w:val="auto"/>
          <w:spacing w:val="-2"/>
          <w:sz w:val="24"/>
          <w:szCs w:val="24"/>
        </w:rPr>
        <w:t xml:space="preserve">la </w:t>
      </w:r>
      <w:r w:rsidR="00AD7B5D" w:rsidRPr="000D3225">
        <w:rPr>
          <w:rFonts w:ascii="Arial Nova" w:hAnsi="Arial Nova"/>
          <w:color w:val="auto"/>
          <w:spacing w:val="-2"/>
          <w:sz w:val="24"/>
          <w:szCs w:val="24"/>
        </w:rPr>
        <w:t>vedi</w:t>
      </w:r>
      <w:r w:rsidRPr="000D3225">
        <w:rPr>
          <w:rFonts w:ascii="Arial Nova" w:hAnsi="Arial Nova"/>
          <w:color w:val="auto"/>
          <w:spacing w:val="-2"/>
          <w:sz w:val="24"/>
          <w:szCs w:val="24"/>
        </w:rPr>
        <w:t xml:space="preserve"> la realtà?</w:t>
      </w:r>
    </w:p>
    <w:p w14:paraId="688A8245" w14:textId="77777777" w:rsidR="00AD7B5D" w:rsidRPr="000D3225" w:rsidRDefault="00AD7B5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La maggior parte della gente non è contenta della propria vita.</w:t>
      </w:r>
    </w:p>
    <w:p w14:paraId="24B475FF" w14:textId="45B90CE3" w:rsidR="00AD7B5D" w:rsidRPr="000D3225" w:rsidRDefault="00AD7B5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È frustrata, infelice, insoddisfatta e non </w:t>
      </w:r>
      <w:r w:rsidR="00862768" w:rsidRPr="000D3225">
        <w:rPr>
          <w:rFonts w:ascii="Arial Nova" w:hAnsi="Arial Nova"/>
          <w:color w:val="auto"/>
          <w:spacing w:val="-2"/>
          <w:sz w:val="24"/>
          <w:szCs w:val="24"/>
        </w:rPr>
        <w:t>f</w:t>
      </w:r>
      <w:r w:rsidRPr="000D3225">
        <w:rPr>
          <w:rFonts w:ascii="Arial Nova" w:hAnsi="Arial Nova"/>
          <w:color w:val="auto"/>
          <w:spacing w:val="-2"/>
          <w:sz w:val="24"/>
          <w:szCs w:val="24"/>
        </w:rPr>
        <w:t>a che lamentarsi.</w:t>
      </w:r>
    </w:p>
    <w:p w14:paraId="67303ECC" w14:textId="38FFA327" w:rsidR="00862768" w:rsidRPr="000D3225" w:rsidRDefault="0086276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Per rendersi conto che la vita è breve aspettano la tragedia e poi magari è troppo tardi per rimediare.”</w:t>
      </w:r>
    </w:p>
    <w:p w14:paraId="111A1C13" w14:textId="2C665137" w:rsidR="00B75BF6" w:rsidRPr="000D3225" w:rsidRDefault="00B75BF6"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Bene, è esattamente quello che penso anche io.</w:t>
      </w:r>
    </w:p>
    <w:p w14:paraId="6C466E6A" w14:textId="7233CB3B" w:rsidR="00E2750F" w:rsidRPr="000D3225" w:rsidRDefault="00FB56A3"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Ci si focalizza</w:t>
      </w:r>
      <w:r w:rsidR="00E2750F" w:rsidRPr="000D3225">
        <w:rPr>
          <w:rFonts w:ascii="Arial Nova" w:hAnsi="Arial Nova"/>
          <w:color w:val="auto"/>
          <w:spacing w:val="-2"/>
          <w:sz w:val="24"/>
          <w:szCs w:val="24"/>
        </w:rPr>
        <w:t xml:space="preserve"> insistentemente sul problema e non</w:t>
      </w:r>
      <w:r>
        <w:rPr>
          <w:rFonts w:ascii="Arial Nova" w:hAnsi="Arial Nova"/>
          <w:color w:val="auto"/>
          <w:spacing w:val="-2"/>
          <w:sz w:val="24"/>
          <w:szCs w:val="24"/>
        </w:rPr>
        <w:t xml:space="preserve"> si prova </w:t>
      </w:r>
      <w:r w:rsidR="00E2750F" w:rsidRPr="000D3225">
        <w:rPr>
          <w:rFonts w:ascii="Arial Nova" w:hAnsi="Arial Nova"/>
          <w:color w:val="auto"/>
          <w:spacing w:val="-2"/>
          <w:sz w:val="24"/>
          <w:szCs w:val="24"/>
        </w:rPr>
        <w:t>mai ad immaginare la soluzione.</w:t>
      </w:r>
    </w:p>
    <w:p w14:paraId="588C9DB3" w14:textId="77777777" w:rsidR="00B75BF6" w:rsidRPr="000D3225" w:rsidRDefault="00B75BF6" w:rsidP="008707DD">
      <w:pPr>
        <w:spacing w:line="240" w:lineRule="auto"/>
        <w:jc w:val="both"/>
        <w:rPr>
          <w:rFonts w:ascii="Arial Nova" w:hAnsi="Arial Nova"/>
          <w:color w:val="auto"/>
          <w:spacing w:val="-2"/>
          <w:sz w:val="24"/>
          <w:szCs w:val="24"/>
        </w:rPr>
      </w:pPr>
    </w:p>
    <w:p w14:paraId="577BF1ED" w14:textId="07651B31" w:rsidR="00B75BF6" w:rsidRPr="000D3225" w:rsidRDefault="00B75BF6"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Ora, mio marito appartiene al mondo delle intelligenze superiori che hanno mille idee e le portano a compimento quasi tutte. </w:t>
      </w:r>
      <w:r w:rsidR="00FB56A3">
        <w:rPr>
          <w:rFonts w:ascii="Arial Nova" w:hAnsi="Arial Nova"/>
          <w:color w:val="auto"/>
          <w:spacing w:val="-2"/>
          <w:sz w:val="24"/>
          <w:szCs w:val="24"/>
        </w:rPr>
        <w:t>Direi q</w:t>
      </w:r>
      <w:r w:rsidR="00411001">
        <w:rPr>
          <w:rFonts w:ascii="Arial Nova" w:hAnsi="Arial Nova"/>
          <w:color w:val="auto"/>
          <w:spacing w:val="-2"/>
          <w:sz w:val="24"/>
          <w:szCs w:val="24"/>
        </w:rPr>
        <w:t>uasi fastidioso</w:t>
      </w:r>
      <w:r w:rsidR="00411001" w:rsidRPr="00411001">
        <w:rPr>
          <w:rFonts w:ascii="Arial Nova" w:hAnsi="Arial Nova"/>
          <w:color w:val="auto"/>
          <w:spacing w:val="-2"/>
          <w:sz w:val="24"/>
          <w:szCs w:val="24"/>
        </w:rPr>
        <w:sym w:font="Wingdings" w:char="F04A"/>
      </w:r>
    </w:p>
    <w:p w14:paraId="1F2ED2C9" w14:textId="03007770" w:rsidR="00B75BF6" w:rsidRPr="000D3225" w:rsidRDefault="00B75BF6"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Anche io sono punto di riferimento per molte amiche per</w:t>
      </w:r>
      <w:r w:rsidR="0054012B" w:rsidRPr="000D3225">
        <w:rPr>
          <w:rFonts w:ascii="Arial Nova" w:hAnsi="Arial Nova"/>
          <w:color w:val="auto"/>
          <w:spacing w:val="-2"/>
          <w:sz w:val="24"/>
          <w:szCs w:val="24"/>
        </w:rPr>
        <w:t xml:space="preserve"> via delle</w:t>
      </w:r>
      <w:r w:rsidRPr="000D3225">
        <w:rPr>
          <w:rFonts w:ascii="Arial Nova" w:hAnsi="Arial Nova"/>
          <w:color w:val="auto"/>
          <w:spacing w:val="-2"/>
          <w:sz w:val="24"/>
          <w:szCs w:val="24"/>
        </w:rPr>
        <w:t xml:space="preserve"> mie infinite idee, ma ahimè a volte nel voler fare tutto mi perdo un po' ed è anche per questo che ho messo un punto e mi sono data delle priorità.</w:t>
      </w:r>
    </w:p>
    <w:p w14:paraId="3309698B" w14:textId="7301259B" w:rsidR="0054012B" w:rsidRPr="000D3225" w:rsidRDefault="0086276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Lui</w:t>
      </w:r>
      <w:r w:rsidR="0054012B" w:rsidRPr="000D3225">
        <w:rPr>
          <w:rFonts w:ascii="Arial Nova" w:hAnsi="Arial Nova"/>
          <w:color w:val="auto"/>
          <w:spacing w:val="-2"/>
          <w:sz w:val="24"/>
          <w:szCs w:val="24"/>
        </w:rPr>
        <w:t>, invece</w:t>
      </w:r>
      <w:r w:rsidRPr="000D3225">
        <w:rPr>
          <w:rFonts w:ascii="Arial Nova" w:hAnsi="Arial Nova"/>
          <w:color w:val="auto"/>
          <w:spacing w:val="-2"/>
          <w:sz w:val="24"/>
          <w:szCs w:val="24"/>
        </w:rPr>
        <w:t xml:space="preserve">, fa parte di </w:t>
      </w:r>
      <w:r w:rsidR="00FB56A3">
        <w:rPr>
          <w:rFonts w:ascii="Arial Nova" w:hAnsi="Arial Nova"/>
          <w:color w:val="auto"/>
          <w:spacing w:val="-2"/>
          <w:sz w:val="24"/>
          <w:szCs w:val="24"/>
        </w:rPr>
        <w:t xml:space="preserve">quel gruppetto ristretto </w:t>
      </w:r>
      <w:r w:rsidRPr="000D3225">
        <w:rPr>
          <w:rFonts w:ascii="Arial Nova" w:hAnsi="Arial Nova"/>
          <w:color w:val="auto"/>
          <w:spacing w:val="-2"/>
          <w:sz w:val="24"/>
          <w:szCs w:val="24"/>
        </w:rPr>
        <w:t>che posiziono tra i super</w:t>
      </w:r>
      <w:r w:rsidR="00FB56A3">
        <w:rPr>
          <w:rFonts w:ascii="Arial Nova" w:hAnsi="Arial Nova"/>
          <w:color w:val="auto"/>
          <w:spacing w:val="-2"/>
          <w:sz w:val="24"/>
          <w:szCs w:val="24"/>
        </w:rPr>
        <w:t>e</w:t>
      </w:r>
      <w:r w:rsidRPr="000D3225">
        <w:rPr>
          <w:rFonts w:ascii="Arial Nova" w:hAnsi="Arial Nova"/>
          <w:color w:val="auto"/>
          <w:spacing w:val="-2"/>
          <w:sz w:val="24"/>
          <w:szCs w:val="24"/>
        </w:rPr>
        <w:t xml:space="preserve">roi, </w:t>
      </w:r>
      <w:r w:rsidR="0054012B" w:rsidRPr="000D3225">
        <w:rPr>
          <w:rFonts w:ascii="Arial Nova" w:hAnsi="Arial Nova"/>
          <w:color w:val="auto"/>
          <w:spacing w:val="-2"/>
          <w:sz w:val="24"/>
          <w:szCs w:val="24"/>
        </w:rPr>
        <w:t>si è trovato ad affrontare situazioni tra le peggiori che possano accadere</w:t>
      </w:r>
      <w:r w:rsidR="00D132E4" w:rsidRPr="000D3225">
        <w:rPr>
          <w:rFonts w:ascii="Arial Nova" w:hAnsi="Arial Nova"/>
          <w:color w:val="auto"/>
          <w:spacing w:val="-2"/>
          <w:sz w:val="24"/>
          <w:szCs w:val="24"/>
        </w:rPr>
        <w:t xml:space="preserve"> </w:t>
      </w:r>
      <w:r w:rsidR="0054012B" w:rsidRPr="000D3225">
        <w:rPr>
          <w:rFonts w:ascii="Arial Nova" w:hAnsi="Arial Nova"/>
          <w:color w:val="auto"/>
          <w:spacing w:val="-2"/>
          <w:sz w:val="24"/>
          <w:szCs w:val="24"/>
        </w:rPr>
        <w:t>in una vita</w:t>
      </w:r>
      <w:r w:rsidR="00D132E4" w:rsidRPr="000D3225">
        <w:rPr>
          <w:rFonts w:ascii="Arial Nova" w:hAnsi="Arial Nova"/>
          <w:color w:val="auto"/>
          <w:spacing w:val="-2"/>
          <w:sz w:val="24"/>
          <w:szCs w:val="24"/>
        </w:rPr>
        <w:t xml:space="preserve"> sola </w:t>
      </w:r>
      <w:r w:rsidR="0054012B" w:rsidRPr="000D3225">
        <w:rPr>
          <w:rFonts w:ascii="Arial Nova" w:hAnsi="Arial Nova"/>
          <w:color w:val="auto"/>
          <w:spacing w:val="-2"/>
          <w:sz w:val="24"/>
          <w:szCs w:val="24"/>
        </w:rPr>
        <w:t>e</w:t>
      </w:r>
      <w:r w:rsidR="00411001">
        <w:rPr>
          <w:rFonts w:ascii="Arial Nova" w:hAnsi="Arial Nova"/>
          <w:color w:val="auto"/>
          <w:spacing w:val="-2"/>
          <w:sz w:val="24"/>
          <w:szCs w:val="24"/>
        </w:rPr>
        <w:t>,</w:t>
      </w:r>
      <w:r w:rsidR="0054012B" w:rsidRPr="000D3225">
        <w:rPr>
          <w:rFonts w:ascii="Arial Nova" w:hAnsi="Arial Nova"/>
          <w:color w:val="auto"/>
          <w:spacing w:val="-2"/>
          <w:sz w:val="24"/>
          <w:szCs w:val="24"/>
        </w:rPr>
        <w:t xml:space="preserve"> nonostante tutto è sempre riuscito a risollevarsi </w:t>
      </w:r>
      <w:r w:rsidRPr="000D3225">
        <w:rPr>
          <w:rFonts w:ascii="Arial Nova" w:hAnsi="Arial Nova"/>
          <w:color w:val="auto"/>
          <w:spacing w:val="-2"/>
          <w:sz w:val="24"/>
          <w:szCs w:val="24"/>
        </w:rPr>
        <w:t xml:space="preserve">e </w:t>
      </w:r>
      <w:r w:rsidR="0054012B" w:rsidRPr="000D3225">
        <w:rPr>
          <w:rFonts w:ascii="Arial Nova" w:hAnsi="Arial Nova"/>
          <w:color w:val="auto"/>
          <w:spacing w:val="-2"/>
          <w:sz w:val="24"/>
          <w:szCs w:val="24"/>
        </w:rPr>
        <w:t>a</w:t>
      </w:r>
      <w:r w:rsidRPr="000D3225">
        <w:rPr>
          <w:rFonts w:ascii="Arial Nova" w:hAnsi="Arial Nova"/>
          <w:color w:val="auto"/>
          <w:spacing w:val="-2"/>
          <w:sz w:val="24"/>
          <w:szCs w:val="24"/>
        </w:rPr>
        <w:t xml:space="preserve"> ripartire. </w:t>
      </w:r>
    </w:p>
    <w:p w14:paraId="4222F05A" w14:textId="4ACDA557" w:rsidR="00862768" w:rsidRPr="000D3225" w:rsidRDefault="00862768"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 xml:space="preserve">A volte non è semplice ritrovare la forza e l’energia, ma </w:t>
      </w:r>
      <w:r w:rsidR="00FB56A3">
        <w:rPr>
          <w:rFonts w:ascii="Arial Nova" w:hAnsi="Arial Nova"/>
          <w:color w:val="auto"/>
          <w:spacing w:val="-2"/>
          <w:sz w:val="24"/>
          <w:szCs w:val="24"/>
        </w:rPr>
        <w:t xml:space="preserve">essere dotati </w:t>
      </w:r>
      <w:r w:rsidR="00AF0935" w:rsidRPr="000D3225">
        <w:rPr>
          <w:rFonts w:ascii="Arial Nova" w:hAnsi="Arial Nova"/>
          <w:color w:val="auto"/>
          <w:spacing w:val="-2"/>
          <w:sz w:val="24"/>
          <w:szCs w:val="24"/>
        </w:rPr>
        <w:t>di senso pratico e consapevolezza</w:t>
      </w:r>
      <w:r w:rsidR="00FB56A3">
        <w:rPr>
          <w:rFonts w:ascii="Arial Nova" w:hAnsi="Arial Nova"/>
          <w:color w:val="auto"/>
          <w:spacing w:val="-2"/>
          <w:sz w:val="24"/>
          <w:szCs w:val="24"/>
        </w:rPr>
        <w:t xml:space="preserve"> come lui, può fare la differenza. Saper accettare la vita nel bene e nel male non è da tutti.</w:t>
      </w:r>
      <w:r w:rsidR="00AF0935" w:rsidRPr="000D3225">
        <w:rPr>
          <w:rFonts w:ascii="Arial Nova" w:hAnsi="Arial Nova"/>
          <w:color w:val="auto"/>
          <w:spacing w:val="-2"/>
          <w:sz w:val="24"/>
          <w:szCs w:val="24"/>
        </w:rPr>
        <w:t xml:space="preserve"> </w:t>
      </w:r>
    </w:p>
    <w:p w14:paraId="21D19D3B" w14:textId="77777777" w:rsidR="00BB0DDE" w:rsidRPr="000D3225" w:rsidRDefault="00BB0DDE" w:rsidP="000B3AE0">
      <w:pPr>
        <w:spacing w:before="0" w:after="0" w:line="240" w:lineRule="auto"/>
        <w:jc w:val="both"/>
        <w:rPr>
          <w:rFonts w:ascii="Arial Nova" w:hAnsi="Arial Nova"/>
          <w:color w:val="auto"/>
          <w:spacing w:val="-2"/>
          <w:sz w:val="24"/>
          <w:szCs w:val="24"/>
        </w:rPr>
      </w:pPr>
    </w:p>
    <w:p w14:paraId="3A1F84D0" w14:textId="4E4CD664" w:rsidR="00AD7B5D" w:rsidRPr="000D3225" w:rsidRDefault="00BB0DDE"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Insomma, </w:t>
      </w:r>
      <w:r w:rsidR="00AD7B5D" w:rsidRPr="000D3225">
        <w:rPr>
          <w:rFonts w:ascii="Arial Nova" w:hAnsi="Arial Nova"/>
          <w:color w:val="auto"/>
          <w:spacing w:val="-2"/>
          <w:sz w:val="24"/>
          <w:szCs w:val="24"/>
        </w:rPr>
        <w:t>dopo il mio infelice esperimento</w:t>
      </w:r>
      <w:r w:rsidR="00AF0935" w:rsidRPr="000D3225">
        <w:rPr>
          <w:rFonts w:ascii="Arial Nova" w:hAnsi="Arial Nova"/>
          <w:color w:val="auto"/>
          <w:spacing w:val="-2"/>
          <w:sz w:val="24"/>
          <w:szCs w:val="24"/>
        </w:rPr>
        <w:t xml:space="preserve"> </w:t>
      </w:r>
      <w:r w:rsidR="00AD7B5D" w:rsidRPr="000D3225">
        <w:rPr>
          <w:rFonts w:ascii="Arial Nova" w:hAnsi="Arial Nova"/>
          <w:color w:val="auto"/>
          <w:spacing w:val="-2"/>
          <w:sz w:val="24"/>
          <w:szCs w:val="24"/>
        </w:rPr>
        <w:t xml:space="preserve">social, sono andata a studiarmi la tipologia di persona che si nasconde dietro </w:t>
      </w:r>
      <w:r w:rsidR="00AF0935" w:rsidRPr="000D3225">
        <w:rPr>
          <w:rFonts w:ascii="Arial Nova" w:hAnsi="Arial Nova"/>
          <w:color w:val="auto"/>
          <w:spacing w:val="-2"/>
          <w:sz w:val="24"/>
          <w:szCs w:val="24"/>
        </w:rPr>
        <w:t>“l</w:t>
      </w:r>
      <w:r w:rsidR="00AD7B5D" w:rsidRPr="000D3225">
        <w:rPr>
          <w:rFonts w:ascii="Arial Nova" w:hAnsi="Arial Nova"/>
          <w:color w:val="auto"/>
          <w:spacing w:val="-2"/>
          <w:sz w:val="24"/>
          <w:szCs w:val="24"/>
        </w:rPr>
        <w:t>a tigre da tastiera</w:t>
      </w:r>
      <w:r w:rsidR="00AF0935" w:rsidRPr="000D3225">
        <w:rPr>
          <w:rFonts w:ascii="Arial Nova" w:hAnsi="Arial Nova"/>
          <w:color w:val="auto"/>
          <w:spacing w:val="-2"/>
          <w:sz w:val="24"/>
          <w:szCs w:val="24"/>
        </w:rPr>
        <w:t xml:space="preserve">”, soggetto che </w:t>
      </w:r>
      <w:r w:rsidR="00AD7B5D" w:rsidRPr="000D3225">
        <w:rPr>
          <w:rFonts w:ascii="Arial Nova" w:hAnsi="Arial Nova"/>
          <w:color w:val="auto"/>
          <w:spacing w:val="-2"/>
          <w:sz w:val="24"/>
          <w:szCs w:val="24"/>
        </w:rPr>
        <w:t xml:space="preserve">probabilmente se ti incontra </w:t>
      </w:r>
      <w:r w:rsidR="00AF0935" w:rsidRPr="000D3225">
        <w:rPr>
          <w:rFonts w:ascii="Arial Nova" w:hAnsi="Arial Nova"/>
          <w:color w:val="auto"/>
          <w:spacing w:val="-2"/>
          <w:sz w:val="24"/>
          <w:szCs w:val="24"/>
        </w:rPr>
        <w:t xml:space="preserve">per la strada, </w:t>
      </w:r>
      <w:r w:rsidR="00AD7B5D" w:rsidRPr="000D3225">
        <w:rPr>
          <w:rFonts w:ascii="Arial Nova" w:hAnsi="Arial Nova"/>
          <w:color w:val="auto"/>
          <w:spacing w:val="-2"/>
          <w:sz w:val="24"/>
          <w:szCs w:val="24"/>
        </w:rPr>
        <w:t>non ha nemmeno coraggio di dirti una parola.</w:t>
      </w:r>
    </w:p>
    <w:p w14:paraId="4F047F17" w14:textId="700A2773" w:rsidR="0054012B" w:rsidRPr="000D3225" w:rsidRDefault="0054012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Non sono psicologa e quindi non </w:t>
      </w:r>
      <w:r w:rsidR="00FB56A3">
        <w:rPr>
          <w:rFonts w:ascii="Arial Nova" w:hAnsi="Arial Nova"/>
          <w:color w:val="auto"/>
          <w:spacing w:val="-2"/>
          <w:sz w:val="24"/>
          <w:szCs w:val="24"/>
        </w:rPr>
        <w:t xml:space="preserve">vado oltre sull’argomento, per quanto sia </w:t>
      </w:r>
      <w:r w:rsidR="00411001">
        <w:rPr>
          <w:rFonts w:ascii="Arial Nova" w:hAnsi="Arial Nova"/>
          <w:color w:val="auto"/>
          <w:spacing w:val="-2"/>
          <w:sz w:val="24"/>
          <w:szCs w:val="24"/>
        </w:rPr>
        <w:t>estremamente interessant</w:t>
      </w:r>
      <w:r w:rsidR="00FB56A3">
        <w:rPr>
          <w:rFonts w:ascii="Arial Nova" w:hAnsi="Arial Nova"/>
          <w:color w:val="auto"/>
          <w:spacing w:val="-2"/>
          <w:sz w:val="24"/>
          <w:szCs w:val="24"/>
        </w:rPr>
        <w:t>e.</w:t>
      </w:r>
    </w:p>
    <w:p w14:paraId="6636FCD9" w14:textId="54EF315B" w:rsidR="00AD7B5D" w:rsidRPr="000D3225" w:rsidRDefault="00FB56A3" w:rsidP="008707DD">
      <w:pPr>
        <w:pStyle w:val="Informazionidicontatto"/>
        <w:spacing w:line="240" w:lineRule="auto"/>
        <w:jc w:val="both"/>
        <w:rPr>
          <w:rFonts w:ascii="Arial Nova" w:hAnsi="Arial Nova"/>
          <w:color w:val="auto"/>
          <w:spacing w:val="-2"/>
          <w:sz w:val="24"/>
          <w:szCs w:val="24"/>
        </w:rPr>
      </w:pPr>
      <w:r>
        <w:rPr>
          <w:rFonts w:ascii="Arial Nova" w:hAnsi="Arial Nova"/>
          <w:color w:val="auto"/>
          <w:spacing w:val="-2"/>
          <w:sz w:val="24"/>
          <w:szCs w:val="24"/>
        </w:rPr>
        <w:t xml:space="preserve">E’ </w:t>
      </w:r>
      <w:r w:rsidR="00AE58BA" w:rsidRPr="000D3225">
        <w:rPr>
          <w:rFonts w:ascii="Arial Nova" w:hAnsi="Arial Nova"/>
          <w:color w:val="auto"/>
          <w:spacing w:val="-2"/>
          <w:sz w:val="24"/>
          <w:szCs w:val="24"/>
        </w:rPr>
        <w:t xml:space="preserve">così, </w:t>
      </w:r>
      <w:r w:rsidR="00BB0DDE" w:rsidRPr="000D3225">
        <w:rPr>
          <w:rFonts w:ascii="Arial Nova" w:hAnsi="Arial Nova"/>
          <w:color w:val="auto"/>
          <w:spacing w:val="-2"/>
          <w:sz w:val="24"/>
          <w:szCs w:val="24"/>
        </w:rPr>
        <w:t xml:space="preserve">i </w:t>
      </w:r>
      <w:r w:rsidR="00AD7B5D" w:rsidRPr="000D3225">
        <w:rPr>
          <w:rFonts w:ascii="Arial Nova" w:hAnsi="Arial Nova"/>
          <w:color w:val="auto"/>
          <w:spacing w:val="-2"/>
          <w:sz w:val="24"/>
          <w:szCs w:val="24"/>
        </w:rPr>
        <w:t xml:space="preserve">social per alcuni sono diventati una valvola di sfogo dove tirare fuori quello che non </w:t>
      </w:r>
      <w:r>
        <w:rPr>
          <w:rFonts w:ascii="Arial Nova" w:hAnsi="Arial Nova"/>
          <w:color w:val="auto"/>
          <w:spacing w:val="-2"/>
          <w:sz w:val="24"/>
          <w:szCs w:val="24"/>
        </w:rPr>
        <w:t>si riesce a</w:t>
      </w:r>
      <w:r w:rsidR="00AD7B5D" w:rsidRPr="000D3225">
        <w:rPr>
          <w:rFonts w:ascii="Arial Nova" w:hAnsi="Arial Nova"/>
          <w:color w:val="auto"/>
          <w:spacing w:val="-2"/>
          <w:sz w:val="24"/>
          <w:szCs w:val="24"/>
        </w:rPr>
        <w:t xml:space="preserve"> dire nella vita.</w:t>
      </w:r>
    </w:p>
    <w:p w14:paraId="59A00BDE" w14:textId="4B8BD109" w:rsidR="00BB0DDE" w:rsidRPr="000D3225" w:rsidRDefault="00BB0DDE" w:rsidP="008707DD">
      <w:pPr>
        <w:pStyle w:val="Informazionidicontatto"/>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Oppure per altri, il modo dove far continuare una vita perfetta poiché nella realtà non è più così da un pezzo. </w:t>
      </w:r>
    </w:p>
    <w:p w14:paraId="07793657" w14:textId="77777777" w:rsidR="0054012B" w:rsidRPr="000D3225" w:rsidRDefault="0054012B" w:rsidP="008707DD">
      <w:pPr>
        <w:pStyle w:val="Informazionidicontatto"/>
        <w:spacing w:line="240" w:lineRule="auto"/>
        <w:jc w:val="both"/>
        <w:rPr>
          <w:rFonts w:ascii="Arial Nova" w:hAnsi="Arial Nova"/>
          <w:color w:val="auto"/>
          <w:spacing w:val="-2"/>
          <w:sz w:val="24"/>
          <w:szCs w:val="24"/>
        </w:rPr>
      </w:pPr>
    </w:p>
    <w:p w14:paraId="2AACC981" w14:textId="77777777" w:rsidR="0054012B" w:rsidRPr="000D3225" w:rsidRDefault="00BB0DDE" w:rsidP="008707DD">
      <w:pPr>
        <w:pStyle w:val="Informazionidicontatto"/>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Io </w:t>
      </w:r>
      <w:r w:rsidR="0054012B" w:rsidRPr="000D3225">
        <w:rPr>
          <w:rFonts w:ascii="Arial Nova" w:hAnsi="Arial Nova"/>
          <w:color w:val="auto"/>
          <w:spacing w:val="-2"/>
          <w:sz w:val="24"/>
          <w:szCs w:val="24"/>
        </w:rPr>
        <w:t xml:space="preserve">voglio cercare </w:t>
      </w:r>
      <w:r w:rsidRPr="000D3225">
        <w:rPr>
          <w:rFonts w:ascii="Arial Nova" w:hAnsi="Arial Nova"/>
          <w:color w:val="auto"/>
          <w:spacing w:val="-2"/>
          <w:sz w:val="24"/>
          <w:szCs w:val="24"/>
        </w:rPr>
        <w:t>sempre il lato positivo delle cos</w:t>
      </w:r>
      <w:r w:rsidR="0054012B" w:rsidRPr="000D3225">
        <w:rPr>
          <w:rFonts w:ascii="Arial Nova" w:hAnsi="Arial Nova"/>
          <w:color w:val="auto"/>
          <w:spacing w:val="-2"/>
          <w:sz w:val="24"/>
          <w:szCs w:val="24"/>
        </w:rPr>
        <w:t xml:space="preserve">e: </w:t>
      </w:r>
      <w:r w:rsidRPr="000D3225">
        <w:rPr>
          <w:rFonts w:ascii="Arial Nova" w:hAnsi="Arial Nova"/>
          <w:color w:val="auto"/>
          <w:spacing w:val="-2"/>
          <w:sz w:val="24"/>
          <w:szCs w:val="24"/>
        </w:rPr>
        <w:t xml:space="preserve">i social se </w:t>
      </w:r>
      <w:r w:rsidR="00AE58BA" w:rsidRPr="000D3225">
        <w:rPr>
          <w:rFonts w:ascii="Arial Nova" w:hAnsi="Arial Nova"/>
          <w:color w:val="auto"/>
          <w:spacing w:val="-2"/>
          <w:sz w:val="24"/>
          <w:szCs w:val="24"/>
        </w:rPr>
        <w:t xml:space="preserve">usati </w:t>
      </w:r>
      <w:r w:rsidR="0054012B" w:rsidRPr="000D3225">
        <w:rPr>
          <w:rFonts w:ascii="Arial Nova" w:hAnsi="Arial Nova"/>
          <w:color w:val="auto"/>
          <w:spacing w:val="-2"/>
          <w:sz w:val="24"/>
          <w:szCs w:val="24"/>
        </w:rPr>
        <w:t xml:space="preserve">sapientemente possono essere di grande supporto, </w:t>
      </w:r>
      <w:r w:rsidR="00AE58BA" w:rsidRPr="000D3225">
        <w:rPr>
          <w:rFonts w:ascii="Arial Nova" w:hAnsi="Arial Nova"/>
          <w:color w:val="auto"/>
          <w:spacing w:val="-2"/>
          <w:sz w:val="24"/>
          <w:szCs w:val="24"/>
        </w:rPr>
        <w:t xml:space="preserve">per </w:t>
      </w:r>
      <w:r w:rsidR="00AD7B5D" w:rsidRPr="000D3225">
        <w:rPr>
          <w:rFonts w:ascii="Arial Nova" w:hAnsi="Arial Nova"/>
          <w:color w:val="auto"/>
          <w:spacing w:val="-2"/>
          <w:sz w:val="24"/>
          <w:szCs w:val="24"/>
        </w:rPr>
        <w:t>trasmettere un messaggio, un contenuto</w:t>
      </w:r>
      <w:r w:rsidR="0054012B"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w:t>
      </w:r>
      <w:r w:rsidR="00AD7B5D" w:rsidRPr="000D3225">
        <w:rPr>
          <w:rFonts w:ascii="Arial Nova" w:hAnsi="Arial Nova"/>
          <w:color w:val="auto"/>
          <w:spacing w:val="-2"/>
          <w:sz w:val="24"/>
          <w:szCs w:val="24"/>
        </w:rPr>
        <w:t xml:space="preserve">per far capire a chi ha </w:t>
      </w:r>
      <w:r w:rsidR="00AE58BA" w:rsidRPr="000D3225">
        <w:rPr>
          <w:rFonts w:ascii="Arial Nova" w:hAnsi="Arial Nova"/>
          <w:color w:val="auto"/>
          <w:spacing w:val="-2"/>
          <w:sz w:val="24"/>
          <w:szCs w:val="24"/>
        </w:rPr>
        <w:t xml:space="preserve">voglia </w:t>
      </w:r>
      <w:r w:rsidR="00AD7B5D" w:rsidRPr="000D3225">
        <w:rPr>
          <w:rFonts w:ascii="Arial Nova" w:hAnsi="Arial Nova"/>
          <w:color w:val="auto"/>
          <w:spacing w:val="-2"/>
          <w:sz w:val="24"/>
          <w:szCs w:val="24"/>
        </w:rPr>
        <w:t>di farlo</w:t>
      </w:r>
      <w:r w:rsidR="00AE58BA" w:rsidRPr="000D3225">
        <w:rPr>
          <w:rFonts w:ascii="Arial Nova" w:hAnsi="Arial Nova"/>
          <w:color w:val="auto"/>
          <w:spacing w:val="-2"/>
          <w:sz w:val="24"/>
          <w:szCs w:val="24"/>
        </w:rPr>
        <w:t xml:space="preserve">, </w:t>
      </w:r>
      <w:r w:rsidR="00AD7B5D" w:rsidRPr="000D3225">
        <w:rPr>
          <w:rFonts w:ascii="Arial Nova" w:hAnsi="Arial Nova"/>
          <w:color w:val="auto"/>
          <w:spacing w:val="-2"/>
          <w:sz w:val="24"/>
          <w:szCs w:val="24"/>
        </w:rPr>
        <w:t>che si può sempre ripartire</w:t>
      </w:r>
      <w:r w:rsidR="0054012B" w:rsidRPr="000D3225">
        <w:rPr>
          <w:rFonts w:ascii="Arial Nova" w:hAnsi="Arial Nova"/>
          <w:color w:val="auto"/>
          <w:spacing w:val="-2"/>
          <w:sz w:val="24"/>
          <w:szCs w:val="24"/>
        </w:rPr>
        <w:t xml:space="preserve">. </w:t>
      </w:r>
    </w:p>
    <w:p w14:paraId="2B3885CF" w14:textId="262472C7" w:rsidR="00AE58BA" w:rsidRPr="000D3225" w:rsidRDefault="0054012B" w:rsidP="008707DD">
      <w:pPr>
        <w:pStyle w:val="Informazionidicontatto"/>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 non serve nulla, solo te stesso, la tua consapevolezza e il tuo perché. </w:t>
      </w:r>
    </w:p>
    <w:p w14:paraId="47C01365" w14:textId="4DD0C912" w:rsidR="00AE58BA" w:rsidRPr="000D3225" w:rsidRDefault="00BB0DD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Pens</w:t>
      </w:r>
      <w:r w:rsidR="0054012B" w:rsidRPr="000D3225">
        <w:rPr>
          <w:rFonts w:ascii="Arial Nova" w:hAnsi="Arial Nova"/>
          <w:color w:val="auto"/>
          <w:spacing w:val="-2"/>
          <w:sz w:val="24"/>
          <w:szCs w:val="24"/>
        </w:rPr>
        <w:t>a</w:t>
      </w:r>
      <w:r w:rsidRPr="000D3225">
        <w:rPr>
          <w:rFonts w:ascii="Arial Nova" w:hAnsi="Arial Nova"/>
          <w:color w:val="auto"/>
          <w:spacing w:val="-2"/>
          <w:sz w:val="24"/>
          <w:szCs w:val="24"/>
        </w:rPr>
        <w:t xml:space="preserve"> ai </w:t>
      </w:r>
      <w:r w:rsidR="00AE58BA" w:rsidRPr="000D3225">
        <w:rPr>
          <w:rFonts w:ascii="Arial Nova" w:hAnsi="Arial Nova"/>
          <w:color w:val="auto"/>
          <w:spacing w:val="-2"/>
          <w:sz w:val="24"/>
          <w:szCs w:val="24"/>
        </w:rPr>
        <w:t>numerosi casi di successo partiti con un semplice blog</w:t>
      </w:r>
      <w:r w:rsidRPr="000D3225">
        <w:rPr>
          <w:rFonts w:ascii="Arial Nova" w:hAnsi="Arial Nova"/>
          <w:color w:val="auto"/>
          <w:spacing w:val="-2"/>
          <w:sz w:val="24"/>
          <w:szCs w:val="24"/>
        </w:rPr>
        <w:t xml:space="preserve"> legato a una passione personale.</w:t>
      </w:r>
    </w:p>
    <w:p w14:paraId="1F340E35" w14:textId="746B95EE" w:rsidR="00BB0DDE" w:rsidRPr="000D3225" w:rsidRDefault="00BB0DD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Ecco la passione. Quella </w:t>
      </w:r>
      <w:r w:rsidR="0054012B" w:rsidRPr="000D3225">
        <w:rPr>
          <w:rFonts w:ascii="Arial Nova" w:hAnsi="Arial Nova"/>
          <w:color w:val="auto"/>
          <w:spacing w:val="-2"/>
          <w:sz w:val="24"/>
          <w:szCs w:val="24"/>
        </w:rPr>
        <w:t xml:space="preserve">devi </w:t>
      </w:r>
      <w:r w:rsidRPr="000D3225">
        <w:rPr>
          <w:rFonts w:ascii="Arial Nova" w:hAnsi="Arial Nova"/>
          <w:color w:val="auto"/>
          <w:spacing w:val="-2"/>
          <w:sz w:val="24"/>
          <w:szCs w:val="24"/>
        </w:rPr>
        <w:t xml:space="preserve">cercare. È lei </w:t>
      </w:r>
      <w:r w:rsidR="0054012B" w:rsidRPr="000D3225">
        <w:rPr>
          <w:rFonts w:ascii="Arial Nova" w:hAnsi="Arial Nova"/>
          <w:color w:val="auto"/>
          <w:spacing w:val="-2"/>
          <w:sz w:val="24"/>
          <w:szCs w:val="24"/>
        </w:rPr>
        <w:t>che</w:t>
      </w:r>
      <w:r w:rsidRPr="000D3225">
        <w:rPr>
          <w:rFonts w:ascii="Arial Nova" w:hAnsi="Arial Nova"/>
          <w:color w:val="auto"/>
          <w:spacing w:val="-2"/>
          <w:sz w:val="24"/>
          <w:szCs w:val="24"/>
        </w:rPr>
        <w:t xml:space="preserve"> aiuta a fare tutto e a non crollare.</w:t>
      </w:r>
    </w:p>
    <w:p w14:paraId="720A5904" w14:textId="5E63CDD6" w:rsidR="00BB0DDE" w:rsidRPr="000D3225" w:rsidRDefault="00AD7B5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 xml:space="preserve">Ci possiamo </w:t>
      </w:r>
      <w:r w:rsidR="00BB0DDE" w:rsidRPr="000D3225">
        <w:rPr>
          <w:rFonts w:ascii="Arial Nova" w:hAnsi="Arial Nova"/>
          <w:color w:val="auto"/>
          <w:spacing w:val="-2"/>
          <w:sz w:val="24"/>
          <w:szCs w:val="24"/>
        </w:rPr>
        <w:t>pre</w:t>
      </w:r>
      <w:r w:rsidRPr="000D3225">
        <w:rPr>
          <w:rFonts w:ascii="Arial Nova" w:hAnsi="Arial Nova"/>
          <w:color w:val="auto"/>
          <w:spacing w:val="-2"/>
          <w:sz w:val="24"/>
          <w:szCs w:val="24"/>
        </w:rPr>
        <w:t xml:space="preserve">ndere </w:t>
      </w:r>
      <w:r w:rsidR="00BB0DDE" w:rsidRPr="000D3225">
        <w:rPr>
          <w:rFonts w:ascii="Arial Nova" w:hAnsi="Arial Nova"/>
          <w:color w:val="auto"/>
          <w:spacing w:val="-2"/>
          <w:sz w:val="24"/>
          <w:szCs w:val="24"/>
        </w:rPr>
        <w:t>sul serio o c</w:t>
      </w:r>
      <w:r w:rsidRPr="000D3225">
        <w:rPr>
          <w:rFonts w:ascii="Arial Nova" w:hAnsi="Arial Nova"/>
          <w:color w:val="auto"/>
          <w:spacing w:val="-2"/>
          <w:sz w:val="24"/>
          <w:szCs w:val="24"/>
        </w:rPr>
        <w:t>on ironia</w:t>
      </w:r>
      <w:r w:rsidR="00BB0DDE" w:rsidRPr="000D3225">
        <w:rPr>
          <w:rFonts w:ascii="Arial Nova" w:hAnsi="Arial Nova"/>
          <w:color w:val="auto"/>
          <w:spacing w:val="-2"/>
          <w:sz w:val="24"/>
          <w:szCs w:val="24"/>
        </w:rPr>
        <w:t>, ma proviamo sempre a vedere il lato positivo e a diventare contagiosi.</w:t>
      </w:r>
    </w:p>
    <w:p w14:paraId="6AD50FC2" w14:textId="2C82314A" w:rsidR="00AD7B5D" w:rsidRPr="000D3225" w:rsidRDefault="00AD7B5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Oggi </w:t>
      </w:r>
      <w:r w:rsidR="00BB0DDE" w:rsidRPr="000D3225">
        <w:rPr>
          <w:rFonts w:ascii="Arial Nova" w:hAnsi="Arial Nova"/>
          <w:color w:val="auto"/>
          <w:spacing w:val="-2"/>
          <w:sz w:val="24"/>
          <w:szCs w:val="24"/>
        </w:rPr>
        <w:t xml:space="preserve">prima </w:t>
      </w:r>
      <w:r w:rsidRPr="000D3225">
        <w:rPr>
          <w:rFonts w:ascii="Arial Nova" w:hAnsi="Arial Nova"/>
          <w:color w:val="auto"/>
          <w:spacing w:val="-2"/>
          <w:sz w:val="24"/>
          <w:szCs w:val="24"/>
        </w:rPr>
        <w:t>di confermare un’amicizia vado a vedere che tipo</w:t>
      </w:r>
      <w:r w:rsidR="00BB0DDE" w:rsidRPr="000D3225">
        <w:rPr>
          <w:rFonts w:ascii="Arial Nova" w:hAnsi="Arial Nova"/>
          <w:color w:val="auto"/>
          <w:spacing w:val="-2"/>
          <w:sz w:val="24"/>
          <w:szCs w:val="24"/>
        </w:rPr>
        <w:t xml:space="preserve"> d</w:t>
      </w:r>
      <w:r w:rsidRPr="000D3225">
        <w:rPr>
          <w:rFonts w:ascii="Arial Nova" w:hAnsi="Arial Nova"/>
          <w:color w:val="auto"/>
          <w:spacing w:val="-2"/>
          <w:sz w:val="24"/>
          <w:szCs w:val="24"/>
        </w:rPr>
        <w:t>i contenuti ci sono e se intravedo negativismo</w:t>
      </w:r>
      <w:r w:rsidR="00BB0DDE" w:rsidRPr="000D3225">
        <w:rPr>
          <w:rFonts w:ascii="Arial Nova" w:hAnsi="Arial Nova"/>
          <w:color w:val="auto"/>
          <w:spacing w:val="-2"/>
          <w:sz w:val="24"/>
          <w:szCs w:val="24"/>
        </w:rPr>
        <w:t xml:space="preserve"> o il nulla</w:t>
      </w:r>
      <w:r w:rsidRPr="000D3225">
        <w:rPr>
          <w:rFonts w:ascii="Arial Nova" w:hAnsi="Arial Nova"/>
          <w:color w:val="auto"/>
          <w:spacing w:val="-2"/>
          <w:sz w:val="24"/>
          <w:szCs w:val="24"/>
        </w:rPr>
        <w:t xml:space="preserve"> cosmico </w:t>
      </w:r>
      <w:r w:rsidR="00BB0DDE" w:rsidRPr="000D3225">
        <w:rPr>
          <w:rFonts w:ascii="Arial Nova" w:hAnsi="Arial Nova"/>
          <w:color w:val="auto"/>
          <w:spacing w:val="-2"/>
          <w:sz w:val="24"/>
          <w:szCs w:val="24"/>
        </w:rPr>
        <w:t xml:space="preserve">beh </w:t>
      </w:r>
      <w:r w:rsidRPr="000D3225">
        <w:rPr>
          <w:rFonts w:ascii="Arial Nova" w:hAnsi="Arial Nova"/>
          <w:color w:val="auto"/>
          <w:spacing w:val="-2"/>
          <w:sz w:val="24"/>
          <w:szCs w:val="24"/>
        </w:rPr>
        <w:t xml:space="preserve">bye bye </w:t>
      </w:r>
      <w:r w:rsidRPr="000D3225">
        <w:rPr>
          <w:rFonts w:ascii="Segoe UI Emoji" w:hAnsi="Segoe UI Emoji" w:cs="Segoe UI Emoji"/>
          <w:color w:val="auto"/>
          <w:spacing w:val="-2"/>
          <w:sz w:val="24"/>
          <w:szCs w:val="24"/>
        </w:rPr>
        <w:t>👋</w:t>
      </w:r>
      <w:r w:rsidRPr="000D3225">
        <w:rPr>
          <w:rFonts w:ascii="Arial Nova" w:hAnsi="Arial Nova"/>
          <w:color w:val="auto"/>
          <w:spacing w:val="-2"/>
          <w:sz w:val="24"/>
          <w:szCs w:val="24"/>
        </w:rPr>
        <w:t xml:space="preserve"> </w:t>
      </w:r>
      <w:r w:rsidR="00BB0DDE" w:rsidRPr="000D3225">
        <w:rPr>
          <w:rFonts w:ascii="Arial Nova" w:hAnsi="Arial Nova"/>
          <w:color w:val="auto"/>
          <w:spacing w:val="-2"/>
          <w:sz w:val="24"/>
          <w:szCs w:val="24"/>
        </w:rPr>
        <w:t>prima del tempo.</w:t>
      </w:r>
    </w:p>
    <w:p w14:paraId="36950B98" w14:textId="77777777" w:rsidR="00CE0885" w:rsidRPr="000D3225" w:rsidRDefault="00AD7B5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E comunque</w:t>
      </w:r>
      <w:r w:rsidR="00CE0885" w:rsidRPr="000D3225">
        <w:rPr>
          <w:rFonts w:ascii="Arial Nova" w:hAnsi="Arial Nova"/>
          <w:color w:val="auto"/>
          <w:spacing w:val="-2"/>
          <w:sz w:val="24"/>
          <w:szCs w:val="24"/>
        </w:rPr>
        <w:t>, non provare a usare i social per inventarti una vita perfetta, devi essere come sei nella vita reale. Devi essere te stesso.</w:t>
      </w:r>
    </w:p>
    <w:p w14:paraId="19A09E99" w14:textId="02D8F3F0" w:rsidR="00BB0DDE" w:rsidRDefault="00CE088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w:t>
      </w:r>
      <w:r w:rsidR="00AD7B5D" w:rsidRPr="000D3225">
        <w:rPr>
          <w:rFonts w:ascii="Arial Nova" w:hAnsi="Arial Nova"/>
          <w:color w:val="auto"/>
          <w:spacing w:val="-2"/>
          <w:sz w:val="24"/>
          <w:szCs w:val="24"/>
        </w:rPr>
        <w:t xml:space="preserve">o non fingo di essere felice, </w:t>
      </w:r>
      <w:r w:rsidRPr="000D3225">
        <w:rPr>
          <w:rFonts w:ascii="Arial Nova" w:hAnsi="Arial Nova"/>
          <w:color w:val="auto"/>
          <w:spacing w:val="-2"/>
          <w:sz w:val="24"/>
          <w:szCs w:val="24"/>
        </w:rPr>
        <w:t>cerco di essere la versione migliore di me stessa anche online</w:t>
      </w:r>
      <w:r w:rsidR="00BB0DDE" w:rsidRPr="000D3225">
        <w:rPr>
          <w:rFonts w:ascii="Arial Nova" w:hAnsi="Arial Nova"/>
          <w:color w:val="auto"/>
          <w:spacing w:val="-2"/>
          <w:sz w:val="24"/>
          <w:szCs w:val="24"/>
        </w:rPr>
        <w:t xml:space="preserve">, </w:t>
      </w:r>
      <w:r w:rsidR="00AD7B5D" w:rsidRPr="000D3225">
        <w:rPr>
          <w:rFonts w:ascii="Arial Nova" w:hAnsi="Arial Nova"/>
          <w:color w:val="auto"/>
          <w:spacing w:val="-2"/>
          <w:sz w:val="24"/>
          <w:szCs w:val="24"/>
        </w:rPr>
        <w:t>altrimenti non se ne viene</w:t>
      </w:r>
      <w:r w:rsidR="00BB0DDE" w:rsidRPr="000D3225">
        <w:rPr>
          <w:rFonts w:ascii="Arial Nova" w:hAnsi="Arial Nova"/>
          <w:color w:val="auto"/>
          <w:spacing w:val="-2"/>
          <w:sz w:val="24"/>
          <w:szCs w:val="24"/>
        </w:rPr>
        <w:t xml:space="preserve"> fuori.</w:t>
      </w:r>
    </w:p>
    <w:p w14:paraId="5813030C" w14:textId="6AF82C90" w:rsidR="00411001" w:rsidRDefault="00411001"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 xml:space="preserve">Il segreto è riuscire ad essere </w:t>
      </w:r>
      <w:r w:rsidR="00FB56A3">
        <w:rPr>
          <w:rFonts w:ascii="Arial Nova" w:hAnsi="Arial Nova"/>
          <w:color w:val="auto"/>
          <w:spacing w:val="-2"/>
          <w:sz w:val="24"/>
          <w:szCs w:val="24"/>
        </w:rPr>
        <w:t>se s</w:t>
      </w:r>
      <w:r>
        <w:rPr>
          <w:rFonts w:ascii="Arial Nova" w:hAnsi="Arial Nova"/>
          <w:color w:val="auto"/>
          <w:spacing w:val="-2"/>
          <w:sz w:val="24"/>
          <w:szCs w:val="24"/>
        </w:rPr>
        <w:t>tess</w:t>
      </w:r>
      <w:r w:rsidR="00FB56A3">
        <w:rPr>
          <w:rFonts w:ascii="Arial Nova" w:hAnsi="Arial Nova"/>
          <w:color w:val="auto"/>
          <w:spacing w:val="-2"/>
          <w:sz w:val="24"/>
          <w:szCs w:val="24"/>
        </w:rPr>
        <w:t xml:space="preserve">i, </w:t>
      </w:r>
      <w:r>
        <w:rPr>
          <w:rFonts w:ascii="Arial Nova" w:hAnsi="Arial Nova"/>
          <w:color w:val="auto"/>
          <w:spacing w:val="-2"/>
          <w:sz w:val="24"/>
          <w:szCs w:val="24"/>
        </w:rPr>
        <w:t>sempre!</w:t>
      </w:r>
    </w:p>
    <w:p w14:paraId="2BE0AD9D" w14:textId="445C147A" w:rsidR="00D132E4" w:rsidRPr="000D3225" w:rsidRDefault="00411001"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E poi, t</w:t>
      </w:r>
      <w:r w:rsidR="00D132E4" w:rsidRPr="000D3225">
        <w:rPr>
          <w:rFonts w:ascii="Arial Nova" w:hAnsi="Arial Nova"/>
          <w:color w:val="auto"/>
          <w:spacing w:val="-2"/>
          <w:sz w:val="24"/>
          <w:szCs w:val="24"/>
        </w:rPr>
        <w:t>e lo hanno detto che se ti alleni ad essere felice lo diventi?</w:t>
      </w:r>
    </w:p>
    <w:p w14:paraId="16129A69" w14:textId="052468A2" w:rsidR="00AD7B5D" w:rsidRPr="000D3225" w:rsidRDefault="00CE088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Un po</w:t>
      </w:r>
      <w:r w:rsidR="00BB0DDE" w:rsidRPr="000D3225">
        <w:rPr>
          <w:rFonts w:ascii="Arial Nova" w:hAnsi="Arial Nova"/>
          <w:color w:val="auto"/>
          <w:spacing w:val="-2"/>
          <w:sz w:val="24"/>
          <w:szCs w:val="24"/>
        </w:rPr>
        <w:t xml:space="preserve">’ di tempo fa ho deciso di provare </w:t>
      </w:r>
      <w:r w:rsidR="00FB56A3">
        <w:rPr>
          <w:rFonts w:ascii="Arial Nova" w:hAnsi="Arial Nova"/>
          <w:color w:val="auto"/>
          <w:spacing w:val="-2"/>
          <w:sz w:val="24"/>
          <w:szCs w:val="24"/>
        </w:rPr>
        <w:t>veramente</w:t>
      </w:r>
      <w:r w:rsidR="00AD7B5D" w:rsidRPr="000D3225">
        <w:rPr>
          <w:rFonts w:ascii="Arial Nova" w:hAnsi="Arial Nova"/>
          <w:color w:val="auto"/>
          <w:spacing w:val="-2"/>
          <w:sz w:val="24"/>
          <w:szCs w:val="24"/>
        </w:rPr>
        <w:t xml:space="preserve"> a rendere ogni momento </w:t>
      </w:r>
      <w:r w:rsidR="00FB56A3">
        <w:rPr>
          <w:rFonts w:ascii="Arial Nova" w:hAnsi="Arial Nova"/>
          <w:color w:val="auto"/>
          <w:spacing w:val="-2"/>
          <w:sz w:val="24"/>
          <w:szCs w:val="24"/>
        </w:rPr>
        <w:t xml:space="preserve">unico e </w:t>
      </w:r>
      <w:r w:rsidR="00AD7B5D" w:rsidRPr="000D3225">
        <w:rPr>
          <w:rFonts w:ascii="Arial Nova" w:hAnsi="Arial Nova"/>
          <w:color w:val="auto"/>
          <w:spacing w:val="-2"/>
          <w:sz w:val="24"/>
          <w:szCs w:val="24"/>
        </w:rPr>
        <w:t>speciale e a trasformare questa vita in quello che vorrei che fosse.</w:t>
      </w:r>
    </w:p>
    <w:p w14:paraId="74701206" w14:textId="3873BB2A" w:rsidR="00AD7B5D" w:rsidRPr="000D3225" w:rsidRDefault="00BB0DDE"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E non si tratta di essere felic</w:t>
      </w:r>
      <w:r w:rsidR="00D132E4" w:rsidRPr="000D3225">
        <w:rPr>
          <w:rFonts w:ascii="Arial Nova" w:eastAsia="Yu Mincho Light" w:hAnsi="Arial Nova"/>
          <w:color w:val="auto"/>
          <w:spacing w:val="-2"/>
          <w:sz w:val="24"/>
          <w:szCs w:val="24"/>
          <w:lang w:bidi="it-IT"/>
        </w:rPr>
        <w:t xml:space="preserve">e </w:t>
      </w:r>
      <w:r w:rsidRPr="000D3225">
        <w:rPr>
          <w:rFonts w:ascii="Arial Nova" w:eastAsia="Yu Mincho Light" w:hAnsi="Arial Nova"/>
          <w:color w:val="auto"/>
          <w:spacing w:val="-2"/>
          <w:sz w:val="24"/>
          <w:szCs w:val="24"/>
          <w:lang w:bidi="it-IT"/>
        </w:rPr>
        <w:t>perché non ti manca nulla, si tratta di essere consapevol</w:t>
      </w:r>
      <w:r w:rsidR="00FB56A3">
        <w:rPr>
          <w:rFonts w:ascii="Arial Nova" w:eastAsia="Yu Mincho Light" w:hAnsi="Arial Nova"/>
          <w:color w:val="auto"/>
          <w:spacing w:val="-2"/>
          <w:sz w:val="24"/>
          <w:szCs w:val="24"/>
          <w:lang w:bidi="it-IT"/>
        </w:rPr>
        <w:t>e</w:t>
      </w:r>
      <w:r w:rsidRPr="000D3225">
        <w:rPr>
          <w:rFonts w:ascii="Arial Nova" w:eastAsia="Yu Mincho Light" w:hAnsi="Arial Nova"/>
          <w:color w:val="auto"/>
          <w:spacing w:val="-2"/>
          <w:sz w:val="24"/>
          <w:szCs w:val="24"/>
          <w:lang w:bidi="it-IT"/>
        </w:rPr>
        <w:t xml:space="preserve"> di quello che </w:t>
      </w:r>
      <w:r w:rsidR="00FB56A3">
        <w:rPr>
          <w:rFonts w:ascii="Arial Nova" w:eastAsia="Yu Mincho Light" w:hAnsi="Arial Nova"/>
          <w:color w:val="auto"/>
          <w:spacing w:val="-2"/>
          <w:sz w:val="24"/>
          <w:szCs w:val="24"/>
          <w:lang w:bidi="it-IT"/>
        </w:rPr>
        <w:t>hai</w:t>
      </w:r>
      <w:r w:rsidRPr="000D3225">
        <w:rPr>
          <w:rFonts w:ascii="Arial Nova" w:eastAsia="Yu Mincho Light" w:hAnsi="Arial Nova"/>
          <w:color w:val="auto"/>
          <w:spacing w:val="-2"/>
          <w:sz w:val="24"/>
          <w:szCs w:val="24"/>
          <w:lang w:bidi="it-IT"/>
        </w:rPr>
        <w:t xml:space="preserve"> senza continuamente rimuginare su </w:t>
      </w:r>
      <w:r w:rsidR="00FB56A3">
        <w:rPr>
          <w:rFonts w:ascii="Arial Nova" w:eastAsia="Yu Mincho Light" w:hAnsi="Arial Nova"/>
          <w:color w:val="auto"/>
          <w:spacing w:val="-2"/>
          <w:sz w:val="24"/>
          <w:szCs w:val="24"/>
          <w:lang w:bidi="it-IT"/>
        </w:rPr>
        <w:t>ciò</w:t>
      </w:r>
      <w:r w:rsidRPr="000D3225">
        <w:rPr>
          <w:rFonts w:ascii="Arial Nova" w:eastAsia="Yu Mincho Light" w:hAnsi="Arial Nova"/>
          <w:color w:val="auto"/>
          <w:spacing w:val="-2"/>
          <w:sz w:val="24"/>
          <w:szCs w:val="24"/>
          <w:lang w:bidi="it-IT"/>
        </w:rPr>
        <w:t xml:space="preserve"> che </w:t>
      </w:r>
      <w:r w:rsidR="00D132E4" w:rsidRPr="000D3225">
        <w:rPr>
          <w:rFonts w:ascii="Arial Nova" w:eastAsia="Yu Mincho Light" w:hAnsi="Arial Nova"/>
          <w:color w:val="auto"/>
          <w:spacing w:val="-2"/>
          <w:sz w:val="24"/>
          <w:szCs w:val="24"/>
          <w:lang w:bidi="it-IT"/>
        </w:rPr>
        <w:t>t</w:t>
      </w:r>
      <w:r w:rsidRPr="000D3225">
        <w:rPr>
          <w:rFonts w:ascii="Arial Nova" w:eastAsia="Yu Mincho Light" w:hAnsi="Arial Nova"/>
          <w:color w:val="auto"/>
          <w:spacing w:val="-2"/>
          <w:sz w:val="24"/>
          <w:szCs w:val="24"/>
          <w:lang w:bidi="it-IT"/>
        </w:rPr>
        <w:t>i manca.</w:t>
      </w:r>
    </w:p>
    <w:p w14:paraId="4755E0F5" w14:textId="385A8167" w:rsidR="00CE0885" w:rsidRPr="000D3225" w:rsidRDefault="00CE0885" w:rsidP="008707DD">
      <w:pPr>
        <w:pStyle w:val="Informazionidicontatto"/>
        <w:spacing w:line="240" w:lineRule="auto"/>
        <w:jc w:val="both"/>
        <w:rPr>
          <w:rFonts w:ascii="Arial Nova" w:eastAsia="Yu Mincho Light" w:hAnsi="Arial Nova"/>
          <w:i/>
          <w:iCs/>
          <w:color w:val="auto"/>
          <w:spacing w:val="-2"/>
          <w:sz w:val="24"/>
          <w:szCs w:val="24"/>
          <w:lang w:bidi="it-IT"/>
        </w:rPr>
      </w:pPr>
      <w:r w:rsidRPr="000D3225">
        <w:rPr>
          <w:rFonts w:ascii="Arial Nova" w:eastAsia="Yu Mincho Light" w:hAnsi="Arial Nova"/>
          <w:color w:val="auto"/>
          <w:spacing w:val="-2"/>
          <w:sz w:val="24"/>
          <w:szCs w:val="24"/>
          <w:lang w:bidi="it-IT"/>
        </w:rPr>
        <w:t xml:space="preserve">Del resto, </w:t>
      </w:r>
      <w:r w:rsidR="00D132E4" w:rsidRPr="000D3225">
        <w:rPr>
          <w:rFonts w:ascii="Arial Nova" w:eastAsia="Yu Mincho Light" w:hAnsi="Arial Nova"/>
          <w:b/>
          <w:bCs/>
          <w:color w:val="auto"/>
          <w:spacing w:val="-2"/>
          <w:sz w:val="24"/>
          <w:szCs w:val="24"/>
          <w:lang w:bidi="it-IT"/>
        </w:rPr>
        <w:t>“</w:t>
      </w:r>
      <w:r w:rsidRPr="000D3225">
        <w:rPr>
          <w:rFonts w:ascii="Arial Nova" w:eastAsia="Yu Mincho Light" w:hAnsi="Arial Nova"/>
          <w:b/>
          <w:bCs/>
          <w:i/>
          <w:iCs/>
          <w:color w:val="auto"/>
          <w:spacing w:val="-2"/>
          <w:sz w:val="24"/>
          <w:szCs w:val="24"/>
          <w:lang w:bidi="it-IT"/>
        </w:rPr>
        <w:t>i problemi non finiscono mai, ma neanche le soluzioni</w:t>
      </w:r>
      <w:r w:rsidRPr="000D3225">
        <w:rPr>
          <w:rFonts w:ascii="Arial Nova" w:eastAsia="Yu Mincho Light" w:hAnsi="Arial Nova"/>
          <w:i/>
          <w:iCs/>
          <w:color w:val="auto"/>
          <w:spacing w:val="-2"/>
          <w:sz w:val="24"/>
          <w:szCs w:val="24"/>
          <w:lang w:bidi="it-IT"/>
        </w:rPr>
        <w:t xml:space="preserve">” </w:t>
      </w:r>
    </w:p>
    <w:p w14:paraId="03336B42" w14:textId="558B5E3E" w:rsidR="00CE0885" w:rsidRDefault="00CE0885" w:rsidP="008707DD">
      <w:pPr>
        <w:pStyle w:val="Informazionidicontatto"/>
        <w:spacing w:line="240" w:lineRule="auto"/>
        <w:jc w:val="both"/>
        <w:rPr>
          <w:rFonts w:ascii="Arial Nova" w:eastAsia="Yu Mincho Light" w:hAnsi="Arial Nova"/>
          <w:i/>
          <w:iCs/>
          <w:color w:val="auto"/>
          <w:spacing w:val="-2"/>
          <w:sz w:val="24"/>
          <w:szCs w:val="24"/>
          <w:lang w:bidi="it-IT"/>
        </w:rPr>
      </w:pPr>
      <w:r w:rsidRPr="000D3225">
        <w:rPr>
          <w:rFonts w:ascii="Arial Nova" w:eastAsia="Yu Mincho Light" w:hAnsi="Arial Nova"/>
          <w:i/>
          <w:iCs/>
          <w:color w:val="auto"/>
          <w:spacing w:val="-2"/>
          <w:sz w:val="24"/>
          <w:szCs w:val="24"/>
          <w:lang w:bidi="it-IT"/>
        </w:rPr>
        <w:t>Paulo Coelho</w:t>
      </w:r>
    </w:p>
    <w:p w14:paraId="5EAB4497" w14:textId="77777777" w:rsidR="004C5C26" w:rsidRPr="000D3225" w:rsidRDefault="004C5C26" w:rsidP="008707DD">
      <w:pPr>
        <w:pStyle w:val="Informazionidicontatto"/>
        <w:spacing w:line="240" w:lineRule="auto"/>
        <w:jc w:val="both"/>
        <w:rPr>
          <w:rFonts w:ascii="Arial Nova" w:eastAsia="Yu Mincho Light" w:hAnsi="Arial Nova"/>
          <w:i/>
          <w:iCs/>
          <w:color w:val="auto"/>
          <w:spacing w:val="-2"/>
          <w:sz w:val="24"/>
          <w:szCs w:val="24"/>
          <w:lang w:bidi="it-IT"/>
        </w:rPr>
      </w:pPr>
    </w:p>
    <w:p w14:paraId="4543E696" w14:textId="6893FECA" w:rsidR="00AD7B5D" w:rsidRPr="000D3225" w:rsidRDefault="00CE088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Andiamo a vedere insieme una delle più grandi soluzioni di tutti i tempi.</w:t>
      </w:r>
    </w:p>
    <w:p w14:paraId="632CA8F1" w14:textId="77777777" w:rsidR="00EA2B61" w:rsidRPr="000D3225" w:rsidRDefault="00EA2B61" w:rsidP="000B3AE0">
      <w:pPr>
        <w:spacing w:before="0" w:after="0" w:line="240" w:lineRule="auto"/>
        <w:jc w:val="both"/>
        <w:rPr>
          <w:rFonts w:ascii="Arial Nova" w:hAnsi="Arial Nova"/>
          <w:b/>
          <w:bCs/>
          <w:i/>
          <w:iCs/>
          <w:color w:val="auto"/>
          <w:spacing w:val="-2"/>
          <w:sz w:val="24"/>
          <w:szCs w:val="24"/>
        </w:rPr>
      </w:pPr>
      <w:r w:rsidRPr="000D3225">
        <w:rPr>
          <w:rFonts w:ascii="Arial Nova" w:hAnsi="Arial Nova"/>
          <w:b/>
          <w:bCs/>
          <w:i/>
          <w:iCs/>
          <w:color w:val="auto"/>
          <w:spacing w:val="-2"/>
          <w:sz w:val="24"/>
          <w:szCs w:val="24"/>
        </w:rPr>
        <w:lastRenderedPageBreak/>
        <w:t>“Il tuo più grande potere è la tua abilità di scegliere”</w:t>
      </w:r>
    </w:p>
    <w:p w14:paraId="509581AF" w14:textId="435A0C47" w:rsidR="00EA2B61" w:rsidRPr="000D3225" w:rsidRDefault="00EA2B61" w:rsidP="000B3AE0">
      <w:pPr>
        <w:spacing w:before="0" w:after="0" w:line="240" w:lineRule="auto"/>
        <w:jc w:val="both"/>
        <w:rPr>
          <w:rFonts w:ascii="Arial Nova" w:hAnsi="Arial Nova"/>
          <w:i/>
          <w:iCs/>
          <w:color w:val="auto"/>
          <w:spacing w:val="-2"/>
          <w:sz w:val="24"/>
          <w:szCs w:val="24"/>
        </w:rPr>
      </w:pPr>
      <w:r w:rsidRPr="000D3225">
        <w:rPr>
          <w:rFonts w:ascii="Arial Nova" w:hAnsi="Arial Nova"/>
          <w:i/>
          <w:iCs/>
          <w:color w:val="auto"/>
          <w:spacing w:val="-2"/>
          <w:sz w:val="24"/>
          <w:szCs w:val="24"/>
        </w:rPr>
        <w:t xml:space="preserve">Bob </w:t>
      </w:r>
      <w:proofErr w:type="spellStart"/>
      <w:r w:rsidRPr="000D3225">
        <w:rPr>
          <w:rFonts w:ascii="Arial Nova" w:hAnsi="Arial Nova"/>
          <w:i/>
          <w:iCs/>
          <w:color w:val="auto"/>
          <w:spacing w:val="-2"/>
          <w:sz w:val="24"/>
          <w:szCs w:val="24"/>
        </w:rPr>
        <w:t>Proctor</w:t>
      </w:r>
      <w:proofErr w:type="spellEnd"/>
    </w:p>
    <w:p w14:paraId="2AA8B9B5" w14:textId="77777777" w:rsidR="00EA2B61" w:rsidRPr="000D3225" w:rsidRDefault="00EA2B61" w:rsidP="000B3AE0">
      <w:pPr>
        <w:spacing w:before="0" w:after="0" w:line="240" w:lineRule="auto"/>
        <w:jc w:val="both"/>
        <w:rPr>
          <w:rFonts w:ascii="Arial Nova" w:hAnsi="Arial Nova"/>
          <w:color w:val="auto"/>
          <w:spacing w:val="-2"/>
          <w:sz w:val="24"/>
          <w:szCs w:val="24"/>
        </w:rPr>
      </w:pPr>
    </w:p>
    <w:p w14:paraId="08F37C54" w14:textId="129CF67C" w:rsidR="00AA1008" w:rsidRPr="000D3225" w:rsidRDefault="006B6675" w:rsidP="00BF51B7">
      <w:pPr>
        <w:pStyle w:val="Titolo1"/>
        <w:rPr>
          <w:rFonts w:ascii="Arial Nova" w:hAnsi="Arial Nova"/>
        </w:rPr>
      </w:pPr>
      <w:bookmarkStart w:id="26" w:name="_Toc30146714"/>
      <w:r w:rsidRPr="000D3225">
        <w:rPr>
          <w:rFonts w:ascii="Arial Nova" w:hAnsi="Arial Nova"/>
        </w:rPr>
        <w:t>UN’OPPORTUNITA A PORTATA DI MANO</w:t>
      </w:r>
      <w:r w:rsidR="00AA1008" w:rsidRPr="000D3225">
        <w:rPr>
          <w:rFonts w:ascii="Arial Nova" w:hAnsi="Arial Nova"/>
        </w:rPr>
        <w:t>:</w:t>
      </w:r>
      <w:bookmarkEnd w:id="26"/>
      <w:r w:rsidR="00AA1008" w:rsidRPr="000D3225">
        <w:rPr>
          <w:rFonts w:ascii="Arial Nova" w:hAnsi="Arial Nova"/>
        </w:rPr>
        <w:t xml:space="preserve"> </w:t>
      </w:r>
    </w:p>
    <w:p w14:paraId="3907169F" w14:textId="77777777" w:rsidR="00D05A64" w:rsidRPr="000D3225" w:rsidRDefault="00D05A64" w:rsidP="000B3AE0">
      <w:pPr>
        <w:spacing w:before="0" w:after="0" w:line="240" w:lineRule="auto"/>
        <w:jc w:val="both"/>
        <w:rPr>
          <w:rFonts w:ascii="Arial Nova" w:hAnsi="Arial Nova"/>
          <w:color w:val="auto"/>
          <w:spacing w:val="-2"/>
          <w:sz w:val="24"/>
          <w:szCs w:val="24"/>
        </w:rPr>
      </w:pPr>
    </w:p>
    <w:p w14:paraId="45288F7E" w14:textId="2352C2C7" w:rsidR="00AA1008" w:rsidRPr="000D3225" w:rsidRDefault="00AA1008"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C’è sempre.</w:t>
      </w:r>
    </w:p>
    <w:p w14:paraId="2FFC68AD"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623BDAC9" w14:textId="70ACCB33" w:rsidR="00EA2B61" w:rsidRPr="000D3225" w:rsidRDefault="00EA2B61"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Un’opportunità si trova sempre.</w:t>
      </w:r>
    </w:p>
    <w:p w14:paraId="564F165A" w14:textId="77777777" w:rsidR="000B3AE0" w:rsidRPr="000D3225" w:rsidRDefault="000B3AE0" w:rsidP="000B3AE0">
      <w:pPr>
        <w:spacing w:before="0" w:after="0" w:line="240" w:lineRule="auto"/>
        <w:jc w:val="both"/>
        <w:rPr>
          <w:rFonts w:ascii="Arial Nova" w:hAnsi="Arial Nova"/>
          <w:color w:val="auto"/>
          <w:spacing w:val="-2"/>
          <w:sz w:val="20"/>
          <w:szCs w:val="20"/>
        </w:rPr>
      </w:pPr>
    </w:p>
    <w:p w14:paraId="1D201475" w14:textId="01488626" w:rsidR="00AA1008" w:rsidRPr="000D3225" w:rsidRDefault="00EA2B61"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Una soluzione c’è sempre.</w:t>
      </w:r>
    </w:p>
    <w:p w14:paraId="6F25D962"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7E4AAEAC" w14:textId="33195D87" w:rsidR="00AA1008" w:rsidRPr="000D3225" w:rsidRDefault="00AA1008"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A volte sei tu che non la vuoi vedere.</w:t>
      </w:r>
    </w:p>
    <w:p w14:paraId="2C7CCC08"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51BE5051" w14:textId="1A118089" w:rsidR="00EA2B61" w:rsidRPr="000D3225" w:rsidRDefault="00EA2B61"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A volte sei solo tu il tuo limite.</w:t>
      </w:r>
    </w:p>
    <w:p w14:paraId="469EBBD9"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48D30BA2" w14:textId="4AAC1497" w:rsidR="007C2D20" w:rsidRPr="000D3225" w:rsidRDefault="00B54743"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Smetti di lamentarti, apri gli occhi. Il mondo è pieno di opportunità.</w:t>
      </w:r>
    </w:p>
    <w:p w14:paraId="5D9BF8C9" w14:textId="77777777" w:rsidR="000B3AE0" w:rsidRPr="000D3225" w:rsidRDefault="000B3AE0" w:rsidP="000B3AE0">
      <w:pPr>
        <w:spacing w:before="0" w:after="0" w:line="240" w:lineRule="auto"/>
        <w:jc w:val="both"/>
        <w:rPr>
          <w:rFonts w:ascii="Arial Nova" w:hAnsi="Arial Nova"/>
          <w:color w:val="auto"/>
          <w:spacing w:val="-2"/>
          <w:sz w:val="20"/>
          <w:szCs w:val="20"/>
        </w:rPr>
      </w:pPr>
    </w:p>
    <w:p w14:paraId="3638BF96" w14:textId="52994940" w:rsidR="00B54743" w:rsidRPr="000D3225" w:rsidRDefault="00B54743"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Basta avere voglia di coglierle.</w:t>
      </w:r>
    </w:p>
    <w:p w14:paraId="0A07A400" w14:textId="77777777" w:rsidR="000B3AE0" w:rsidRPr="000D3225" w:rsidRDefault="000B3AE0" w:rsidP="000B3AE0">
      <w:pPr>
        <w:spacing w:before="0" w:after="0" w:line="240" w:lineRule="auto"/>
        <w:jc w:val="both"/>
        <w:rPr>
          <w:rFonts w:ascii="Arial Nova" w:hAnsi="Arial Nova"/>
          <w:color w:val="auto"/>
          <w:spacing w:val="-2"/>
          <w:sz w:val="20"/>
          <w:szCs w:val="20"/>
        </w:rPr>
      </w:pPr>
    </w:p>
    <w:p w14:paraId="2335A232" w14:textId="43A41D5F" w:rsidR="00B54743" w:rsidRPr="000D3225" w:rsidRDefault="00EA2B61"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Il mondo è </w:t>
      </w:r>
      <w:r w:rsidR="00274006" w:rsidRPr="000D3225">
        <w:rPr>
          <w:rFonts w:ascii="Arial Nova" w:hAnsi="Arial Nova"/>
          <w:color w:val="auto"/>
          <w:spacing w:val="-2"/>
          <w:sz w:val="24"/>
          <w:szCs w:val="24"/>
        </w:rPr>
        <w:t>anche pieno</w:t>
      </w:r>
      <w:r w:rsidRPr="000D3225">
        <w:rPr>
          <w:rFonts w:ascii="Arial Nova" w:hAnsi="Arial Nova"/>
          <w:color w:val="auto"/>
          <w:spacing w:val="-2"/>
          <w:sz w:val="24"/>
          <w:szCs w:val="24"/>
        </w:rPr>
        <w:t xml:space="preserve"> di g</w:t>
      </w:r>
      <w:r w:rsidR="00B54743" w:rsidRPr="000D3225">
        <w:rPr>
          <w:rFonts w:ascii="Arial Nova" w:hAnsi="Arial Nova"/>
          <w:color w:val="auto"/>
          <w:spacing w:val="-2"/>
          <w:sz w:val="24"/>
          <w:szCs w:val="24"/>
        </w:rPr>
        <w:t>ente che si piange addosso e non vuole trovare una soluzione</w:t>
      </w:r>
      <w:r w:rsidRPr="000D3225">
        <w:rPr>
          <w:rFonts w:ascii="Arial Nova" w:hAnsi="Arial Nova"/>
          <w:color w:val="auto"/>
          <w:spacing w:val="-2"/>
          <w:sz w:val="24"/>
          <w:szCs w:val="24"/>
        </w:rPr>
        <w:t xml:space="preserve"> e neanche fare il tentativo di modificare qualche abitudine.</w:t>
      </w:r>
    </w:p>
    <w:p w14:paraId="31A9C1C3" w14:textId="77777777" w:rsidR="000B3AE0" w:rsidRPr="000D3225" w:rsidRDefault="000B3AE0" w:rsidP="000B3AE0">
      <w:pPr>
        <w:spacing w:before="0" w:after="0" w:line="240" w:lineRule="auto"/>
        <w:jc w:val="both"/>
        <w:rPr>
          <w:rFonts w:ascii="Arial Nova" w:hAnsi="Arial Nova"/>
          <w:color w:val="auto"/>
          <w:spacing w:val="-2"/>
          <w:sz w:val="20"/>
          <w:szCs w:val="20"/>
        </w:rPr>
      </w:pPr>
    </w:p>
    <w:p w14:paraId="6196E80A" w14:textId="622B4959" w:rsidR="00B54743" w:rsidRPr="000D3225" w:rsidRDefault="00B54743"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Siamo </w:t>
      </w:r>
      <w:r w:rsidR="00274006" w:rsidRPr="000D3225">
        <w:rPr>
          <w:rFonts w:ascii="Arial Nova" w:hAnsi="Arial Nova"/>
          <w:color w:val="auto"/>
          <w:spacing w:val="-2"/>
          <w:sz w:val="24"/>
          <w:szCs w:val="24"/>
        </w:rPr>
        <w:t>circondati da</w:t>
      </w:r>
      <w:r w:rsidRPr="000D3225">
        <w:rPr>
          <w:rFonts w:ascii="Arial Nova" w:hAnsi="Arial Nova"/>
          <w:color w:val="auto"/>
          <w:spacing w:val="-2"/>
          <w:sz w:val="24"/>
          <w:szCs w:val="24"/>
        </w:rPr>
        <w:t xml:space="preserve"> questo tipo di persone.</w:t>
      </w:r>
    </w:p>
    <w:p w14:paraId="04DEC60E" w14:textId="77777777" w:rsidR="000B3AE0" w:rsidRPr="000D3225" w:rsidRDefault="000B3AE0" w:rsidP="000B3AE0">
      <w:pPr>
        <w:spacing w:before="0" w:after="0" w:line="240" w:lineRule="auto"/>
        <w:jc w:val="both"/>
        <w:rPr>
          <w:rFonts w:ascii="Arial Nova" w:hAnsi="Arial Nova"/>
          <w:color w:val="auto"/>
          <w:spacing w:val="-2"/>
          <w:sz w:val="20"/>
          <w:szCs w:val="20"/>
        </w:rPr>
      </w:pPr>
    </w:p>
    <w:p w14:paraId="7B50AB65" w14:textId="2A5137CE" w:rsidR="005942FA" w:rsidRPr="000D3225" w:rsidRDefault="00EA2B61"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Ma tu che leggi, sono sicura che non sei così. Forse sei più simile a me e ogni tanto</w:t>
      </w:r>
      <w:r w:rsidR="004C5C26">
        <w:rPr>
          <w:rFonts w:ascii="Arial Nova" w:hAnsi="Arial Nova"/>
          <w:color w:val="auto"/>
          <w:spacing w:val="-2"/>
          <w:sz w:val="24"/>
          <w:szCs w:val="24"/>
        </w:rPr>
        <w:t>,</w:t>
      </w:r>
      <w:r w:rsidRPr="000D3225">
        <w:rPr>
          <w:rFonts w:ascii="Arial Nova" w:hAnsi="Arial Nova"/>
          <w:color w:val="auto"/>
          <w:spacing w:val="-2"/>
          <w:sz w:val="24"/>
          <w:szCs w:val="24"/>
        </w:rPr>
        <w:t xml:space="preserve"> anche tu ti chiedi</w:t>
      </w:r>
      <w:r w:rsidR="005942FA" w:rsidRPr="000D3225">
        <w:rPr>
          <w:rFonts w:ascii="Arial Nova" w:hAnsi="Arial Nova"/>
          <w:color w:val="auto"/>
          <w:spacing w:val="-2"/>
          <w:sz w:val="24"/>
          <w:szCs w:val="24"/>
        </w:rPr>
        <w:t>: “</w:t>
      </w:r>
      <w:r w:rsidR="004C5C26">
        <w:rPr>
          <w:rFonts w:ascii="Arial Nova" w:hAnsi="Arial Nova"/>
          <w:color w:val="auto"/>
          <w:spacing w:val="-2"/>
          <w:sz w:val="24"/>
          <w:szCs w:val="24"/>
        </w:rPr>
        <w:t>C</w:t>
      </w:r>
      <w:r w:rsidRPr="000D3225">
        <w:rPr>
          <w:rFonts w:ascii="Arial Nova" w:hAnsi="Arial Nova"/>
          <w:color w:val="auto"/>
          <w:spacing w:val="-2"/>
          <w:sz w:val="24"/>
          <w:szCs w:val="24"/>
        </w:rPr>
        <w:t>’è qualcosa che posso realmente fare per migliorare questa vita, qui e ora</w:t>
      </w:r>
      <w:r w:rsidR="005942FA" w:rsidRPr="000D3225">
        <w:rPr>
          <w:rFonts w:ascii="Arial Nova" w:hAnsi="Arial Nova"/>
          <w:color w:val="auto"/>
          <w:spacing w:val="-2"/>
          <w:sz w:val="24"/>
          <w:szCs w:val="24"/>
        </w:rPr>
        <w:t>?”</w:t>
      </w:r>
    </w:p>
    <w:p w14:paraId="4B88E718" w14:textId="77777777" w:rsidR="000B3AE0" w:rsidRPr="000D3225" w:rsidRDefault="000B3AE0" w:rsidP="000B3AE0">
      <w:pPr>
        <w:spacing w:before="0" w:after="0" w:line="240" w:lineRule="auto"/>
        <w:rPr>
          <w:rFonts w:ascii="Arial Nova" w:hAnsi="Arial Nova"/>
          <w:color w:val="auto"/>
          <w:spacing w:val="-2"/>
          <w:sz w:val="24"/>
          <w:szCs w:val="24"/>
        </w:rPr>
      </w:pPr>
    </w:p>
    <w:p w14:paraId="1A5B6426" w14:textId="20470C40" w:rsidR="00CE0885" w:rsidRPr="000D3225" w:rsidRDefault="004C5C26" w:rsidP="000B3AE0">
      <w:pPr>
        <w:spacing w:before="0" w:after="0" w:line="240" w:lineRule="auto"/>
        <w:rPr>
          <w:rFonts w:ascii="Arial Nova" w:hAnsi="Arial Nova"/>
          <w:color w:val="auto"/>
          <w:spacing w:val="-2"/>
          <w:sz w:val="24"/>
          <w:szCs w:val="24"/>
        </w:rPr>
      </w:pPr>
      <w:r>
        <w:rPr>
          <w:rFonts w:ascii="Arial Nova" w:hAnsi="Arial Nova"/>
          <w:color w:val="auto"/>
          <w:spacing w:val="-2"/>
          <w:sz w:val="24"/>
          <w:szCs w:val="24"/>
        </w:rPr>
        <w:t>Beh, h</w:t>
      </w:r>
      <w:r w:rsidR="00274006" w:rsidRPr="000D3225">
        <w:rPr>
          <w:rFonts w:ascii="Arial Nova" w:hAnsi="Arial Nova"/>
          <w:color w:val="auto"/>
          <w:spacing w:val="-2"/>
          <w:sz w:val="24"/>
          <w:szCs w:val="24"/>
        </w:rPr>
        <w:t xml:space="preserve">ai </w:t>
      </w:r>
      <w:r w:rsidR="0096038F" w:rsidRPr="000D3225">
        <w:rPr>
          <w:rFonts w:ascii="Arial Nova" w:hAnsi="Arial Nova"/>
          <w:color w:val="auto"/>
          <w:spacing w:val="-2"/>
          <w:sz w:val="24"/>
          <w:szCs w:val="24"/>
        </w:rPr>
        <w:t>mai sentito parlare dei treni della vita?</w:t>
      </w:r>
      <w:r w:rsidR="0096038F" w:rsidRPr="000D3225">
        <w:rPr>
          <w:rFonts w:ascii="Arial Nova" w:hAnsi="Arial Nova"/>
          <w:color w:val="auto"/>
          <w:spacing w:val="-2"/>
          <w:sz w:val="24"/>
          <w:szCs w:val="24"/>
        </w:rPr>
        <w:br/>
      </w:r>
    </w:p>
    <w:p w14:paraId="579D57F3" w14:textId="77777777" w:rsidR="004C5C26" w:rsidRDefault="004C5C26"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lastRenderedPageBreak/>
        <w:t>Se passano un motivo ci sarà…</w:t>
      </w:r>
    </w:p>
    <w:p w14:paraId="28F2F226" w14:textId="77777777" w:rsidR="004C5C26" w:rsidRDefault="004C5C26" w:rsidP="000B3AE0">
      <w:pPr>
        <w:spacing w:before="0" w:after="0" w:line="240" w:lineRule="auto"/>
        <w:jc w:val="both"/>
        <w:rPr>
          <w:rFonts w:ascii="Arial Nova" w:hAnsi="Arial Nova"/>
          <w:color w:val="auto"/>
          <w:spacing w:val="-2"/>
          <w:sz w:val="24"/>
          <w:szCs w:val="24"/>
        </w:rPr>
      </w:pPr>
    </w:p>
    <w:p w14:paraId="35FD261C" w14:textId="4A43DFF1" w:rsidR="00274006" w:rsidRPr="000D3225" w:rsidRDefault="00274006"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Ecco ora ti racconto di quando un giorno sono salita su un treno, un treno che viaggiava nel futuro…</w:t>
      </w:r>
    </w:p>
    <w:p w14:paraId="24672E5C" w14:textId="77777777" w:rsidR="00274006" w:rsidRPr="000D3225" w:rsidRDefault="00274006" w:rsidP="000B3AE0">
      <w:pPr>
        <w:spacing w:before="0" w:after="0" w:line="240" w:lineRule="auto"/>
        <w:jc w:val="both"/>
        <w:rPr>
          <w:rFonts w:ascii="Arial Nova" w:hAnsi="Arial Nova"/>
          <w:color w:val="auto"/>
          <w:spacing w:val="-2"/>
          <w:sz w:val="24"/>
          <w:szCs w:val="24"/>
        </w:rPr>
      </w:pPr>
    </w:p>
    <w:p w14:paraId="2C621F02" w14:textId="3887DE58" w:rsidR="00274006" w:rsidRPr="000D3225" w:rsidRDefault="00C169F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È</w:t>
      </w:r>
      <w:r w:rsidR="0096038F" w:rsidRPr="000D3225">
        <w:rPr>
          <w:rFonts w:ascii="Arial Nova" w:hAnsi="Arial Nova"/>
          <w:color w:val="auto"/>
          <w:spacing w:val="-2"/>
          <w:sz w:val="24"/>
          <w:szCs w:val="24"/>
        </w:rPr>
        <w:t xml:space="preserve"> cominciato tutto per </w:t>
      </w:r>
      <w:r w:rsidR="00CE0885" w:rsidRPr="000D3225">
        <w:rPr>
          <w:rFonts w:ascii="Arial Nova" w:hAnsi="Arial Nova"/>
          <w:color w:val="auto"/>
          <w:spacing w:val="-2"/>
          <w:sz w:val="24"/>
          <w:szCs w:val="24"/>
        </w:rPr>
        <w:t>via di u</w:t>
      </w:r>
      <w:r w:rsidR="0096038F" w:rsidRPr="000D3225">
        <w:rPr>
          <w:rFonts w:ascii="Arial Nova" w:hAnsi="Arial Nova"/>
          <w:color w:val="auto"/>
          <w:spacing w:val="-2"/>
          <w:sz w:val="24"/>
          <w:szCs w:val="24"/>
        </w:rPr>
        <w:t>n esperimento di benessere.</w:t>
      </w:r>
      <w:r w:rsidR="0096038F" w:rsidRPr="000D3225">
        <w:rPr>
          <w:rFonts w:ascii="Arial Nova" w:hAnsi="Arial Nova"/>
          <w:color w:val="auto"/>
          <w:spacing w:val="-2"/>
          <w:sz w:val="24"/>
          <w:szCs w:val="24"/>
        </w:rPr>
        <w:br/>
      </w:r>
      <w:r w:rsidR="00274006" w:rsidRPr="000D3225">
        <w:rPr>
          <w:rFonts w:ascii="Arial Nova" w:hAnsi="Arial Nova"/>
          <w:color w:val="auto"/>
          <w:spacing w:val="-2"/>
          <w:sz w:val="24"/>
          <w:szCs w:val="24"/>
        </w:rPr>
        <w:t>Un</w:t>
      </w:r>
      <w:r w:rsidR="004C5C26">
        <w:rPr>
          <w:rFonts w:ascii="Arial Nova" w:hAnsi="Arial Nova"/>
          <w:color w:val="auto"/>
          <w:spacing w:val="-2"/>
          <w:sz w:val="24"/>
          <w:szCs w:val="24"/>
        </w:rPr>
        <w:t xml:space="preserve"> giorno, un</w:t>
      </w:r>
      <w:r w:rsidR="00274006" w:rsidRPr="000D3225">
        <w:rPr>
          <w:rFonts w:ascii="Arial Nova" w:hAnsi="Arial Nova"/>
          <w:color w:val="auto"/>
          <w:spacing w:val="-2"/>
          <w:sz w:val="24"/>
          <w:szCs w:val="24"/>
        </w:rPr>
        <w:t xml:space="preserve">a </w:t>
      </w:r>
      <w:r w:rsidR="0096038F" w:rsidRPr="000D3225">
        <w:rPr>
          <w:rFonts w:ascii="Arial Nova" w:hAnsi="Arial Nova"/>
          <w:color w:val="auto"/>
          <w:spacing w:val="-2"/>
          <w:sz w:val="24"/>
          <w:szCs w:val="24"/>
        </w:rPr>
        <w:t xml:space="preserve">mia </w:t>
      </w:r>
      <w:r w:rsidR="00274006" w:rsidRPr="000D3225">
        <w:rPr>
          <w:rFonts w:ascii="Arial Nova" w:hAnsi="Arial Nova"/>
          <w:color w:val="auto"/>
          <w:spacing w:val="-2"/>
          <w:sz w:val="24"/>
          <w:szCs w:val="24"/>
        </w:rPr>
        <w:t>amica</w:t>
      </w:r>
      <w:r w:rsidR="004C5C26">
        <w:rPr>
          <w:rFonts w:ascii="Arial Nova" w:hAnsi="Arial Nova"/>
          <w:color w:val="auto"/>
          <w:spacing w:val="-2"/>
          <w:sz w:val="24"/>
          <w:szCs w:val="24"/>
        </w:rPr>
        <w:t xml:space="preserve">, </w:t>
      </w:r>
      <w:r w:rsidR="0096038F" w:rsidRPr="000D3225">
        <w:rPr>
          <w:rFonts w:ascii="Arial Nova" w:hAnsi="Arial Nova"/>
          <w:color w:val="auto"/>
          <w:spacing w:val="-2"/>
          <w:sz w:val="24"/>
          <w:szCs w:val="24"/>
        </w:rPr>
        <w:t>incuriosita dai risultati pazzeschi di altre amiche</w:t>
      </w:r>
      <w:r w:rsidR="00CE0885" w:rsidRPr="000D3225">
        <w:rPr>
          <w:rFonts w:ascii="Arial Nova" w:hAnsi="Arial Nova"/>
          <w:color w:val="auto"/>
          <w:spacing w:val="-2"/>
          <w:sz w:val="24"/>
          <w:szCs w:val="24"/>
        </w:rPr>
        <w:t xml:space="preserve"> a seguito di un percorso di </w:t>
      </w:r>
      <w:proofErr w:type="spellStart"/>
      <w:r w:rsidR="00CE0885" w:rsidRPr="000D3225">
        <w:rPr>
          <w:rFonts w:ascii="Arial Nova" w:hAnsi="Arial Nova"/>
          <w:i/>
          <w:iCs/>
          <w:color w:val="auto"/>
          <w:spacing w:val="-2"/>
          <w:sz w:val="24"/>
          <w:szCs w:val="24"/>
        </w:rPr>
        <w:t>remise</w:t>
      </w:r>
      <w:proofErr w:type="spellEnd"/>
      <w:r w:rsidR="00CE0885" w:rsidRPr="000D3225">
        <w:rPr>
          <w:rFonts w:ascii="Arial Nova" w:hAnsi="Arial Nova"/>
          <w:i/>
          <w:iCs/>
          <w:color w:val="auto"/>
          <w:spacing w:val="-2"/>
          <w:sz w:val="24"/>
          <w:szCs w:val="24"/>
        </w:rPr>
        <w:t xml:space="preserve"> en forme</w:t>
      </w:r>
      <w:r w:rsidR="004C5C26">
        <w:rPr>
          <w:rFonts w:ascii="Arial Nova" w:hAnsi="Arial Nova"/>
          <w:i/>
          <w:iCs/>
          <w:color w:val="auto"/>
          <w:spacing w:val="-2"/>
          <w:sz w:val="24"/>
          <w:szCs w:val="24"/>
        </w:rPr>
        <w:t>,</w:t>
      </w:r>
      <w:r w:rsidR="0096038F" w:rsidRPr="000D3225">
        <w:rPr>
          <w:rFonts w:ascii="Arial Nova" w:hAnsi="Arial Nova"/>
          <w:color w:val="auto"/>
          <w:spacing w:val="-2"/>
          <w:sz w:val="24"/>
          <w:szCs w:val="24"/>
        </w:rPr>
        <w:t xml:space="preserve"> ha organizzato un</w:t>
      </w:r>
      <w:r w:rsidR="00274006" w:rsidRPr="000D3225">
        <w:rPr>
          <w:rFonts w:ascii="Arial Nova" w:hAnsi="Arial Nova"/>
          <w:color w:val="auto"/>
          <w:spacing w:val="-2"/>
          <w:sz w:val="24"/>
          <w:szCs w:val="24"/>
        </w:rPr>
        <w:t xml:space="preserve"> appuntamento con una perfetta sconosciuta per avere </w:t>
      </w:r>
      <w:r w:rsidR="00D43F16">
        <w:rPr>
          <w:rFonts w:ascii="Arial Nova" w:hAnsi="Arial Nova"/>
          <w:color w:val="auto"/>
          <w:spacing w:val="-2"/>
          <w:sz w:val="24"/>
          <w:szCs w:val="24"/>
        </w:rPr>
        <w:t xml:space="preserve">maggiori </w:t>
      </w:r>
      <w:r w:rsidR="00274006" w:rsidRPr="000D3225">
        <w:rPr>
          <w:rFonts w:ascii="Arial Nova" w:hAnsi="Arial Nova"/>
          <w:color w:val="auto"/>
          <w:spacing w:val="-2"/>
          <w:sz w:val="24"/>
          <w:szCs w:val="24"/>
        </w:rPr>
        <w:t>dettagli.</w:t>
      </w:r>
    </w:p>
    <w:p w14:paraId="2B31F356"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22DA4CFB" w14:textId="14502399" w:rsidR="00274006"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Io non avevo grandi obiettivi da raggiungere </w:t>
      </w:r>
      <w:r w:rsidR="00CE0885" w:rsidRPr="000D3225">
        <w:rPr>
          <w:rFonts w:ascii="Arial Nova" w:hAnsi="Arial Nova"/>
          <w:color w:val="auto"/>
          <w:spacing w:val="-2"/>
          <w:sz w:val="24"/>
          <w:szCs w:val="24"/>
        </w:rPr>
        <w:t xml:space="preserve">a livello fisico, </w:t>
      </w:r>
      <w:r w:rsidRPr="000D3225">
        <w:rPr>
          <w:rFonts w:ascii="Arial Nova" w:hAnsi="Arial Nova"/>
          <w:color w:val="auto"/>
          <w:spacing w:val="-2"/>
          <w:sz w:val="24"/>
          <w:szCs w:val="24"/>
        </w:rPr>
        <w:t xml:space="preserve">ma in </w:t>
      </w:r>
      <w:r w:rsidR="00274006" w:rsidRPr="000D3225">
        <w:rPr>
          <w:rFonts w:ascii="Arial Nova" w:hAnsi="Arial Nova"/>
          <w:color w:val="auto"/>
          <w:spacing w:val="-2"/>
          <w:sz w:val="24"/>
          <w:szCs w:val="24"/>
        </w:rPr>
        <w:t>effetti non mi sentivo più benissimo nel mio corpo</w:t>
      </w:r>
      <w:r w:rsidR="004C5C26">
        <w:rPr>
          <w:rFonts w:ascii="Arial Nova" w:hAnsi="Arial Nova"/>
          <w:color w:val="auto"/>
          <w:spacing w:val="-2"/>
          <w:sz w:val="24"/>
          <w:szCs w:val="24"/>
        </w:rPr>
        <w:t>.</w:t>
      </w:r>
    </w:p>
    <w:p w14:paraId="5A7009D2"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2DC32D1A" w14:textId="3650F266" w:rsidR="00274006"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Da compratrice seriale</w:t>
      </w:r>
      <w:r w:rsidR="00CE0885" w:rsidRPr="000D3225">
        <w:rPr>
          <w:rFonts w:ascii="Arial Nova" w:hAnsi="Arial Nova"/>
          <w:color w:val="auto"/>
          <w:spacing w:val="-2"/>
          <w:sz w:val="24"/>
          <w:szCs w:val="24"/>
        </w:rPr>
        <w:t xml:space="preserve"> di look perfetti, </w:t>
      </w:r>
      <w:r w:rsidRPr="000D3225">
        <w:rPr>
          <w:rFonts w:ascii="Arial Nova" w:hAnsi="Arial Nova"/>
          <w:color w:val="auto"/>
          <w:spacing w:val="-2"/>
          <w:sz w:val="24"/>
          <w:szCs w:val="24"/>
        </w:rPr>
        <w:t xml:space="preserve">non compravo più nulla e non </w:t>
      </w:r>
      <w:r w:rsidR="00274006" w:rsidRPr="000D3225">
        <w:rPr>
          <w:rFonts w:ascii="Arial Nova" w:hAnsi="Arial Nova"/>
          <w:color w:val="auto"/>
          <w:spacing w:val="-2"/>
          <w:sz w:val="24"/>
          <w:szCs w:val="24"/>
        </w:rPr>
        <w:t>mi piaceva nulla di quello che indossavo.</w:t>
      </w:r>
    </w:p>
    <w:p w14:paraId="7FE7C827"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74CE2DB6" w14:textId="1289B05C" w:rsidR="00274006" w:rsidRPr="000D3225" w:rsidRDefault="00916DFA"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Tuttavia, non facevo molto per cambiare</w:t>
      </w:r>
      <w:r w:rsidR="0096038F"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 xml:space="preserve">e </w:t>
      </w:r>
      <w:r w:rsidR="0096038F" w:rsidRPr="000D3225">
        <w:rPr>
          <w:rFonts w:ascii="Arial Nova" w:hAnsi="Arial Nova"/>
          <w:color w:val="auto"/>
          <w:spacing w:val="-2"/>
          <w:sz w:val="24"/>
          <w:szCs w:val="24"/>
        </w:rPr>
        <w:t>rimanevo molto scettica</w:t>
      </w:r>
      <w:r w:rsidRPr="000D3225">
        <w:rPr>
          <w:rFonts w:ascii="Arial Nova" w:hAnsi="Arial Nova"/>
          <w:color w:val="auto"/>
          <w:spacing w:val="-2"/>
          <w:sz w:val="24"/>
          <w:szCs w:val="24"/>
        </w:rPr>
        <w:t xml:space="preserve"> su possibili rimedi,</w:t>
      </w:r>
      <w:r w:rsidR="0096038F" w:rsidRPr="000D3225">
        <w:rPr>
          <w:rFonts w:ascii="Arial Nova" w:hAnsi="Arial Nova"/>
          <w:color w:val="auto"/>
          <w:spacing w:val="-2"/>
          <w:sz w:val="24"/>
          <w:szCs w:val="24"/>
        </w:rPr>
        <w:t xml:space="preserve"> figuriamoci se avrei mai comprato non so</w:t>
      </w:r>
      <w:r w:rsidR="005608AA" w:rsidRPr="000D3225">
        <w:rPr>
          <w:rFonts w:ascii="Arial Nova" w:hAnsi="Arial Nova"/>
          <w:color w:val="auto"/>
          <w:spacing w:val="-2"/>
          <w:sz w:val="24"/>
          <w:szCs w:val="24"/>
        </w:rPr>
        <w:t xml:space="preserve"> </w:t>
      </w:r>
      <w:r w:rsidR="00274006" w:rsidRPr="000D3225">
        <w:rPr>
          <w:rFonts w:ascii="Arial Nova" w:hAnsi="Arial Nova"/>
          <w:color w:val="auto"/>
          <w:spacing w:val="-2"/>
          <w:sz w:val="24"/>
          <w:szCs w:val="24"/>
        </w:rPr>
        <w:t>che da chissà chi</w:t>
      </w:r>
      <w:r w:rsidR="00D43F16">
        <w:rPr>
          <w:rFonts w:ascii="Arial Nova" w:hAnsi="Arial Nova"/>
          <w:color w:val="auto"/>
          <w:spacing w:val="-2"/>
          <w:sz w:val="24"/>
          <w:szCs w:val="24"/>
        </w:rPr>
        <w:t xml:space="preserve"> per modellare il mio corpo.</w:t>
      </w:r>
    </w:p>
    <w:p w14:paraId="025C7A9B"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70CEDA43" w14:textId="79F68BC2" w:rsidR="00274006" w:rsidRPr="000D3225" w:rsidRDefault="00274006"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Certo, per come sono io non mi sarei neanche rivolta ad uno specialista per migliorare il mio aspetto. Ho sempre reputato la mia conoscenza in questi ambiti sufficiente per potermela cavare da sola.</w:t>
      </w:r>
    </w:p>
    <w:p w14:paraId="722DDE09"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6395E03A" w14:textId="7C9D329D" w:rsidR="00916DFA"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Mi era capitato che </w:t>
      </w:r>
      <w:r w:rsidR="00916DFA" w:rsidRPr="000D3225">
        <w:rPr>
          <w:rFonts w:ascii="Arial Nova" w:hAnsi="Arial Nova"/>
          <w:color w:val="auto"/>
          <w:spacing w:val="-2"/>
          <w:sz w:val="24"/>
          <w:szCs w:val="24"/>
        </w:rPr>
        <w:t xml:space="preserve">una nutrizionista </w:t>
      </w:r>
      <w:r w:rsidRPr="000D3225">
        <w:rPr>
          <w:rFonts w:ascii="Arial Nova" w:hAnsi="Arial Nova"/>
          <w:color w:val="auto"/>
          <w:spacing w:val="-2"/>
          <w:sz w:val="24"/>
          <w:szCs w:val="24"/>
        </w:rPr>
        <w:t>in un centro estetico mi desse</w:t>
      </w:r>
      <w:r w:rsidR="00916DFA" w:rsidRPr="000D3225">
        <w:rPr>
          <w:rFonts w:ascii="Arial Nova" w:hAnsi="Arial Nova"/>
          <w:color w:val="auto"/>
          <w:spacing w:val="-2"/>
          <w:sz w:val="24"/>
          <w:szCs w:val="24"/>
        </w:rPr>
        <w:t xml:space="preserve"> una </w:t>
      </w:r>
      <w:r w:rsidRPr="000D3225">
        <w:rPr>
          <w:rFonts w:ascii="Arial Nova" w:hAnsi="Arial Nova"/>
          <w:color w:val="auto"/>
          <w:spacing w:val="-2"/>
          <w:sz w:val="24"/>
          <w:szCs w:val="24"/>
        </w:rPr>
        <w:t xml:space="preserve">dieta e </w:t>
      </w:r>
      <w:r w:rsidR="00916DFA" w:rsidRPr="000D3225">
        <w:rPr>
          <w:rFonts w:ascii="Arial Nova" w:hAnsi="Arial Nova"/>
          <w:color w:val="auto"/>
          <w:spacing w:val="-2"/>
          <w:sz w:val="24"/>
          <w:szCs w:val="24"/>
        </w:rPr>
        <w:t xml:space="preserve">pretendesse </w:t>
      </w:r>
      <w:r w:rsidR="00274006" w:rsidRPr="000D3225">
        <w:rPr>
          <w:rFonts w:ascii="Arial Nova" w:hAnsi="Arial Nova"/>
          <w:color w:val="auto"/>
          <w:spacing w:val="-2"/>
          <w:sz w:val="24"/>
          <w:szCs w:val="24"/>
        </w:rPr>
        <w:t xml:space="preserve">che io la seguissi. </w:t>
      </w:r>
      <w:r w:rsidR="00274006" w:rsidRPr="000D3225">
        <w:rPr>
          <w:rFonts w:ascii="Arial Nova" w:hAnsi="Arial Nova"/>
          <w:color w:val="auto"/>
          <w:spacing w:val="-2"/>
          <w:sz w:val="24"/>
          <w:szCs w:val="24"/>
        </w:rPr>
        <w:lastRenderedPageBreak/>
        <w:t>Ricordo che appena uscita dal centro ho pensato “</w:t>
      </w:r>
      <w:r w:rsidR="004C5C26">
        <w:rPr>
          <w:rFonts w:ascii="Arial Nova" w:hAnsi="Arial Nova"/>
          <w:color w:val="auto"/>
          <w:spacing w:val="-2"/>
          <w:sz w:val="24"/>
          <w:szCs w:val="24"/>
        </w:rPr>
        <w:t>B</w:t>
      </w:r>
      <w:r w:rsidR="00274006" w:rsidRPr="000D3225">
        <w:rPr>
          <w:rFonts w:ascii="Arial Nova" w:hAnsi="Arial Nova"/>
          <w:color w:val="auto"/>
          <w:spacing w:val="-2"/>
          <w:sz w:val="24"/>
          <w:szCs w:val="24"/>
        </w:rPr>
        <w:t>eh che se la segua lei la dieta”</w:t>
      </w:r>
      <w:r w:rsidR="00E76D97">
        <w:rPr>
          <w:rFonts w:ascii="Arial Nova" w:hAnsi="Arial Nova"/>
          <w:color w:val="auto"/>
          <w:spacing w:val="-2"/>
          <w:sz w:val="24"/>
          <w:szCs w:val="24"/>
        </w:rPr>
        <w:t>.</w:t>
      </w:r>
    </w:p>
    <w:p w14:paraId="367FEA9A"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001FEE7E" w14:textId="55670655" w:rsidR="00274006" w:rsidRPr="000D3225" w:rsidRDefault="00274006"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Lo posso fare senza aiuto. Seguire un pezzo di carta e pesarmi. E nemmeno una pacca sulla spalla.</w:t>
      </w:r>
    </w:p>
    <w:p w14:paraId="1C93E3D3" w14:textId="77777777" w:rsidR="000B3AE0" w:rsidRPr="000D3225" w:rsidRDefault="000B3AE0" w:rsidP="000B3AE0">
      <w:pPr>
        <w:spacing w:before="0" w:after="0" w:line="240" w:lineRule="auto"/>
        <w:jc w:val="both"/>
        <w:rPr>
          <w:rFonts w:ascii="Arial Nova" w:hAnsi="Arial Nova"/>
          <w:color w:val="auto"/>
          <w:spacing w:val="-2"/>
          <w:sz w:val="20"/>
          <w:szCs w:val="20"/>
        </w:rPr>
      </w:pPr>
    </w:p>
    <w:p w14:paraId="533DEF15" w14:textId="76BBBCC9" w:rsidR="00AA6A30" w:rsidRPr="000D3225" w:rsidRDefault="00274006"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Quella dieta era così noiosa e richiedeva ore per fare la spesa ogni giorno</w:t>
      </w:r>
      <w:r w:rsidR="004C5C26">
        <w:rPr>
          <w:rFonts w:ascii="Arial Nova" w:hAnsi="Arial Nova"/>
          <w:color w:val="auto"/>
          <w:spacing w:val="-2"/>
          <w:sz w:val="24"/>
          <w:szCs w:val="24"/>
        </w:rPr>
        <w:t xml:space="preserve">, </w:t>
      </w:r>
      <w:r w:rsidRPr="000D3225">
        <w:rPr>
          <w:rFonts w:ascii="Arial Nova" w:hAnsi="Arial Nova"/>
          <w:color w:val="auto"/>
          <w:spacing w:val="-2"/>
          <w:sz w:val="24"/>
          <w:szCs w:val="24"/>
        </w:rPr>
        <w:t>io non le avevo a quei tempi.</w:t>
      </w:r>
    </w:p>
    <w:p w14:paraId="0A98A254" w14:textId="77777777" w:rsidR="000B3AE0" w:rsidRPr="000D3225" w:rsidRDefault="000B3AE0" w:rsidP="000B3AE0">
      <w:pPr>
        <w:spacing w:before="0" w:after="0" w:line="240" w:lineRule="auto"/>
        <w:jc w:val="both"/>
        <w:rPr>
          <w:rFonts w:ascii="Arial Nova" w:hAnsi="Arial Nova"/>
          <w:color w:val="auto"/>
          <w:spacing w:val="-2"/>
          <w:sz w:val="20"/>
          <w:szCs w:val="20"/>
        </w:rPr>
      </w:pPr>
    </w:p>
    <w:p w14:paraId="67129D42" w14:textId="77777777" w:rsidR="00E76D97" w:rsidRDefault="00AA6A30"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Poi forse non lo volevo così tanto un cambiamento o non lo volevo a quelle condizioni.</w:t>
      </w:r>
      <w:r w:rsidR="00E76D97">
        <w:rPr>
          <w:rFonts w:ascii="Arial Nova" w:hAnsi="Arial Nova"/>
          <w:color w:val="auto"/>
          <w:spacing w:val="-2"/>
          <w:sz w:val="24"/>
          <w:szCs w:val="24"/>
        </w:rPr>
        <w:t xml:space="preserve"> </w:t>
      </w:r>
    </w:p>
    <w:p w14:paraId="5899268A" w14:textId="4D99DFF7" w:rsidR="00E76D97" w:rsidRDefault="004C5C26"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E p</w:t>
      </w:r>
      <w:r w:rsidR="00E76D97">
        <w:rPr>
          <w:rFonts w:ascii="Arial Nova" w:hAnsi="Arial Nova"/>
          <w:color w:val="auto"/>
          <w:spacing w:val="-2"/>
          <w:sz w:val="24"/>
          <w:szCs w:val="24"/>
        </w:rPr>
        <w:t xml:space="preserve">oi </w:t>
      </w:r>
      <w:r>
        <w:rPr>
          <w:rFonts w:ascii="Arial Nova" w:hAnsi="Arial Nova"/>
          <w:color w:val="auto"/>
          <w:spacing w:val="-2"/>
          <w:sz w:val="24"/>
          <w:szCs w:val="24"/>
        </w:rPr>
        <w:t>a mio avviso, l</w:t>
      </w:r>
      <w:r w:rsidR="00E76D97">
        <w:rPr>
          <w:rFonts w:ascii="Arial Nova" w:hAnsi="Arial Nova"/>
          <w:color w:val="auto"/>
          <w:spacing w:val="-2"/>
          <w:sz w:val="24"/>
          <w:szCs w:val="24"/>
        </w:rPr>
        <w:t xml:space="preserve">a dieta non è mai una soluzione, ho approfondito l’argomento in un altro book </w:t>
      </w:r>
      <w:r>
        <w:rPr>
          <w:rFonts w:ascii="Arial Nova" w:hAnsi="Arial Nova"/>
          <w:color w:val="auto"/>
          <w:spacing w:val="-2"/>
          <w:sz w:val="24"/>
          <w:szCs w:val="24"/>
        </w:rPr>
        <w:t>in cui ti spiegherò meglio. Ora voglio arrivare a dirti altro.</w:t>
      </w:r>
    </w:p>
    <w:p w14:paraId="304E357F" w14:textId="77777777" w:rsidR="00E76D97" w:rsidRPr="00E76D97" w:rsidRDefault="00E76D97" w:rsidP="000B3AE0">
      <w:pPr>
        <w:spacing w:before="0" w:after="0" w:line="240" w:lineRule="auto"/>
        <w:jc w:val="both"/>
        <w:rPr>
          <w:rFonts w:ascii="Arial Nova" w:hAnsi="Arial Nova"/>
          <w:color w:val="auto"/>
          <w:spacing w:val="-2"/>
          <w:sz w:val="24"/>
          <w:szCs w:val="24"/>
        </w:rPr>
      </w:pPr>
    </w:p>
    <w:p w14:paraId="53B79B9C" w14:textId="43659691" w:rsidR="00AA6A30" w:rsidRPr="000D3225" w:rsidRDefault="00AA6A30"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Oggi, sono consapevole che in assenza di forza di volontà, può tornare utile una guida. </w:t>
      </w:r>
      <w:r w:rsidR="00E76D97">
        <w:rPr>
          <w:rFonts w:ascii="Arial Nova" w:hAnsi="Arial Nova"/>
          <w:color w:val="auto"/>
          <w:spacing w:val="-2"/>
          <w:sz w:val="24"/>
          <w:szCs w:val="24"/>
        </w:rPr>
        <w:t>I</w:t>
      </w:r>
      <w:r w:rsidR="004C5C26">
        <w:rPr>
          <w:rFonts w:ascii="Arial Nova" w:hAnsi="Arial Nova"/>
          <w:color w:val="auto"/>
          <w:spacing w:val="-2"/>
          <w:sz w:val="24"/>
          <w:szCs w:val="24"/>
        </w:rPr>
        <w:t>o in</w:t>
      </w:r>
      <w:r w:rsidR="00E76D97">
        <w:rPr>
          <w:rFonts w:ascii="Arial Nova" w:hAnsi="Arial Nova"/>
          <w:color w:val="auto"/>
          <w:spacing w:val="-2"/>
          <w:sz w:val="24"/>
          <w:szCs w:val="24"/>
        </w:rPr>
        <w:t xml:space="preserve"> effetti s</w:t>
      </w:r>
      <w:r w:rsidRPr="000D3225">
        <w:rPr>
          <w:rFonts w:ascii="Arial Nova" w:hAnsi="Arial Nova"/>
          <w:color w:val="auto"/>
          <w:spacing w:val="-2"/>
          <w:sz w:val="24"/>
          <w:szCs w:val="24"/>
        </w:rPr>
        <w:t xml:space="preserve">ceglierei un coach. Ignoravo </w:t>
      </w:r>
      <w:r w:rsidR="004C5C26">
        <w:rPr>
          <w:rFonts w:ascii="Arial Nova" w:hAnsi="Arial Nova"/>
          <w:color w:val="auto"/>
          <w:spacing w:val="-2"/>
          <w:sz w:val="24"/>
          <w:szCs w:val="24"/>
        </w:rPr>
        <w:t xml:space="preserve">che </w:t>
      </w:r>
      <w:r w:rsidR="00E76D97">
        <w:rPr>
          <w:rFonts w:ascii="Arial Nova" w:hAnsi="Arial Nova"/>
          <w:color w:val="auto"/>
          <w:spacing w:val="-2"/>
          <w:sz w:val="24"/>
          <w:szCs w:val="24"/>
        </w:rPr>
        <w:t xml:space="preserve">operassero </w:t>
      </w:r>
      <w:r w:rsidRPr="000D3225">
        <w:rPr>
          <w:rFonts w:ascii="Arial Nova" w:hAnsi="Arial Nova"/>
          <w:color w:val="auto"/>
          <w:spacing w:val="-2"/>
          <w:sz w:val="24"/>
          <w:szCs w:val="24"/>
        </w:rPr>
        <w:t>anche nel campo del benessere fisico.</w:t>
      </w:r>
    </w:p>
    <w:p w14:paraId="05E2832D" w14:textId="77777777" w:rsidR="000B3AE0" w:rsidRPr="000D3225" w:rsidRDefault="000B3AE0" w:rsidP="000B3AE0">
      <w:pPr>
        <w:spacing w:before="0" w:after="0" w:line="240" w:lineRule="auto"/>
        <w:jc w:val="both"/>
        <w:rPr>
          <w:rFonts w:ascii="Arial Nova" w:hAnsi="Arial Nova"/>
          <w:color w:val="auto"/>
          <w:spacing w:val="-2"/>
          <w:sz w:val="20"/>
          <w:szCs w:val="20"/>
        </w:rPr>
      </w:pPr>
    </w:p>
    <w:p w14:paraId="51A6B575" w14:textId="6CF565F3" w:rsidR="002045DC" w:rsidRPr="000D3225" w:rsidRDefault="00AA6A30"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Per me non funziona</w:t>
      </w:r>
      <w:r w:rsidR="00E76D97">
        <w:rPr>
          <w:rFonts w:ascii="Arial Nova" w:hAnsi="Arial Nova"/>
          <w:color w:val="auto"/>
          <w:spacing w:val="-2"/>
          <w:sz w:val="24"/>
          <w:szCs w:val="24"/>
        </w:rPr>
        <w:t>:</w:t>
      </w:r>
      <w:r w:rsidRPr="000D3225">
        <w:rPr>
          <w:rFonts w:ascii="Arial Nova" w:hAnsi="Arial Nova"/>
          <w:color w:val="auto"/>
          <w:spacing w:val="-2"/>
          <w:sz w:val="24"/>
          <w:szCs w:val="24"/>
        </w:rPr>
        <w:t xml:space="preserve"> ti d</w:t>
      </w:r>
      <w:r w:rsidR="004C5C26">
        <w:rPr>
          <w:rFonts w:ascii="Arial Nova" w:hAnsi="Arial Nova"/>
          <w:color w:val="auto"/>
          <w:spacing w:val="-2"/>
          <w:sz w:val="24"/>
          <w:szCs w:val="24"/>
        </w:rPr>
        <w:t>ò</w:t>
      </w:r>
      <w:r w:rsidRPr="000D3225">
        <w:rPr>
          <w:rFonts w:ascii="Arial Nova" w:hAnsi="Arial Nova"/>
          <w:color w:val="auto"/>
          <w:spacing w:val="-2"/>
          <w:sz w:val="24"/>
          <w:szCs w:val="24"/>
        </w:rPr>
        <w:t xml:space="preserve"> la cura e arrivederci</w:t>
      </w:r>
      <w:r w:rsidR="00E76D97">
        <w:rPr>
          <w:rFonts w:ascii="Arial Nova" w:hAnsi="Arial Nova"/>
          <w:color w:val="auto"/>
          <w:spacing w:val="-2"/>
          <w:sz w:val="24"/>
          <w:szCs w:val="24"/>
        </w:rPr>
        <w:t>. N</w:t>
      </w:r>
      <w:r w:rsidRPr="000D3225">
        <w:rPr>
          <w:rFonts w:ascii="Arial Nova" w:hAnsi="Arial Nova"/>
          <w:color w:val="auto"/>
          <w:spacing w:val="-2"/>
          <w:sz w:val="24"/>
          <w:szCs w:val="24"/>
        </w:rPr>
        <w:t>on funziona come già detto in nessun ambito. Anche qui serve empatia. A me serve.</w:t>
      </w:r>
    </w:p>
    <w:p w14:paraId="6D5B3840" w14:textId="77777777" w:rsidR="000B3AE0" w:rsidRPr="000D3225" w:rsidRDefault="000B3AE0" w:rsidP="000B3AE0">
      <w:pPr>
        <w:spacing w:before="0" w:after="0" w:line="240" w:lineRule="auto"/>
        <w:jc w:val="both"/>
        <w:rPr>
          <w:rFonts w:ascii="Arial Nova" w:hAnsi="Arial Nova"/>
          <w:color w:val="auto"/>
          <w:spacing w:val="-2"/>
          <w:sz w:val="20"/>
          <w:szCs w:val="20"/>
        </w:rPr>
      </w:pPr>
    </w:p>
    <w:p w14:paraId="58FE204D" w14:textId="6366F4EE" w:rsidR="00916DFA" w:rsidRPr="000D3225" w:rsidRDefault="00916DFA"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Il coach entra in empatia con te e ti guida a trovare la soluzione dentro di te, non sarà lui a fornirtela</w:t>
      </w:r>
      <w:r w:rsidR="00AA6A30"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ma saprà ascoltarti senza giudicare</w:t>
      </w:r>
      <w:r w:rsidR="00E76D97">
        <w:rPr>
          <w:rFonts w:ascii="Arial Nova" w:hAnsi="Arial Nova"/>
          <w:color w:val="auto"/>
          <w:spacing w:val="-2"/>
          <w:sz w:val="24"/>
          <w:szCs w:val="24"/>
        </w:rPr>
        <w:t xml:space="preserve"> e guidarti</w:t>
      </w:r>
      <w:r w:rsidR="004C5C26">
        <w:rPr>
          <w:rFonts w:ascii="Arial Nova" w:hAnsi="Arial Nova"/>
          <w:color w:val="auto"/>
          <w:spacing w:val="-2"/>
          <w:sz w:val="24"/>
          <w:szCs w:val="24"/>
        </w:rPr>
        <w:t xml:space="preserve"> dritto al tuo obiettivo.</w:t>
      </w:r>
    </w:p>
    <w:p w14:paraId="45F3F215" w14:textId="77777777" w:rsidR="000B3AE0" w:rsidRPr="000D3225" w:rsidRDefault="000B3AE0" w:rsidP="000B3AE0">
      <w:pPr>
        <w:spacing w:before="0" w:after="0" w:line="240" w:lineRule="auto"/>
        <w:jc w:val="both"/>
        <w:rPr>
          <w:rFonts w:ascii="Arial Nova" w:hAnsi="Arial Nova"/>
          <w:color w:val="auto"/>
          <w:spacing w:val="-2"/>
          <w:sz w:val="16"/>
          <w:szCs w:val="16"/>
        </w:rPr>
      </w:pPr>
    </w:p>
    <w:p w14:paraId="29A89DCB" w14:textId="5F89D66D" w:rsidR="000B3AE0"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Il coaching </w:t>
      </w:r>
      <w:r w:rsidR="00916DFA" w:rsidRPr="000D3225">
        <w:rPr>
          <w:rFonts w:ascii="Arial Nova" w:hAnsi="Arial Nova"/>
          <w:color w:val="auto"/>
          <w:spacing w:val="-2"/>
          <w:sz w:val="24"/>
          <w:szCs w:val="24"/>
        </w:rPr>
        <w:t xml:space="preserve">infatti </w:t>
      </w:r>
      <w:r w:rsidRPr="000D3225">
        <w:rPr>
          <w:rFonts w:ascii="Arial Nova" w:hAnsi="Arial Nova"/>
          <w:color w:val="auto"/>
          <w:spacing w:val="-2"/>
          <w:sz w:val="24"/>
          <w:szCs w:val="24"/>
        </w:rPr>
        <w:t>andrebbe affiancato ad ogni specialità e</w:t>
      </w:r>
      <w:r w:rsidR="00916DFA" w:rsidRPr="000D3225">
        <w:rPr>
          <w:rFonts w:ascii="Arial Nova" w:hAnsi="Arial Nova"/>
          <w:color w:val="auto"/>
          <w:spacing w:val="-2"/>
          <w:sz w:val="24"/>
          <w:szCs w:val="24"/>
        </w:rPr>
        <w:t xml:space="preserve"> ad ogni figura,</w:t>
      </w:r>
      <w:r w:rsidRPr="000D3225">
        <w:rPr>
          <w:rFonts w:ascii="Arial Nova" w:hAnsi="Arial Nova"/>
          <w:color w:val="auto"/>
          <w:spacing w:val="-2"/>
          <w:sz w:val="24"/>
          <w:szCs w:val="24"/>
        </w:rPr>
        <w:t xml:space="preserve"> qualcuno in Italia sta iniziando a muoversi anche in questo </w:t>
      </w:r>
      <w:r w:rsidR="00AA6A30" w:rsidRPr="000D3225">
        <w:rPr>
          <w:rFonts w:ascii="Arial Nova" w:hAnsi="Arial Nova"/>
          <w:color w:val="auto"/>
          <w:spacing w:val="-2"/>
          <w:sz w:val="24"/>
          <w:szCs w:val="24"/>
        </w:rPr>
        <w:t xml:space="preserve">senso, ma sicuramente c’è un bel po' di lavoro da fare. </w:t>
      </w:r>
    </w:p>
    <w:p w14:paraId="64434F08" w14:textId="77777777" w:rsidR="000B3AE0" w:rsidRPr="000D3225" w:rsidRDefault="000B3AE0" w:rsidP="000B3AE0">
      <w:pPr>
        <w:spacing w:before="0" w:after="0" w:line="240" w:lineRule="auto"/>
        <w:jc w:val="both"/>
        <w:rPr>
          <w:rFonts w:ascii="Arial Nova" w:hAnsi="Arial Nova"/>
          <w:color w:val="auto"/>
          <w:spacing w:val="-2"/>
          <w:sz w:val="18"/>
          <w:szCs w:val="18"/>
        </w:rPr>
      </w:pPr>
    </w:p>
    <w:p w14:paraId="05E89BC9" w14:textId="3A6E5A34" w:rsidR="000B3AE0"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Insomma</w:t>
      </w:r>
      <w:r w:rsidR="002045DC"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tornan</w:t>
      </w:r>
      <w:r w:rsidR="00916DFA" w:rsidRPr="000D3225">
        <w:rPr>
          <w:rFonts w:ascii="Arial Nova" w:hAnsi="Arial Nova"/>
          <w:color w:val="auto"/>
          <w:spacing w:val="-2"/>
          <w:sz w:val="24"/>
          <w:szCs w:val="24"/>
        </w:rPr>
        <w:t xml:space="preserve">do a me, mi sono detta che </w:t>
      </w:r>
      <w:r w:rsidRPr="000D3225">
        <w:rPr>
          <w:rFonts w:ascii="Arial Nova" w:hAnsi="Arial Nova"/>
          <w:color w:val="auto"/>
          <w:spacing w:val="-2"/>
          <w:sz w:val="24"/>
          <w:szCs w:val="24"/>
        </w:rPr>
        <w:t xml:space="preserve">se </w:t>
      </w:r>
      <w:r w:rsidR="00916DFA" w:rsidRPr="000D3225">
        <w:rPr>
          <w:rFonts w:ascii="Arial Nova" w:hAnsi="Arial Nova"/>
          <w:color w:val="auto"/>
          <w:spacing w:val="-2"/>
          <w:sz w:val="24"/>
          <w:szCs w:val="24"/>
        </w:rPr>
        <w:t xml:space="preserve">solo </w:t>
      </w:r>
      <w:r w:rsidRPr="000D3225">
        <w:rPr>
          <w:rFonts w:ascii="Arial Nova" w:hAnsi="Arial Nova"/>
          <w:color w:val="auto"/>
          <w:spacing w:val="-2"/>
          <w:sz w:val="24"/>
          <w:szCs w:val="24"/>
        </w:rPr>
        <w:t xml:space="preserve">avessi voluto avrei potuto farcela da sola, </w:t>
      </w:r>
      <w:r w:rsidR="00916DFA" w:rsidRPr="000D3225">
        <w:rPr>
          <w:rFonts w:ascii="Arial Nova" w:hAnsi="Arial Nova"/>
          <w:color w:val="auto"/>
          <w:spacing w:val="-2"/>
          <w:sz w:val="24"/>
          <w:szCs w:val="24"/>
        </w:rPr>
        <w:t>che poi vale anche per te e per tutti</w:t>
      </w:r>
      <w:r w:rsidR="004C5C26">
        <w:rPr>
          <w:rFonts w:ascii="Arial Nova" w:hAnsi="Arial Nova"/>
          <w:color w:val="auto"/>
          <w:spacing w:val="-2"/>
          <w:sz w:val="24"/>
          <w:szCs w:val="24"/>
        </w:rPr>
        <w:t>.</w:t>
      </w:r>
    </w:p>
    <w:p w14:paraId="61F56003" w14:textId="77777777" w:rsidR="000B3AE0" w:rsidRPr="000D3225" w:rsidRDefault="000B3AE0" w:rsidP="000B3AE0">
      <w:pPr>
        <w:spacing w:before="0" w:after="0" w:line="240" w:lineRule="auto"/>
        <w:jc w:val="both"/>
        <w:rPr>
          <w:rFonts w:ascii="Arial Nova" w:hAnsi="Arial Nova"/>
          <w:color w:val="auto"/>
          <w:spacing w:val="-2"/>
          <w:sz w:val="20"/>
          <w:szCs w:val="20"/>
        </w:rPr>
      </w:pPr>
    </w:p>
    <w:p w14:paraId="3BB473FF" w14:textId="483A302D" w:rsidR="00AA6A30" w:rsidRPr="000D3225" w:rsidRDefault="004C5C26"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 xml:space="preserve">Ma torniamo al </w:t>
      </w:r>
      <w:r w:rsidR="00916DFA" w:rsidRPr="000D3225">
        <w:rPr>
          <w:rFonts w:ascii="Arial Nova" w:hAnsi="Arial Nova"/>
          <w:color w:val="auto"/>
          <w:spacing w:val="-2"/>
          <w:sz w:val="24"/>
          <w:szCs w:val="24"/>
        </w:rPr>
        <w:t xml:space="preserve">famoso appuntamento, </w:t>
      </w:r>
      <w:r w:rsidR="0096038F" w:rsidRPr="000D3225">
        <w:rPr>
          <w:rFonts w:ascii="Arial Nova" w:hAnsi="Arial Nova"/>
          <w:color w:val="auto"/>
          <w:spacing w:val="-2"/>
          <w:sz w:val="24"/>
          <w:szCs w:val="24"/>
        </w:rPr>
        <w:t>la tizia in questione</w:t>
      </w:r>
      <w:r w:rsidR="00AA6A30" w:rsidRPr="000D3225">
        <w:rPr>
          <w:rFonts w:ascii="Arial Nova" w:hAnsi="Arial Nova"/>
          <w:color w:val="auto"/>
          <w:spacing w:val="-2"/>
          <w:sz w:val="24"/>
          <w:szCs w:val="24"/>
        </w:rPr>
        <w:t xml:space="preserve">, </w:t>
      </w:r>
      <w:r w:rsidR="00916DFA" w:rsidRPr="000D3225">
        <w:rPr>
          <w:rFonts w:ascii="Arial Nova" w:hAnsi="Arial Nova"/>
          <w:color w:val="auto"/>
          <w:spacing w:val="-2"/>
          <w:sz w:val="24"/>
          <w:szCs w:val="24"/>
        </w:rPr>
        <w:t>in effetti l</w:t>
      </w:r>
      <w:r w:rsidR="0096038F" w:rsidRPr="000D3225">
        <w:rPr>
          <w:rFonts w:ascii="Arial Nova" w:hAnsi="Arial Nova"/>
          <w:color w:val="auto"/>
          <w:spacing w:val="-2"/>
          <w:sz w:val="24"/>
          <w:szCs w:val="24"/>
        </w:rPr>
        <w:t>a sapeva lunga e ci ha spiegato come seguendo poche</w:t>
      </w:r>
      <w:r w:rsidR="00916DFA" w:rsidRPr="000D3225">
        <w:rPr>
          <w:rFonts w:ascii="Arial Nova" w:hAnsi="Arial Nova"/>
          <w:color w:val="auto"/>
          <w:spacing w:val="-2"/>
          <w:sz w:val="24"/>
          <w:szCs w:val="24"/>
        </w:rPr>
        <w:t xml:space="preserve">, </w:t>
      </w:r>
      <w:r w:rsidR="0096038F" w:rsidRPr="000D3225">
        <w:rPr>
          <w:rFonts w:ascii="Arial Nova" w:hAnsi="Arial Nova"/>
          <w:color w:val="auto"/>
          <w:spacing w:val="-2"/>
          <w:sz w:val="24"/>
          <w:szCs w:val="24"/>
        </w:rPr>
        <w:t xml:space="preserve">ma essenziali </w:t>
      </w:r>
      <w:r w:rsidR="00E76D97">
        <w:rPr>
          <w:rFonts w:ascii="Arial Nova" w:hAnsi="Arial Nova"/>
          <w:color w:val="auto"/>
          <w:spacing w:val="-2"/>
          <w:sz w:val="24"/>
          <w:szCs w:val="24"/>
        </w:rPr>
        <w:t>r</w:t>
      </w:r>
      <w:r w:rsidR="00AA6A30" w:rsidRPr="000D3225">
        <w:rPr>
          <w:rFonts w:ascii="Arial Nova" w:hAnsi="Arial Nova"/>
          <w:color w:val="auto"/>
          <w:spacing w:val="-2"/>
          <w:sz w:val="24"/>
          <w:szCs w:val="24"/>
        </w:rPr>
        <w:t>egole, avremmo ottenuto il fisico dei nostri sogni. Ricordo la sua calma e soprattutto il fatto che ci consigliava e non tentava di venderci nulla</w:t>
      </w:r>
      <w:r w:rsidR="00E76D97">
        <w:rPr>
          <w:rFonts w:ascii="Arial Nova" w:hAnsi="Arial Nova"/>
          <w:color w:val="auto"/>
          <w:spacing w:val="-2"/>
          <w:sz w:val="24"/>
          <w:szCs w:val="24"/>
        </w:rPr>
        <w:t>.</w:t>
      </w:r>
    </w:p>
    <w:p w14:paraId="1BC6C1C3"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764E0440" w14:textId="1D7139E5" w:rsidR="00AA6A30" w:rsidRPr="000D3225" w:rsidRDefault="00AA6A30"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Eppure pensavo, figuriamoci. Non può funzionare. </w:t>
      </w:r>
    </w:p>
    <w:p w14:paraId="3F393F54"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31E359B5" w14:textId="330418D4" w:rsidR="00AA6A30" w:rsidRPr="000D3225" w:rsidRDefault="00AA6A30"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Avevo visto anche io molti risultati a cui non potevo non credere, ma continuavo a trovare altre scuse, mi dicevo che sicuramente quelle persone passavano la vita in palestra e io non lo avrei mai fatto.</w:t>
      </w:r>
    </w:p>
    <w:p w14:paraId="21008C28"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7CC1B42A" w14:textId="54377B72" w:rsidR="000B3AE0" w:rsidRPr="000D3225" w:rsidRDefault="004C5C26"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 xml:space="preserve">Per </w:t>
      </w:r>
      <w:r w:rsidR="0096038F" w:rsidRPr="000D3225">
        <w:rPr>
          <w:rFonts w:ascii="Arial Nova" w:hAnsi="Arial Nova"/>
          <w:color w:val="auto"/>
          <w:spacing w:val="-2"/>
          <w:sz w:val="24"/>
          <w:szCs w:val="24"/>
        </w:rPr>
        <w:t>una serie di problematiche fisiche,</w:t>
      </w:r>
      <w:r>
        <w:rPr>
          <w:rFonts w:ascii="Arial Nova" w:hAnsi="Arial Nova"/>
          <w:color w:val="auto"/>
          <w:spacing w:val="-2"/>
          <w:sz w:val="24"/>
          <w:szCs w:val="24"/>
        </w:rPr>
        <w:t xml:space="preserve"> oltre che per indole,</w:t>
      </w:r>
      <w:r w:rsidR="0096038F" w:rsidRPr="000D3225">
        <w:rPr>
          <w:rFonts w:ascii="Arial Nova" w:hAnsi="Arial Nova"/>
          <w:color w:val="auto"/>
          <w:spacing w:val="-2"/>
          <w:sz w:val="24"/>
          <w:szCs w:val="24"/>
        </w:rPr>
        <w:t xml:space="preserve"> non posso fare molto sport.</w:t>
      </w:r>
    </w:p>
    <w:p w14:paraId="7FAE2A9F"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7BBC5499" w14:textId="2D0DA636" w:rsidR="000B3AE0"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Diciamo che non mi dispiace l’idea di non farlo, ma il mio fisico mi è venuto in aiuto autorizzandomi a non farlo del tutto.</w:t>
      </w:r>
      <w:r w:rsidRPr="000D3225">
        <w:rPr>
          <w:rFonts w:ascii="Segoe UI Emoji" w:hAnsi="Segoe UI Emoji" w:cs="Segoe UI Emoji"/>
          <w:color w:val="auto"/>
          <w:spacing w:val="-2"/>
          <w:sz w:val="24"/>
          <w:szCs w:val="24"/>
        </w:rPr>
        <w:t>😁</w:t>
      </w:r>
      <w:r w:rsidRPr="000D3225">
        <w:rPr>
          <w:rFonts w:ascii="Arial Nova" w:hAnsi="Arial Nova"/>
          <w:color w:val="auto"/>
          <w:spacing w:val="-2"/>
          <w:sz w:val="24"/>
          <w:szCs w:val="24"/>
        </w:rPr>
        <w:br/>
      </w:r>
    </w:p>
    <w:p w14:paraId="69B05AF4" w14:textId="48B07AA2" w:rsidR="00AA6A30"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Insomma al termine dell</w:t>
      </w:r>
      <w:r w:rsidR="00A87A4B"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appuntamento io e la mia socia ci ritrovammo a pianificare l’inizio di questo nuovo percorso.</w:t>
      </w:r>
      <w:r w:rsidRPr="000D3225">
        <w:rPr>
          <w:rFonts w:ascii="Arial Nova" w:hAnsi="Arial Nova"/>
          <w:color w:val="auto"/>
          <w:spacing w:val="-2"/>
          <w:sz w:val="24"/>
          <w:szCs w:val="24"/>
        </w:rPr>
        <w:br/>
      </w:r>
      <w:r w:rsidR="00AA6A30" w:rsidRPr="000D3225">
        <w:rPr>
          <w:rFonts w:ascii="Arial Nova" w:hAnsi="Arial Nova"/>
          <w:color w:val="auto"/>
          <w:spacing w:val="-2"/>
          <w:sz w:val="24"/>
          <w:szCs w:val="24"/>
        </w:rPr>
        <w:t xml:space="preserve">Ora tu mi chiederai: </w:t>
      </w:r>
      <w:r w:rsidR="004C5C26">
        <w:rPr>
          <w:rFonts w:ascii="Arial Nova" w:hAnsi="Arial Nova"/>
          <w:color w:val="auto"/>
          <w:spacing w:val="-2"/>
          <w:sz w:val="24"/>
          <w:szCs w:val="24"/>
        </w:rPr>
        <w:t xml:space="preserve">“E allora </w:t>
      </w:r>
      <w:r w:rsidR="00AA6A30" w:rsidRPr="000D3225">
        <w:rPr>
          <w:rFonts w:ascii="Arial Nova" w:hAnsi="Arial Nova"/>
          <w:color w:val="auto"/>
          <w:spacing w:val="-2"/>
          <w:sz w:val="24"/>
          <w:szCs w:val="24"/>
        </w:rPr>
        <w:t>come è andata? Ti è servito?</w:t>
      </w:r>
      <w:r w:rsidR="004C5C26">
        <w:rPr>
          <w:rFonts w:ascii="Arial Nova" w:hAnsi="Arial Nova"/>
          <w:color w:val="auto"/>
          <w:spacing w:val="-2"/>
          <w:sz w:val="24"/>
          <w:szCs w:val="24"/>
        </w:rPr>
        <w:t>”</w:t>
      </w:r>
    </w:p>
    <w:p w14:paraId="3FBFF855"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063C2C60" w14:textId="709D2833" w:rsidR="00AA6A30" w:rsidRPr="000D3225" w:rsidRDefault="00E76D97"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E</w:t>
      </w:r>
      <w:r w:rsidR="00AA6A30" w:rsidRPr="000D3225">
        <w:rPr>
          <w:rFonts w:ascii="Arial Nova" w:hAnsi="Arial Nova"/>
          <w:color w:val="auto"/>
          <w:spacing w:val="-2"/>
          <w:sz w:val="24"/>
          <w:szCs w:val="24"/>
        </w:rPr>
        <w:t xml:space="preserve"> io ti dico:</w:t>
      </w:r>
      <w:r w:rsidR="004C5C26">
        <w:rPr>
          <w:rFonts w:ascii="Arial Nova" w:hAnsi="Arial Nova"/>
          <w:color w:val="auto"/>
          <w:spacing w:val="-2"/>
          <w:sz w:val="24"/>
          <w:szCs w:val="24"/>
        </w:rPr>
        <w:t xml:space="preserve"> “E</w:t>
      </w:r>
      <w:r w:rsidR="00AA6A30" w:rsidRPr="000D3225">
        <w:rPr>
          <w:rFonts w:ascii="Arial Nova" w:hAnsi="Arial Nova"/>
          <w:color w:val="auto"/>
          <w:spacing w:val="-2"/>
          <w:sz w:val="24"/>
          <w:szCs w:val="24"/>
        </w:rPr>
        <w:t>ccome se mi è servito!</w:t>
      </w:r>
      <w:r w:rsidR="004C5C26">
        <w:rPr>
          <w:rFonts w:ascii="Arial Nova" w:hAnsi="Arial Nova"/>
          <w:color w:val="auto"/>
          <w:spacing w:val="-2"/>
          <w:sz w:val="24"/>
          <w:szCs w:val="24"/>
        </w:rPr>
        <w:t>”</w:t>
      </w:r>
    </w:p>
    <w:p w14:paraId="0D4AB462"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6A246CB8" w14:textId="42A69FBC" w:rsidR="00AA6A30" w:rsidRPr="000D3225" w:rsidRDefault="00AA6A30"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Mi ha cambiato la vita. Mi ha permesso di arrivare fin qui.</w:t>
      </w:r>
    </w:p>
    <w:p w14:paraId="283FE190" w14:textId="77777777" w:rsidR="000B3AE0" w:rsidRPr="000D3225" w:rsidRDefault="00AA6A30"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In realtà mi sono anche impegnata nel cambiamento, pensavo sarebbe stato solo fisico. Ho cercato di </w:t>
      </w:r>
      <w:r w:rsidR="0096038F" w:rsidRPr="000D3225">
        <w:rPr>
          <w:rFonts w:ascii="Arial Nova" w:hAnsi="Arial Nova"/>
          <w:color w:val="auto"/>
          <w:spacing w:val="-2"/>
          <w:sz w:val="24"/>
          <w:szCs w:val="24"/>
        </w:rPr>
        <w:t>ottimizzare i risultati e nel giro di due mesi mi ritrovavo nei panni della sirenetta.</w:t>
      </w:r>
    </w:p>
    <w:p w14:paraId="1B5C2495" w14:textId="35BD25C2" w:rsidR="000B3AE0"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Ecco</w:t>
      </w:r>
      <w:r w:rsidR="00A87A4B"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come vi dicevo non è che fossi conciata da buttare via, nessuno mi </w:t>
      </w:r>
      <w:r w:rsidR="00A87A4B" w:rsidRPr="000D3225">
        <w:rPr>
          <w:rFonts w:ascii="Arial Nova" w:hAnsi="Arial Nova"/>
          <w:color w:val="auto"/>
          <w:spacing w:val="-2"/>
          <w:sz w:val="24"/>
          <w:szCs w:val="24"/>
        </w:rPr>
        <w:t xml:space="preserve">aveva fatto mai </w:t>
      </w:r>
      <w:r w:rsidRPr="000D3225">
        <w:rPr>
          <w:rFonts w:ascii="Arial Nova" w:hAnsi="Arial Nova"/>
          <w:color w:val="auto"/>
          <w:spacing w:val="-2"/>
          <w:sz w:val="24"/>
          <w:szCs w:val="24"/>
        </w:rPr>
        <w:t xml:space="preserve">pesare nulla, ma dopo le gravidanze non avevo più la mia pancia super piatta e la </w:t>
      </w:r>
      <w:r w:rsidR="002045DC" w:rsidRPr="000D3225">
        <w:rPr>
          <w:rFonts w:ascii="Arial Nova" w:hAnsi="Arial Nova"/>
          <w:color w:val="auto"/>
          <w:spacing w:val="-2"/>
          <w:sz w:val="24"/>
          <w:szCs w:val="24"/>
        </w:rPr>
        <w:t>tonicità</w:t>
      </w:r>
      <w:r w:rsidRPr="000D3225">
        <w:rPr>
          <w:rFonts w:ascii="Arial Nova" w:hAnsi="Arial Nova"/>
          <w:color w:val="auto"/>
          <w:spacing w:val="-2"/>
          <w:sz w:val="24"/>
          <w:szCs w:val="24"/>
        </w:rPr>
        <w:t xml:space="preserve"> che deside</w:t>
      </w:r>
      <w:r w:rsidR="00A87A4B" w:rsidRPr="000D3225">
        <w:rPr>
          <w:rFonts w:ascii="Arial Nova" w:hAnsi="Arial Nova"/>
          <w:color w:val="auto"/>
          <w:spacing w:val="-2"/>
          <w:sz w:val="24"/>
          <w:szCs w:val="24"/>
        </w:rPr>
        <w:t>ravo.</w:t>
      </w:r>
    </w:p>
    <w:p w14:paraId="600CB91E" w14:textId="7CEB080F" w:rsidR="000B3AE0" w:rsidRPr="000D3225" w:rsidRDefault="00A87A4B"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E, come già detto, n</w:t>
      </w:r>
      <w:r w:rsidR="0096038F" w:rsidRPr="000D3225">
        <w:rPr>
          <w:rFonts w:ascii="Arial Nova" w:hAnsi="Arial Nova"/>
          <w:color w:val="auto"/>
          <w:spacing w:val="-2"/>
          <w:sz w:val="24"/>
          <w:szCs w:val="24"/>
        </w:rPr>
        <w:t xml:space="preserve">on facevo molto </w:t>
      </w:r>
      <w:r w:rsidRPr="000D3225">
        <w:rPr>
          <w:rFonts w:ascii="Arial Nova" w:hAnsi="Arial Nova"/>
          <w:color w:val="auto"/>
          <w:spacing w:val="-2"/>
          <w:sz w:val="24"/>
          <w:szCs w:val="24"/>
        </w:rPr>
        <w:t>per</w:t>
      </w:r>
      <w:r w:rsidR="0096038F" w:rsidRPr="000D3225">
        <w:rPr>
          <w:rFonts w:ascii="Arial Nova" w:hAnsi="Arial Nova"/>
          <w:color w:val="auto"/>
          <w:spacing w:val="-2"/>
          <w:sz w:val="24"/>
          <w:szCs w:val="24"/>
        </w:rPr>
        <w:t xml:space="preserve"> cambiare le cose.</w:t>
      </w:r>
      <w:r w:rsidR="004C5C26">
        <w:rPr>
          <w:rFonts w:ascii="Arial Nova" w:hAnsi="Arial Nova"/>
          <w:color w:val="auto"/>
          <w:spacing w:val="-2"/>
          <w:sz w:val="24"/>
          <w:szCs w:val="24"/>
        </w:rPr>
        <w:t xml:space="preserve"> </w:t>
      </w:r>
      <w:r w:rsidR="0096038F" w:rsidRPr="000D3225">
        <w:rPr>
          <w:rFonts w:ascii="Arial Nova" w:hAnsi="Arial Nova"/>
          <w:color w:val="auto"/>
          <w:spacing w:val="-2"/>
          <w:sz w:val="24"/>
          <w:szCs w:val="24"/>
        </w:rPr>
        <w:br/>
      </w:r>
    </w:p>
    <w:p w14:paraId="29AF791D" w14:textId="69F7BCA3" w:rsidR="000B3AE0" w:rsidRPr="000D3225" w:rsidRDefault="002C7C2C"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Ma la vera cosa straordinaria sai qual è stata?</w:t>
      </w:r>
    </w:p>
    <w:p w14:paraId="7F9D2417" w14:textId="4BC60CA0" w:rsidR="00A87A4B"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Che</w:t>
      </w:r>
      <w:r w:rsidR="00A87A4B"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io, </w:t>
      </w:r>
      <w:r w:rsidR="00A87A4B" w:rsidRPr="000D3225">
        <w:rPr>
          <w:rFonts w:ascii="Arial Nova" w:hAnsi="Arial Nova"/>
          <w:color w:val="auto"/>
          <w:spacing w:val="-2"/>
          <w:sz w:val="24"/>
          <w:szCs w:val="24"/>
        </w:rPr>
        <w:t xml:space="preserve">alla fine </w:t>
      </w:r>
      <w:r w:rsidRPr="000D3225">
        <w:rPr>
          <w:rFonts w:ascii="Arial Nova" w:hAnsi="Arial Nova"/>
          <w:color w:val="auto"/>
          <w:spacing w:val="-2"/>
          <w:sz w:val="24"/>
          <w:szCs w:val="24"/>
        </w:rPr>
        <w:t>ho davvero adottato un</w:t>
      </w:r>
      <w:r w:rsidR="002C7C2C" w:rsidRPr="000D3225">
        <w:rPr>
          <w:rFonts w:ascii="Arial Nova" w:hAnsi="Arial Nova"/>
          <w:color w:val="auto"/>
          <w:spacing w:val="-2"/>
          <w:sz w:val="24"/>
          <w:szCs w:val="24"/>
        </w:rPr>
        <w:t>o</w:t>
      </w:r>
      <w:r w:rsidRPr="000D3225">
        <w:rPr>
          <w:rFonts w:ascii="Arial Nova" w:hAnsi="Arial Nova"/>
          <w:color w:val="auto"/>
          <w:spacing w:val="-2"/>
          <w:sz w:val="24"/>
          <w:szCs w:val="24"/>
        </w:rPr>
        <w:t xml:space="preserve"> stile di vita</w:t>
      </w:r>
      <w:r w:rsidR="002C7C2C" w:rsidRPr="000D3225">
        <w:rPr>
          <w:rFonts w:ascii="Arial Nova" w:hAnsi="Arial Nova"/>
          <w:color w:val="auto"/>
          <w:spacing w:val="-2"/>
          <w:sz w:val="24"/>
          <w:szCs w:val="24"/>
        </w:rPr>
        <w:t xml:space="preserve"> nuovo.</w:t>
      </w:r>
      <w:r w:rsidRPr="000D3225">
        <w:rPr>
          <w:rFonts w:ascii="Arial Nova" w:hAnsi="Arial Nova"/>
          <w:color w:val="auto"/>
          <w:spacing w:val="-2"/>
          <w:sz w:val="24"/>
          <w:szCs w:val="24"/>
        </w:rPr>
        <w:br/>
        <w:t>Non sono più tornata alle vecchie cattive abitudini.</w:t>
      </w:r>
    </w:p>
    <w:p w14:paraId="59717952"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098B1AF2" w14:textId="6326900F" w:rsidR="002C7C2C" w:rsidRPr="000D3225" w:rsidRDefault="002C7C2C"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Il cambiamento fisico si è trasformato in un mio cambiamento a 360 gradi. </w:t>
      </w:r>
    </w:p>
    <w:p w14:paraId="79AE5E93"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74667057" w14:textId="714831E0" w:rsidR="002C7C2C" w:rsidRPr="000D3225" w:rsidRDefault="002C7C2C"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Forse il mio problema non era solo sui fianchi.</w:t>
      </w:r>
    </w:p>
    <w:p w14:paraId="0FFEF307"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798903EF" w14:textId="6EAAF998" w:rsidR="002C7C2C" w:rsidRPr="000D3225" w:rsidRDefault="00A87A4B"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E</w:t>
      </w:r>
      <w:r w:rsidR="002C7C2C" w:rsidRPr="000D3225">
        <w:rPr>
          <w:rFonts w:ascii="Arial Nova" w:hAnsi="Arial Nova"/>
          <w:color w:val="auto"/>
          <w:spacing w:val="-2"/>
          <w:sz w:val="24"/>
          <w:szCs w:val="24"/>
        </w:rPr>
        <w:t xml:space="preserve"> mi sono bastati poco più di due mesi, per modificare</w:t>
      </w:r>
      <w:r w:rsidR="00E76D97">
        <w:rPr>
          <w:rFonts w:ascii="Arial Nova" w:hAnsi="Arial Nova"/>
          <w:color w:val="auto"/>
          <w:spacing w:val="-2"/>
          <w:sz w:val="24"/>
          <w:szCs w:val="24"/>
        </w:rPr>
        <w:t xml:space="preserve"> le cose</w:t>
      </w:r>
      <w:r w:rsidR="002C7C2C" w:rsidRPr="000D3225">
        <w:rPr>
          <w:rFonts w:ascii="Arial Nova" w:hAnsi="Arial Nova"/>
          <w:color w:val="auto"/>
          <w:spacing w:val="-2"/>
          <w:sz w:val="24"/>
          <w:szCs w:val="24"/>
        </w:rPr>
        <w:t>.</w:t>
      </w:r>
    </w:p>
    <w:p w14:paraId="0DCFCB9F"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5CD31436" w14:textId="42BDFE41" w:rsidR="002C7C2C" w:rsidRPr="000D3225" w:rsidRDefault="002C7C2C"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La mia decisione è partita dalla testa.</w:t>
      </w:r>
    </w:p>
    <w:p w14:paraId="1C9D9EFA"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2182715F" w14:textId="77C35B97" w:rsidR="000B3AE0" w:rsidRPr="000D3225" w:rsidRDefault="00A87A4B"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N</w:t>
      </w:r>
      <w:r w:rsidR="0096038F" w:rsidRPr="000D3225">
        <w:rPr>
          <w:rFonts w:ascii="Arial Nova" w:hAnsi="Arial Nova"/>
          <w:color w:val="auto"/>
          <w:spacing w:val="-2"/>
          <w:sz w:val="24"/>
          <w:szCs w:val="24"/>
        </w:rPr>
        <w:t xml:space="preserve">on avevo mai portato avanti una dieta in vita mia perché per me è noiosa, richiede impegno nel fare la spesa, cucinare, </w:t>
      </w:r>
      <w:r w:rsidR="001F10BE" w:rsidRPr="000D3225">
        <w:rPr>
          <w:rFonts w:ascii="Arial Nova" w:hAnsi="Arial Nova"/>
          <w:color w:val="auto"/>
          <w:spacing w:val="-2"/>
          <w:sz w:val="24"/>
          <w:szCs w:val="24"/>
        </w:rPr>
        <w:t>etc.</w:t>
      </w:r>
    </w:p>
    <w:p w14:paraId="7CF342AA" w14:textId="07544005" w:rsidR="002C7C2C"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Mentre con le poche semplici regole che mi erano state spiegate e</w:t>
      </w:r>
      <w:r w:rsidR="002C7C2C" w:rsidRPr="000D3225">
        <w:rPr>
          <w:rFonts w:ascii="Arial Nova" w:hAnsi="Arial Nova"/>
          <w:color w:val="auto"/>
          <w:spacing w:val="-2"/>
          <w:sz w:val="24"/>
          <w:szCs w:val="24"/>
        </w:rPr>
        <w:t xml:space="preserve"> con un cambiamento graduale di abitudini e di atteggiamento, grazie a cibo sano e corretta integrazione, quello stile healthy</w:t>
      </w:r>
      <w:r w:rsidR="00E76D97">
        <w:rPr>
          <w:rFonts w:ascii="Arial Nova" w:hAnsi="Arial Nova"/>
          <w:color w:val="auto"/>
          <w:spacing w:val="-2"/>
          <w:sz w:val="24"/>
          <w:szCs w:val="24"/>
        </w:rPr>
        <w:t xml:space="preserve">, </w:t>
      </w:r>
      <w:r w:rsidR="002C7C2C" w:rsidRPr="000D3225">
        <w:rPr>
          <w:rFonts w:ascii="Arial Nova" w:hAnsi="Arial Nova"/>
          <w:color w:val="auto"/>
          <w:spacing w:val="-2"/>
          <w:sz w:val="24"/>
          <w:szCs w:val="24"/>
        </w:rPr>
        <w:t>magicamente stava diventando il mio.</w:t>
      </w:r>
    </w:p>
    <w:p w14:paraId="281C6C74"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0A7A4D6D" w14:textId="65E89EAE" w:rsidR="002C7C2C" w:rsidRPr="000D3225" w:rsidRDefault="00A87A4B"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I</w:t>
      </w:r>
      <w:r w:rsidR="0096038F" w:rsidRPr="000D3225">
        <w:rPr>
          <w:rFonts w:ascii="Arial Nova" w:hAnsi="Arial Nova"/>
          <w:color w:val="auto"/>
          <w:spacing w:val="-2"/>
          <w:sz w:val="24"/>
          <w:szCs w:val="24"/>
        </w:rPr>
        <w:t>l mio corpo non era più quello di una mamma di due figli non più nel fiore dell</w:t>
      </w:r>
      <w:r w:rsidRPr="000D3225">
        <w:rPr>
          <w:rFonts w:ascii="Arial Nova" w:hAnsi="Arial Nova"/>
          <w:color w:val="auto"/>
          <w:spacing w:val="-2"/>
          <w:sz w:val="24"/>
          <w:szCs w:val="24"/>
        </w:rPr>
        <w:t>’</w:t>
      </w:r>
      <w:r w:rsidR="0096038F" w:rsidRPr="000D3225">
        <w:rPr>
          <w:rFonts w:ascii="Arial Nova" w:hAnsi="Arial Nova"/>
          <w:color w:val="auto"/>
          <w:spacing w:val="-2"/>
          <w:sz w:val="24"/>
          <w:szCs w:val="24"/>
        </w:rPr>
        <w:t>età, ma era tornato quello di una ragazzina.</w:t>
      </w:r>
    </w:p>
    <w:p w14:paraId="3A86D373" w14:textId="46725E11" w:rsidR="002C7C2C" w:rsidRPr="000D3225" w:rsidRDefault="002C7C2C"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Cambiare si può! Ad ogni età. Basta come sempre iniziare a volerlo.</w:t>
      </w:r>
    </w:p>
    <w:p w14:paraId="7C539403"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7BB4508D" w14:textId="65795F8D" w:rsidR="00A87A4B"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C</w:t>
      </w:r>
      <w:r w:rsidR="00A87A4B" w:rsidRPr="000D3225">
        <w:rPr>
          <w:rFonts w:ascii="Arial Nova" w:hAnsi="Arial Nova"/>
          <w:color w:val="auto"/>
          <w:spacing w:val="-2"/>
          <w:sz w:val="24"/>
          <w:szCs w:val="24"/>
        </w:rPr>
        <w:t>’è</w:t>
      </w:r>
      <w:r w:rsidRPr="000D3225">
        <w:rPr>
          <w:rFonts w:ascii="Arial Nova" w:hAnsi="Arial Nova"/>
          <w:color w:val="auto"/>
          <w:spacing w:val="-2"/>
          <w:sz w:val="24"/>
          <w:szCs w:val="24"/>
        </w:rPr>
        <w:t xml:space="preserve"> voluto un po’ d’</w:t>
      </w:r>
      <w:r w:rsidR="004444E3" w:rsidRPr="000D3225">
        <w:rPr>
          <w:rFonts w:ascii="Arial Nova" w:hAnsi="Arial Nova"/>
          <w:color w:val="auto"/>
          <w:spacing w:val="-2"/>
          <w:sz w:val="24"/>
          <w:szCs w:val="24"/>
        </w:rPr>
        <w:t>i</w:t>
      </w:r>
      <w:r w:rsidRPr="000D3225">
        <w:rPr>
          <w:rFonts w:ascii="Arial Nova" w:hAnsi="Arial Nova"/>
          <w:color w:val="auto"/>
          <w:spacing w:val="-2"/>
          <w:sz w:val="24"/>
          <w:szCs w:val="24"/>
        </w:rPr>
        <w:t xml:space="preserve">mpegno </w:t>
      </w:r>
      <w:r w:rsidR="00A87A4B" w:rsidRPr="000D3225">
        <w:rPr>
          <w:rFonts w:ascii="Arial Nova" w:hAnsi="Arial Nova"/>
          <w:color w:val="auto"/>
          <w:spacing w:val="-2"/>
          <w:sz w:val="24"/>
          <w:szCs w:val="24"/>
        </w:rPr>
        <w:t>sì</w:t>
      </w:r>
      <w:r w:rsidRPr="000D3225">
        <w:rPr>
          <w:rFonts w:ascii="Arial Nova" w:hAnsi="Arial Nova"/>
          <w:color w:val="auto"/>
          <w:spacing w:val="-2"/>
          <w:sz w:val="24"/>
          <w:szCs w:val="24"/>
        </w:rPr>
        <w:t>, ma soprattutto forza di volontà.</w:t>
      </w:r>
    </w:p>
    <w:p w14:paraId="2BFB897A" w14:textId="5324BA80" w:rsidR="000B3AE0" w:rsidRPr="000D3225" w:rsidRDefault="005349F8"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 xml:space="preserve">E se c’è </w:t>
      </w:r>
      <w:proofErr w:type="spellStart"/>
      <w:r>
        <w:rPr>
          <w:rFonts w:ascii="Arial Nova" w:hAnsi="Arial Nova"/>
          <w:color w:val="auto"/>
          <w:spacing w:val="-2"/>
          <w:sz w:val="24"/>
          <w:szCs w:val="24"/>
        </w:rPr>
        <w:t>lo</w:t>
      </w:r>
      <w:proofErr w:type="spellEnd"/>
      <w:r>
        <w:rPr>
          <w:rFonts w:ascii="Arial Nova" w:hAnsi="Arial Nova"/>
          <w:color w:val="auto"/>
          <w:spacing w:val="-2"/>
          <w:sz w:val="24"/>
          <w:szCs w:val="24"/>
        </w:rPr>
        <w:t xml:space="preserve"> fatta io, ce la puoi fare anche tu!</w:t>
      </w:r>
    </w:p>
    <w:p w14:paraId="67ECBAD8" w14:textId="75A4CFEF" w:rsidR="000B3AE0" w:rsidRPr="000D3225" w:rsidRDefault="00A87A4B"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Ho riscoperto il piacere e il gusto di cibi sani ed energetici e sto provando in tutti i modi a trasmettere questo amore ai miei figli.</w:t>
      </w:r>
    </w:p>
    <w:p w14:paraId="2402C067" w14:textId="593887D4" w:rsidR="002C7C2C"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Le cattive abitudini</w:t>
      </w:r>
      <w:r w:rsidR="00E76D97">
        <w:rPr>
          <w:rFonts w:ascii="Arial Nova" w:hAnsi="Arial Nova"/>
          <w:color w:val="auto"/>
          <w:spacing w:val="-2"/>
          <w:sz w:val="24"/>
          <w:szCs w:val="24"/>
        </w:rPr>
        <w:t xml:space="preserve">, </w:t>
      </w:r>
      <w:r w:rsidRPr="000D3225">
        <w:rPr>
          <w:rFonts w:ascii="Arial Nova" w:hAnsi="Arial Nova"/>
          <w:color w:val="auto"/>
          <w:spacing w:val="-2"/>
          <w:sz w:val="24"/>
          <w:szCs w:val="24"/>
        </w:rPr>
        <w:t>una volta che le elimini non ti servono più, ti accorgi che stai meglio e riconosci le nuove abitudini come parte f</w:t>
      </w:r>
      <w:r w:rsidR="002C7C2C" w:rsidRPr="000D3225">
        <w:rPr>
          <w:rFonts w:ascii="Arial Nova" w:hAnsi="Arial Nova"/>
          <w:color w:val="auto"/>
          <w:spacing w:val="-2"/>
          <w:sz w:val="24"/>
          <w:szCs w:val="24"/>
        </w:rPr>
        <w:t>ondamentale della tua quotidianità</w:t>
      </w:r>
      <w:r w:rsidR="004444E3" w:rsidRPr="000D3225">
        <w:rPr>
          <w:rFonts w:ascii="Arial Nova" w:hAnsi="Arial Nova"/>
          <w:color w:val="auto"/>
          <w:spacing w:val="-2"/>
          <w:sz w:val="24"/>
          <w:szCs w:val="24"/>
        </w:rPr>
        <w:t>.</w:t>
      </w:r>
    </w:p>
    <w:p w14:paraId="069392C5"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603ACB40" w14:textId="6BD5DD31" w:rsidR="004444E3"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Comunque ad oggi, non ho più ripreso quel peso e soprattutto non ho più smesso di integrare con sostanze naturali e preventive per </w:t>
      </w:r>
      <w:r w:rsidR="004444E3" w:rsidRPr="000D3225">
        <w:rPr>
          <w:rFonts w:ascii="Arial Nova" w:hAnsi="Arial Nova"/>
          <w:color w:val="auto"/>
          <w:spacing w:val="-2"/>
          <w:sz w:val="24"/>
          <w:szCs w:val="24"/>
        </w:rPr>
        <w:t>avere forza, energia e un fisico tonico.</w:t>
      </w:r>
    </w:p>
    <w:p w14:paraId="79AB546B" w14:textId="66724DAE" w:rsidR="004444E3" w:rsidRPr="000D3225" w:rsidRDefault="004444E3"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E non è stato necessario uccidersi di palestra, basta muoversi un po' di più e camminare un po' ogni giorno.</w:t>
      </w:r>
    </w:p>
    <w:p w14:paraId="352E9F9C"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346FB839" w14:textId="084E0BFD" w:rsidR="004444E3" w:rsidRPr="000D3225" w:rsidRDefault="004444E3"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E fin qui tutto bene.</w:t>
      </w:r>
    </w:p>
    <w:p w14:paraId="6F31FD63" w14:textId="4EC9F1E5" w:rsidR="000B3AE0" w:rsidRPr="000D3225" w:rsidRDefault="004444E3"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Ero felice di questa forma ritrovata.</w:t>
      </w:r>
    </w:p>
    <w:p w14:paraId="65B19135" w14:textId="68BFB551" w:rsidR="004444E3" w:rsidRPr="000D3225" w:rsidRDefault="004444E3"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Fine</w:t>
      </w:r>
      <w:r w:rsidR="00E76D97">
        <w:rPr>
          <w:rFonts w:ascii="Arial Nova" w:hAnsi="Arial Nova"/>
          <w:color w:val="auto"/>
          <w:spacing w:val="-2"/>
          <w:sz w:val="24"/>
          <w:szCs w:val="24"/>
        </w:rPr>
        <w:t>.</w:t>
      </w:r>
    </w:p>
    <w:p w14:paraId="3FE96CBB" w14:textId="1FAD59B2" w:rsidR="004444E3" w:rsidRPr="000D3225" w:rsidRDefault="004444E3"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 xml:space="preserve">Certo avevo anche ritrovato un maggior sorriso. Se ti vedi e ti senti bene fuori, </w:t>
      </w:r>
      <w:r w:rsidR="005349F8">
        <w:rPr>
          <w:rFonts w:ascii="Arial Nova" w:hAnsi="Arial Nova"/>
          <w:color w:val="auto"/>
          <w:spacing w:val="-2"/>
          <w:sz w:val="24"/>
          <w:szCs w:val="24"/>
        </w:rPr>
        <w:t>stai</w:t>
      </w:r>
      <w:r w:rsidRPr="000D3225">
        <w:rPr>
          <w:rFonts w:ascii="Arial Nova" w:hAnsi="Arial Nova"/>
          <w:color w:val="auto"/>
          <w:spacing w:val="-2"/>
          <w:sz w:val="24"/>
          <w:szCs w:val="24"/>
        </w:rPr>
        <w:t xml:space="preserve"> meglio anche dentro.</w:t>
      </w:r>
    </w:p>
    <w:p w14:paraId="0E370C7E" w14:textId="7895586B" w:rsidR="000B3AE0" w:rsidRPr="000D3225" w:rsidRDefault="00EE6228" w:rsidP="00D43F16">
      <w:pPr>
        <w:spacing w:before="0" w:after="0" w:line="276" w:lineRule="auto"/>
        <w:jc w:val="both"/>
        <w:rPr>
          <w:rFonts w:ascii="Arial Nova" w:hAnsi="Arial Nova"/>
          <w:color w:val="auto"/>
          <w:spacing w:val="-2"/>
          <w:sz w:val="24"/>
          <w:szCs w:val="24"/>
        </w:rPr>
      </w:pPr>
      <w:r w:rsidRPr="000D3225">
        <w:rPr>
          <w:rFonts w:ascii="Arial Nova" w:hAnsi="Arial Nova"/>
          <w:color w:val="auto"/>
          <w:spacing w:val="-2"/>
          <w:sz w:val="24"/>
          <w:szCs w:val="24"/>
        </w:rPr>
        <w:t>Poi</w:t>
      </w:r>
      <w:r w:rsidR="00E76D97">
        <w:rPr>
          <w:rFonts w:ascii="Arial Nova" w:hAnsi="Arial Nova"/>
          <w:color w:val="auto"/>
          <w:spacing w:val="-2"/>
          <w:sz w:val="24"/>
          <w:szCs w:val="24"/>
        </w:rPr>
        <w:t>,</w:t>
      </w:r>
      <w:r w:rsidRPr="000D3225">
        <w:rPr>
          <w:rFonts w:ascii="Arial Nova" w:hAnsi="Arial Nova"/>
          <w:color w:val="auto"/>
          <w:spacing w:val="-2"/>
          <w:sz w:val="24"/>
          <w:szCs w:val="24"/>
        </w:rPr>
        <w:t xml:space="preserve"> </w:t>
      </w:r>
      <w:r w:rsidR="0096038F" w:rsidRPr="000D3225">
        <w:rPr>
          <w:rFonts w:ascii="Arial Nova" w:hAnsi="Arial Nova"/>
          <w:color w:val="auto"/>
          <w:spacing w:val="-2"/>
          <w:sz w:val="24"/>
          <w:szCs w:val="24"/>
        </w:rPr>
        <w:t>mi è stato proposto di raccontare i miei risultati e condividerli.</w:t>
      </w:r>
      <w:r w:rsidR="0096038F" w:rsidRPr="000D3225">
        <w:rPr>
          <w:rFonts w:ascii="Arial Nova" w:hAnsi="Arial Nova"/>
          <w:color w:val="auto"/>
          <w:spacing w:val="-2"/>
          <w:sz w:val="24"/>
          <w:szCs w:val="24"/>
        </w:rPr>
        <w:br/>
        <w:t>Ancora una volta ho pensato</w:t>
      </w:r>
      <w:r w:rsidR="00CD3988" w:rsidRPr="000D3225">
        <w:rPr>
          <w:rFonts w:ascii="Arial Nova" w:hAnsi="Arial Nova"/>
          <w:color w:val="auto"/>
          <w:spacing w:val="-2"/>
          <w:sz w:val="24"/>
          <w:szCs w:val="24"/>
        </w:rPr>
        <w:t xml:space="preserve">, </w:t>
      </w:r>
      <w:r w:rsidR="0096038F" w:rsidRPr="000D3225">
        <w:rPr>
          <w:rFonts w:ascii="Arial Nova" w:hAnsi="Arial Nova"/>
          <w:color w:val="auto"/>
          <w:spacing w:val="-2"/>
          <w:sz w:val="24"/>
          <w:szCs w:val="24"/>
        </w:rPr>
        <w:t>figuriamoci, neanche mi faccio i selfie</w:t>
      </w:r>
      <w:r w:rsidR="005349F8">
        <w:rPr>
          <w:rFonts w:ascii="Arial Nova" w:hAnsi="Arial Nova"/>
          <w:color w:val="auto"/>
          <w:spacing w:val="-2"/>
          <w:sz w:val="24"/>
          <w:szCs w:val="24"/>
        </w:rPr>
        <w:t>,</w:t>
      </w:r>
      <w:r w:rsidR="0096038F" w:rsidRPr="000D3225">
        <w:rPr>
          <w:rFonts w:ascii="Arial Nova" w:hAnsi="Arial Nova"/>
          <w:color w:val="auto"/>
          <w:spacing w:val="-2"/>
          <w:sz w:val="24"/>
          <w:szCs w:val="24"/>
        </w:rPr>
        <w:t xml:space="preserve"> ci mancherebbe </w:t>
      </w:r>
      <w:r w:rsidR="005349F8">
        <w:rPr>
          <w:rFonts w:ascii="Arial Nova" w:hAnsi="Arial Nova"/>
          <w:color w:val="auto"/>
          <w:spacing w:val="-2"/>
          <w:sz w:val="24"/>
          <w:szCs w:val="24"/>
        </w:rPr>
        <w:t>un</w:t>
      </w:r>
      <w:r w:rsidR="0096038F" w:rsidRPr="000D3225">
        <w:rPr>
          <w:rFonts w:ascii="Arial Nova" w:hAnsi="Arial Nova"/>
          <w:color w:val="auto"/>
          <w:spacing w:val="-2"/>
          <w:sz w:val="24"/>
          <w:szCs w:val="24"/>
        </w:rPr>
        <w:t>a foto in costume</w:t>
      </w:r>
      <w:r w:rsidR="00CD3988" w:rsidRPr="000D3225">
        <w:rPr>
          <w:rFonts w:ascii="Arial Nova" w:hAnsi="Arial Nova"/>
          <w:color w:val="auto"/>
          <w:spacing w:val="-2"/>
          <w:sz w:val="24"/>
          <w:szCs w:val="24"/>
        </w:rPr>
        <w:t xml:space="preserve"> o</w:t>
      </w:r>
      <w:r w:rsidR="001E1FD1" w:rsidRPr="000D3225">
        <w:rPr>
          <w:rFonts w:ascii="Arial Nova" w:hAnsi="Arial Nova"/>
          <w:color w:val="auto"/>
          <w:spacing w:val="-2"/>
          <w:sz w:val="24"/>
          <w:szCs w:val="24"/>
        </w:rPr>
        <w:t xml:space="preserve"> mostrare i miei risultati.</w:t>
      </w:r>
    </w:p>
    <w:p w14:paraId="31D525C5" w14:textId="5A23938C" w:rsidR="001E1FD1" w:rsidRPr="000D3225" w:rsidRDefault="0096038F" w:rsidP="00D43F16">
      <w:pPr>
        <w:spacing w:before="0" w:after="0" w:line="276" w:lineRule="auto"/>
        <w:jc w:val="both"/>
        <w:rPr>
          <w:rFonts w:ascii="Arial Nova" w:hAnsi="Arial Nova"/>
          <w:color w:val="auto"/>
          <w:spacing w:val="-2"/>
          <w:sz w:val="24"/>
          <w:szCs w:val="24"/>
        </w:rPr>
      </w:pPr>
      <w:r w:rsidRPr="000D3225">
        <w:rPr>
          <w:rFonts w:ascii="Arial Nova" w:hAnsi="Arial Nova"/>
          <w:color w:val="auto"/>
          <w:spacing w:val="-2"/>
          <w:sz w:val="24"/>
          <w:szCs w:val="24"/>
        </w:rPr>
        <w:t>P</w:t>
      </w:r>
      <w:r w:rsidR="00CD3988" w:rsidRPr="000D3225">
        <w:rPr>
          <w:rFonts w:ascii="Arial Nova" w:hAnsi="Arial Nova"/>
          <w:color w:val="auto"/>
          <w:spacing w:val="-2"/>
          <w:sz w:val="24"/>
          <w:szCs w:val="24"/>
        </w:rPr>
        <w:t>oi, il tempo cambia le cose o meglio aiuta ad evolvere</w:t>
      </w:r>
      <w:r w:rsidR="005349F8">
        <w:rPr>
          <w:rFonts w:ascii="Arial Nova" w:hAnsi="Arial Nova"/>
          <w:color w:val="auto"/>
          <w:spacing w:val="-2"/>
          <w:sz w:val="24"/>
          <w:szCs w:val="24"/>
        </w:rPr>
        <w:t>:</w:t>
      </w:r>
      <w:r w:rsidR="00CD3988" w:rsidRPr="000D3225">
        <w:rPr>
          <w:rFonts w:ascii="Arial Nova" w:hAnsi="Arial Nova"/>
          <w:color w:val="auto"/>
          <w:spacing w:val="-2"/>
          <w:sz w:val="24"/>
          <w:szCs w:val="24"/>
        </w:rPr>
        <w:t xml:space="preserve"> </w:t>
      </w:r>
      <w:r w:rsidR="001E1FD1" w:rsidRPr="000D3225">
        <w:rPr>
          <w:rFonts w:ascii="Arial Nova" w:hAnsi="Arial Nova"/>
          <w:color w:val="auto"/>
          <w:spacing w:val="-2"/>
          <w:sz w:val="24"/>
          <w:szCs w:val="24"/>
        </w:rPr>
        <w:t>con la fanciulla del primo i</w:t>
      </w:r>
      <w:r w:rsidR="00CD3988" w:rsidRPr="000D3225">
        <w:rPr>
          <w:rFonts w:ascii="Arial Nova" w:hAnsi="Arial Nova"/>
          <w:color w:val="auto"/>
          <w:spacing w:val="-2"/>
          <w:sz w:val="24"/>
          <w:szCs w:val="24"/>
        </w:rPr>
        <w:t>n</w:t>
      </w:r>
      <w:r w:rsidR="001E1FD1" w:rsidRPr="000D3225">
        <w:rPr>
          <w:rFonts w:ascii="Arial Nova" w:hAnsi="Arial Nova"/>
          <w:color w:val="auto"/>
          <w:spacing w:val="-2"/>
          <w:sz w:val="24"/>
          <w:szCs w:val="24"/>
        </w:rPr>
        <w:t>contro,</w:t>
      </w:r>
      <w:r w:rsidR="00CD3988"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 xml:space="preserve">abbiamo organizzato una fantastica serata formativa </w:t>
      </w:r>
      <w:r w:rsidR="001E1FD1" w:rsidRPr="000D3225">
        <w:rPr>
          <w:rFonts w:ascii="Arial Nova" w:hAnsi="Arial Nova"/>
          <w:color w:val="auto"/>
          <w:spacing w:val="-2"/>
          <w:sz w:val="24"/>
          <w:szCs w:val="24"/>
        </w:rPr>
        <w:t>ricca di contenuti. Io lei un medico e tante tante ospiti.</w:t>
      </w:r>
      <w:r w:rsidRPr="000D3225">
        <w:rPr>
          <w:rFonts w:ascii="Arial Nova" w:hAnsi="Arial Nova"/>
          <w:color w:val="auto"/>
          <w:spacing w:val="-2"/>
          <w:sz w:val="24"/>
          <w:szCs w:val="24"/>
        </w:rPr>
        <w:t xml:space="preserve"> </w:t>
      </w:r>
    </w:p>
    <w:p w14:paraId="09CAF5B2" w14:textId="04B94493" w:rsidR="00E46339" w:rsidRPr="000D3225" w:rsidRDefault="001E1FD1" w:rsidP="00D43F16">
      <w:pPr>
        <w:spacing w:before="0" w:after="0" w:line="276"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Come previsto è stato il click nella mia testa, mi ha </w:t>
      </w:r>
      <w:r w:rsidR="005349F8">
        <w:rPr>
          <w:rFonts w:ascii="Arial Nova" w:hAnsi="Arial Nova"/>
          <w:color w:val="auto"/>
          <w:spacing w:val="-2"/>
          <w:sz w:val="24"/>
          <w:szCs w:val="24"/>
        </w:rPr>
        <w:t xml:space="preserve">fatto capire </w:t>
      </w:r>
      <w:r w:rsidRPr="000D3225">
        <w:rPr>
          <w:rFonts w:ascii="Arial Nova" w:hAnsi="Arial Nova"/>
          <w:color w:val="auto"/>
          <w:spacing w:val="-2"/>
          <w:sz w:val="24"/>
          <w:szCs w:val="24"/>
        </w:rPr>
        <w:t>che forse non era poi così male e che si poteva fare</w:t>
      </w:r>
      <w:r w:rsidR="005349F8">
        <w:rPr>
          <w:rFonts w:ascii="Arial Nova" w:hAnsi="Arial Nova"/>
          <w:color w:val="auto"/>
          <w:spacing w:val="-2"/>
          <w:sz w:val="24"/>
          <w:szCs w:val="24"/>
        </w:rPr>
        <w:t xml:space="preserve">, </w:t>
      </w:r>
      <w:r w:rsidRPr="000D3225">
        <w:rPr>
          <w:rFonts w:ascii="Arial Nova" w:hAnsi="Arial Nova"/>
          <w:color w:val="auto"/>
          <w:spacing w:val="-2"/>
          <w:sz w:val="24"/>
          <w:szCs w:val="24"/>
        </w:rPr>
        <w:t xml:space="preserve">a modo mio </w:t>
      </w:r>
      <w:r w:rsidR="005349F8">
        <w:rPr>
          <w:rFonts w:ascii="Arial Nova" w:hAnsi="Arial Nova"/>
          <w:color w:val="auto"/>
          <w:spacing w:val="-2"/>
          <w:sz w:val="24"/>
          <w:szCs w:val="24"/>
        </w:rPr>
        <w:t>e</w:t>
      </w:r>
      <w:r w:rsidRPr="000D3225">
        <w:rPr>
          <w:rFonts w:ascii="Arial Nova" w:hAnsi="Arial Nova"/>
          <w:color w:val="auto"/>
          <w:spacing w:val="-2"/>
          <w:sz w:val="24"/>
          <w:szCs w:val="24"/>
        </w:rPr>
        <w:t xml:space="preserve"> </w:t>
      </w:r>
      <w:r w:rsidR="00D43F16">
        <w:rPr>
          <w:rFonts w:ascii="Arial Nova" w:hAnsi="Arial Nova"/>
          <w:color w:val="auto"/>
          <w:spacing w:val="-2"/>
          <w:sz w:val="24"/>
          <w:szCs w:val="24"/>
        </w:rPr>
        <w:t>r</w:t>
      </w:r>
      <w:r w:rsidR="00E46339" w:rsidRPr="000D3225">
        <w:rPr>
          <w:rFonts w:ascii="Arial Nova" w:hAnsi="Arial Nova"/>
          <w:color w:val="auto"/>
          <w:spacing w:val="-2"/>
          <w:sz w:val="24"/>
          <w:szCs w:val="24"/>
        </w:rPr>
        <w:t xml:space="preserve">ispettando il </w:t>
      </w:r>
      <w:r w:rsidR="00E76D97">
        <w:rPr>
          <w:rFonts w:ascii="Arial Nova" w:hAnsi="Arial Nova"/>
          <w:color w:val="auto"/>
          <w:spacing w:val="-2"/>
          <w:sz w:val="24"/>
          <w:szCs w:val="24"/>
        </w:rPr>
        <w:t>mio</w:t>
      </w:r>
      <w:r w:rsidR="00E46339" w:rsidRPr="000D3225">
        <w:rPr>
          <w:rFonts w:ascii="Arial Nova" w:hAnsi="Arial Nova"/>
          <w:color w:val="auto"/>
          <w:spacing w:val="-2"/>
          <w:sz w:val="24"/>
          <w:szCs w:val="24"/>
        </w:rPr>
        <w:t xml:space="preserve"> modo di essere.</w:t>
      </w:r>
    </w:p>
    <w:p w14:paraId="0209D9DB" w14:textId="5D2FAEE0" w:rsidR="001E1FD1" w:rsidRPr="000D3225" w:rsidRDefault="001E1FD1" w:rsidP="00D43F16">
      <w:pPr>
        <w:spacing w:before="0" w:after="0" w:line="276" w:lineRule="auto"/>
        <w:jc w:val="both"/>
        <w:rPr>
          <w:rFonts w:ascii="Arial Nova" w:hAnsi="Arial Nova"/>
          <w:color w:val="auto"/>
          <w:spacing w:val="-2"/>
          <w:sz w:val="24"/>
          <w:szCs w:val="24"/>
        </w:rPr>
      </w:pPr>
      <w:r w:rsidRPr="000D3225">
        <w:rPr>
          <w:rFonts w:ascii="Arial Nova" w:hAnsi="Arial Nova"/>
          <w:color w:val="auto"/>
          <w:spacing w:val="-2"/>
          <w:sz w:val="24"/>
          <w:szCs w:val="24"/>
        </w:rPr>
        <w:t>Ci potevo provare.</w:t>
      </w:r>
    </w:p>
    <w:p w14:paraId="04701833" w14:textId="098EE0B9" w:rsidR="001E1FD1" w:rsidRPr="000D3225" w:rsidRDefault="001E1FD1" w:rsidP="00D43F16">
      <w:pPr>
        <w:spacing w:before="0" w:after="0" w:line="276" w:lineRule="auto"/>
        <w:jc w:val="both"/>
        <w:rPr>
          <w:rFonts w:ascii="Arial Nova" w:hAnsi="Arial Nova"/>
          <w:color w:val="auto"/>
          <w:spacing w:val="-2"/>
          <w:sz w:val="24"/>
          <w:szCs w:val="24"/>
        </w:rPr>
      </w:pPr>
      <w:r w:rsidRPr="000D3225">
        <w:rPr>
          <w:rFonts w:ascii="Arial Nova" w:hAnsi="Arial Nova"/>
          <w:color w:val="auto"/>
          <w:spacing w:val="-2"/>
          <w:sz w:val="24"/>
          <w:szCs w:val="24"/>
        </w:rPr>
        <w:t>Mi sono trattenuta molto, per via di tante altre convinzioni limitanti.</w:t>
      </w:r>
      <w:r w:rsidR="00E46339"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 xml:space="preserve">Oltre a preoccuparmi del giudizio altrui, </w:t>
      </w:r>
      <w:r w:rsidR="00E76D97">
        <w:rPr>
          <w:rFonts w:ascii="Arial Nova" w:hAnsi="Arial Nova"/>
          <w:color w:val="auto"/>
          <w:spacing w:val="-2"/>
          <w:sz w:val="24"/>
          <w:szCs w:val="24"/>
        </w:rPr>
        <w:t>o del non saper proporre o vendere o altro…</w:t>
      </w:r>
      <w:r w:rsidR="005349F8">
        <w:rPr>
          <w:rFonts w:ascii="Arial Nova" w:hAnsi="Arial Nova"/>
          <w:color w:val="auto"/>
          <w:spacing w:val="-2"/>
          <w:sz w:val="24"/>
          <w:szCs w:val="24"/>
        </w:rPr>
        <w:t>Paure!</w:t>
      </w:r>
    </w:p>
    <w:p w14:paraId="5C91EC7A" w14:textId="6C17B2D0" w:rsidR="001E1FD1" w:rsidRPr="000D3225" w:rsidRDefault="001E1FD1" w:rsidP="00D43F16">
      <w:pPr>
        <w:spacing w:before="0" w:after="0" w:line="276" w:lineRule="auto"/>
        <w:jc w:val="both"/>
        <w:rPr>
          <w:rFonts w:ascii="Arial Nova" w:hAnsi="Arial Nova"/>
          <w:color w:val="auto"/>
          <w:spacing w:val="-2"/>
          <w:sz w:val="24"/>
          <w:szCs w:val="24"/>
        </w:rPr>
      </w:pPr>
      <w:r w:rsidRPr="000D3225">
        <w:rPr>
          <w:rFonts w:ascii="Arial Nova" w:hAnsi="Arial Nova"/>
          <w:color w:val="auto"/>
          <w:spacing w:val="-2"/>
          <w:sz w:val="24"/>
          <w:szCs w:val="24"/>
        </w:rPr>
        <w:t>Ho sempre formato, ma stare alla vendita è un'altra cosa.</w:t>
      </w:r>
    </w:p>
    <w:p w14:paraId="6433D7F0" w14:textId="40F70132" w:rsidR="001E1FD1" w:rsidRPr="000D3225" w:rsidRDefault="001E1FD1" w:rsidP="00D43F16">
      <w:pPr>
        <w:spacing w:before="0" w:after="0" w:line="276" w:lineRule="auto"/>
        <w:jc w:val="both"/>
        <w:rPr>
          <w:rFonts w:ascii="Arial Nova" w:hAnsi="Arial Nova"/>
          <w:color w:val="auto"/>
          <w:spacing w:val="-2"/>
          <w:sz w:val="24"/>
          <w:szCs w:val="24"/>
        </w:rPr>
      </w:pPr>
      <w:r w:rsidRPr="000D3225">
        <w:rPr>
          <w:rFonts w:ascii="Arial Nova" w:hAnsi="Arial Nova"/>
          <w:color w:val="auto"/>
          <w:spacing w:val="-2"/>
          <w:sz w:val="24"/>
          <w:szCs w:val="24"/>
        </w:rPr>
        <w:t>Chi lo fa ogni giorno</w:t>
      </w:r>
      <w:r w:rsidR="00E46339"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ha tutta la mia ammirazione perché </w:t>
      </w:r>
      <w:r w:rsidR="00E46339" w:rsidRPr="000D3225">
        <w:rPr>
          <w:rFonts w:ascii="Arial Nova" w:hAnsi="Arial Nova"/>
          <w:color w:val="auto"/>
          <w:spacing w:val="-2"/>
          <w:sz w:val="24"/>
          <w:szCs w:val="24"/>
        </w:rPr>
        <w:t>deve affrontare tutte le varietà del genere umano.</w:t>
      </w:r>
    </w:p>
    <w:p w14:paraId="5EF5B4A0" w14:textId="766DAA03" w:rsidR="00E46339" w:rsidRPr="000D3225" w:rsidRDefault="00E46339" w:rsidP="00D43F16">
      <w:pPr>
        <w:spacing w:before="0" w:after="0" w:line="276"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Io ho sempre affrontato tematiche di bellezza e benessere, ma ho </w:t>
      </w:r>
      <w:r w:rsidR="00E76D97">
        <w:rPr>
          <w:rFonts w:ascii="Arial Nova" w:hAnsi="Arial Nova"/>
          <w:color w:val="auto"/>
          <w:spacing w:val="-2"/>
          <w:sz w:val="24"/>
          <w:szCs w:val="24"/>
        </w:rPr>
        <w:t>fatto</w:t>
      </w:r>
      <w:r w:rsidRPr="000D3225">
        <w:rPr>
          <w:rFonts w:ascii="Arial Nova" w:hAnsi="Arial Nova"/>
          <w:color w:val="auto"/>
          <w:spacing w:val="-2"/>
          <w:sz w:val="24"/>
          <w:szCs w:val="24"/>
        </w:rPr>
        <w:t xml:space="preserve"> limitate esperienze di vendita diretta e per quel poco che ho avuto modo di sperimentare, alla fine si </w:t>
      </w:r>
      <w:r w:rsidR="005349F8">
        <w:rPr>
          <w:rFonts w:ascii="Arial Nova" w:hAnsi="Arial Nova"/>
          <w:color w:val="auto"/>
          <w:spacing w:val="-2"/>
          <w:sz w:val="24"/>
          <w:szCs w:val="24"/>
        </w:rPr>
        <w:t xml:space="preserve">sono sempre </w:t>
      </w:r>
      <w:r w:rsidRPr="000D3225">
        <w:rPr>
          <w:rFonts w:ascii="Arial Nova" w:hAnsi="Arial Nova"/>
          <w:color w:val="auto"/>
          <w:spacing w:val="-2"/>
          <w:sz w:val="24"/>
          <w:szCs w:val="24"/>
        </w:rPr>
        <w:t xml:space="preserve">rivelate esperienze sorprendenti. Consiglio a tutti un’esperienza simile prima di iniziare un qualsiasi lavoro. Soprattutto a chi sta in azienda e crede </w:t>
      </w:r>
      <w:r w:rsidRPr="000D3225">
        <w:rPr>
          <w:rFonts w:ascii="Arial Nova" w:hAnsi="Arial Nova"/>
          <w:color w:val="auto"/>
          <w:spacing w:val="-2"/>
          <w:sz w:val="24"/>
          <w:szCs w:val="24"/>
        </w:rPr>
        <w:lastRenderedPageBreak/>
        <w:t>di lavorare sulle strategie di vendita senza conoscere minimamente la psicologia dei presunti compratori.</w:t>
      </w:r>
    </w:p>
    <w:p w14:paraId="5C56FB40" w14:textId="68202C99" w:rsidR="00E46339" w:rsidRPr="000D3225" w:rsidRDefault="00E46339" w:rsidP="00D43F16">
      <w:pPr>
        <w:spacing w:before="0" w:after="0" w:line="276" w:lineRule="auto"/>
        <w:jc w:val="both"/>
        <w:rPr>
          <w:rFonts w:ascii="Arial Nova" w:hAnsi="Arial Nova"/>
          <w:color w:val="auto"/>
          <w:spacing w:val="-2"/>
          <w:sz w:val="24"/>
          <w:szCs w:val="24"/>
        </w:rPr>
      </w:pPr>
      <w:r w:rsidRPr="000D3225">
        <w:rPr>
          <w:rFonts w:ascii="Arial Nova" w:hAnsi="Arial Nova"/>
          <w:color w:val="auto"/>
          <w:spacing w:val="-2"/>
          <w:sz w:val="24"/>
          <w:szCs w:val="24"/>
        </w:rPr>
        <w:t>La teoria serve, ma senza pratica</w:t>
      </w:r>
      <w:r w:rsidR="005349F8">
        <w:rPr>
          <w:rFonts w:ascii="Arial Nova" w:hAnsi="Arial Nova"/>
          <w:color w:val="auto"/>
          <w:spacing w:val="-2"/>
          <w:sz w:val="24"/>
          <w:szCs w:val="24"/>
        </w:rPr>
        <w:t>,</w:t>
      </w:r>
      <w:r w:rsidRPr="000D3225">
        <w:rPr>
          <w:rFonts w:ascii="Arial Nova" w:hAnsi="Arial Nova"/>
          <w:color w:val="auto"/>
          <w:spacing w:val="-2"/>
          <w:sz w:val="24"/>
          <w:szCs w:val="24"/>
        </w:rPr>
        <w:t xml:space="preserve"> come ogni cosa, resta incompleta.</w:t>
      </w:r>
    </w:p>
    <w:p w14:paraId="6A23F7DA" w14:textId="663C980D" w:rsidR="00E46339" w:rsidRPr="000D3225" w:rsidRDefault="00E46339" w:rsidP="00D43F16">
      <w:pPr>
        <w:spacing w:before="0" w:after="0" w:line="276"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Insomma, scetticismo, timore del giudizio, e tanti limiti nella mia testa. </w:t>
      </w:r>
    </w:p>
    <w:p w14:paraId="3DA20576" w14:textId="18B8599E" w:rsidR="00E46339" w:rsidRDefault="00E46339"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Non sai quante persone hanno pensato: </w:t>
      </w:r>
      <w:r w:rsidR="005349F8">
        <w:rPr>
          <w:rFonts w:ascii="Arial Nova" w:hAnsi="Arial Nova"/>
          <w:color w:val="auto"/>
          <w:spacing w:val="-2"/>
          <w:sz w:val="24"/>
          <w:szCs w:val="24"/>
        </w:rPr>
        <w:t>“</w:t>
      </w:r>
      <w:r w:rsidRPr="000D3225">
        <w:rPr>
          <w:rFonts w:ascii="Arial Nova" w:hAnsi="Arial Nova"/>
          <w:color w:val="auto"/>
          <w:spacing w:val="-2"/>
          <w:sz w:val="24"/>
          <w:szCs w:val="24"/>
        </w:rPr>
        <w:t>e adesso questa cosa fa?</w:t>
      </w:r>
      <w:r w:rsidR="005349F8">
        <w:rPr>
          <w:rFonts w:ascii="Arial Nova" w:hAnsi="Arial Nova"/>
          <w:color w:val="auto"/>
          <w:spacing w:val="-2"/>
          <w:sz w:val="24"/>
          <w:szCs w:val="24"/>
        </w:rPr>
        <w:t xml:space="preserve"> Ogni anno ne ha una”. </w:t>
      </w:r>
    </w:p>
    <w:p w14:paraId="7352C7A1" w14:textId="6B210CC5" w:rsidR="005349F8" w:rsidRPr="000D3225" w:rsidRDefault="005349F8"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Sono fatta così, mi annoio nella routine, non potrei vivere una vita senza cambiamenti.</w:t>
      </w:r>
    </w:p>
    <w:p w14:paraId="1C69DCA8" w14:textId="64E2DF64" w:rsidR="00E46339" w:rsidRPr="000D3225" w:rsidRDefault="005349F8"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Comunque, n</w:t>
      </w:r>
      <w:r w:rsidR="00E46339" w:rsidRPr="000D3225">
        <w:rPr>
          <w:rFonts w:ascii="Arial Nova" w:hAnsi="Arial Nova"/>
          <w:color w:val="auto"/>
          <w:spacing w:val="-2"/>
          <w:sz w:val="24"/>
          <w:szCs w:val="24"/>
        </w:rPr>
        <w:t>on avevo grandi sostenitori</w:t>
      </w:r>
      <w:r>
        <w:rPr>
          <w:rFonts w:ascii="Arial Nova" w:hAnsi="Arial Nova"/>
          <w:color w:val="auto"/>
          <w:spacing w:val="-2"/>
          <w:sz w:val="24"/>
          <w:szCs w:val="24"/>
        </w:rPr>
        <w:t xml:space="preserve">, nemmeno </w:t>
      </w:r>
      <w:r w:rsidR="00E46339" w:rsidRPr="000D3225">
        <w:rPr>
          <w:rFonts w:ascii="Arial Nova" w:hAnsi="Arial Nova"/>
          <w:color w:val="auto"/>
          <w:spacing w:val="-2"/>
          <w:sz w:val="24"/>
          <w:szCs w:val="24"/>
        </w:rPr>
        <w:t>vicino.</w:t>
      </w:r>
    </w:p>
    <w:p w14:paraId="00A0F899" w14:textId="6F3D2031" w:rsidR="00E46339" w:rsidRPr="000D3225" w:rsidRDefault="00E46339"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E poi la sorpresa.</w:t>
      </w:r>
    </w:p>
    <w:p w14:paraId="1708D96F" w14:textId="77777777" w:rsidR="00E46339" w:rsidRPr="000D3225" w:rsidRDefault="00E46339" w:rsidP="000B3AE0">
      <w:pPr>
        <w:spacing w:before="0" w:after="0" w:line="240" w:lineRule="auto"/>
        <w:jc w:val="both"/>
        <w:rPr>
          <w:rFonts w:ascii="Arial Nova" w:hAnsi="Arial Nova"/>
          <w:color w:val="auto"/>
          <w:spacing w:val="-2"/>
          <w:sz w:val="24"/>
          <w:szCs w:val="24"/>
        </w:rPr>
      </w:pPr>
    </w:p>
    <w:p w14:paraId="7C49D720" w14:textId="3E7C1A47" w:rsidR="00E46339" w:rsidRPr="000D3225" w:rsidRDefault="00E46339"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U</w:t>
      </w:r>
      <w:r w:rsidR="0096038F" w:rsidRPr="000D3225">
        <w:rPr>
          <w:rFonts w:ascii="Arial Nova" w:hAnsi="Arial Nova"/>
          <w:color w:val="auto"/>
          <w:spacing w:val="-2"/>
          <w:sz w:val="24"/>
          <w:szCs w:val="24"/>
        </w:rPr>
        <w:t xml:space="preserve">no stuolo di donne mi </w:t>
      </w:r>
      <w:r w:rsidR="005349F8">
        <w:rPr>
          <w:rFonts w:ascii="Arial Nova" w:hAnsi="Arial Nova"/>
          <w:color w:val="auto"/>
          <w:spacing w:val="-2"/>
          <w:sz w:val="24"/>
          <w:szCs w:val="24"/>
        </w:rPr>
        <w:t>scriveva</w:t>
      </w:r>
      <w:r w:rsidR="0096038F" w:rsidRPr="000D3225">
        <w:rPr>
          <w:rFonts w:ascii="Arial Nova" w:hAnsi="Arial Nova"/>
          <w:color w:val="auto"/>
          <w:spacing w:val="-2"/>
          <w:sz w:val="24"/>
          <w:szCs w:val="24"/>
        </w:rPr>
        <w:t xml:space="preserve"> per avere i miei consigli.</w:t>
      </w:r>
    </w:p>
    <w:p w14:paraId="5CE04FC5" w14:textId="1F0029FE" w:rsidR="00E46339" w:rsidRPr="000D3225" w:rsidRDefault="00E46339"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Tantissime sulla fiducia, mi dicevano che se </w:t>
      </w:r>
      <w:r w:rsidR="005349F8">
        <w:rPr>
          <w:rFonts w:ascii="Arial Nova" w:hAnsi="Arial Nova"/>
          <w:color w:val="auto"/>
          <w:spacing w:val="-2"/>
          <w:sz w:val="24"/>
          <w:szCs w:val="24"/>
        </w:rPr>
        <w:t xml:space="preserve">c’ero di mezzo </w:t>
      </w:r>
      <w:r w:rsidRPr="000D3225">
        <w:rPr>
          <w:rFonts w:ascii="Arial Nova" w:hAnsi="Arial Nova"/>
          <w:color w:val="auto"/>
          <w:spacing w:val="-2"/>
          <w:sz w:val="24"/>
          <w:szCs w:val="24"/>
        </w:rPr>
        <w:t>io era una cosa certa.</w:t>
      </w:r>
    </w:p>
    <w:p w14:paraId="4993C372" w14:textId="698271CE" w:rsidR="00E46339" w:rsidRPr="000D3225" w:rsidRDefault="00E46339"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Un successo che non potevo prevedere di certo.</w:t>
      </w:r>
    </w:p>
    <w:p w14:paraId="6E67587E" w14:textId="3D9FBEF7" w:rsidR="00E46339"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Ero uscita dalla mia zona di comfort e avevo raccontato la</w:t>
      </w:r>
      <w:r w:rsidR="00EE6228" w:rsidRPr="000D3225">
        <w:rPr>
          <w:rFonts w:ascii="Arial Nova" w:hAnsi="Arial Nova"/>
          <w:color w:val="auto"/>
          <w:spacing w:val="-2"/>
          <w:sz w:val="24"/>
          <w:szCs w:val="24"/>
        </w:rPr>
        <w:t xml:space="preserve"> m</w:t>
      </w:r>
      <w:r w:rsidRPr="000D3225">
        <w:rPr>
          <w:rFonts w:ascii="Arial Nova" w:hAnsi="Arial Nova"/>
          <w:color w:val="auto"/>
          <w:spacing w:val="-2"/>
          <w:sz w:val="24"/>
          <w:szCs w:val="24"/>
        </w:rPr>
        <w:t xml:space="preserve">ia </w:t>
      </w:r>
      <w:r w:rsidR="00E46339" w:rsidRPr="000D3225">
        <w:rPr>
          <w:rFonts w:ascii="Arial Nova" w:hAnsi="Arial Nova"/>
          <w:color w:val="auto"/>
          <w:spacing w:val="-2"/>
          <w:sz w:val="24"/>
          <w:szCs w:val="24"/>
        </w:rPr>
        <w:t>storia, la mia trasformazione.</w:t>
      </w:r>
    </w:p>
    <w:p w14:paraId="504345F0" w14:textId="346DD14A" w:rsidR="00E46339"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Avevo ottenuto risultati </w:t>
      </w:r>
      <w:r w:rsidR="00E46339" w:rsidRPr="000D3225">
        <w:rPr>
          <w:rFonts w:ascii="Arial Nova" w:hAnsi="Arial Nova"/>
          <w:color w:val="auto"/>
          <w:spacing w:val="-2"/>
          <w:sz w:val="24"/>
          <w:szCs w:val="24"/>
        </w:rPr>
        <w:t xml:space="preserve">fisici </w:t>
      </w:r>
      <w:r w:rsidRPr="000D3225">
        <w:rPr>
          <w:rFonts w:ascii="Arial Nova" w:hAnsi="Arial Nova"/>
          <w:color w:val="auto"/>
          <w:spacing w:val="-2"/>
          <w:sz w:val="24"/>
          <w:szCs w:val="24"/>
        </w:rPr>
        <w:t xml:space="preserve">strepitosi e stavo anche migliorando le </w:t>
      </w:r>
      <w:r w:rsidR="00C90971" w:rsidRPr="000D3225">
        <w:rPr>
          <w:rFonts w:ascii="Arial Nova" w:hAnsi="Arial Nova"/>
          <w:color w:val="auto"/>
          <w:spacing w:val="-2"/>
          <w:sz w:val="24"/>
          <w:szCs w:val="24"/>
        </w:rPr>
        <w:t>m</w:t>
      </w:r>
      <w:r w:rsidR="00E46339" w:rsidRPr="000D3225">
        <w:rPr>
          <w:rFonts w:ascii="Arial Nova" w:hAnsi="Arial Nova"/>
          <w:color w:val="auto"/>
          <w:spacing w:val="-2"/>
          <w:sz w:val="24"/>
          <w:szCs w:val="24"/>
        </w:rPr>
        <w:t>ie finanze</w:t>
      </w:r>
      <w:r w:rsidR="00C90971" w:rsidRPr="000D3225">
        <w:rPr>
          <w:rFonts w:ascii="Arial Nova" w:hAnsi="Arial Nova"/>
          <w:color w:val="auto"/>
          <w:spacing w:val="-2"/>
          <w:sz w:val="24"/>
          <w:szCs w:val="24"/>
        </w:rPr>
        <w:t>, per giunta aiutando gli altri e operando nel settore che più amavo: quello della bellezza.</w:t>
      </w:r>
    </w:p>
    <w:p w14:paraId="04E0A4BF" w14:textId="0C18BA3E" w:rsidR="00C90971"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Sentivo però di voler fare anche in questo caso a modo mio e</w:t>
      </w:r>
      <w:r w:rsidR="005608AA" w:rsidRPr="000D3225">
        <w:rPr>
          <w:rFonts w:ascii="Arial Nova" w:hAnsi="Arial Nova"/>
          <w:color w:val="auto"/>
          <w:spacing w:val="-2"/>
          <w:sz w:val="24"/>
          <w:szCs w:val="24"/>
        </w:rPr>
        <w:t xml:space="preserve"> </w:t>
      </w:r>
      <w:r w:rsidR="004B7332" w:rsidRPr="000D3225">
        <w:rPr>
          <w:rFonts w:ascii="Arial Nova" w:hAnsi="Arial Nova"/>
          <w:color w:val="auto"/>
          <w:spacing w:val="-2"/>
          <w:sz w:val="24"/>
          <w:szCs w:val="24"/>
        </w:rPr>
        <w:t xml:space="preserve">così sono arrivata al coaching. </w:t>
      </w:r>
      <w:r w:rsidR="005349F8">
        <w:rPr>
          <w:rFonts w:ascii="Arial Nova" w:hAnsi="Arial Nova"/>
          <w:color w:val="auto"/>
          <w:spacing w:val="-2"/>
          <w:sz w:val="24"/>
          <w:szCs w:val="24"/>
        </w:rPr>
        <w:t>H</w:t>
      </w:r>
      <w:r w:rsidR="00C90971" w:rsidRPr="000D3225">
        <w:rPr>
          <w:rFonts w:ascii="Arial Nova" w:hAnsi="Arial Nova"/>
          <w:color w:val="auto"/>
          <w:spacing w:val="-2"/>
          <w:sz w:val="24"/>
          <w:szCs w:val="24"/>
        </w:rPr>
        <w:t xml:space="preserve">o trovato </w:t>
      </w:r>
      <w:r w:rsidR="008D7938">
        <w:rPr>
          <w:rFonts w:ascii="Arial Nova" w:hAnsi="Arial Nova"/>
          <w:color w:val="auto"/>
          <w:spacing w:val="-2"/>
          <w:sz w:val="24"/>
          <w:szCs w:val="24"/>
        </w:rPr>
        <w:t xml:space="preserve">pochi </w:t>
      </w:r>
      <w:r w:rsidR="00C90971" w:rsidRPr="000D3225">
        <w:rPr>
          <w:rFonts w:ascii="Arial Nova" w:hAnsi="Arial Nova"/>
          <w:color w:val="auto"/>
          <w:spacing w:val="-2"/>
          <w:sz w:val="24"/>
          <w:szCs w:val="24"/>
        </w:rPr>
        <w:t>modelli vicini al mio modo di essere tra chi faceva network, non riuscivo ad ispirarmi e questa cosa mi mandava in crisi.</w:t>
      </w:r>
      <w:r w:rsidR="0036559B" w:rsidRPr="000D3225">
        <w:rPr>
          <w:rFonts w:ascii="Arial Nova" w:hAnsi="Arial Nova"/>
          <w:color w:val="auto"/>
          <w:spacing w:val="-2"/>
          <w:sz w:val="24"/>
          <w:szCs w:val="24"/>
        </w:rPr>
        <w:t xml:space="preserve"> Ma li ho trovati in chi fa formazione </w:t>
      </w:r>
      <w:r w:rsidR="008D7938">
        <w:rPr>
          <w:rFonts w:ascii="Arial Nova" w:hAnsi="Arial Nova"/>
          <w:color w:val="auto"/>
          <w:spacing w:val="-2"/>
          <w:sz w:val="24"/>
          <w:szCs w:val="24"/>
        </w:rPr>
        <w:t>sia sul network che sul coaching.</w:t>
      </w:r>
      <w:r w:rsidR="00CE389D">
        <w:rPr>
          <w:rFonts w:ascii="Arial Nova" w:hAnsi="Arial Nova"/>
          <w:color w:val="auto"/>
          <w:spacing w:val="-2"/>
          <w:sz w:val="24"/>
          <w:szCs w:val="24"/>
        </w:rPr>
        <w:t xml:space="preserve"> Ecco perché sono arrivata qui.</w:t>
      </w:r>
    </w:p>
    <w:p w14:paraId="226499E5" w14:textId="06031376" w:rsidR="00C90971" w:rsidRPr="000D3225" w:rsidRDefault="00C90971"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Non volevo essere una testimonial di prodotti nella vita e quindi mi ritrov</w:t>
      </w:r>
      <w:r w:rsidR="0036559B" w:rsidRPr="000D3225">
        <w:rPr>
          <w:rFonts w:ascii="Arial Nova" w:hAnsi="Arial Nova"/>
          <w:color w:val="auto"/>
          <w:spacing w:val="-2"/>
          <w:sz w:val="24"/>
          <w:szCs w:val="24"/>
        </w:rPr>
        <w:t xml:space="preserve">o spesso </w:t>
      </w:r>
      <w:r w:rsidRPr="000D3225">
        <w:rPr>
          <w:rFonts w:ascii="Arial Nova" w:hAnsi="Arial Nova"/>
          <w:color w:val="auto"/>
          <w:spacing w:val="-2"/>
          <w:sz w:val="24"/>
          <w:szCs w:val="24"/>
        </w:rPr>
        <w:t xml:space="preserve">in difficoltà a lavorare </w:t>
      </w:r>
      <w:r w:rsidR="0036559B" w:rsidRPr="000D3225">
        <w:rPr>
          <w:rFonts w:ascii="Arial Nova" w:hAnsi="Arial Nova"/>
          <w:color w:val="auto"/>
          <w:spacing w:val="-2"/>
          <w:sz w:val="24"/>
          <w:szCs w:val="24"/>
        </w:rPr>
        <w:t xml:space="preserve">solo </w:t>
      </w:r>
      <w:r w:rsidRPr="000D3225">
        <w:rPr>
          <w:rFonts w:ascii="Arial Nova" w:hAnsi="Arial Nova"/>
          <w:color w:val="auto"/>
          <w:spacing w:val="-2"/>
          <w:sz w:val="24"/>
          <w:szCs w:val="24"/>
        </w:rPr>
        <w:t>con la mia immagine.</w:t>
      </w:r>
    </w:p>
    <w:p w14:paraId="7A4879B3" w14:textId="6EAEC37C" w:rsidR="00C90971" w:rsidRPr="000D3225" w:rsidRDefault="00C90971"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Attenzione, ammiro chi lo fa, e anche molto bene, ma non è vicino al mio modo di essere</w:t>
      </w:r>
      <w:r w:rsidR="004B7332" w:rsidRPr="000D3225">
        <w:rPr>
          <w:rFonts w:ascii="Arial Nova" w:hAnsi="Arial Nova"/>
          <w:color w:val="auto"/>
          <w:spacing w:val="-2"/>
          <w:sz w:val="24"/>
          <w:szCs w:val="24"/>
        </w:rPr>
        <w:t>.</w:t>
      </w:r>
      <w:r w:rsidR="00CE389D">
        <w:rPr>
          <w:rFonts w:ascii="Arial Nova" w:hAnsi="Arial Nova"/>
          <w:color w:val="auto"/>
          <w:spacing w:val="-2"/>
          <w:sz w:val="24"/>
          <w:szCs w:val="24"/>
        </w:rPr>
        <w:t xml:space="preserve"> Però, sono partita, ho cominciato. La strada si trova.</w:t>
      </w:r>
    </w:p>
    <w:p w14:paraId="34FBAA89" w14:textId="3E058F56" w:rsidR="00C90971" w:rsidRPr="000D3225" w:rsidRDefault="00C90971"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 così, ho finito per trovare </w:t>
      </w:r>
      <w:r w:rsidR="004B7332" w:rsidRPr="000D3225">
        <w:rPr>
          <w:rFonts w:ascii="Arial Nova" w:hAnsi="Arial Nova"/>
          <w:color w:val="auto"/>
          <w:spacing w:val="-2"/>
          <w:sz w:val="24"/>
          <w:szCs w:val="24"/>
        </w:rPr>
        <w:t xml:space="preserve">i miei modelli </w:t>
      </w:r>
      <w:r w:rsidR="0036559B" w:rsidRPr="000D3225">
        <w:rPr>
          <w:rFonts w:ascii="Arial Nova" w:hAnsi="Arial Nova"/>
          <w:color w:val="auto"/>
          <w:spacing w:val="-2"/>
          <w:sz w:val="24"/>
          <w:szCs w:val="24"/>
        </w:rPr>
        <w:t>di vita t</w:t>
      </w:r>
      <w:r w:rsidR="004B7332" w:rsidRPr="000D3225">
        <w:rPr>
          <w:rFonts w:ascii="Arial Nova" w:hAnsi="Arial Nova"/>
          <w:color w:val="auto"/>
          <w:spacing w:val="-2"/>
          <w:sz w:val="24"/>
          <w:szCs w:val="24"/>
        </w:rPr>
        <w:t>ra i grandi coach</w:t>
      </w:r>
      <w:r w:rsidR="0036559B" w:rsidRPr="000D3225">
        <w:rPr>
          <w:rFonts w:ascii="Arial Nova" w:hAnsi="Arial Nova"/>
          <w:color w:val="auto"/>
          <w:spacing w:val="-2"/>
          <w:sz w:val="24"/>
          <w:szCs w:val="24"/>
        </w:rPr>
        <w:t xml:space="preserve"> e tra i formatori</w:t>
      </w:r>
      <w:r w:rsidR="00CE389D">
        <w:rPr>
          <w:rFonts w:ascii="Arial Nova" w:hAnsi="Arial Nova"/>
          <w:color w:val="auto"/>
          <w:spacing w:val="-2"/>
          <w:sz w:val="24"/>
          <w:szCs w:val="24"/>
        </w:rPr>
        <w:t>. Mi hanno aiutato a creare il mio modo di pensare, m</w:t>
      </w:r>
      <w:r w:rsidR="0036559B" w:rsidRPr="000D3225">
        <w:rPr>
          <w:rFonts w:ascii="Arial Nova" w:hAnsi="Arial Nova"/>
          <w:color w:val="auto"/>
          <w:spacing w:val="-2"/>
          <w:sz w:val="24"/>
          <w:szCs w:val="24"/>
        </w:rPr>
        <w:t>a come dicevo, ognuno è attratto da ciò che è più vicino al proprio modo di essere. Così per ogni aspetto della vita.</w:t>
      </w:r>
    </w:p>
    <w:p w14:paraId="159D89C2"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5BDA60E2" w14:textId="0108986C" w:rsidR="00C90971" w:rsidRPr="000D3225" w:rsidRDefault="004B7332" w:rsidP="00D43F16">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Ho iniziato </w:t>
      </w:r>
      <w:r w:rsidR="00C90971" w:rsidRPr="000D3225">
        <w:rPr>
          <w:rFonts w:ascii="Arial Nova" w:hAnsi="Arial Nova"/>
          <w:color w:val="auto"/>
          <w:spacing w:val="-2"/>
          <w:sz w:val="24"/>
          <w:szCs w:val="24"/>
        </w:rPr>
        <w:t xml:space="preserve">a leggere e </w:t>
      </w:r>
      <w:r w:rsidRPr="000D3225">
        <w:rPr>
          <w:rFonts w:ascii="Arial Nova" w:hAnsi="Arial Nova"/>
          <w:color w:val="auto"/>
          <w:spacing w:val="-2"/>
          <w:sz w:val="24"/>
          <w:szCs w:val="24"/>
        </w:rPr>
        <w:t xml:space="preserve">studiare di tutto </w:t>
      </w:r>
      <w:r w:rsidR="00075DC0" w:rsidRPr="000D3225">
        <w:rPr>
          <w:rFonts w:ascii="Arial Nova" w:hAnsi="Arial Nova"/>
          <w:color w:val="auto"/>
          <w:spacing w:val="-2"/>
          <w:sz w:val="24"/>
          <w:szCs w:val="24"/>
        </w:rPr>
        <w:t xml:space="preserve">e </w:t>
      </w:r>
      <w:r w:rsidRPr="000D3225">
        <w:rPr>
          <w:rFonts w:ascii="Arial Nova" w:hAnsi="Arial Nova"/>
          <w:color w:val="auto"/>
          <w:spacing w:val="-2"/>
          <w:sz w:val="24"/>
          <w:szCs w:val="24"/>
        </w:rPr>
        <w:t xml:space="preserve">di più e </w:t>
      </w:r>
      <w:r w:rsidR="0096038F" w:rsidRPr="000D3225">
        <w:rPr>
          <w:rFonts w:ascii="Arial Nova" w:hAnsi="Arial Nova"/>
          <w:color w:val="auto"/>
          <w:spacing w:val="-2"/>
          <w:sz w:val="24"/>
          <w:szCs w:val="24"/>
        </w:rPr>
        <w:t xml:space="preserve">mi sono iscritta al corso di coaching nutrizionale per poter argomentare </w:t>
      </w:r>
      <w:r w:rsidR="00CE389D">
        <w:rPr>
          <w:rFonts w:ascii="Arial Nova" w:hAnsi="Arial Nova"/>
          <w:color w:val="auto"/>
          <w:spacing w:val="-2"/>
          <w:sz w:val="24"/>
          <w:szCs w:val="24"/>
        </w:rPr>
        <w:t>al meglio</w:t>
      </w:r>
      <w:r w:rsidR="0096038F" w:rsidRPr="000D3225">
        <w:rPr>
          <w:rFonts w:ascii="Arial Nova" w:hAnsi="Arial Nova"/>
          <w:color w:val="auto"/>
          <w:spacing w:val="-2"/>
          <w:sz w:val="24"/>
          <w:szCs w:val="24"/>
        </w:rPr>
        <w:t xml:space="preserve"> i miei consigli di benessere</w:t>
      </w:r>
      <w:r w:rsidRPr="000D3225">
        <w:rPr>
          <w:rFonts w:ascii="Arial Nova" w:hAnsi="Arial Nova"/>
          <w:color w:val="auto"/>
          <w:spacing w:val="-2"/>
          <w:sz w:val="24"/>
          <w:szCs w:val="24"/>
        </w:rPr>
        <w:t xml:space="preserve"> e perché mi sembrava al </w:t>
      </w:r>
      <w:r w:rsidR="00C90971" w:rsidRPr="000D3225">
        <w:rPr>
          <w:rFonts w:ascii="Arial Nova" w:hAnsi="Arial Nova"/>
          <w:color w:val="auto"/>
          <w:spacing w:val="-2"/>
          <w:sz w:val="24"/>
          <w:szCs w:val="24"/>
        </w:rPr>
        <w:t>m</w:t>
      </w:r>
      <w:r w:rsidRPr="000D3225">
        <w:rPr>
          <w:rFonts w:ascii="Arial Nova" w:hAnsi="Arial Nova"/>
          <w:color w:val="auto"/>
          <w:spacing w:val="-2"/>
          <w:sz w:val="24"/>
          <w:szCs w:val="24"/>
        </w:rPr>
        <w:t xml:space="preserve">omento </w:t>
      </w:r>
      <w:r w:rsidR="00C90971" w:rsidRPr="000D3225">
        <w:rPr>
          <w:rFonts w:ascii="Arial Nova" w:hAnsi="Arial Nova"/>
          <w:color w:val="auto"/>
          <w:spacing w:val="-2"/>
          <w:sz w:val="24"/>
          <w:szCs w:val="24"/>
        </w:rPr>
        <w:t>il corso più vicino alle mie competenze.</w:t>
      </w:r>
    </w:p>
    <w:p w14:paraId="2A888348" w14:textId="77777777" w:rsidR="000B3AE0" w:rsidRPr="000D3225" w:rsidRDefault="000B3AE0" w:rsidP="00D43F16">
      <w:pPr>
        <w:spacing w:before="0" w:after="0" w:line="240" w:lineRule="auto"/>
        <w:jc w:val="both"/>
        <w:rPr>
          <w:rFonts w:ascii="Arial Nova" w:hAnsi="Arial Nova"/>
          <w:color w:val="auto"/>
          <w:spacing w:val="-2"/>
          <w:sz w:val="24"/>
          <w:szCs w:val="24"/>
        </w:rPr>
      </w:pPr>
    </w:p>
    <w:p w14:paraId="3A4BEF05" w14:textId="6A20F1A1" w:rsidR="00C90971" w:rsidRPr="000D3225" w:rsidRDefault="0096038F" w:rsidP="00D43F16">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Poi</w:t>
      </w:r>
      <w:r w:rsidR="00CE389D">
        <w:rPr>
          <w:rFonts w:ascii="Arial Nova" w:hAnsi="Arial Nova"/>
          <w:color w:val="auto"/>
          <w:spacing w:val="-2"/>
          <w:sz w:val="24"/>
          <w:szCs w:val="24"/>
        </w:rPr>
        <w:t xml:space="preserve">, </w:t>
      </w:r>
      <w:r w:rsidRPr="000D3225">
        <w:rPr>
          <w:rFonts w:ascii="Arial Nova" w:hAnsi="Arial Nova"/>
          <w:color w:val="auto"/>
          <w:spacing w:val="-2"/>
          <w:sz w:val="24"/>
          <w:szCs w:val="24"/>
        </w:rPr>
        <w:t xml:space="preserve">oggi sentendo costantemente l’esigenza di crescere e migliorarmi sono passata anche </w:t>
      </w:r>
      <w:r w:rsidR="00C90971" w:rsidRPr="000D3225">
        <w:rPr>
          <w:rFonts w:ascii="Arial Nova" w:hAnsi="Arial Nova"/>
          <w:color w:val="auto"/>
          <w:spacing w:val="-2"/>
          <w:sz w:val="24"/>
          <w:szCs w:val="24"/>
        </w:rPr>
        <w:t>a tematiche di crescita personale</w:t>
      </w:r>
      <w:r w:rsidRPr="000D3225">
        <w:rPr>
          <w:rFonts w:ascii="Arial Nova" w:hAnsi="Arial Nova"/>
          <w:color w:val="auto"/>
          <w:spacing w:val="-2"/>
          <w:sz w:val="24"/>
          <w:szCs w:val="24"/>
        </w:rPr>
        <w:t>.</w:t>
      </w:r>
      <w:r w:rsidRPr="000D3225">
        <w:rPr>
          <w:rFonts w:ascii="Arial Nova" w:hAnsi="Arial Nova"/>
          <w:color w:val="auto"/>
          <w:spacing w:val="-2"/>
          <w:sz w:val="24"/>
          <w:szCs w:val="24"/>
        </w:rPr>
        <w:br/>
      </w:r>
    </w:p>
    <w:p w14:paraId="0F47DB89" w14:textId="238B83CC" w:rsidR="004B7332" w:rsidRPr="000D3225" w:rsidRDefault="0096038F" w:rsidP="00D43F16">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Ma</w:t>
      </w:r>
      <w:r w:rsidR="004B7332" w:rsidRPr="000D3225">
        <w:rPr>
          <w:rFonts w:ascii="Arial Nova" w:hAnsi="Arial Nova"/>
          <w:color w:val="auto"/>
          <w:spacing w:val="-2"/>
          <w:sz w:val="24"/>
          <w:szCs w:val="24"/>
        </w:rPr>
        <w:t xml:space="preserve"> quello che voglio farti capire è che se cerchi la soluzione, la soluzione c’è ed è adattabile alle tue esigenze.</w:t>
      </w:r>
    </w:p>
    <w:p w14:paraId="5ADF13FD"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4792AEC9" w14:textId="52211994" w:rsidR="000B3AE0" w:rsidRPr="000D3225" w:rsidRDefault="004B7332"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P</w:t>
      </w:r>
      <w:r w:rsidR="0096038F" w:rsidRPr="000D3225">
        <w:rPr>
          <w:rFonts w:ascii="Arial Nova" w:hAnsi="Arial Nova"/>
          <w:color w:val="auto"/>
          <w:spacing w:val="-2"/>
          <w:sz w:val="24"/>
          <w:szCs w:val="24"/>
        </w:rPr>
        <w:t>er me è stata una possibilità reale</w:t>
      </w:r>
      <w:r w:rsidRPr="000D3225">
        <w:rPr>
          <w:rFonts w:ascii="Arial Nova" w:hAnsi="Arial Nova"/>
          <w:color w:val="auto"/>
          <w:spacing w:val="-2"/>
          <w:sz w:val="24"/>
          <w:szCs w:val="24"/>
        </w:rPr>
        <w:t xml:space="preserve"> e solo dopo e grazie a questa opportunità</w:t>
      </w:r>
      <w:r w:rsidR="00C90971"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ho cominciato ogni giorno a lavorare su me stessa per arrivare dopo tempo a capire chi e cosa voglio essere davvero</w:t>
      </w:r>
      <w:r w:rsidR="00EE6228" w:rsidRPr="000D3225">
        <w:rPr>
          <w:rFonts w:ascii="Arial Nova" w:hAnsi="Arial Nova"/>
          <w:color w:val="auto"/>
          <w:spacing w:val="-2"/>
          <w:sz w:val="24"/>
          <w:szCs w:val="24"/>
        </w:rPr>
        <w:t>.</w:t>
      </w:r>
    </w:p>
    <w:p w14:paraId="21CD9EDC" w14:textId="61482A96" w:rsidR="00C90971" w:rsidRPr="000D3225" w:rsidRDefault="00C90971" w:rsidP="000B3AE0">
      <w:pPr>
        <w:spacing w:before="0" w:after="0" w:line="240" w:lineRule="auto"/>
        <w:jc w:val="both"/>
        <w:rPr>
          <w:rFonts w:ascii="Arial Nova" w:hAnsi="Arial Nova"/>
          <w:color w:val="auto"/>
          <w:spacing w:val="-2"/>
          <w:sz w:val="24"/>
          <w:szCs w:val="24"/>
        </w:rPr>
      </w:pPr>
    </w:p>
    <w:p w14:paraId="36902FD7" w14:textId="7F079C44" w:rsidR="000B3AE0" w:rsidRPr="000D3225" w:rsidRDefault="004B7332"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Le opportunità ci sono. E spesso </w:t>
      </w:r>
      <w:r w:rsidR="00CE389D">
        <w:rPr>
          <w:rFonts w:ascii="Arial Nova" w:hAnsi="Arial Nova"/>
          <w:color w:val="auto"/>
          <w:spacing w:val="-2"/>
          <w:sz w:val="24"/>
          <w:szCs w:val="24"/>
        </w:rPr>
        <w:t xml:space="preserve">sono </w:t>
      </w:r>
      <w:r w:rsidRPr="000D3225">
        <w:rPr>
          <w:rFonts w:ascii="Arial Nova" w:hAnsi="Arial Nova"/>
          <w:color w:val="auto"/>
          <w:spacing w:val="-2"/>
          <w:sz w:val="24"/>
          <w:szCs w:val="24"/>
        </w:rPr>
        <w:t>a</w:t>
      </w:r>
      <w:r w:rsidR="0096038F" w:rsidRPr="000D3225">
        <w:rPr>
          <w:rFonts w:ascii="Arial Nova" w:hAnsi="Arial Nova"/>
          <w:color w:val="auto"/>
          <w:spacing w:val="-2"/>
          <w:sz w:val="24"/>
          <w:szCs w:val="24"/>
        </w:rPr>
        <w:t xml:space="preserve"> portata di mano.</w:t>
      </w:r>
    </w:p>
    <w:p w14:paraId="065C0103" w14:textId="77777777" w:rsidR="000B3AE0" w:rsidRPr="000D3225" w:rsidRDefault="00C169F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È</w:t>
      </w:r>
      <w:r w:rsidR="004B7332" w:rsidRPr="000D3225">
        <w:rPr>
          <w:rFonts w:ascii="Arial Nova" w:hAnsi="Arial Nova"/>
          <w:color w:val="auto"/>
          <w:spacing w:val="-2"/>
          <w:sz w:val="24"/>
          <w:szCs w:val="24"/>
        </w:rPr>
        <w:t xml:space="preserve"> quel paraocchi con cui guardiamo il mondo che ci impedisce di coglierle.</w:t>
      </w:r>
    </w:p>
    <w:p w14:paraId="3C23E026"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05C6B250" w14:textId="3B0EA6DB" w:rsidR="000B3AE0" w:rsidRPr="000D3225" w:rsidRDefault="00C90971"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Mi sono ritrovata con un’attività di una potenzialità illimitata, s</w:t>
      </w:r>
      <w:r w:rsidR="0096038F" w:rsidRPr="000D3225">
        <w:rPr>
          <w:rFonts w:ascii="Arial Nova" w:hAnsi="Arial Nova"/>
          <w:color w:val="auto"/>
          <w:spacing w:val="-2"/>
          <w:sz w:val="24"/>
          <w:szCs w:val="24"/>
        </w:rPr>
        <w:t>enza assurdi investimenti iniziali.</w:t>
      </w:r>
    </w:p>
    <w:p w14:paraId="7718D20F" w14:textId="77777777" w:rsidR="000B3AE0"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Se penso a tutto quello che avevo investito per mettermi in proprio con uno spazio fisico...</w:t>
      </w:r>
    </w:p>
    <w:p w14:paraId="2CAA3BB8" w14:textId="7636D36C" w:rsidR="000B3AE0"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Invece </w:t>
      </w:r>
      <w:r w:rsidR="00C90971" w:rsidRPr="000D3225">
        <w:rPr>
          <w:rFonts w:ascii="Arial Nova" w:hAnsi="Arial Nova"/>
          <w:color w:val="auto"/>
          <w:spacing w:val="-2"/>
          <w:sz w:val="24"/>
          <w:szCs w:val="24"/>
        </w:rPr>
        <w:t>questa era, è</w:t>
      </w:r>
      <w:r w:rsidR="00E42032">
        <w:rPr>
          <w:rFonts w:ascii="Arial Nova" w:hAnsi="Arial Nova"/>
          <w:color w:val="auto"/>
          <w:spacing w:val="-2"/>
          <w:sz w:val="24"/>
          <w:szCs w:val="24"/>
        </w:rPr>
        <w:t>,</w:t>
      </w:r>
      <w:r w:rsidR="00C90971" w:rsidRPr="000D3225">
        <w:rPr>
          <w:rFonts w:ascii="Arial Nova" w:hAnsi="Arial Nova"/>
          <w:color w:val="auto"/>
          <w:spacing w:val="-2"/>
          <w:sz w:val="24"/>
          <w:szCs w:val="24"/>
        </w:rPr>
        <w:t xml:space="preserve"> davvero</w:t>
      </w:r>
      <w:r w:rsidRPr="000D3225">
        <w:rPr>
          <w:rFonts w:ascii="Arial Nova" w:hAnsi="Arial Nova"/>
          <w:color w:val="auto"/>
          <w:spacing w:val="-2"/>
          <w:sz w:val="24"/>
          <w:szCs w:val="24"/>
        </w:rPr>
        <w:t xml:space="preserve"> una delle opportunità più incredibili di tutti i tempi</w:t>
      </w:r>
      <w:r w:rsidR="00C90971"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w:t>
      </w:r>
    </w:p>
    <w:p w14:paraId="039C46CF"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3A949716" w14:textId="475ADB4F" w:rsidR="000B3AE0"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Mi sono detta che forse era il caso di salire sul quel treno.</w:t>
      </w:r>
    </w:p>
    <w:p w14:paraId="1640765C" w14:textId="77777777" w:rsidR="000B3AE0"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Avrei sempre potuto scendere in caso non andasse nella mia direzione e soprattutto senza averci rimesso nulla.</w:t>
      </w:r>
    </w:p>
    <w:p w14:paraId="19A64F28" w14:textId="77777777" w:rsidR="000B3AE0" w:rsidRPr="000D3225" w:rsidRDefault="000B3AE0" w:rsidP="000B3AE0">
      <w:pPr>
        <w:spacing w:before="0" w:after="0" w:line="240" w:lineRule="auto"/>
        <w:jc w:val="both"/>
        <w:rPr>
          <w:rFonts w:ascii="Arial Nova" w:hAnsi="Arial Nova"/>
          <w:color w:val="auto"/>
          <w:spacing w:val="-2"/>
          <w:sz w:val="24"/>
          <w:szCs w:val="24"/>
        </w:rPr>
      </w:pPr>
    </w:p>
    <w:p w14:paraId="6ED42207" w14:textId="1086ACF8" w:rsidR="004B7332"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Oggi posso dire che non ci ho rimesso, ma solo guadagnato e non parlo di crescita economica perché come avr</w:t>
      </w:r>
      <w:r w:rsidR="004B7332" w:rsidRPr="000D3225">
        <w:rPr>
          <w:rFonts w:ascii="Arial Nova" w:hAnsi="Arial Nova"/>
          <w:color w:val="auto"/>
          <w:spacing w:val="-2"/>
          <w:sz w:val="24"/>
          <w:szCs w:val="24"/>
        </w:rPr>
        <w:t>ai</w:t>
      </w:r>
      <w:r w:rsidRPr="000D3225">
        <w:rPr>
          <w:rFonts w:ascii="Arial Nova" w:hAnsi="Arial Nova"/>
          <w:color w:val="auto"/>
          <w:spacing w:val="-2"/>
          <w:sz w:val="24"/>
          <w:szCs w:val="24"/>
        </w:rPr>
        <w:t xml:space="preserve"> già capito per me non è </w:t>
      </w:r>
      <w:r w:rsidR="004B7332" w:rsidRPr="000D3225">
        <w:rPr>
          <w:rFonts w:ascii="Arial Nova" w:hAnsi="Arial Nova"/>
          <w:color w:val="auto"/>
          <w:spacing w:val="-2"/>
          <w:sz w:val="24"/>
          <w:szCs w:val="24"/>
        </w:rPr>
        <w:t xml:space="preserve">mai stato </w:t>
      </w:r>
      <w:r w:rsidR="00204F5B" w:rsidRPr="000D3225">
        <w:rPr>
          <w:rFonts w:ascii="Arial Nova" w:hAnsi="Arial Nova"/>
          <w:color w:val="auto"/>
          <w:spacing w:val="-2"/>
          <w:sz w:val="24"/>
          <w:szCs w:val="24"/>
        </w:rPr>
        <w:t>il</w:t>
      </w:r>
      <w:r w:rsidR="004B7332" w:rsidRPr="000D3225">
        <w:rPr>
          <w:rFonts w:ascii="Arial Nova" w:hAnsi="Arial Nova"/>
          <w:color w:val="auto"/>
          <w:spacing w:val="-2"/>
          <w:sz w:val="24"/>
          <w:szCs w:val="24"/>
        </w:rPr>
        <w:t xml:space="preserve"> principale motore, parlo di </w:t>
      </w:r>
      <w:r w:rsidRPr="000D3225">
        <w:rPr>
          <w:rFonts w:ascii="Arial Nova" w:hAnsi="Arial Nova"/>
          <w:color w:val="auto"/>
          <w:spacing w:val="-2"/>
          <w:sz w:val="24"/>
          <w:szCs w:val="24"/>
        </w:rPr>
        <w:t xml:space="preserve">un’enorme </w:t>
      </w:r>
      <w:r w:rsidR="004B7332" w:rsidRPr="000D3225">
        <w:rPr>
          <w:rFonts w:ascii="Arial Nova" w:hAnsi="Arial Nova"/>
          <w:color w:val="auto"/>
          <w:spacing w:val="-2"/>
          <w:sz w:val="24"/>
          <w:szCs w:val="24"/>
        </w:rPr>
        <w:t xml:space="preserve">e costante </w:t>
      </w:r>
      <w:r w:rsidRPr="000D3225">
        <w:rPr>
          <w:rFonts w:ascii="Arial Nova" w:hAnsi="Arial Nova"/>
          <w:color w:val="auto"/>
          <w:spacing w:val="-2"/>
          <w:sz w:val="24"/>
          <w:szCs w:val="24"/>
        </w:rPr>
        <w:t>crescita personale, di c</w:t>
      </w:r>
      <w:r w:rsidR="004B7332" w:rsidRPr="000D3225">
        <w:rPr>
          <w:rFonts w:ascii="Arial Nova" w:hAnsi="Arial Nova"/>
          <w:color w:val="auto"/>
          <w:spacing w:val="-2"/>
          <w:sz w:val="24"/>
          <w:szCs w:val="24"/>
        </w:rPr>
        <w:t>ontinuo</w:t>
      </w:r>
      <w:r w:rsidRPr="000D3225">
        <w:rPr>
          <w:rFonts w:ascii="Arial Nova" w:hAnsi="Arial Nova"/>
          <w:color w:val="auto"/>
          <w:spacing w:val="-2"/>
          <w:sz w:val="24"/>
          <w:szCs w:val="24"/>
        </w:rPr>
        <w:t xml:space="preserve"> confronto con un team</w:t>
      </w:r>
      <w:r w:rsidR="004B7332" w:rsidRPr="000D3225">
        <w:rPr>
          <w:rFonts w:ascii="Arial Nova" w:hAnsi="Arial Nova"/>
          <w:color w:val="auto"/>
          <w:spacing w:val="-2"/>
          <w:sz w:val="24"/>
          <w:szCs w:val="24"/>
        </w:rPr>
        <w:t xml:space="preserve"> che ti supporta.</w:t>
      </w:r>
    </w:p>
    <w:p w14:paraId="670E3BFD" w14:textId="1D553643" w:rsidR="00C90971" w:rsidRPr="000D3225" w:rsidRDefault="0096038F" w:rsidP="000B3AE0">
      <w:pPr>
        <w:spacing w:before="0" w:after="0" w:line="240" w:lineRule="auto"/>
        <w:rPr>
          <w:rFonts w:ascii="Arial Nova" w:hAnsi="Arial Nova"/>
          <w:color w:val="auto"/>
          <w:spacing w:val="-2"/>
          <w:sz w:val="24"/>
          <w:szCs w:val="24"/>
        </w:rPr>
      </w:pPr>
      <w:r w:rsidRPr="000D3225">
        <w:rPr>
          <w:rFonts w:ascii="Arial Nova" w:hAnsi="Arial Nova"/>
          <w:color w:val="auto"/>
          <w:spacing w:val="-2"/>
          <w:sz w:val="24"/>
          <w:szCs w:val="24"/>
        </w:rPr>
        <w:t>Oggi penso che nessuna azienda e nessuna tipologia di lavoro tradizionale avrebbe potuto darmi questo : il quotidiano lavoro su me stessa.</w:t>
      </w:r>
    </w:p>
    <w:p w14:paraId="10DD4017" w14:textId="4944E4FD" w:rsidR="000B3AE0"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Quindi</w:t>
      </w:r>
      <w:r w:rsidR="00CE389D">
        <w:rPr>
          <w:rFonts w:ascii="Arial Nova" w:hAnsi="Arial Nova"/>
          <w:color w:val="auto"/>
          <w:spacing w:val="-2"/>
          <w:sz w:val="24"/>
          <w:szCs w:val="24"/>
        </w:rPr>
        <w:t xml:space="preserve">, </w:t>
      </w:r>
      <w:r w:rsidRPr="000D3225">
        <w:rPr>
          <w:rFonts w:ascii="Arial Nova" w:hAnsi="Arial Nova"/>
          <w:color w:val="auto"/>
          <w:spacing w:val="-2"/>
          <w:sz w:val="24"/>
          <w:szCs w:val="24"/>
        </w:rPr>
        <w:t>caro lettore voglio dirti una cosa su quei treni:</w:t>
      </w:r>
    </w:p>
    <w:p w14:paraId="64675838" w14:textId="7311A54F" w:rsidR="000B3AE0"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L’importante non è sempre dove vanno</w:t>
      </w:r>
      <w:r w:rsidR="00CE389D">
        <w:rPr>
          <w:rFonts w:ascii="Arial Nova" w:hAnsi="Arial Nova"/>
          <w:color w:val="auto"/>
          <w:spacing w:val="-2"/>
          <w:sz w:val="24"/>
          <w:szCs w:val="24"/>
        </w:rPr>
        <w:t>.</w:t>
      </w:r>
    </w:p>
    <w:p w14:paraId="02981773" w14:textId="06FFBB05" w:rsidR="004B7332" w:rsidRPr="000D3225"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L’ importante è decidere di prenderli</w:t>
      </w:r>
      <w:r w:rsidR="00CE389D">
        <w:rPr>
          <w:rFonts w:ascii="Arial Nova" w:hAnsi="Arial Nova"/>
          <w:color w:val="auto"/>
          <w:spacing w:val="-2"/>
          <w:sz w:val="24"/>
          <w:szCs w:val="24"/>
        </w:rPr>
        <w:t>.</w:t>
      </w:r>
    </w:p>
    <w:p w14:paraId="74126470" w14:textId="77777777" w:rsidR="000B3AE0" w:rsidRPr="000D3225" w:rsidRDefault="004B7332"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Non sempre la destinazione conta, ma la vera scoperta è il viaggio, io grazie a questo incredibile e inaspettato viaggio sto </w:t>
      </w:r>
      <w:r w:rsidR="003B3AA1" w:rsidRPr="000D3225">
        <w:rPr>
          <w:rFonts w:ascii="Arial Nova" w:hAnsi="Arial Nova"/>
          <w:color w:val="auto"/>
          <w:spacing w:val="-2"/>
          <w:sz w:val="24"/>
          <w:szCs w:val="24"/>
        </w:rPr>
        <w:t>scoprendo la mia versione migliore.</w:t>
      </w:r>
    </w:p>
    <w:p w14:paraId="3C4AC6EC" w14:textId="77777777" w:rsidR="00CE389D" w:rsidRDefault="0096038F"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br/>
      </w:r>
      <w:r w:rsidR="003B3AA1" w:rsidRPr="000D3225">
        <w:rPr>
          <w:rFonts w:ascii="Arial Nova" w:hAnsi="Arial Nova"/>
          <w:color w:val="auto"/>
          <w:spacing w:val="-2"/>
          <w:sz w:val="24"/>
          <w:szCs w:val="24"/>
        </w:rPr>
        <w:t>Sicuramente, s</w:t>
      </w:r>
      <w:r w:rsidRPr="000D3225">
        <w:rPr>
          <w:rFonts w:ascii="Arial Nova" w:hAnsi="Arial Nova"/>
          <w:color w:val="auto"/>
          <w:spacing w:val="-2"/>
          <w:sz w:val="24"/>
          <w:szCs w:val="24"/>
        </w:rPr>
        <w:t>e non fossi salita sul quel treno della libertà, oggi non sarei qui a scrivere queste pagine.</w:t>
      </w:r>
      <w:r w:rsidR="00E42032">
        <w:rPr>
          <w:rFonts w:ascii="Arial Nova" w:hAnsi="Arial Nova"/>
          <w:color w:val="auto"/>
          <w:spacing w:val="-2"/>
          <w:sz w:val="24"/>
          <w:szCs w:val="24"/>
        </w:rPr>
        <w:t xml:space="preserve"> </w:t>
      </w:r>
    </w:p>
    <w:p w14:paraId="4D7501BB" w14:textId="32B16625" w:rsidR="000B3AE0" w:rsidRPr="000D3225" w:rsidRDefault="00E42032" w:rsidP="000B3AE0">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 xml:space="preserve">Ed essere qui è per me quello che </w:t>
      </w:r>
      <w:r w:rsidR="00CE389D">
        <w:rPr>
          <w:rFonts w:ascii="Arial Nova" w:hAnsi="Arial Nova"/>
          <w:color w:val="auto"/>
          <w:spacing w:val="-2"/>
          <w:sz w:val="24"/>
          <w:szCs w:val="24"/>
        </w:rPr>
        <w:t xml:space="preserve">più </w:t>
      </w:r>
      <w:r>
        <w:rPr>
          <w:rFonts w:ascii="Arial Nova" w:hAnsi="Arial Nova"/>
          <w:color w:val="auto"/>
          <w:spacing w:val="-2"/>
          <w:sz w:val="24"/>
          <w:szCs w:val="24"/>
        </w:rPr>
        <w:t>conta.</w:t>
      </w:r>
    </w:p>
    <w:p w14:paraId="0A75906D" w14:textId="382404C6" w:rsidR="00D16DB6" w:rsidRPr="000D3225" w:rsidRDefault="00D16DB6" w:rsidP="000B3AE0">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w:t>
      </w:r>
      <w:r w:rsidRPr="000D3225">
        <w:rPr>
          <w:rFonts w:ascii="Arial Nova" w:hAnsi="Arial Nova"/>
          <w:b/>
          <w:bCs/>
          <w:i/>
          <w:iCs/>
          <w:color w:val="auto"/>
          <w:spacing w:val="-2"/>
          <w:sz w:val="24"/>
          <w:szCs w:val="24"/>
        </w:rPr>
        <w:t>Se avessi un’opportunità per iniziare tutto da capo, sceglierei il Network Marketing</w:t>
      </w:r>
      <w:r w:rsidRPr="000D3225">
        <w:rPr>
          <w:rFonts w:ascii="Arial Nova" w:hAnsi="Arial Nova"/>
          <w:color w:val="auto"/>
          <w:spacing w:val="-2"/>
          <w:sz w:val="24"/>
          <w:szCs w:val="24"/>
        </w:rPr>
        <w:t>”</w:t>
      </w:r>
    </w:p>
    <w:p w14:paraId="143D5A75" w14:textId="06BACEDD" w:rsidR="00D16DB6" w:rsidRPr="000D3225" w:rsidRDefault="00D16DB6" w:rsidP="008707DD">
      <w:pPr>
        <w:spacing w:line="240" w:lineRule="auto"/>
        <w:jc w:val="both"/>
        <w:rPr>
          <w:rFonts w:ascii="Arial Nova" w:hAnsi="Arial Nova"/>
          <w:i/>
          <w:iCs/>
          <w:color w:val="auto"/>
          <w:spacing w:val="-2"/>
          <w:sz w:val="24"/>
          <w:szCs w:val="24"/>
        </w:rPr>
      </w:pPr>
      <w:r w:rsidRPr="000D3225">
        <w:rPr>
          <w:rFonts w:ascii="Arial Nova" w:hAnsi="Arial Nova"/>
          <w:i/>
          <w:iCs/>
          <w:color w:val="auto"/>
          <w:spacing w:val="-2"/>
          <w:sz w:val="24"/>
          <w:szCs w:val="24"/>
        </w:rPr>
        <w:t>Bill Gates</w:t>
      </w:r>
    </w:p>
    <w:p w14:paraId="08927D80" w14:textId="77777777" w:rsidR="00FD6F67" w:rsidRPr="000D3225" w:rsidRDefault="00FD6F67" w:rsidP="008707DD">
      <w:pPr>
        <w:spacing w:line="240" w:lineRule="auto"/>
        <w:jc w:val="both"/>
        <w:rPr>
          <w:rFonts w:ascii="Arial Nova" w:hAnsi="Arial Nova"/>
          <w:color w:val="auto"/>
          <w:spacing w:val="-2"/>
          <w:sz w:val="24"/>
          <w:szCs w:val="24"/>
        </w:rPr>
      </w:pPr>
    </w:p>
    <w:p w14:paraId="527CF578" w14:textId="31A1003A" w:rsidR="007C2D20" w:rsidRPr="000D3225" w:rsidRDefault="0096038F" w:rsidP="00BF51B7">
      <w:pPr>
        <w:pStyle w:val="Titolo1"/>
        <w:rPr>
          <w:rFonts w:ascii="Arial Nova" w:hAnsi="Arial Nova"/>
        </w:rPr>
      </w:pPr>
      <w:bookmarkStart w:id="27" w:name="_Toc30146715"/>
      <w:r w:rsidRPr="000D3225">
        <w:rPr>
          <w:rFonts w:ascii="Arial Nova" w:hAnsi="Arial Nova"/>
        </w:rPr>
        <w:t>I</w:t>
      </w:r>
      <w:r w:rsidR="008647AF" w:rsidRPr="000D3225">
        <w:rPr>
          <w:rFonts w:ascii="Arial Nova" w:hAnsi="Arial Nova"/>
        </w:rPr>
        <w:t>L NETWORK MARKETING: UNA SOLUZIONE CONCRETA A TUTTI I TUOI PROBLEMI</w:t>
      </w:r>
      <w:r w:rsidR="00B54743" w:rsidRPr="000D3225">
        <w:rPr>
          <w:rFonts w:ascii="Arial Nova" w:hAnsi="Arial Nova"/>
        </w:rPr>
        <w:t>.</w:t>
      </w:r>
      <w:bookmarkEnd w:id="27"/>
    </w:p>
    <w:p w14:paraId="39775267" w14:textId="77777777" w:rsidR="00FD6F67" w:rsidRPr="000D3225" w:rsidRDefault="00FD6F67" w:rsidP="008707DD">
      <w:pPr>
        <w:spacing w:line="240" w:lineRule="auto"/>
        <w:jc w:val="both"/>
        <w:rPr>
          <w:rFonts w:ascii="Arial Nova" w:hAnsi="Arial Nova"/>
          <w:color w:val="auto"/>
          <w:spacing w:val="-2"/>
          <w:sz w:val="24"/>
          <w:szCs w:val="24"/>
        </w:rPr>
      </w:pPr>
    </w:p>
    <w:p w14:paraId="2A60F25C" w14:textId="5343975F"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Ti ho già introdotto sulla base della mia esperienza personale</w:t>
      </w:r>
      <w:r w:rsidR="0086782B" w:rsidRPr="000D3225">
        <w:rPr>
          <w:rFonts w:ascii="Arial Nova" w:hAnsi="Arial Nova"/>
          <w:color w:val="auto"/>
          <w:spacing w:val="-2"/>
          <w:sz w:val="24"/>
          <w:szCs w:val="24"/>
        </w:rPr>
        <w:t xml:space="preserve">, </w:t>
      </w:r>
      <w:r w:rsidR="00CE389D">
        <w:rPr>
          <w:rFonts w:ascii="Arial Nova" w:hAnsi="Arial Nova"/>
          <w:color w:val="auto"/>
          <w:spacing w:val="-2"/>
          <w:sz w:val="24"/>
          <w:szCs w:val="24"/>
        </w:rPr>
        <w:t>nel mondo de</w:t>
      </w:r>
      <w:r w:rsidRPr="000D3225">
        <w:rPr>
          <w:rFonts w:ascii="Arial Nova" w:hAnsi="Arial Nova"/>
          <w:color w:val="auto"/>
          <w:spacing w:val="-2"/>
          <w:sz w:val="24"/>
          <w:szCs w:val="24"/>
        </w:rPr>
        <w:t>l network marketing.</w:t>
      </w:r>
    </w:p>
    <w:p w14:paraId="3920F97B" w14:textId="389018C2"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Si parlo proprio di questo.</w:t>
      </w:r>
    </w:p>
    <w:p w14:paraId="0B1293C3" w14:textId="3C3B99AF"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Hai chiuso il libro?</w:t>
      </w:r>
    </w:p>
    <w:p w14:paraId="5583A198" w14:textId="41C767CC"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Io ti consiglio di proseguire e di fare come lo scettico, educati e poi giudica.</w:t>
      </w:r>
    </w:p>
    <w:p w14:paraId="643E8431" w14:textId="530D7237"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Il Network Marketing è un’attività legale ed è regolamentata da una legge.</w:t>
      </w:r>
    </w:p>
    <w:p w14:paraId="4D6244A9" w14:textId="2374F91A"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Non ha niente a che fare con forme piramidali o schemi Ponzi o altre forme illegali con cui negli anni ci hanno farcito la testa.</w:t>
      </w:r>
    </w:p>
    <w:p w14:paraId="59852E4A" w14:textId="24E7F70C"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Noi giudichiamo sempre in base alle nostre esperienze passate e quindi a volte non stiamo neanche a sentire cosa significa veramente avvicinarsi a questa professione.</w:t>
      </w:r>
    </w:p>
    <w:p w14:paraId="4DF0E0B5" w14:textId="423C9F6B"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Niente di tutto ciò.</w:t>
      </w:r>
    </w:p>
    <w:p w14:paraId="2CE96D60" w14:textId="34E9D5CE" w:rsidR="00204F5B" w:rsidRPr="000D3225" w:rsidRDefault="0077209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Ok</w:t>
      </w:r>
      <w:r w:rsidR="00CE389D">
        <w:rPr>
          <w:rFonts w:ascii="Arial Nova" w:hAnsi="Arial Nova"/>
          <w:color w:val="auto"/>
          <w:spacing w:val="-2"/>
          <w:sz w:val="24"/>
          <w:szCs w:val="24"/>
        </w:rPr>
        <w:t xml:space="preserve">, </w:t>
      </w:r>
      <w:r w:rsidRPr="000D3225">
        <w:rPr>
          <w:rFonts w:ascii="Arial Nova" w:hAnsi="Arial Nova"/>
          <w:color w:val="auto"/>
          <w:spacing w:val="-2"/>
          <w:sz w:val="24"/>
          <w:szCs w:val="24"/>
        </w:rPr>
        <w:t>hai deciso di proseguire. Hai tutta la mia stima. Sapevo che eri un lettore</w:t>
      </w:r>
      <w:r w:rsidR="0086782B" w:rsidRPr="000D3225">
        <w:rPr>
          <w:rFonts w:ascii="Arial Nova" w:hAnsi="Arial Nova"/>
          <w:color w:val="auto"/>
          <w:spacing w:val="-2"/>
          <w:sz w:val="24"/>
          <w:szCs w:val="24"/>
        </w:rPr>
        <w:t xml:space="preserve"> straordinario.</w:t>
      </w:r>
    </w:p>
    <w:p w14:paraId="1215CBC0" w14:textId="44AFC4B0"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Peccato </w:t>
      </w:r>
      <w:r w:rsidR="0077209D" w:rsidRPr="000D3225">
        <w:rPr>
          <w:rFonts w:ascii="Arial Nova" w:hAnsi="Arial Nova"/>
          <w:color w:val="auto"/>
          <w:spacing w:val="-2"/>
          <w:sz w:val="24"/>
          <w:szCs w:val="24"/>
        </w:rPr>
        <w:t>però c</w:t>
      </w:r>
      <w:r w:rsidRPr="000D3225">
        <w:rPr>
          <w:rFonts w:ascii="Arial Nova" w:hAnsi="Arial Nova"/>
          <w:color w:val="auto"/>
          <w:spacing w:val="-2"/>
          <w:sz w:val="24"/>
          <w:szCs w:val="24"/>
        </w:rPr>
        <w:t>he la maggior parte degli italiani pensino ancora che sia una truffa.</w:t>
      </w:r>
    </w:p>
    <w:p w14:paraId="6936505A" w14:textId="2C246A14"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 </w:t>
      </w:r>
      <w:r w:rsidR="0077209D" w:rsidRPr="000D3225">
        <w:rPr>
          <w:rFonts w:ascii="Arial Nova" w:hAnsi="Arial Nova"/>
          <w:color w:val="auto"/>
          <w:spacing w:val="-2"/>
          <w:sz w:val="24"/>
          <w:szCs w:val="24"/>
        </w:rPr>
        <w:t>la parte restante</w:t>
      </w:r>
      <w:r w:rsidRPr="000D3225">
        <w:rPr>
          <w:rFonts w:ascii="Arial Nova" w:hAnsi="Arial Nova"/>
          <w:color w:val="auto"/>
          <w:spacing w:val="-2"/>
          <w:sz w:val="24"/>
          <w:szCs w:val="24"/>
        </w:rPr>
        <w:t xml:space="preserve"> preferisce andare a vendere porta a porta o co</w:t>
      </w:r>
      <w:r w:rsidR="001F10BE" w:rsidRPr="000D3225">
        <w:rPr>
          <w:rFonts w:ascii="Arial Nova" w:hAnsi="Arial Nova"/>
          <w:color w:val="auto"/>
          <w:spacing w:val="-2"/>
          <w:sz w:val="24"/>
          <w:szCs w:val="24"/>
        </w:rPr>
        <w:t>n</w:t>
      </w:r>
      <w:r w:rsidRPr="000D3225">
        <w:rPr>
          <w:rFonts w:ascii="Arial Nova" w:hAnsi="Arial Nova"/>
          <w:color w:val="auto"/>
          <w:spacing w:val="-2"/>
          <w:sz w:val="24"/>
          <w:szCs w:val="24"/>
        </w:rPr>
        <w:t xml:space="preserve"> </w:t>
      </w:r>
      <w:proofErr w:type="spellStart"/>
      <w:r w:rsidRPr="000D3225">
        <w:rPr>
          <w:rFonts w:ascii="Arial Nova" w:hAnsi="Arial Nova"/>
          <w:color w:val="auto"/>
          <w:spacing w:val="-2"/>
          <w:sz w:val="24"/>
          <w:szCs w:val="24"/>
        </w:rPr>
        <w:t>cataloghini</w:t>
      </w:r>
      <w:proofErr w:type="spellEnd"/>
      <w:r w:rsidRPr="000D3225">
        <w:rPr>
          <w:rFonts w:ascii="Arial Nova" w:hAnsi="Arial Nova"/>
          <w:color w:val="auto"/>
          <w:spacing w:val="-2"/>
          <w:sz w:val="24"/>
          <w:szCs w:val="24"/>
        </w:rPr>
        <w:t>.</w:t>
      </w:r>
    </w:p>
    <w:p w14:paraId="63B57119" w14:textId="77777777"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Non si tratta di non volersi accontentare di quegli euro che ti può dare la vendita tradizionale o anche un lavoro comune con stipendio fisso.</w:t>
      </w:r>
    </w:p>
    <w:p w14:paraId="42C0B535" w14:textId="214C0BEC"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Tanti non sognano altro.</w:t>
      </w:r>
    </w:p>
    <w:p w14:paraId="7D723106" w14:textId="5C6F25C6" w:rsidR="0077209D" w:rsidRPr="000D3225" w:rsidRDefault="0077209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Qui</w:t>
      </w:r>
      <w:r w:rsidR="00CE389D">
        <w:rPr>
          <w:rFonts w:ascii="Arial Nova" w:hAnsi="Arial Nova"/>
          <w:color w:val="auto"/>
          <w:spacing w:val="-2"/>
          <w:sz w:val="24"/>
          <w:szCs w:val="24"/>
        </w:rPr>
        <w:t xml:space="preserve">, </w:t>
      </w:r>
      <w:r w:rsidRPr="000D3225">
        <w:rPr>
          <w:rFonts w:ascii="Arial Nova" w:hAnsi="Arial Nova"/>
          <w:color w:val="auto"/>
          <w:spacing w:val="-2"/>
          <w:sz w:val="24"/>
          <w:szCs w:val="24"/>
        </w:rPr>
        <w:t>si tratta di avere una mente imprenditoriale</w:t>
      </w:r>
      <w:r w:rsidR="0086782B"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che ti consenta di vedere molto</w:t>
      </w:r>
      <w:r w:rsidR="00CE389D">
        <w:rPr>
          <w:rFonts w:ascii="Arial Nova" w:hAnsi="Arial Nova"/>
          <w:color w:val="auto"/>
          <w:spacing w:val="-2"/>
          <w:sz w:val="24"/>
          <w:szCs w:val="24"/>
        </w:rPr>
        <w:t>, molto</w:t>
      </w:r>
      <w:r w:rsidRPr="000D3225">
        <w:rPr>
          <w:rFonts w:ascii="Arial Nova" w:hAnsi="Arial Nova"/>
          <w:color w:val="auto"/>
          <w:spacing w:val="-2"/>
          <w:sz w:val="24"/>
          <w:szCs w:val="24"/>
        </w:rPr>
        <w:t xml:space="preserve"> lontano.</w:t>
      </w:r>
    </w:p>
    <w:p w14:paraId="5D64CC45" w14:textId="14DE64FE" w:rsidR="0077209D" w:rsidRPr="000D3225" w:rsidRDefault="0077209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All’estero questa attività è già molto sviluppata ed evoluta, qui da noi si stanno muovendo i primi passi.</w:t>
      </w:r>
    </w:p>
    <w:p w14:paraId="75F48605" w14:textId="139F540B" w:rsidR="00204F5B"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Ho provato a raccontare </w:t>
      </w:r>
      <w:r w:rsidR="0077209D" w:rsidRPr="000D3225">
        <w:rPr>
          <w:rFonts w:ascii="Arial Nova" w:hAnsi="Arial Nova"/>
          <w:color w:val="auto"/>
          <w:spacing w:val="-2"/>
          <w:sz w:val="24"/>
          <w:szCs w:val="24"/>
        </w:rPr>
        <w:t>le opportunità e i vantaggi che questa attività può realmente offrire a persone che mi hanno risposto che la loro massima</w:t>
      </w:r>
      <w:r w:rsidRPr="000D3225">
        <w:rPr>
          <w:rFonts w:ascii="Arial Nova" w:hAnsi="Arial Nova"/>
          <w:color w:val="auto"/>
          <w:spacing w:val="-2"/>
          <w:sz w:val="24"/>
          <w:szCs w:val="24"/>
        </w:rPr>
        <w:t xml:space="preserve"> aspirazione era</w:t>
      </w:r>
      <w:r w:rsidR="00CE389D">
        <w:rPr>
          <w:rFonts w:ascii="Arial Nova" w:hAnsi="Arial Nova"/>
          <w:color w:val="auto"/>
          <w:spacing w:val="-2"/>
          <w:sz w:val="24"/>
          <w:szCs w:val="24"/>
        </w:rPr>
        <w:t xml:space="preserve"> un</w:t>
      </w:r>
      <w:r w:rsidRPr="000D3225">
        <w:rPr>
          <w:rFonts w:ascii="Arial Nova" w:hAnsi="Arial Nova"/>
          <w:color w:val="auto"/>
          <w:spacing w:val="-2"/>
          <w:sz w:val="24"/>
          <w:szCs w:val="24"/>
        </w:rPr>
        <w:t xml:space="preserve">  posto </w:t>
      </w:r>
      <w:r w:rsidR="00CE389D">
        <w:rPr>
          <w:rFonts w:ascii="Arial Nova" w:hAnsi="Arial Nova"/>
          <w:color w:val="auto"/>
          <w:spacing w:val="-2"/>
          <w:sz w:val="24"/>
          <w:szCs w:val="24"/>
        </w:rPr>
        <w:t xml:space="preserve">fisso </w:t>
      </w:r>
      <w:r w:rsidRPr="000D3225">
        <w:rPr>
          <w:rFonts w:ascii="Arial Nova" w:hAnsi="Arial Nova"/>
          <w:color w:val="auto"/>
          <w:spacing w:val="-2"/>
          <w:sz w:val="24"/>
          <w:szCs w:val="24"/>
        </w:rPr>
        <w:t xml:space="preserve">da commessa o </w:t>
      </w:r>
      <w:r w:rsidR="00E42032">
        <w:rPr>
          <w:rFonts w:ascii="Arial Nova" w:hAnsi="Arial Nova"/>
          <w:color w:val="auto"/>
          <w:spacing w:val="-2"/>
          <w:sz w:val="24"/>
          <w:szCs w:val="24"/>
        </w:rPr>
        <w:t xml:space="preserve">da </w:t>
      </w:r>
      <w:r w:rsidRPr="000D3225">
        <w:rPr>
          <w:rFonts w:ascii="Arial Nova" w:hAnsi="Arial Nova"/>
          <w:color w:val="auto"/>
          <w:spacing w:val="-2"/>
          <w:sz w:val="24"/>
          <w:szCs w:val="24"/>
        </w:rPr>
        <w:t>cassiera o cose così</w:t>
      </w:r>
      <w:r w:rsidR="00CE389D">
        <w:rPr>
          <w:rFonts w:ascii="Arial Nova" w:hAnsi="Arial Nova"/>
          <w:color w:val="auto"/>
          <w:spacing w:val="-2"/>
          <w:sz w:val="24"/>
          <w:szCs w:val="24"/>
        </w:rPr>
        <w:t>.</w:t>
      </w:r>
    </w:p>
    <w:p w14:paraId="6267D873" w14:textId="56A825A7" w:rsidR="00CE389D" w:rsidRPr="000D3225" w:rsidRDefault="00CE389D"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Il posto fisso! La massima aspirazione dell’Italiano.</w:t>
      </w:r>
    </w:p>
    <w:p w14:paraId="40C670DE" w14:textId="5318F01E"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Per carità</w:t>
      </w:r>
      <w:r w:rsidR="00CE389D">
        <w:rPr>
          <w:rFonts w:ascii="Arial Nova" w:hAnsi="Arial Nova"/>
          <w:color w:val="auto"/>
          <w:spacing w:val="-2"/>
          <w:sz w:val="24"/>
          <w:szCs w:val="24"/>
        </w:rPr>
        <w:t>,</w:t>
      </w:r>
      <w:r w:rsidRPr="000D3225">
        <w:rPr>
          <w:rFonts w:ascii="Arial Nova" w:hAnsi="Arial Nova"/>
          <w:color w:val="auto"/>
          <w:spacing w:val="-2"/>
          <w:sz w:val="24"/>
          <w:szCs w:val="24"/>
        </w:rPr>
        <w:t xml:space="preserve"> </w:t>
      </w:r>
      <w:r w:rsidR="00CE389D">
        <w:rPr>
          <w:rFonts w:ascii="Arial Nova" w:hAnsi="Arial Nova"/>
          <w:color w:val="auto"/>
          <w:spacing w:val="-2"/>
          <w:sz w:val="24"/>
          <w:szCs w:val="24"/>
        </w:rPr>
        <w:t>ci sono tanti</w:t>
      </w:r>
      <w:r w:rsidRPr="000D3225">
        <w:rPr>
          <w:rFonts w:ascii="Arial Nova" w:hAnsi="Arial Nova"/>
          <w:color w:val="auto"/>
          <w:spacing w:val="-2"/>
          <w:sz w:val="24"/>
          <w:szCs w:val="24"/>
        </w:rPr>
        <w:t xml:space="preserve"> lavor</w:t>
      </w:r>
      <w:r w:rsidR="0077209D" w:rsidRPr="000D3225">
        <w:rPr>
          <w:rFonts w:ascii="Arial Nova" w:hAnsi="Arial Nova"/>
          <w:color w:val="auto"/>
          <w:spacing w:val="-2"/>
          <w:sz w:val="24"/>
          <w:szCs w:val="24"/>
        </w:rPr>
        <w:t>i</w:t>
      </w:r>
      <w:r w:rsidRPr="000D3225">
        <w:rPr>
          <w:rFonts w:ascii="Arial Nova" w:hAnsi="Arial Nova"/>
          <w:color w:val="auto"/>
          <w:spacing w:val="-2"/>
          <w:sz w:val="24"/>
          <w:szCs w:val="24"/>
        </w:rPr>
        <w:t xml:space="preserve"> dignitosi, peccato che queste persone siano ancora lì ad aspettare </w:t>
      </w:r>
      <w:r w:rsidR="0077209D" w:rsidRPr="000D3225">
        <w:rPr>
          <w:rFonts w:ascii="Arial Nova" w:hAnsi="Arial Nova"/>
          <w:color w:val="auto"/>
          <w:spacing w:val="-2"/>
          <w:sz w:val="24"/>
          <w:szCs w:val="24"/>
        </w:rPr>
        <w:t>una chiamata, un colloqui</w:t>
      </w:r>
      <w:r w:rsidR="0086782B" w:rsidRPr="000D3225">
        <w:rPr>
          <w:rFonts w:ascii="Arial Nova" w:hAnsi="Arial Nova"/>
          <w:color w:val="auto"/>
          <w:spacing w:val="-2"/>
          <w:sz w:val="24"/>
          <w:szCs w:val="24"/>
        </w:rPr>
        <w:t>o</w:t>
      </w:r>
      <w:r w:rsidR="0077209D"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 xml:space="preserve">e </w:t>
      </w:r>
      <w:r w:rsidR="0077209D" w:rsidRPr="000D3225">
        <w:rPr>
          <w:rFonts w:ascii="Arial Nova" w:hAnsi="Arial Nova"/>
          <w:color w:val="auto"/>
          <w:spacing w:val="-2"/>
          <w:sz w:val="24"/>
          <w:szCs w:val="24"/>
        </w:rPr>
        <w:t xml:space="preserve">rischiano di invecchiare </w:t>
      </w:r>
      <w:r w:rsidRPr="000D3225">
        <w:rPr>
          <w:rFonts w:ascii="Arial Nova" w:hAnsi="Arial Nova"/>
          <w:color w:val="auto"/>
          <w:spacing w:val="-2"/>
          <w:sz w:val="24"/>
          <w:szCs w:val="24"/>
        </w:rPr>
        <w:t xml:space="preserve">aspettando </w:t>
      </w:r>
      <w:r w:rsidR="00CE389D">
        <w:rPr>
          <w:rFonts w:ascii="Arial Nova" w:hAnsi="Arial Nova"/>
          <w:color w:val="auto"/>
          <w:spacing w:val="-2"/>
          <w:sz w:val="24"/>
          <w:szCs w:val="24"/>
        </w:rPr>
        <w:t>il</w:t>
      </w:r>
      <w:r w:rsidRPr="000D3225">
        <w:rPr>
          <w:rFonts w:ascii="Arial Nova" w:hAnsi="Arial Nova"/>
          <w:color w:val="auto"/>
          <w:spacing w:val="-2"/>
          <w:sz w:val="24"/>
          <w:szCs w:val="24"/>
        </w:rPr>
        <w:t xml:space="preserve"> posto fisso</w:t>
      </w:r>
      <w:r w:rsidR="0077209D" w:rsidRPr="000D3225">
        <w:rPr>
          <w:rFonts w:ascii="Arial Nova" w:hAnsi="Arial Nova"/>
          <w:color w:val="auto"/>
          <w:spacing w:val="-2"/>
          <w:sz w:val="24"/>
          <w:szCs w:val="24"/>
        </w:rPr>
        <w:t>. Che poi di questi tempi è tutto dire.</w:t>
      </w:r>
    </w:p>
    <w:p w14:paraId="17E4C2A7" w14:textId="17F2840F" w:rsidR="00204F5B" w:rsidRPr="000D3225" w:rsidRDefault="00CE389D"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Quello che io</w:t>
      </w:r>
      <w:r w:rsidR="00204F5B" w:rsidRPr="000D3225">
        <w:rPr>
          <w:rFonts w:ascii="Arial Nova" w:hAnsi="Arial Nova"/>
          <w:color w:val="auto"/>
          <w:spacing w:val="-2"/>
          <w:sz w:val="24"/>
          <w:szCs w:val="24"/>
        </w:rPr>
        <w:t xml:space="preserve"> dico </w:t>
      </w:r>
      <w:r>
        <w:rPr>
          <w:rFonts w:ascii="Arial Nova" w:hAnsi="Arial Nova"/>
          <w:color w:val="auto"/>
          <w:spacing w:val="-2"/>
          <w:sz w:val="24"/>
          <w:szCs w:val="24"/>
        </w:rPr>
        <w:t>è questo</w:t>
      </w:r>
      <w:r w:rsidR="00E42032">
        <w:rPr>
          <w:rFonts w:ascii="Arial Nova" w:hAnsi="Arial Nova"/>
          <w:color w:val="auto"/>
          <w:spacing w:val="-2"/>
          <w:sz w:val="24"/>
          <w:szCs w:val="24"/>
        </w:rPr>
        <w:t>:</w:t>
      </w:r>
      <w:r w:rsidR="0086782B" w:rsidRPr="000D3225">
        <w:rPr>
          <w:rFonts w:ascii="Arial Nova" w:hAnsi="Arial Nova"/>
          <w:color w:val="auto"/>
          <w:spacing w:val="-2"/>
          <w:sz w:val="24"/>
          <w:szCs w:val="24"/>
        </w:rPr>
        <w:t xml:space="preserve"> </w:t>
      </w:r>
      <w:r>
        <w:rPr>
          <w:rFonts w:ascii="Arial Nova" w:hAnsi="Arial Nova"/>
          <w:color w:val="auto"/>
          <w:spacing w:val="-2"/>
          <w:sz w:val="24"/>
          <w:szCs w:val="24"/>
        </w:rPr>
        <w:t>“S</w:t>
      </w:r>
      <w:r w:rsidR="00204F5B" w:rsidRPr="000D3225">
        <w:rPr>
          <w:rFonts w:ascii="Arial Nova" w:hAnsi="Arial Nova"/>
          <w:color w:val="auto"/>
          <w:spacing w:val="-2"/>
          <w:sz w:val="24"/>
          <w:szCs w:val="24"/>
        </w:rPr>
        <w:t>e non hai nulla in mano</w:t>
      </w:r>
      <w:r w:rsidR="00E42032">
        <w:rPr>
          <w:rFonts w:ascii="Arial Nova" w:hAnsi="Arial Nova"/>
          <w:color w:val="auto"/>
          <w:spacing w:val="-2"/>
          <w:sz w:val="24"/>
          <w:szCs w:val="24"/>
        </w:rPr>
        <w:t xml:space="preserve">, </w:t>
      </w:r>
      <w:r w:rsidR="00204F5B" w:rsidRPr="000D3225">
        <w:rPr>
          <w:rFonts w:ascii="Arial Nova" w:hAnsi="Arial Nova"/>
          <w:color w:val="auto"/>
          <w:spacing w:val="-2"/>
          <w:sz w:val="24"/>
          <w:szCs w:val="24"/>
        </w:rPr>
        <w:t>inventati!</w:t>
      </w:r>
      <w:r>
        <w:rPr>
          <w:rFonts w:ascii="Arial Nova" w:hAnsi="Arial Nova"/>
          <w:color w:val="auto"/>
          <w:spacing w:val="-2"/>
          <w:sz w:val="24"/>
          <w:szCs w:val="24"/>
        </w:rPr>
        <w:t xml:space="preserve"> Ma non sprecare la tua vita”.</w:t>
      </w:r>
    </w:p>
    <w:p w14:paraId="3E0C3784" w14:textId="1B676248"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Provaci!</w:t>
      </w:r>
      <w:r w:rsidR="0086782B" w:rsidRPr="000D3225">
        <w:rPr>
          <w:rFonts w:ascii="Arial Nova" w:hAnsi="Arial Nova"/>
          <w:color w:val="auto"/>
          <w:spacing w:val="-2"/>
          <w:sz w:val="24"/>
          <w:szCs w:val="24"/>
        </w:rPr>
        <w:t xml:space="preserve"> Nella vita bisogna anche buttarsi e magari sarai sorpreso.</w:t>
      </w:r>
    </w:p>
    <w:p w14:paraId="04F8A991" w14:textId="77777777" w:rsidR="0077209D" w:rsidRPr="000D3225" w:rsidRDefault="0077209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Non buttare via il tuo tempo aspettando.</w:t>
      </w:r>
    </w:p>
    <w:p w14:paraId="21141CD0" w14:textId="5966D605" w:rsidR="0077209D"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La soluzione c</w:t>
      </w:r>
      <w:r w:rsidR="0086782B" w:rsidRPr="000D3225">
        <w:rPr>
          <w:rFonts w:ascii="Arial Nova" w:hAnsi="Arial Nova"/>
          <w:color w:val="auto"/>
          <w:spacing w:val="-2"/>
          <w:sz w:val="24"/>
          <w:szCs w:val="24"/>
        </w:rPr>
        <w:t>’</w:t>
      </w:r>
      <w:r w:rsidRPr="000D3225">
        <w:rPr>
          <w:rFonts w:ascii="Arial Nova" w:hAnsi="Arial Nova"/>
          <w:color w:val="auto"/>
          <w:spacing w:val="-2"/>
          <w:sz w:val="24"/>
          <w:szCs w:val="24"/>
        </w:rPr>
        <w:t>è</w:t>
      </w:r>
      <w:r w:rsidR="0077209D" w:rsidRPr="000D3225">
        <w:rPr>
          <w:rFonts w:ascii="Arial Nova" w:hAnsi="Arial Nova"/>
          <w:color w:val="auto"/>
          <w:spacing w:val="-2"/>
          <w:sz w:val="24"/>
          <w:szCs w:val="24"/>
        </w:rPr>
        <w:t>.</w:t>
      </w:r>
    </w:p>
    <w:p w14:paraId="1A8DED33" w14:textId="77777777" w:rsidR="00CE389D" w:rsidRDefault="00F8736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C’è stato anche chi mi ha detto: </w:t>
      </w:r>
      <w:r w:rsidR="00CE389D">
        <w:rPr>
          <w:rFonts w:ascii="Arial Nova" w:hAnsi="Arial Nova"/>
          <w:color w:val="auto"/>
          <w:spacing w:val="-2"/>
          <w:sz w:val="24"/>
          <w:szCs w:val="24"/>
        </w:rPr>
        <w:t xml:space="preserve">“Forse, </w:t>
      </w:r>
      <w:r w:rsidRPr="000D3225">
        <w:rPr>
          <w:rFonts w:ascii="Arial Nova" w:hAnsi="Arial Nova"/>
          <w:color w:val="auto"/>
          <w:spacing w:val="-2"/>
          <w:sz w:val="24"/>
          <w:szCs w:val="24"/>
        </w:rPr>
        <w:t>se ci sei di mezzo tu, qualcosa di vero ci sarà</w:t>
      </w:r>
      <w:r w:rsidR="00CE389D">
        <w:rPr>
          <w:rFonts w:ascii="Arial Nova" w:hAnsi="Arial Nova"/>
          <w:color w:val="auto"/>
          <w:spacing w:val="-2"/>
          <w:sz w:val="24"/>
          <w:szCs w:val="24"/>
        </w:rPr>
        <w:t xml:space="preserve">”. Io non c’entro. </w:t>
      </w:r>
    </w:p>
    <w:p w14:paraId="29FD78D8" w14:textId="5C1A4EDA" w:rsidR="00F8736D" w:rsidRPr="000D3225" w:rsidRDefault="00CE389D"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R</w:t>
      </w:r>
      <w:r w:rsidR="00F8736D" w:rsidRPr="000D3225">
        <w:rPr>
          <w:rFonts w:ascii="Arial Nova" w:hAnsi="Arial Nova"/>
          <w:color w:val="auto"/>
          <w:spacing w:val="-2"/>
          <w:sz w:val="24"/>
          <w:szCs w:val="24"/>
        </w:rPr>
        <w:t>ingrazio per la fiducia, ma invito davvero tutti a conoscere di più su questo argomento.</w:t>
      </w:r>
      <w:r w:rsidR="0086782B" w:rsidRPr="000D3225">
        <w:rPr>
          <w:rFonts w:ascii="Arial Nova" w:hAnsi="Arial Nova"/>
          <w:color w:val="auto"/>
          <w:spacing w:val="-2"/>
          <w:sz w:val="24"/>
          <w:szCs w:val="24"/>
        </w:rPr>
        <w:t xml:space="preserve"> A chi voglio molto bene ho detto di non lasciar passare qu</w:t>
      </w:r>
      <w:r w:rsidR="009048AC">
        <w:rPr>
          <w:rFonts w:ascii="Arial Nova" w:hAnsi="Arial Nova"/>
          <w:color w:val="auto"/>
          <w:spacing w:val="-2"/>
          <w:sz w:val="24"/>
          <w:szCs w:val="24"/>
        </w:rPr>
        <w:t>esto</w:t>
      </w:r>
      <w:r w:rsidR="0086782B" w:rsidRPr="000D3225">
        <w:rPr>
          <w:rFonts w:ascii="Arial Nova" w:hAnsi="Arial Nova"/>
          <w:color w:val="auto"/>
          <w:spacing w:val="-2"/>
          <w:sz w:val="24"/>
          <w:szCs w:val="24"/>
        </w:rPr>
        <w:t xml:space="preserve"> treno senza averci fatto un giro.</w:t>
      </w:r>
    </w:p>
    <w:p w14:paraId="2D354B04" w14:textId="4128941B" w:rsidR="0086782B" w:rsidRPr="000D3225" w:rsidRDefault="0086782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Poi la vita è</w:t>
      </w:r>
      <w:r w:rsidR="009048AC">
        <w:rPr>
          <w:rFonts w:ascii="Arial Nova" w:hAnsi="Arial Nova"/>
          <w:color w:val="auto"/>
          <w:spacing w:val="-2"/>
          <w:sz w:val="24"/>
          <w:szCs w:val="24"/>
        </w:rPr>
        <w:t xml:space="preserve"> </w:t>
      </w:r>
      <w:r w:rsidRPr="000D3225">
        <w:rPr>
          <w:rFonts w:ascii="Arial Nova" w:hAnsi="Arial Nova"/>
          <w:color w:val="auto"/>
          <w:spacing w:val="-2"/>
          <w:sz w:val="24"/>
          <w:szCs w:val="24"/>
        </w:rPr>
        <w:t>loro.</w:t>
      </w:r>
      <w:r w:rsidR="009048AC">
        <w:rPr>
          <w:rFonts w:ascii="Arial Nova" w:hAnsi="Arial Nova"/>
          <w:color w:val="auto"/>
          <w:spacing w:val="-2"/>
          <w:sz w:val="24"/>
          <w:szCs w:val="24"/>
        </w:rPr>
        <w:t xml:space="preserve"> E’ tua.</w:t>
      </w:r>
    </w:p>
    <w:p w14:paraId="12E46C02" w14:textId="552DEB7A" w:rsidR="00204F5B" w:rsidRPr="000D3225" w:rsidRDefault="00F8736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 comunque </w:t>
      </w:r>
      <w:r w:rsidR="00204F5B" w:rsidRPr="000D3225">
        <w:rPr>
          <w:rFonts w:ascii="Arial Nova" w:hAnsi="Arial Nova"/>
          <w:color w:val="auto"/>
          <w:spacing w:val="-2"/>
          <w:sz w:val="24"/>
          <w:szCs w:val="24"/>
        </w:rPr>
        <w:t xml:space="preserve">ho </w:t>
      </w:r>
      <w:r w:rsidR="0086782B" w:rsidRPr="000D3225">
        <w:rPr>
          <w:rFonts w:ascii="Arial Nova" w:hAnsi="Arial Nova"/>
          <w:color w:val="auto"/>
          <w:spacing w:val="-2"/>
          <w:sz w:val="24"/>
          <w:szCs w:val="24"/>
        </w:rPr>
        <w:t xml:space="preserve">anche </w:t>
      </w:r>
      <w:r w:rsidR="00204F5B" w:rsidRPr="000D3225">
        <w:rPr>
          <w:rFonts w:ascii="Arial Nova" w:hAnsi="Arial Nova"/>
          <w:color w:val="auto"/>
          <w:spacing w:val="-2"/>
          <w:sz w:val="24"/>
          <w:szCs w:val="24"/>
        </w:rPr>
        <w:t>capito che il network marketing non è per tutti.</w:t>
      </w:r>
    </w:p>
    <w:p w14:paraId="01104AB3" w14:textId="3509E8EF" w:rsidR="00F8736D" w:rsidRPr="000D3225" w:rsidRDefault="00F8736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Prima di tutto perché sono davvero in pochi a volere il cambiamento reale, ci si adagia nelle abitudini della vita e ci si racconta che va bene così.</w:t>
      </w:r>
      <w:r w:rsidR="00E42032">
        <w:rPr>
          <w:rFonts w:ascii="Arial Nova" w:hAnsi="Arial Nova"/>
          <w:color w:val="auto"/>
          <w:spacing w:val="-2"/>
          <w:sz w:val="24"/>
          <w:szCs w:val="24"/>
        </w:rPr>
        <w:t xml:space="preserve"> Tanti hanno bisogno di lamentarsi sempre di qualcosa o dell’insoddisfazione.</w:t>
      </w:r>
    </w:p>
    <w:p w14:paraId="72CA0314" w14:textId="340DA944" w:rsidR="0077209D" w:rsidRPr="000D3225" w:rsidRDefault="00F8736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Inoltre, si tratta di </w:t>
      </w:r>
      <w:r w:rsidR="0077209D" w:rsidRPr="000D3225">
        <w:rPr>
          <w:rFonts w:ascii="Arial Nova" w:hAnsi="Arial Nova"/>
          <w:color w:val="auto"/>
          <w:spacing w:val="-2"/>
          <w:sz w:val="24"/>
          <w:szCs w:val="24"/>
        </w:rPr>
        <w:t>un</w:t>
      </w:r>
      <w:r w:rsidRPr="000D3225">
        <w:rPr>
          <w:rFonts w:ascii="Arial Nova" w:hAnsi="Arial Nova"/>
          <w:color w:val="auto"/>
          <w:spacing w:val="-2"/>
          <w:sz w:val="24"/>
          <w:szCs w:val="24"/>
        </w:rPr>
        <w:t>’</w:t>
      </w:r>
      <w:r w:rsidR="0077209D" w:rsidRPr="000D3225">
        <w:rPr>
          <w:rFonts w:ascii="Arial Nova" w:hAnsi="Arial Nova"/>
          <w:color w:val="auto"/>
          <w:spacing w:val="-2"/>
          <w:sz w:val="24"/>
          <w:szCs w:val="24"/>
        </w:rPr>
        <w:t xml:space="preserve">attività </w:t>
      </w:r>
      <w:r w:rsidR="0086782B" w:rsidRPr="000D3225">
        <w:rPr>
          <w:rFonts w:ascii="Arial Nova" w:hAnsi="Arial Nova"/>
          <w:color w:val="auto"/>
          <w:spacing w:val="-2"/>
          <w:sz w:val="24"/>
          <w:szCs w:val="24"/>
        </w:rPr>
        <w:t xml:space="preserve">semplice </w:t>
      </w:r>
      <w:r w:rsidR="0077209D" w:rsidRPr="000D3225">
        <w:rPr>
          <w:rFonts w:ascii="Arial Nova" w:hAnsi="Arial Nova"/>
          <w:color w:val="auto"/>
          <w:spacing w:val="-2"/>
          <w:sz w:val="24"/>
          <w:szCs w:val="24"/>
        </w:rPr>
        <w:t xml:space="preserve">che può diventare </w:t>
      </w:r>
      <w:r w:rsidR="0086782B" w:rsidRPr="000D3225">
        <w:rPr>
          <w:rFonts w:ascii="Arial Nova" w:hAnsi="Arial Nova"/>
          <w:color w:val="auto"/>
          <w:spacing w:val="-2"/>
          <w:sz w:val="24"/>
          <w:szCs w:val="24"/>
        </w:rPr>
        <w:t xml:space="preserve">molto </w:t>
      </w:r>
      <w:r w:rsidR="0077209D" w:rsidRPr="000D3225">
        <w:rPr>
          <w:rFonts w:ascii="Arial Nova" w:hAnsi="Arial Nova"/>
          <w:color w:val="auto"/>
          <w:spacing w:val="-2"/>
          <w:sz w:val="24"/>
          <w:szCs w:val="24"/>
        </w:rPr>
        <w:t>piacevole, ma</w:t>
      </w:r>
      <w:r w:rsidRPr="000D3225">
        <w:rPr>
          <w:rFonts w:ascii="Arial Nova" w:hAnsi="Arial Nova"/>
          <w:color w:val="auto"/>
          <w:spacing w:val="-2"/>
          <w:sz w:val="24"/>
          <w:szCs w:val="24"/>
        </w:rPr>
        <w:t xml:space="preserve"> che</w:t>
      </w:r>
      <w:r w:rsidR="0077209D" w:rsidRPr="000D3225">
        <w:rPr>
          <w:rFonts w:ascii="Arial Nova" w:hAnsi="Arial Nova"/>
          <w:color w:val="auto"/>
          <w:spacing w:val="-2"/>
          <w:sz w:val="24"/>
          <w:szCs w:val="24"/>
        </w:rPr>
        <w:t xml:space="preserve"> non è facile.</w:t>
      </w:r>
    </w:p>
    <w:p w14:paraId="60104198" w14:textId="39CA1201"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Bisogna essere imprenditori nel </w:t>
      </w:r>
      <w:r w:rsidR="00F8736D" w:rsidRPr="000D3225">
        <w:rPr>
          <w:rFonts w:ascii="Arial Nova" w:hAnsi="Arial Nova"/>
          <w:color w:val="auto"/>
          <w:spacing w:val="-2"/>
          <w:sz w:val="24"/>
          <w:szCs w:val="24"/>
        </w:rPr>
        <w:t>DNA</w:t>
      </w:r>
      <w:r w:rsidR="00E42032">
        <w:rPr>
          <w:rFonts w:ascii="Arial Nova" w:hAnsi="Arial Nova"/>
          <w:color w:val="auto"/>
          <w:spacing w:val="-2"/>
          <w:sz w:val="24"/>
          <w:szCs w:val="24"/>
        </w:rPr>
        <w:t xml:space="preserve"> e per questo ci vuole un po' di coraggio.</w:t>
      </w:r>
    </w:p>
    <w:p w14:paraId="6AB15F40" w14:textId="52405DA2"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Bisogna avere voglia di mettersi in gioco, esporsi e soprattutto mettersi in discussione</w:t>
      </w:r>
      <w:r w:rsidR="0086782B" w:rsidRPr="000D3225">
        <w:rPr>
          <w:rFonts w:ascii="Arial Nova" w:hAnsi="Arial Nova"/>
          <w:color w:val="auto"/>
          <w:spacing w:val="-2"/>
          <w:sz w:val="24"/>
          <w:szCs w:val="24"/>
        </w:rPr>
        <w:t>. Bisogna metterci la faccia</w:t>
      </w:r>
      <w:r w:rsidR="005608AA" w:rsidRPr="000D3225">
        <w:rPr>
          <w:rFonts w:ascii="Arial Nova" w:hAnsi="Arial Nova"/>
          <w:color w:val="auto"/>
          <w:spacing w:val="-2"/>
          <w:sz w:val="24"/>
          <w:szCs w:val="24"/>
        </w:rPr>
        <w:t xml:space="preserve"> </w:t>
      </w:r>
      <w:r w:rsidR="00F8736D" w:rsidRPr="000D3225">
        <w:rPr>
          <w:rFonts w:ascii="Arial Nova" w:hAnsi="Arial Nova"/>
          <w:color w:val="auto"/>
          <w:spacing w:val="-2"/>
          <w:sz w:val="24"/>
          <w:szCs w:val="24"/>
        </w:rPr>
        <w:t>e bisogna studiare. Si anche qui. Soprattutto qui.</w:t>
      </w:r>
    </w:p>
    <w:p w14:paraId="319FFDD5" w14:textId="10E10458"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Chi lo fa veramente ottiene risultati straordinari.</w:t>
      </w:r>
    </w:p>
    <w:p w14:paraId="23705174" w14:textId="45ED7ED9" w:rsidR="00F8736D" w:rsidRPr="000D3225" w:rsidRDefault="00F8736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Chi lo fa col cuore arriva ad un altro livello.</w:t>
      </w:r>
    </w:p>
    <w:p w14:paraId="1B973D24" w14:textId="76CF7A62" w:rsidR="0077209D"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Ho denigrato </w:t>
      </w:r>
      <w:r w:rsidR="0077209D" w:rsidRPr="000D3225">
        <w:rPr>
          <w:rFonts w:ascii="Arial Nova" w:hAnsi="Arial Nova"/>
          <w:color w:val="auto"/>
          <w:spacing w:val="-2"/>
          <w:sz w:val="24"/>
          <w:szCs w:val="24"/>
        </w:rPr>
        <w:t xml:space="preserve">inizialmente </w:t>
      </w:r>
      <w:r w:rsidRPr="000D3225">
        <w:rPr>
          <w:rFonts w:ascii="Arial Nova" w:hAnsi="Arial Nova"/>
          <w:color w:val="auto"/>
          <w:spacing w:val="-2"/>
          <w:sz w:val="24"/>
          <w:szCs w:val="24"/>
        </w:rPr>
        <w:t>le persone che lo facevano,</w:t>
      </w:r>
      <w:r w:rsidR="005608AA" w:rsidRPr="000D3225">
        <w:rPr>
          <w:rFonts w:ascii="Arial Nova" w:hAnsi="Arial Nova"/>
          <w:color w:val="auto"/>
          <w:spacing w:val="-2"/>
          <w:sz w:val="24"/>
          <w:szCs w:val="24"/>
        </w:rPr>
        <w:t xml:space="preserve"> </w:t>
      </w:r>
      <w:r w:rsidR="0077209D" w:rsidRPr="000D3225">
        <w:rPr>
          <w:rFonts w:ascii="Arial Nova" w:hAnsi="Arial Nova"/>
          <w:color w:val="auto"/>
          <w:spacing w:val="-2"/>
          <w:sz w:val="24"/>
          <w:szCs w:val="24"/>
        </w:rPr>
        <w:t xml:space="preserve">pensavo non avessero voglia di lavorare, e poi ho visto quanto lavoro c’è dietro e quanto studio e preparazione. </w:t>
      </w:r>
    </w:p>
    <w:p w14:paraId="61D99737" w14:textId="687B8AC9" w:rsidR="00204F5B" w:rsidRDefault="0077209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H</w:t>
      </w:r>
      <w:r w:rsidR="00204F5B" w:rsidRPr="000D3225">
        <w:rPr>
          <w:rFonts w:ascii="Arial Nova" w:hAnsi="Arial Nova"/>
          <w:color w:val="auto"/>
          <w:spacing w:val="-2"/>
          <w:sz w:val="24"/>
          <w:szCs w:val="24"/>
        </w:rPr>
        <w:t>o</w:t>
      </w:r>
      <w:r w:rsidRPr="000D3225">
        <w:rPr>
          <w:rFonts w:ascii="Arial Nova" w:hAnsi="Arial Nova"/>
          <w:color w:val="auto"/>
          <w:spacing w:val="-2"/>
          <w:sz w:val="24"/>
          <w:szCs w:val="24"/>
        </w:rPr>
        <w:t xml:space="preserve"> già chiesto scusa per non aver approfondito prima, e per avere avuto una mente chiusa</w:t>
      </w:r>
      <w:r w:rsidR="00204F5B" w:rsidRPr="000D3225">
        <w:rPr>
          <w:rFonts w:ascii="Arial Nova" w:hAnsi="Arial Nova"/>
          <w:color w:val="auto"/>
          <w:spacing w:val="-2"/>
          <w:sz w:val="24"/>
          <w:szCs w:val="24"/>
        </w:rPr>
        <w:t>, la verità è che</w:t>
      </w:r>
      <w:r w:rsidRPr="000D3225">
        <w:rPr>
          <w:rFonts w:ascii="Arial Nova" w:hAnsi="Arial Nova"/>
          <w:color w:val="auto"/>
          <w:spacing w:val="-2"/>
          <w:sz w:val="24"/>
          <w:szCs w:val="24"/>
        </w:rPr>
        <w:t xml:space="preserve"> davvero </w:t>
      </w:r>
      <w:r w:rsidR="00204F5B" w:rsidRPr="000D3225">
        <w:rPr>
          <w:rFonts w:ascii="Arial Nova" w:hAnsi="Arial Nova"/>
          <w:color w:val="auto"/>
          <w:spacing w:val="-2"/>
          <w:sz w:val="24"/>
          <w:szCs w:val="24"/>
        </w:rPr>
        <w:t xml:space="preserve">non ne sapevo niente, </w:t>
      </w:r>
      <w:r w:rsidRPr="000D3225">
        <w:rPr>
          <w:rFonts w:ascii="Arial Nova" w:hAnsi="Arial Nova"/>
          <w:color w:val="auto"/>
          <w:spacing w:val="-2"/>
          <w:sz w:val="24"/>
          <w:szCs w:val="24"/>
        </w:rPr>
        <w:t>e ancora molto ho da imparare.</w:t>
      </w:r>
    </w:p>
    <w:p w14:paraId="66883681" w14:textId="4CC69E42" w:rsidR="00751E16" w:rsidRPr="000D3225" w:rsidRDefault="00751E16"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E per dir</w:t>
      </w:r>
      <w:r w:rsidR="00DE658B">
        <w:rPr>
          <w:rFonts w:ascii="Arial Nova" w:hAnsi="Arial Nova"/>
          <w:color w:val="auto"/>
          <w:spacing w:val="-2"/>
          <w:sz w:val="24"/>
          <w:szCs w:val="24"/>
        </w:rPr>
        <w:t>t</w:t>
      </w:r>
      <w:r>
        <w:rPr>
          <w:rFonts w:ascii="Arial Nova" w:hAnsi="Arial Nova"/>
          <w:color w:val="auto"/>
          <w:spacing w:val="-2"/>
          <w:sz w:val="24"/>
          <w:szCs w:val="24"/>
        </w:rPr>
        <w:t>ela tutta</w:t>
      </w:r>
      <w:r w:rsidR="009048AC">
        <w:rPr>
          <w:rFonts w:ascii="Arial Nova" w:hAnsi="Arial Nova"/>
          <w:color w:val="auto"/>
          <w:spacing w:val="-2"/>
          <w:sz w:val="24"/>
          <w:szCs w:val="24"/>
        </w:rPr>
        <w:t>,</w:t>
      </w:r>
      <w:r>
        <w:rPr>
          <w:rFonts w:ascii="Arial Nova" w:hAnsi="Arial Nova"/>
          <w:color w:val="auto"/>
          <w:spacing w:val="-2"/>
          <w:sz w:val="24"/>
          <w:szCs w:val="24"/>
        </w:rPr>
        <w:t xml:space="preserve"> la persona del primo incontro di cui ho parlato</w:t>
      </w:r>
      <w:r w:rsidR="00DE658B">
        <w:rPr>
          <w:rFonts w:ascii="Arial Nova" w:hAnsi="Arial Nova"/>
          <w:color w:val="auto"/>
          <w:spacing w:val="-2"/>
          <w:sz w:val="24"/>
          <w:szCs w:val="24"/>
        </w:rPr>
        <w:t xml:space="preserve">, </w:t>
      </w:r>
      <w:r>
        <w:rPr>
          <w:rFonts w:ascii="Arial Nova" w:hAnsi="Arial Nova"/>
          <w:color w:val="auto"/>
          <w:spacing w:val="-2"/>
          <w:sz w:val="24"/>
          <w:szCs w:val="24"/>
        </w:rPr>
        <w:t>che mi ha mostrato questo mondo</w:t>
      </w:r>
      <w:r w:rsidR="00DE658B">
        <w:rPr>
          <w:rFonts w:ascii="Arial Nova" w:hAnsi="Arial Nova"/>
          <w:color w:val="auto"/>
          <w:spacing w:val="-2"/>
          <w:sz w:val="24"/>
          <w:szCs w:val="24"/>
        </w:rPr>
        <w:t>,</w:t>
      </w:r>
      <w:r>
        <w:rPr>
          <w:rFonts w:ascii="Arial Nova" w:hAnsi="Arial Nova"/>
          <w:color w:val="auto"/>
          <w:spacing w:val="-2"/>
          <w:sz w:val="24"/>
          <w:szCs w:val="24"/>
        </w:rPr>
        <w:t xml:space="preserve"> oggi è una donna di successo e ha creato un intero movimento rivoluzionario al femminile</w:t>
      </w:r>
      <w:r w:rsidR="00DE658B">
        <w:rPr>
          <w:rFonts w:ascii="Arial Nova" w:hAnsi="Arial Nova"/>
          <w:color w:val="auto"/>
          <w:spacing w:val="-2"/>
          <w:sz w:val="24"/>
          <w:szCs w:val="24"/>
        </w:rPr>
        <w:t>,</w:t>
      </w:r>
      <w:r>
        <w:rPr>
          <w:rFonts w:ascii="Arial Nova" w:hAnsi="Arial Nova"/>
          <w:color w:val="auto"/>
          <w:spacing w:val="-2"/>
          <w:sz w:val="24"/>
          <w:szCs w:val="24"/>
        </w:rPr>
        <w:t xml:space="preserve"> </w:t>
      </w:r>
      <w:r w:rsidR="00DE658B">
        <w:rPr>
          <w:rFonts w:ascii="Arial Nova" w:hAnsi="Arial Nova"/>
          <w:color w:val="auto"/>
          <w:spacing w:val="-2"/>
          <w:sz w:val="24"/>
          <w:szCs w:val="24"/>
        </w:rPr>
        <w:t>per mostrare a molte donne la via per vivere la vita dei loro sogni.</w:t>
      </w:r>
    </w:p>
    <w:p w14:paraId="34B4B269" w14:textId="05F54B91" w:rsidR="00204F5B" w:rsidRPr="000D3225" w:rsidRDefault="0077209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A</w:t>
      </w:r>
      <w:r w:rsidR="00204F5B" w:rsidRPr="000D3225">
        <w:rPr>
          <w:rFonts w:ascii="Arial Nova" w:hAnsi="Arial Nova"/>
          <w:color w:val="auto"/>
          <w:spacing w:val="-2"/>
          <w:sz w:val="24"/>
          <w:szCs w:val="24"/>
        </w:rPr>
        <w:t>ll</w:t>
      </w:r>
      <w:r w:rsidRPr="000D3225">
        <w:rPr>
          <w:rFonts w:ascii="Arial Nova" w:hAnsi="Arial Nova"/>
          <w:color w:val="auto"/>
          <w:spacing w:val="-2"/>
          <w:sz w:val="24"/>
          <w:szCs w:val="24"/>
        </w:rPr>
        <w:t>’</w:t>
      </w:r>
      <w:r w:rsidR="00204F5B" w:rsidRPr="000D3225">
        <w:rPr>
          <w:rFonts w:ascii="Arial Nova" w:hAnsi="Arial Nova"/>
          <w:color w:val="auto"/>
          <w:spacing w:val="-2"/>
          <w:sz w:val="24"/>
          <w:szCs w:val="24"/>
        </w:rPr>
        <w:t>estero questa attività è ambitissima</w:t>
      </w:r>
      <w:r w:rsidRPr="000D3225">
        <w:rPr>
          <w:rFonts w:ascii="Arial Nova" w:hAnsi="Arial Nova"/>
          <w:color w:val="auto"/>
          <w:spacing w:val="-2"/>
          <w:sz w:val="24"/>
          <w:szCs w:val="24"/>
        </w:rPr>
        <w:t xml:space="preserve">, </w:t>
      </w:r>
      <w:r w:rsidR="00204F5B" w:rsidRPr="000D3225">
        <w:rPr>
          <w:rFonts w:ascii="Arial Nova" w:hAnsi="Arial Nova"/>
          <w:color w:val="auto"/>
          <w:spacing w:val="-2"/>
          <w:sz w:val="24"/>
          <w:szCs w:val="24"/>
        </w:rPr>
        <w:t>in Spagna ad esempio e in molti paesi si stanno raggiungendo livelli</w:t>
      </w:r>
      <w:r w:rsidRPr="000D3225">
        <w:rPr>
          <w:rFonts w:ascii="Arial Nova" w:hAnsi="Arial Nova"/>
          <w:color w:val="auto"/>
          <w:spacing w:val="-2"/>
          <w:sz w:val="24"/>
          <w:szCs w:val="24"/>
        </w:rPr>
        <w:t xml:space="preserve"> sorprendenti</w:t>
      </w:r>
      <w:r w:rsidR="00204F5B" w:rsidRPr="000D3225">
        <w:rPr>
          <w:rFonts w:ascii="Arial Nova" w:hAnsi="Arial Nova"/>
          <w:color w:val="auto"/>
          <w:spacing w:val="-2"/>
          <w:sz w:val="24"/>
          <w:szCs w:val="24"/>
        </w:rPr>
        <w:t>.</w:t>
      </w:r>
      <w:r w:rsidR="00DF1658" w:rsidRPr="000D3225">
        <w:rPr>
          <w:rFonts w:ascii="Arial Nova" w:hAnsi="Arial Nova"/>
          <w:color w:val="auto"/>
          <w:spacing w:val="-2"/>
          <w:sz w:val="24"/>
          <w:szCs w:val="24"/>
        </w:rPr>
        <w:t xml:space="preserve"> Ne è stata compresa la potenzialità.</w:t>
      </w:r>
    </w:p>
    <w:p w14:paraId="132D3499" w14:textId="2327C897"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Quando mi sono messa in gioco, nonostante la paura del giudizio, sono rimasta scioccata che a scrivermi e farmi complimenti </w:t>
      </w:r>
      <w:r w:rsidR="00DF1658" w:rsidRPr="000D3225">
        <w:rPr>
          <w:rFonts w:ascii="Arial Nova" w:hAnsi="Arial Nova"/>
          <w:color w:val="auto"/>
          <w:spacing w:val="-2"/>
          <w:sz w:val="24"/>
          <w:szCs w:val="24"/>
        </w:rPr>
        <w:t xml:space="preserve">totalmente </w:t>
      </w:r>
      <w:r w:rsidRPr="000D3225">
        <w:rPr>
          <w:rFonts w:ascii="Arial Nova" w:hAnsi="Arial Nova"/>
          <w:color w:val="auto"/>
          <w:spacing w:val="-2"/>
          <w:sz w:val="24"/>
          <w:szCs w:val="24"/>
        </w:rPr>
        <w:t>inaspettati</w:t>
      </w:r>
      <w:r w:rsidR="00DF1658" w:rsidRPr="000D3225">
        <w:rPr>
          <w:rFonts w:ascii="Arial Nova" w:hAnsi="Arial Nova"/>
          <w:color w:val="auto"/>
          <w:spacing w:val="-2"/>
          <w:sz w:val="24"/>
          <w:szCs w:val="24"/>
        </w:rPr>
        <w:t xml:space="preserve"> per </w:t>
      </w:r>
      <w:r w:rsidRPr="000D3225">
        <w:rPr>
          <w:rFonts w:ascii="Arial Nova" w:hAnsi="Arial Nova"/>
          <w:color w:val="auto"/>
          <w:spacing w:val="-2"/>
          <w:sz w:val="24"/>
          <w:szCs w:val="24"/>
        </w:rPr>
        <w:t>la mia tenacia</w:t>
      </w:r>
      <w:r w:rsidR="00DF1658" w:rsidRPr="000D3225">
        <w:rPr>
          <w:rFonts w:ascii="Arial Nova" w:hAnsi="Arial Nova"/>
          <w:color w:val="auto"/>
          <w:spacing w:val="-2"/>
          <w:sz w:val="24"/>
          <w:szCs w:val="24"/>
        </w:rPr>
        <w:t xml:space="preserve"> e</w:t>
      </w:r>
      <w:r w:rsidRPr="000D3225">
        <w:rPr>
          <w:rFonts w:ascii="Arial Nova" w:hAnsi="Arial Nova"/>
          <w:color w:val="auto"/>
          <w:spacing w:val="-2"/>
          <w:sz w:val="24"/>
          <w:szCs w:val="24"/>
        </w:rPr>
        <w:t xml:space="preserve"> la voglia costante di rimettermi in </w:t>
      </w:r>
      <w:r w:rsidR="00DF1658" w:rsidRPr="000D3225">
        <w:rPr>
          <w:rFonts w:ascii="Arial Nova" w:hAnsi="Arial Nova"/>
          <w:color w:val="auto"/>
          <w:spacing w:val="-2"/>
          <w:sz w:val="24"/>
          <w:szCs w:val="24"/>
        </w:rPr>
        <w:t>pista</w:t>
      </w:r>
      <w:r w:rsidRPr="000D3225">
        <w:rPr>
          <w:rFonts w:ascii="Arial Nova" w:hAnsi="Arial Nova"/>
          <w:color w:val="auto"/>
          <w:spacing w:val="-2"/>
          <w:sz w:val="24"/>
          <w:szCs w:val="24"/>
        </w:rPr>
        <w:t>, sono state persone che io non avevo nemmeno incluso tra le amicizie</w:t>
      </w:r>
      <w:r w:rsidR="009048AC">
        <w:rPr>
          <w:rFonts w:ascii="Arial Nova" w:hAnsi="Arial Nova"/>
          <w:color w:val="auto"/>
          <w:spacing w:val="-2"/>
          <w:sz w:val="24"/>
          <w:szCs w:val="24"/>
        </w:rPr>
        <w:t>, solo</w:t>
      </w:r>
      <w:r w:rsidR="009048AC" w:rsidRPr="000D3225">
        <w:rPr>
          <w:rFonts w:ascii="Arial Nova" w:hAnsi="Arial Nova"/>
          <w:color w:val="auto"/>
          <w:spacing w:val="-2"/>
          <w:sz w:val="24"/>
          <w:szCs w:val="24"/>
        </w:rPr>
        <w:t xml:space="preserve"> perché</w:t>
      </w:r>
      <w:r w:rsidR="00643FC9" w:rsidRPr="000D3225">
        <w:rPr>
          <w:rFonts w:ascii="Arial Nova" w:hAnsi="Arial Nova"/>
          <w:color w:val="auto"/>
          <w:spacing w:val="-2"/>
          <w:sz w:val="24"/>
          <w:szCs w:val="24"/>
        </w:rPr>
        <w:t xml:space="preserve"> pensavo mi avrebbero mal giudicato.</w:t>
      </w:r>
      <w:r w:rsidRPr="000D3225">
        <w:rPr>
          <w:rFonts w:ascii="Arial Nova" w:hAnsi="Arial Nova"/>
          <w:color w:val="auto"/>
          <w:spacing w:val="-2"/>
          <w:sz w:val="24"/>
          <w:szCs w:val="24"/>
        </w:rPr>
        <w:t xml:space="preserve"> </w:t>
      </w:r>
      <w:r w:rsidR="00F8736D" w:rsidRPr="000D3225">
        <w:rPr>
          <w:rFonts w:ascii="Arial Nova" w:hAnsi="Arial Nova"/>
          <w:color w:val="auto"/>
          <w:spacing w:val="-2"/>
          <w:sz w:val="24"/>
          <w:szCs w:val="24"/>
        </w:rPr>
        <w:t xml:space="preserve">Alcune persone mi hanno </w:t>
      </w:r>
      <w:r w:rsidR="00DF1658" w:rsidRPr="000D3225">
        <w:rPr>
          <w:rFonts w:ascii="Arial Nova" w:hAnsi="Arial Nova"/>
          <w:color w:val="auto"/>
          <w:spacing w:val="-2"/>
          <w:sz w:val="24"/>
          <w:szCs w:val="24"/>
        </w:rPr>
        <w:t>chiamato per dirmi che lo stavo facendo d</w:t>
      </w:r>
      <w:r w:rsidR="00F8736D" w:rsidRPr="000D3225">
        <w:rPr>
          <w:rFonts w:ascii="Arial Nova" w:hAnsi="Arial Nova"/>
          <w:color w:val="auto"/>
          <w:spacing w:val="-2"/>
          <w:sz w:val="24"/>
          <w:szCs w:val="24"/>
        </w:rPr>
        <w:t>a professionista</w:t>
      </w:r>
      <w:r w:rsidR="00DF1658" w:rsidRPr="000D3225">
        <w:rPr>
          <w:rFonts w:ascii="Arial Nova" w:hAnsi="Arial Nova"/>
          <w:color w:val="auto"/>
          <w:spacing w:val="-2"/>
          <w:sz w:val="24"/>
          <w:szCs w:val="24"/>
        </w:rPr>
        <w:t xml:space="preserve">, che stavo scrivendo come una scrittrice. </w:t>
      </w:r>
      <w:r w:rsidR="009048AC">
        <w:rPr>
          <w:rFonts w:ascii="Arial Nova" w:hAnsi="Arial Nova"/>
          <w:color w:val="auto"/>
          <w:spacing w:val="-2"/>
          <w:sz w:val="24"/>
          <w:szCs w:val="24"/>
        </w:rPr>
        <w:t>Beh, h</w:t>
      </w:r>
      <w:r w:rsidR="00F8736D" w:rsidRPr="000D3225">
        <w:rPr>
          <w:rFonts w:ascii="Arial Nova" w:hAnsi="Arial Nova"/>
          <w:color w:val="auto"/>
          <w:spacing w:val="-2"/>
          <w:sz w:val="24"/>
          <w:szCs w:val="24"/>
        </w:rPr>
        <w:t>anno ottenuto che mi sono messa a scrivere sul serio</w:t>
      </w:r>
      <w:r w:rsidR="00DF1658" w:rsidRPr="000D3225">
        <w:rPr>
          <w:rFonts w:ascii="Arial Nova" w:hAnsi="Arial Nova"/>
          <w:color w:val="auto"/>
          <w:spacing w:val="-2"/>
          <w:sz w:val="24"/>
          <w:szCs w:val="24"/>
        </w:rPr>
        <w:sym w:font="Wingdings" w:char="F04A"/>
      </w:r>
      <w:r w:rsidR="009048AC">
        <w:rPr>
          <w:rFonts w:ascii="Arial Nova" w:hAnsi="Arial Nova"/>
          <w:color w:val="auto"/>
          <w:spacing w:val="-2"/>
          <w:sz w:val="24"/>
          <w:szCs w:val="24"/>
        </w:rPr>
        <w:t xml:space="preserve"> peggio per loro!</w:t>
      </w:r>
    </w:p>
    <w:p w14:paraId="033E76F7" w14:textId="77777777" w:rsidR="00557214" w:rsidRDefault="00557214"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lastRenderedPageBreak/>
        <w:t>Da cosa nasce cosa…</w:t>
      </w:r>
    </w:p>
    <w:p w14:paraId="0187126A" w14:textId="65121F0F" w:rsidR="00F8736D" w:rsidRPr="000D3225" w:rsidRDefault="00DF165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 </w:t>
      </w:r>
      <w:r w:rsidR="00F8736D" w:rsidRPr="000D3225">
        <w:rPr>
          <w:rFonts w:ascii="Arial Nova" w:hAnsi="Arial Nova"/>
          <w:color w:val="auto"/>
          <w:spacing w:val="-2"/>
          <w:sz w:val="24"/>
          <w:szCs w:val="24"/>
        </w:rPr>
        <w:t>sono proprio le persone</w:t>
      </w:r>
      <w:r w:rsidRPr="000D3225">
        <w:rPr>
          <w:rFonts w:ascii="Arial Nova" w:hAnsi="Arial Nova"/>
          <w:color w:val="auto"/>
          <w:spacing w:val="-2"/>
          <w:sz w:val="24"/>
          <w:szCs w:val="24"/>
        </w:rPr>
        <w:t>, come queste,</w:t>
      </w:r>
      <w:r w:rsidR="00F8736D" w:rsidRPr="000D3225">
        <w:rPr>
          <w:rFonts w:ascii="Arial Nova" w:hAnsi="Arial Nova"/>
          <w:color w:val="auto"/>
          <w:spacing w:val="-2"/>
          <w:sz w:val="24"/>
          <w:szCs w:val="24"/>
        </w:rPr>
        <w:t xml:space="preserve"> che ti motivano e che ti aiutano a crescere.</w:t>
      </w:r>
    </w:p>
    <w:p w14:paraId="48478BE0" w14:textId="48471F2C" w:rsidR="00204F5B" w:rsidRPr="000D3225" w:rsidRDefault="00557214"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E’</w:t>
      </w:r>
      <w:r w:rsidR="00643FC9" w:rsidRPr="000D3225">
        <w:rPr>
          <w:rFonts w:ascii="Arial Nova" w:hAnsi="Arial Nova"/>
          <w:color w:val="auto"/>
          <w:spacing w:val="-2"/>
          <w:sz w:val="24"/>
          <w:szCs w:val="24"/>
        </w:rPr>
        <w:t xml:space="preserve"> proprio vero:</w:t>
      </w:r>
      <w:r w:rsidR="005608AA" w:rsidRPr="000D3225">
        <w:rPr>
          <w:rFonts w:ascii="Arial Nova" w:hAnsi="Arial Nova"/>
          <w:color w:val="auto"/>
          <w:spacing w:val="-2"/>
          <w:sz w:val="24"/>
          <w:szCs w:val="24"/>
        </w:rPr>
        <w:t xml:space="preserve"> </w:t>
      </w:r>
      <w:r w:rsidR="00204F5B" w:rsidRPr="000D3225">
        <w:rPr>
          <w:rFonts w:ascii="Arial Nova" w:hAnsi="Arial Nova"/>
          <w:color w:val="auto"/>
          <w:spacing w:val="-2"/>
          <w:sz w:val="24"/>
          <w:szCs w:val="24"/>
        </w:rPr>
        <w:t>non possiamo mai saper come gli altri ci vedono</w:t>
      </w:r>
      <w:r w:rsidR="00F8736D" w:rsidRPr="000D3225">
        <w:rPr>
          <w:rFonts w:ascii="Arial Nova" w:hAnsi="Arial Nova"/>
          <w:color w:val="auto"/>
          <w:spacing w:val="-2"/>
          <w:sz w:val="24"/>
          <w:szCs w:val="24"/>
        </w:rPr>
        <w:t xml:space="preserve"> e ci giudicano.</w:t>
      </w:r>
    </w:p>
    <w:p w14:paraId="7BCDF659" w14:textId="689FD9B1"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È tutto frutto di condizioni e filtri limitanti che non ci permettono di essere quello che vorremmo essere davvero.</w:t>
      </w:r>
    </w:p>
    <w:p w14:paraId="576F55CF" w14:textId="3066601C" w:rsidR="00643FC9" w:rsidRPr="000D3225" w:rsidRDefault="00643FC9"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Ci limitiamo </w:t>
      </w:r>
      <w:r w:rsidR="009048AC">
        <w:rPr>
          <w:rFonts w:ascii="Arial Nova" w:hAnsi="Arial Nova"/>
          <w:color w:val="auto"/>
          <w:spacing w:val="-2"/>
          <w:sz w:val="24"/>
          <w:szCs w:val="24"/>
        </w:rPr>
        <w:t>troppo</w:t>
      </w:r>
      <w:r w:rsidRPr="000D3225">
        <w:rPr>
          <w:rFonts w:ascii="Arial Nova" w:hAnsi="Arial Nova"/>
          <w:color w:val="auto"/>
          <w:spacing w:val="-2"/>
          <w:sz w:val="24"/>
          <w:szCs w:val="24"/>
        </w:rPr>
        <w:t xml:space="preserve"> per questo motivo, </w:t>
      </w:r>
      <w:r w:rsidR="00F8736D" w:rsidRPr="000D3225">
        <w:rPr>
          <w:rFonts w:ascii="Arial Nova" w:hAnsi="Arial Nova"/>
          <w:color w:val="auto"/>
          <w:spacing w:val="-2"/>
          <w:sz w:val="24"/>
          <w:szCs w:val="24"/>
        </w:rPr>
        <w:t xml:space="preserve">ci tratteniamo </w:t>
      </w:r>
      <w:r w:rsidRPr="000D3225">
        <w:rPr>
          <w:rFonts w:ascii="Arial Nova" w:hAnsi="Arial Nova"/>
          <w:color w:val="auto"/>
          <w:spacing w:val="-2"/>
          <w:sz w:val="24"/>
          <w:szCs w:val="24"/>
        </w:rPr>
        <w:t>e non ci mettiamo in gioco.</w:t>
      </w:r>
    </w:p>
    <w:p w14:paraId="6127448B" w14:textId="396621A8" w:rsidR="00F8736D" w:rsidRPr="000D3225" w:rsidRDefault="00F8736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Il risultato è che non viviamo mai veramente.</w:t>
      </w:r>
      <w:r w:rsidR="00DF1658" w:rsidRPr="000D3225">
        <w:rPr>
          <w:rFonts w:ascii="Arial Nova" w:hAnsi="Arial Nova"/>
          <w:color w:val="auto"/>
          <w:spacing w:val="-2"/>
          <w:sz w:val="24"/>
          <w:szCs w:val="24"/>
        </w:rPr>
        <w:t xml:space="preserve"> Che non siamo mai noi stessi.</w:t>
      </w:r>
    </w:p>
    <w:p w14:paraId="2770BCB4" w14:textId="3E5A275B" w:rsidR="00204F5B" w:rsidRPr="000D3225" w:rsidRDefault="00643FC9"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w:t>
      </w:r>
      <w:r w:rsidR="00204F5B" w:rsidRPr="000D3225">
        <w:rPr>
          <w:rFonts w:ascii="Arial Nova" w:hAnsi="Arial Nova"/>
          <w:color w:val="auto"/>
          <w:spacing w:val="-2"/>
          <w:sz w:val="24"/>
          <w:szCs w:val="24"/>
        </w:rPr>
        <w:t>er me è stata</w:t>
      </w:r>
      <w:r w:rsidRPr="000D3225">
        <w:rPr>
          <w:rFonts w:ascii="Arial Nova" w:hAnsi="Arial Nova"/>
          <w:color w:val="auto"/>
          <w:spacing w:val="-2"/>
          <w:sz w:val="24"/>
          <w:szCs w:val="24"/>
        </w:rPr>
        <w:t xml:space="preserve"> anche una grande </w:t>
      </w:r>
      <w:r w:rsidR="00204F5B" w:rsidRPr="000D3225">
        <w:rPr>
          <w:rFonts w:ascii="Arial Nova" w:hAnsi="Arial Nova"/>
          <w:color w:val="auto"/>
          <w:spacing w:val="-2"/>
          <w:sz w:val="24"/>
          <w:szCs w:val="24"/>
        </w:rPr>
        <w:t xml:space="preserve">occasione </w:t>
      </w:r>
      <w:r w:rsidRPr="000D3225">
        <w:rPr>
          <w:rFonts w:ascii="Arial Nova" w:hAnsi="Arial Nova"/>
          <w:color w:val="auto"/>
          <w:spacing w:val="-2"/>
          <w:sz w:val="24"/>
          <w:szCs w:val="24"/>
        </w:rPr>
        <w:t>per ritrovar</w:t>
      </w:r>
      <w:r w:rsidR="00DF1658" w:rsidRPr="000D3225">
        <w:rPr>
          <w:rFonts w:ascii="Arial Nova" w:hAnsi="Arial Nova"/>
          <w:color w:val="auto"/>
          <w:spacing w:val="-2"/>
          <w:sz w:val="24"/>
          <w:szCs w:val="24"/>
        </w:rPr>
        <w:t>e</w:t>
      </w:r>
      <w:r w:rsidR="00204F5B" w:rsidRPr="000D3225">
        <w:rPr>
          <w:rFonts w:ascii="Arial Nova" w:hAnsi="Arial Nova"/>
          <w:color w:val="auto"/>
          <w:spacing w:val="-2"/>
          <w:sz w:val="24"/>
          <w:szCs w:val="24"/>
        </w:rPr>
        <w:t xml:space="preserve"> tante delle mie donne, non parlo delle amiche o di donne che hanno iniziato a fidarsi di me, ma parlo delle </w:t>
      </w:r>
      <w:r w:rsidRPr="000D3225">
        <w:rPr>
          <w:rFonts w:ascii="Arial Nova" w:hAnsi="Arial Nova"/>
          <w:color w:val="auto"/>
          <w:spacing w:val="-2"/>
          <w:sz w:val="24"/>
          <w:szCs w:val="24"/>
        </w:rPr>
        <w:t xml:space="preserve">girls </w:t>
      </w:r>
      <w:r w:rsidR="00204F5B" w:rsidRPr="000D3225">
        <w:rPr>
          <w:rFonts w:ascii="Arial Nova" w:hAnsi="Arial Nova"/>
          <w:color w:val="auto"/>
          <w:spacing w:val="-2"/>
          <w:sz w:val="24"/>
          <w:szCs w:val="24"/>
        </w:rPr>
        <w:t>del mondo della bellezza, magari incrociate ad un corso</w:t>
      </w:r>
      <w:r w:rsidR="00F8736D" w:rsidRPr="000D3225">
        <w:rPr>
          <w:rFonts w:ascii="Arial Nova" w:hAnsi="Arial Nova"/>
          <w:color w:val="auto"/>
          <w:spacing w:val="-2"/>
          <w:sz w:val="24"/>
          <w:szCs w:val="24"/>
        </w:rPr>
        <w:t>,</w:t>
      </w:r>
      <w:r w:rsidR="00204F5B" w:rsidRPr="000D3225">
        <w:rPr>
          <w:rFonts w:ascii="Arial Nova" w:hAnsi="Arial Nova"/>
          <w:color w:val="auto"/>
          <w:spacing w:val="-2"/>
          <w:sz w:val="24"/>
          <w:szCs w:val="24"/>
        </w:rPr>
        <w:t xml:space="preserve"> magari qualcosa di più, </w:t>
      </w:r>
      <w:r w:rsidR="00557214">
        <w:rPr>
          <w:rFonts w:ascii="Arial Nova" w:hAnsi="Arial Nova"/>
          <w:color w:val="auto"/>
          <w:spacing w:val="-2"/>
          <w:sz w:val="24"/>
          <w:szCs w:val="24"/>
        </w:rPr>
        <w:t xml:space="preserve">che </w:t>
      </w:r>
      <w:r w:rsidR="00204F5B" w:rsidRPr="000D3225">
        <w:rPr>
          <w:rFonts w:ascii="Arial Nova" w:hAnsi="Arial Nova"/>
          <w:color w:val="auto"/>
          <w:spacing w:val="-2"/>
          <w:sz w:val="24"/>
          <w:szCs w:val="24"/>
        </w:rPr>
        <w:t>pia</w:t>
      </w:r>
      <w:r w:rsidR="00F8736D" w:rsidRPr="000D3225">
        <w:rPr>
          <w:rFonts w:ascii="Arial Nova" w:hAnsi="Arial Nova"/>
          <w:color w:val="auto"/>
          <w:spacing w:val="-2"/>
          <w:sz w:val="24"/>
          <w:szCs w:val="24"/>
        </w:rPr>
        <w:t>no</w:t>
      </w:r>
      <w:r w:rsidR="00204F5B" w:rsidRPr="000D3225">
        <w:rPr>
          <w:rFonts w:ascii="Arial Nova" w:hAnsi="Arial Nova"/>
          <w:color w:val="auto"/>
          <w:spacing w:val="-2"/>
          <w:sz w:val="24"/>
          <w:szCs w:val="24"/>
        </w:rPr>
        <w:t xml:space="preserve"> piano</w:t>
      </w:r>
      <w:r w:rsidR="00F8736D" w:rsidRPr="000D3225">
        <w:rPr>
          <w:rFonts w:ascii="Arial Nova" w:hAnsi="Arial Nova"/>
          <w:color w:val="auto"/>
          <w:spacing w:val="-2"/>
          <w:sz w:val="24"/>
          <w:szCs w:val="24"/>
        </w:rPr>
        <w:t xml:space="preserve">, coi giusti tempi di maturazione delle farfalle, </w:t>
      </w:r>
      <w:r w:rsidR="00204F5B" w:rsidRPr="000D3225">
        <w:rPr>
          <w:rFonts w:ascii="Arial Nova" w:hAnsi="Arial Nova"/>
          <w:color w:val="auto"/>
          <w:spacing w:val="-2"/>
          <w:sz w:val="24"/>
          <w:szCs w:val="24"/>
        </w:rPr>
        <w:t xml:space="preserve">stanno capendo quale opportunità ci possa essere fuori dalle </w:t>
      </w:r>
      <w:r w:rsidRPr="000D3225">
        <w:rPr>
          <w:rFonts w:ascii="Arial Nova" w:hAnsi="Arial Nova"/>
          <w:color w:val="auto"/>
          <w:spacing w:val="-2"/>
          <w:sz w:val="24"/>
          <w:szCs w:val="24"/>
        </w:rPr>
        <w:t>q</w:t>
      </w:r>
      <w:r w:rsidR="00204F5B" w:rsidRPr="000D3225">
        <w:rPr>
          <w:rFonts w:ascii="Arial Nova" w:hAnsi="Arial Nova"/>
          <w:color w:val="auto"/>
          <w:spacing w:val="-2"/>
          <w:sz w:val="24"/>
          <w:szCs w:val="24"/>
        </w:rPr>
        <w:t>uattro mura</w:t>
      </w:r>
      <w:r w:rsidRPr="000D3225">
        <w:rPr>
          <w:rFonts w:ascii="Arial Nova" w:hAnsi="Arial Nova"/>
          <w:color w:val="auto"/>
          <w:spacing w:val="-2"/>
          <w:sz w:val="24"/>
          <w:szCs w:val="24"/>
        </w:rPr>
        <w:t xml:space="preserve"> e alcune hanno già iniziato a trasformare la propria vita.</w:t>
      </w:r>
    </w:p>
    <w:p w14:paraId="2B040F59" w14:textId="3802F7E4"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Essendo </w:t>
      </w:r>
      <w:r w:rsidR="00643FC9" w:rsidRPr="000D3225">
        <w:rPr>
          <w:rFonts w:ascii="Arial Nova" w:hAnsi="Arial Nova"/>
          <w:color w:val="auto"/>
          <w:spacing w:val="-2"/>
          <w:sz w:val="24"/>
          <w:szCs w:val="24"/>
        </w:rPr>
        <w:t>da tanto tempo un’</w:t>
      </w:r>
      <w:r w:rsidRPr="000D3225">
        <w:rPr>
          <w:rFonts w:ascii="Arial Nova" w:hAnsi="Arial Nova"/>
          <w:color w:val="auto"/>
          <w:spacing w:val="-2"/>
          <w:sz w:val="24"/>
          <w:szCs w:val="24"/>
        </w:rPr>
        <w:t>esperta del settore</w:t>
      </w:r>
      <w:r w:rsidR="00643FC9" w:rsidRPr="000D3225">
        <w:rPr>
          <w:rFonts w:ascii="Arial Nova" w:hAnsi="Arial Nova"/>
          <w:color w:val="auto"/>
          <w:spacing w:val="-2"/>
          <w:sz w:val="24"/>
          <w:szCs w:val="24"/>
        </w:rPr>
        <w:t xml:space="preserve"> benessere,</w:t>
      </w:r>
      <w:r w:rsidRPr="000D3225">
        <w:rPr>
          <w:rFonts w:ascii="Arial Nova" w:hAnsi="Arial Nova"/>
          <w:color w:val="auto"/>
          <w:spacing w:val="-2"/>
          <w:sz w:val="24"/>
          <w:szCs w:val="24"/>
        </w:rPr>
        <w:t xml:space="preserve"> penserai come </w:t>
      </w:r>
      <w:r w:rsidR="00643FC9" w:rsidRPr="000D3225">
        <w:rPr>
          <w:rFonts w:ascii="Arial Nova" w:hAnsi="Arial Nova"/>
          <w:color w:val="auto"/>
          <w:spacing w:val="-2"/>
          <w:sz w:val="24"/>
          <w:szCs w:val="24"/>
        </w:rPr>
        <w:t xml:space="preserve">hanno fatto un po' </w:t>
      </w:r>
      <w:r w:rsidRPr="000D3225">
        <w:rPr>
          <w:rFonts w:ascii="Arial Nova" w:hAnsi="Arial Nova"/>
          <w:color w:val="auto"/>
          <w:spacing w:val="-2"/>
          <w:sz w:val="24"/>
          <w:szCs w:val="24"/>
        </w:rPr>
        <w:t>tutti che per me sia stato più semplice.</w:t>
      </w:r>
    </w:p>
    <w:p w14:paraId="55CD8786" w14:textId="5F5F5101"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E invece sto per sorprenderti</w:t>
      </w:r>
      <w:r w:rsidR="00DF1658"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perché è proprio il contrario.</w:t>
      </w:r>
    </w:p>
    <w:p w14:paraId="48D4F061" w14:textId="078A529A"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Chi </w:t>
      </w:r>
      <w:r w:rsidR="00643FC9" w:rsidRPr="000D3225">
        <w:rPr>
          <w:rFonts w:ascii="Arial Nova" w:hAnsi="Arial Nova"/>
          <w:color w:val="auto"/>
          <w:spacing w:val="-2"/>
          <w:sz w:val="24"/>
          <w:szCs w:val="24"/>
        </w:rPr>
        <w:t xml:space="preserve">è privo di </w:t>
      </w:r>
      <w:r w:rsidRPr="000D3225">
        <w:rPr>
          <w:rFonts w:ascii="Arial Nova" w:hAnsi="Arial Nova"/>
          <w:color w:val="auto"/>
          <w:spacing w:val="-2"/>
          <w:sz w:val="24"/>
          <w:szCs w:val="24"/>
        </w:rPr>
        <w:t xml:space="preserve">competenze </w:t>
      </w:r>
      <w:r w:rsidR="009618A0" w:rsidRPr="000D3225">
        <w:rPr>
          <w:rFonts w:ascii="Arial Nova" w:hAnsi="Arial Nova"/>
          <w:color w:val="auto"/>
          <w:spacing w:val="-2"/>
          <w:sz w:val="24"/>
          <w:szCs w:val="24"/>
        </w:rPr>
        <w:t>si</w:t>
      </w:r>
      <w:r w:rsidRPr="000D3225">
        <w:rPr>
          <w:rFonts w:ascii="Arial Nova" w:hAnsi="Arial Nova"/>
          <w:color w:val="auto"/>
          <w:spacing w:val="-2"/>
          <w:sz w:val="24"/>
          <w:szCs w:val="24"/>
        </w:rPr>
        <w:t xml:space="preserve"> </w:t>
      </w:r>
      <w:r w:rsidR="00643FC9" w:rsidRPr="000D3225">
        <w:rPr>
          <w:rFonts w:ascii="Arial Nova" w:hAnsi="Arial Nova"/>
          <w:color w:val="auto"/>
          <w:spacing w:val="-2"/>
          <w:sz w:val="24"/>
          <w:szCs w:val="24"/>
        </w:rPr>
        <w:t>affaccia alla novità con la mente de</w:t>
      </w:r>
      <w:r w:rsidR="009618A0" w:rsidRPr="000D3225">
        <w:rPr>
          <w:rFonts w:ascii="Arial Nova" w:hAnsi="Arial Nova"/>
          <w:color w:val="auto"/>
          <w:spacing w:val="-2"/>
          <w:sz w:val="24"/>
          <w:szCs w:val="24"/>
        </w:rPr>
        <w:t>l</w:t>
      </w:r>
      <w:r w:rsidR="00643FC9" w:rsidRPr="000D3225">
        <w:rPr>
          <w:rFonts w:ascii="Arial Nova" w:hAnsi="Arial Nova"/>
          <w:color w:val="auto"/>
          <w:spacing w:val="-2"/>
          <w:sz w:val="24"/>
          <w:szCs w:val="24"/>
        </w:rPr>
        <w:t xml:space="preserve"> principian</w:t>
      </w:r>
      <w:r w:rsidR="009618A0" w:rsidRPr="000D3225">
        <w:rPr>
          <w:rFonts w:ascii="Arial Nova" w:hAnsi="Arial Nova"/>
          <w:color w:val="auto"/>
          <w:spacing w:val="-2"/>
          <w:sz w:val="24"/>
          <w:szCs w:val="24"/>
        </w:rPr>
        <w:t>t</w:t>
      </w:r>
      <w:r w:rsidR="00643FC9" w:rsidRPr="000D3225">
        <w:rPr>
          <w:rFonts w:ascii="Arial Nova" w:hAnsi="Arial Nova"/>
          <w:color w:val="auto"/>
          <w:spacing w:val="-2"/>
          <w:sz w:val="24"/>
          <w:szCs w:val="24"/>
        </w:rPr>
        <w:t xml:space="preserve">e, si </w:t>
      </w:r>
      <w:r w:rsidRPr="000D3225">
        <w:rPr>
          <w:rFonts w:ascii="Arial Nova" w:hAnsi="Arial Nova"/>
          <w:color w:val="auto"/>
          <w:spacing w:val="-2"/>
          <w:sz w:val="24"/>
          <w:szCs w:val="24"/>
        </w:rPr>
        <w:t>forma da zero e ott</w:t>
      </w:r>
      <w:r w:rsidR="00643FC9" w:rsidRPr="000D3225">
        <w:rPr>
          <w:rFonts w:ascii="Arial Nova" w:hAnsi="Arial Nova"/>
          <w:color w:val="auto"/>
          <w:spacing w:val="-2"/>
          <w:sz w:val="24"/>
          <w:szCs w:val="24"/>
        </w:rPr>
        <w:t xml:space="preserve">iene risultati </w:t>
      </w:r>
      <w:r w:rsidR="00643FC9" w:rsidRPr="000D3225">
        <w:rPr>
          <w:rFonts w:ascii="Arial Nova" w:hAnsi="Arial Nova"/>
          <w:color w:val="auto"/>
          <w:spacing w:val="-2"/>
          <w:sz w:val="24"/>
          <w:szCs w:val="24"/>
        </w:rPr>
        <w:lastRenderedPageBreak/>
        <w:t xml:space="preserve">unici, proprio perché privo di tutti i condizionamenti </w:t>
      </w:r>
      <w:r w:rsidR="00DC5E8E">
        <w:rPr>
          <w:rFonts w:ascii="Arial Nova" w:hAnsi="Arial Nova"/>
          <w:color w:val="auto"/>
          <w:spacing w:val="-2"/>
          <w:sz w:val="24"/>
          <w:szCs w:val="24"/>
        </w:rPr>
        <w:t>mentali e convinzioni</w:t>
      </w:r>
      <w:r w:rsidR="00643FC9" w:rsidRPr="000D3225">
        <w:rPr>
          <w:rFonts w:ascii="Arial Nova" w:hAnsi="Arial Nova"/>
          <w:color w:val="auto"/>
          <w:spacing w:val="-2"/>
          <w:sz w:val="24"/>
          <w:szCs w:val="24"/>
        </w:rPr>
        <w:t xml:space="preserve"> precedenti che ho avuto io</w:t>
      </w:r>
      <w:r w:rsidR="00557214">
        <w:rPr>
          <w:rFonts w:ascii="Arial Nova" w:hAnsi="Arial Nova"/>
          <w:color w:val="auto"/>
          <w:spacing w:val="-2"/>
          <w:sz w:val="24"/>
          <w:szCs w:val="24"/>
        </w:rPr>
        <w:t xml:space="preserve"> e che in parte ancora ho.</w:t>
      </w:r>
    </w:p>
    <w:p w14:paraId="2C1684C4" w14:textId="110F4477" w:rsidR="00204F5B" w:rsidRPr="000D3225" w:rsidRDefault="00DC5E8E"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M</w:t>
      </w:r>
      <w:r w:rsidR="00204F5B" w:rsidRPr="000D3225">
        <w:rPr>
          <w:rFonts w:ascii="Arial Nova" w:hAnsi="Arial Nova"/>
          <w:color w:val="auto"/>
          <w:spacing w:val="-2"/>
          <w:sz w:val="24"/>
          <w:szCs w:val="24"/>
        </w:rPr>
        <w:t>olte persone</w:t>
      </w:r>
      <w:r>
        <w:rPr>
          <w:rFonts w:ascii="Arial Nova" w:hAnsi="Arial Nova"/>
          <w:color w:val="auto"/>
          <w:spacing w:val="-2"/>
          <w:sz w:val="24"/>
          <w:szCs w:val="24"/>
        </w:rPr>
        <w:t xml:space="preserve"> mi</w:t>
      </w:r>
      <w:r w:rsidR="00204F5B" w:rsidRPr="000D3225">
        <w:rPr>
          <w:rFonts w:ascii="Arial Nova" w:hAnsi="Arial Nova"/>
          <w:color w:val="auto"/>
          <w:spacing w:val="-2"/>
          <w:sz w:val="24"/>
          <w:szCs w:val="24"/>
        </w:rPr>
        <w:t xml:space="preserve"> dicono </w:t>
      </w:r>
      <w:r w:rsidR="009618A0" w:rsidRPr="000D3225">
        <w:rPr>
          <w:rFonts w:ascii="Arial Nova" w:hAnsi="Arial Nova"/>
          <w:color w:val="auto"/>
          <w:spacing w:val="-2"/>
          <w:sz w:val="24"/>
          <w:szCs w:val="24"/>
        </w:rPr>
        <w:t>“</w:t>
      </w:r>
      <w:r>
        <w:rPr>
          <w:rFonts w:ascii="Arial Nova" w:hAnsi="Arial Nova"/>
          <w:color w:val="auto"/>
          <w:spacing w:val="-2"/>
          <w:sz w:val="24"/>
          <w:szCs w:val="24"/>
        </w:rPr>
        <w:t>Tu</w:t>
      </w:r>
      <w:r w:rsidR="00204F5B" w:rsidRPr="000D3225">
        <w:rPr>
          <w:rFonts w:ascii="Arial Nova" w:hAnsi="Arial Nova"/>
          <w:color w:val="auto"/>
          <w:spacing w:val="-2"/>
          <w:sz w:val="24"/>
          <w:szCs w:val="24"/>
        </w:rPr>
        <w:t xml:space="preserve"> sai fare queste cose e sai di cosa parli per te è naturale</w:t>
      </w:r>
      <w:r w:rsidR="00643FC9" w:rsidRPr="000D3225">
        <w:rPr>
          <w:rFonts w:ascii="Arial Nova" w:hAnsi="Arial Nova"/>
          <w:color w:val="auto"/>
          <w:spacing w:val="-2"/>
          <w:sz w:val="24"/>
          <w:szCs w:val="24"/>
        </w:rPr>
        <w:t>,</w:t>
      </w:r>
      <w:r w:rsidR="00204F5B" w:rsidRPr="000D3225">
        <w:rPr>
          <w:rFonts w:ascii="Arial Nova" w:hAnsi="Arial Nova"/>
          <w:color w:val="auto"/>
          <w:spacing w:val="-2"/>
          <w:sz w:val="24"/>
          <w:szCs w:val="24"/>
        </w:rPr>
        <w:t xml:space="preserve"> ma io non ce la farei mai, non ne so nulla</w:t>
      </w:r>
      <w:r w:rsidR="009618A0" w:rsidRPr="000D3225">
        <w:rPr>
          <w:rFonts w:ascii="Arial Nova" w:hAnsi="Arial Nova"/>
          <w:color w:val="auto"/>
          <w:spacing w:val="-2"/>
          <w:sz w:val="24"/>
          <w:szCs w:val="24"/>
        </w:rPr>
        <w:t>”</w:t>
      </w:r>
      <w:r w:rsidR="00204F5B" w:rsidRPr="000D3225">
        <w:rPr>
          <w:rFonts w:ascii="Arial Nova" w:hAnsi="Arial Nova"/>
          <w:color w:val="auto"/>
          <w:spacing w:val="-2"/>
          <w:sz w:val="24"/>
          <w:szCs w:val="24"/>
        </w:rPr>
        <w:t>.</w:t>
      </w:r>
    </w:p>
    <w:p w14:paraId="76F030A3" w14:textId="77777777"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Ecco credenze limitanti.</w:t>
      </w:r>
    </w:p>
    <w:p w14:paraId="7786CA75" w14:textId="456C393E"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Lo vuoi </w:t>
      </w:r>
      <w:r w:rsidR="00643FC9" w:rsidRPr="000D3225">
        <w:rPr>
          <w:rFonts w:ascii="Arial Nova" w:hAnsi="Arial Nova"/>
          <w:color w:val="auto"/>
          <w:spacing w:val="-2"/>
          <w:sz w:val="24"/>
          <w:szCs w:val="24"/>
        </w:rPr>
        <w:t>o</w:t>
      </w:r>
      <w:r w:rsidRPr="000D3225">
        <w:rPr>
          <w:rFonts w:ascii="Arial Nova" w:hAnsi="Arial Nova"/>
          <w:color w:val="auto"/>
          <w:spacing w:val="-2"/>
          <w:sz w:val="24"/>
          <w:szCs w:val="24"/>
        </w:rPr>
        <w:t xml:space="preserve"> no questo cambiamento ?</w:t>
      </w:r>
    </w:p>
    <w:p w14:paraId="0911E46A" w14:textId="77777777"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Di che cosa hai paura?</w:t>
      </w:r>
    </w:p>
    <w:p w14:paraId="0E747E5E" w14:textId="77777777"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Di guadagnare troppo?</w:t>
      </w:r>
    </w:p>
    <w:p w14:paraId="2620970B" w14:textId="77777777"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Di avere troppo tempo per te? Per i tuoi figli?</w:t>
      </w:r>
    </w:p>
    <w:p w14:paraId="4B4F51FE" w14:textId="24DBE394" w:rsidR="00204F5B" w:rsidRPr="000D3225" w:rsidRDefault="00643FC9"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O di scoprire quanto sei grande?</w:t>
      </w:r>
    </w:p>
    <w:p w14:paraId="22B65C37" w14:textId="0F018718" w:rsidR="00643FC9" w:rsidRPr="000D3225" w:rsidRDefault="00643FC9"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Di quanto puoi essere potente?</w:t>
      </w:r>
    </w:p>
    <w:p w14:paraId="48A86368" w14:textId="021F2D1A" w:rsidR="00643FC9" w:rsidRPr="000D3225" w:rsidRDefault="00643FC9"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Credo sia più questo che ti spaventa. L’incapacità di gestire il </w:t>
      </w:r>
      <w:r w:rsidR="009618A0" w:rsidRPr="000D3225">
        <w:rPr>
          <w:rFonts w:ascii="Arial Nova" w:hAnsi="Arial Nova"/>
          <w:color w:val="auto"/>
          <w:spacing w:val="-2"/>
          <w:sz w:val="24"/>
          <w:szCs w:val="24"/>
        </w:rPr>
        <w:t>successo. È una delle più grandi paure dell’essere umano.</w:t>
      </w:r>
      <w:r w:rsidR="00DC5E8E">
        <w:rPr>
          <w:rFonts w:ascii="Arial Nova" w:hAnsi="Arial Nova"/>
          <w:color w:val="auto"/>
          <w:spacing w:val="-2"/>
          <w:sz w:val="24"/>
          <w:szCs w:val="24"/>
        </w:rPr>
        <w:t xml:space="preserve"> Lo sai che se lo decidi, puoi fare quasi tutto?</w:t>
      </w:r>
    </w:p>
    <w:p w14:paraId="347DED31" w14:textId="494DFAF6" w:rsidR="00643FC9" w:rsidRPr="000D3225" w:rsidRDefault="00643FC9"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So anche che tante persone hanno dimostrato sincero interesse, ma si sono sentite fuori luogo</w:t>
      </w:r>
      <w:r w:rsidR="009618A0" w:rsidRPr="000D3225">
        <w:rPr>
          <w:rFonts w:ascii="Arial Nova" w:hAnsi="Arial Nova"/>
          <w:color w:val="auto"/>
          <w:spacing w:val="-2"/>
          <w:sz w:val="24"/>
          <w:szCs w:val="24"/>
        </w:rPr>
        <w:t xml:space="preserve">, fuori target perché si parla </w:t>
      </w:r>
      <w:r w:rsidR="00557214">
        <w:rPr>
          <w:rFonts w:ascii="Arial Nova" w:hAnsi="Arial Nova"/>
          <w:color w:val="auto"/>
          <w:spacing w:val="-2"/>
          <w:sz w:val="24"/>
          <w:szCs w:val="24"/>
        </w:rPr>
        <w:t xml:space="preserve">anche </w:t>
      </w:r>
      <w:r w:rsidR="009618A0" w:rsidRPr="000D3225">
        <w:rPr>
          <w:rFonts w:ascii="Arial Nova" w:hAnsi="Arial Nova"/>
          <w:color w:val="auto"/>
          <w:spacing w:val="-2"/>
          <w:sz w:val="24"/>
          <w:szCs w:val="24"/>
        </w:rPr>
        <w:t xml:space="preserve">di utilizzo dei </w:t>
      </w:r>
      <w:r w:rsidRPr="000D3225">
        <w:rPr>
          <w:rFonts w:ascii="Arial Nova" w:hAnsi="Arial Nova"/>
          <w:color w:val="auto"/>
          <w:spacing w:val="-2"/>
          <w:sz w:val="24"/>
          <w:szCs w:val="24"/>
        </w:rPr>
        <w:t>social</w:t>
      </w:r>
      <w:r w:rsidR="00DF1658" w:rsidRPr="000D3225">
        <w:rPr>
          <w:rFonts w:ascii="Arial Nova" w:hAnsi="Arial Nova"/>
          <w:color w:val="auto"/>
          <w:spacing w:val="-2"/>
          <w:sz w:val="24"/>
          <w:szCs w:val="24"/>
        </w:rPr>
        <w:t xml:space="preserve"> e della propria immagine.</w:t>
      </w:r>
      <w:r w:rsidR="00DC5E8E">
        <w:rPr>
          <w:rFonts w:ascii="Arial Nova" w:hAnsi="Arial Nova"/>
          <w:color w:val="auto"/>
          <w:spacing w:val="-2"/>
          <w:sz w:val="24"/>
          <w:szCs w:val="24"/>
        </w:rPr>
        <w:t xml:space="preserve"> Non è tutto qui.</w:t>
      </w:r>
    </w:p>
    <w:p w14:paraId="28B9920B" w14:textId="7104A07C" w:rsidR="00643FC9" w:rsidRPr="000D3225" w:rsidRDefault="00DC5E8E"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I</w:t>
      </w:r>
      <w:r w:rsidR="00643FC9" w:rsidRPr="000D3225">
        <w:rPr>
          <w:rFonts w:ascii="Arial Nova" w:hAnsi="Arial Nova"/>
          <w:color w:val="auto"/>
          <w:spacing w:val="-2"/>
          <w:sz w:val="24"/>
          <w:szCs w:val="24"/>
        </w:rPr>
        <w:t>n un precedente capitolo v</w:t>
      </w:r>
      <w:r w:rsidR="00DF1658" w:rsidRPr="000D3225">
        <w:rPr>
          <w:rFonts w:ascii="Arial Nova" w:hAnsi="Arial Nova"/>
          <w:color w:val="auto"/>
          <w:spacing w:val="-2"/>
          <w:sz w:val="24"/>
          <w:szCs w:val="24"/>
        </w:rPr>
        <w:t xml:space="preserve">i ho </w:t>
      </w:r>
      <w:r w:rsidR="00643FC9" w:rsidRPr="000D3225">
        <w:rPr>
          <w:rFonts w:ascii="Arial Nova" w:hAnsi="Arial Nova"/>
          <w:color w:val="auto"/>
          <w:spacing w:val="-2"/>
          <w:sz w:val="24"/>
          <w:szCs w:val="24"/>
        </w:rPr>
        <w:t>parlato positivamente</w:t>
      </w:r>
      <w:r w:rsidR="00DF1658" w:rsidRPr="000D3225">
        <w:rPr>
          <w:rFonts w:ascii="Arial Nova" w:hAnsi="Arial Nova"/>
          <w:color w:val="auto"/>
          <w:spacing w:val="-2"/>
          <w:sz w:val="24"/>
          <w:szCs w:val="24"/>
        </w:rPr>
        <w:t xml:space="preserve"> dei social</w:t>
      </w:r>
      <w:r w:rsidR="00643FC9" w:rsidRPr="000D3225">
        <w:rPr>
          <w:rFonts w:ascii="Arial Nova" w:hAnsi="Arial Nova"/>
          <w:color w:val="auto"/>
          <w:spacing w:val="-2"/>
          <w:sz w:val="24"/>
          <w:szCs w:val="24"/>
        </w:rPr>
        <w:t>, perché ogni cosa utilizzata con buon senso ha un risvolto positivo.</w:t>
      </w:r>
      <w:r w:rsidR="009618A0" w:rsidRPr="000D3225">
        <w:rPr>
          <w:rFonts w:ascii="Arial Nova" w:hAnsi="Arial Nova"/>
          <w:color w:val="auto"/>
          <w:spacing w:val="-2"/>
          <w:sz w:val="24"/>
          <w:szCs w:val="24"/>
        </w:rPr>
        <w:t xml:space="preserve"> Anche i social network.</w:t>
      </w:r>
    </w:p>
    <w:p w14:paraId="2FF0E295" w14:textId="77777777" w:rsidR="00DE658B" w:rsidRDefault="00643FC9"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 xml:space="preserve">Ma voglio ora fare appello a tutte queste persone che sono state frenate nella loro vena imprenditoriale solo perché </w:t>
      </w:r>
      <w:r w:rsidR="00DF1658" w:rsidRPr="000D3225">
        <w:rPr>
          <w:rFonts w:ascii="Arial Nova" w:hAnsi="Arial Nova"/>
          <w:color w:val="auto"/>
          <w:spacing w:val="-2"/>
          <w:sz w:val="24"/>
          <w:szCs w:val="24"/>
        </w:rPr>
        <w:t xml:space="preserve">si </w:t>
      </w:r>
      <w:r w:rsidR="009618A0" w:rsidRPr="000D3225">
        <w:rPr>
          <w:rFonts w:ascii="Arial Nova" w:hAnsi="Arial Nova"/>
          <w:color w:val="auto"/>
          <w:spacing w:val="-2"/>
          <w:sz w:val="24"/>
          <w:szCs w:val="24"/>
        </w:rPr>
        <w:t>sono sentite</w:t>
      </w:r>
      <w:r w:rsidR="005608AA"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fuori tempo o non tecnologiche</w:t>
      </w:r>
      <w:r w:rsidR="00557214">
        <w:rPr>
          <w:rFonts w:ascii="Arial Nova" w:hAnsi="Arial Nova"/>
          <w:color w:val="auto"/>
          <w:spacing w:val="-2"/>
          <w:sz w:val="24"/>
          <w:szCs w:val="24"/>
        </w:rPr>
        <w:t xml:space="preserve"> e questo</w:t>
      </w:r>
      <w:r w:rsidR="00DF1658" w:rsidRPr="000D3225">
        <w:rPr>
          <w:rFonts w:ascii="Arial Nova" w:hAnsi="Arial Nova"/>
          <w:color w:val="auto"/>
          <w:spacing w:val="-2"/>
          <w:sz w:val="24"/>
          <w:szCs w:val="24"/>
        </w:rPr>
        <w:t xml:space="preserve"> perché qualcuno le ha scoraggiate o prese in giro.</w:t>
      </w:r>
      <w:r w:rsidR="00DE658B">
        <w:rPr>
          <w:rFonts w:ascii="Arial Nova" w:hAnsi="Arial Nova"/>
          <w:color w:val="auto"/>
          <w:spacing w:val="-2"/>
          <w:sz w:val="24"/>
          <w:szCs w:val="24"/>
        </w:rPr>
        <w:t xml:space="preserve"> </w:t>
      </w:r>
      <w:r w:rsidRPr="000D3225">
        <w:rPr>
          <w:rFonts w:ascii="Arial Nova" w:hAnsi="Arial Nova"/>
          <w:color w:val="auto"/>
          <w:spacing w:val="-2"/>
          <w:sz w:val="24"/>
          <w:szCs w:val="24"/>
        </w:rPr>
        <w:t>Volevo dire loro: non siete sole!</w:t>
      </w:r>
      <w:r w:rsidR="00DF1658" w:rsidRPr="000D3225">
        <w:rPr>
          <w:rFonts w:ascii="Arial Nova" w:hAnsi="Arial Nova"/>
          <w:color w:val="auto"/>
          <w:spacing w:val="-2"/>
          <w:sz w:val="24"/>
          <w:szCs w:val="24"/>
        </w:rPr>
        <w:t xml:space="preserve"> Non siete fuori tempo.</w:t>
      </w:r>
    </w:p>
    <w:p w14:paraId="1551AF08" w14:textId="7A825756" w:rsidR="00643FC9" w:rsidRPr="000D3225" w:rsidRDefault="00643FC9"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E soprattutto i</w:t>
      </w:r>
      <w:r w:rsidR="00DC5E8E">
        <w:rPr>
          <w:rFonts w:ascii="Arial Nova" w:hAnsi="Arial Nova"/>
          <w:color w:val="auto"/>
          <w:spacing w:val="-2"/>
          <w:sz w:val="24"/>
          <w:szCs w:val="24"/>
        </w:rPr>
        <w:t xml:space="preserve"> social </w:t>
      </w:r>
      <w:r w:rsidRPr="000D3225">
        <w:rPr>
          <w:rFonts w:ascii="Arial Nova" w:hAnsi="Arial Nova"/>
          <w:color w:val="auto"/>
          <w:spacing w:val="-2"/>
          <w:sz w:val="24"/>
          <w:szCs w:val="24"/>
        </w:rPr>
        <w:t xml:space="preserve">network </w:t>
      </w:r>
      <w:r w:rsidR="00557214">
        <w:rPr>
          <w:rFonts w:ascii="Arial Nova" w:hAnsi="Arial Nova"/>
          <w:color w:val="auto"/>
          <w:spacing w:val="-2"/>
          <w:sz w:val="24"/>
          <w:szCs w:val="24"/>
        </w:rPr>
        <w:t>non sono la soluzione</w:t>
      </w:r>
      <w:r w:rsidR="00DC5E8E">
        <w:rPr>
          <w:rFonts w:ascii="Arial Nova" w:hAnsi="Arial Nova"/>
          <w:color w:val="auto"/>
          <w:spacing w:val="-2"/>
          <w:sz w:val="24"/>
          <w:szCs w:val="24"/>
        </w:rPr>
        <w:t xml:space="preserve"> a tutto, sono </w:t>
      </w:r>
      <w:r w:rsidR="00557214">
        <w:rPr>
          <w:rFonts w:ascii="Arial Nova" w:hAnsi="Arial Nova"/>
          <w:color w:val="auto"/>
          <w:spacing w:val="-2"/>
          <w:sz w:val="24"/>
          <w:szCs w:val="24"/>
        </w:rPr>
        <w:t>solo un mezzo possibile</w:t>
      </w:r>
      <w:r w:rsidR="00DC5E8E">
        <w:rPr>
          <w:rFonts w:ascii="Arial Nova" w:hAnsi="Arial Nova"/>
          <w:color w:val="auto"/>
          <w:spacing w:val="-2"/>
          <w:sz w:val="24"/>
          <w:szCs w:val="24"/>
        </w:rPr>
        <w:t xml:space="preserve"> e possono essere un supporto</w:t>
      </w:r>
      <w:r w:rsidR="00557214">
        <w:rPr>
          <w:rFonts w:ascii="Arial Nova" w:hAnsi="Arial Nova"/>
          <w:color w:val="auto"/>
          <w:spacing w:val="-2"/>
          <w:sz w:val="24"/>
          <w:szCs w:val="24"/>
        </w:rPr>
        <w:t>. La vita n</w:t>
      </w:r>
      <w:r w:rsidRPr="000D3225">
        <w:rPr>
          <w:rFonts w:ascii="Arial Nova" w:hAnsi="Arial Nova"/>
          <w:color w:val="auto"/>
          <w:spacing w:val="-2"/>
          <w:sz w:val="24"/>
          <w:szCs w:val="24"/>
        </w:rPr>
        <w:t xml:space="preserve">on è solo online, non è una lista nomi come </w:t>
      </w:r>
      <w:r w:rsidR="00DF1658" w:rsidRPr="000D3225">
        <w:rPr>
          <w:rFonts w:ascii="Arial Nova" w:hAnsi="Arial Nova"/>
          <w:color w:val="auto"/>
          <w:spacing w:val="-2"/>
          <w:sz w:val="24"/>
          <w:szCs w:val="24"/>
        </w:rPr>
        <w:t>avete sentito dire spesso</w:t>
      </w:r>
      <w:r w:rsidRPr="000D3225">
        <w:rPr>
          <w:rFonts w:ascii="Arial Nova" w:hAnsi="Arial Nova"/>
          <w:color w:val="auto"/>
          <w:spacing w:val="-2"/>
          <w:sz w:val="24"/>
          <w:szCs w:val="24"/>
        </w:rPr>
        <w:t>. Non è tampinare la gente.</w:t>
      </w:r>
    </w:p>
    <w:p w14:paraId="27564B15" w14:textId="17C50619" w:rsidR="00643FC9" w:rsidRPr="000D3225" w:rsidRDefault="00DC5E8E"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Esiste il</w:t>
      </w:r>
      <w:r w:rsidR="009618A0" w:rsidRPr="000D3225">
        <w:rPr>
          <w:rFonts w:ascii="Arial Nova" w:hAnsi="Arial Nova"/>
          <w:color w:val="auto"/>
          <w:spacing w:val="-2"/>
          <w:sz w:val="24"/>
          <w:szCs w:val="24"/>
        </w:rPr>
        <w:t xml:space="preserve"> contatto umano,</w:t>
      </w:r>
      <w:r w:rsidR="005608AA" w:rsidRPr="000D3225">
        <w:rPr>
          <w:rFonts w:ascii="Arial Nova" w:hAnsi="Arial Nova"/>
          <w:color w:val="auto"/>
          <w:spacing w:val="-2"/>
          <w:sz w:val="24"/>
          <w:szCs w:val="24"/>
        </w:rPr>
        <w:t xml:space="preserve"> </w:t>
      </w:r>
      <w:r>
        <w:rPr>
          <w:rFonts w:ascii="Arial Nova" w:hAnsi="Arial Nova"/>
          <w:color w:val="auto"/>
          <w:spacing w:val="-2"/>
          <w:sz w:val="24"/>
          <w:szCs w:val="24"/>
        </w:rPr>
        <w:t xml:space="preserve">quello che conta oggi è </w:t>
      </w:r>
      <w:r w:rsidR="009618A0" w:rsidRPr="000D3225">
        <w:rPr>
          <w:rFonts w:ascii="Arial Nova" w:hAnsi="Arial Nova"/>
          <w:color w:val="auto"/>
          <w:spacing w:val="-2"/>
          <w:sz w:val="24"/>
          <w:szCs w:val="24"/>
        </w:rPr>
        <w:t>coltivare seriamente relazioni,</w:t>
      </w:r>
      <w:r w:rsidR="00643FC9" w:rsidRPr="000D3225">
        <w:rPr>
          <w:rFonts w:ascii="Arial Nova" w:hAnsi="Arial Nova"/>
          <w:color w:val="auto"/>
          <w:spacing w:val="-2"/>
          <w:sz w:val="24"/>
          <w:szCs w:val="24"/>
        </w:rPr>
        <w:t xml:space="preserve"> </w:t>
      </w:r>
      <w:r w:rsidR="009618A0" w:rsidRPr="000D3225">
        <w:rPr>
          <w:rFonts w:ascii="Arial Nova" w:hAnsi="Arial Nova"/>
          <w:color w:val="auto"/>
          <w:spacing w:val="-2"/>
          <w:sz w:val="24"/>
          <w:szCs w:val="24"/>
        </w:rPr>
        <w:t>muoversi con un vero</w:t>
      </w:r>
      <w:r w:rsidR="005608AA" w:rsidRPr="000D3225">
        <w:rPr>
          <w:rFonts w:ascii="Arial Nova" w:hAnsi="Arial Nova"/>
          <w:color w:val="auto"/>
          <w:spacing w:val="-2"/>
          <w:sz w:val="24"/>
          <w:szCs w:val="24"/>
        </w:rPr>
        <w:t xml:space="preserve"> </w:t>
      </w:r>
      <w:r w:rsidR="00643FC9" w:rsidRPr="000D3225">
        <w:rPr>
          <w:rFonts w:ascii="Arial Nova" w:hAnsi="Arial Nova"/>
          <w:color w:val="auto"/>
          <w:spacing w:val="-2"/>
          <w:sz w:val="24"/>
          <w:szCs w:val="24"/>
        </w:rPr>
        <w:t>progetto imprenditorial</w:t>
      </w:r>
      <w:r w:rsidR="00557214">
        <w:rPr>
          <w:rFonts w:ascii="Arial Nova" w:hAnsi="Arial Nova"/>
          <w:color w:val="auto"/>
          <w:spacing w:val="-2"/>
          <w:sz w:val="24"/>
          <w:szCs w:val="24"/>
        </w:rPr>
        <w:t>e.</w:t>
      </w:r>
      <w:r w:rsidR="00643FC9" w:rsidRPr="000D3225">
        <w:rPr>
          <w:rFonts w:ascii="Arial Nova" w:hAnsi="Arial Nova"/>
          <w:color w:val="auto"/>
          <w:spacing w:val="-2"/>
          <w:sz w:val="24"/>
          <w:szCs w:val="24"/>
        </w:rPr>
        <w:t xml:space="preserve"> </w:t>
      </w:r>
      <w:r w:rsidR="00557214">
        <w:rPr>
          <w:rFonts w:ascii="Arial Nova" w:hAnsi="Arial Nova"/>
          <w:color w:val="auto"/>
          <w:spacing w:val="-2"/>
          <w:sz w:val="24"/>
          <w:szCs w:val="24"/>
        </w:rPr>
        <w:t xml:space="preserve">Un progetto </w:t>
      </w:r>
      <w:r w:rsidR="00643FC9" w:rsidRPr="000D3225">
        <w:rPr>
          <w:rFonts w:ascii="Arial Nova" w:hAnsi="Arial Nova"/>
          <w:color w:val="auto"/>
          <w:spacing w:val="-2"/>
          <w:sz w:val="24"/>
          <w:szCs w:val="24"/>
        </w:rPr>
        <w:t xml:space="preserve">che </w:t>
      </w:r>
      <w:r w:rsidR="009618A0" w:rsidRPr="000D3225">
        <w:rPr>
          <w:rFonts w:ascii="Arial Nova" w:hAnsi="Arial Nova"/>
          <w:color w:val="auto"/>
          <w:spacing w:val="-2"/>
          <w:sz w:val="24"/>
          <w:szCs w:val="24"/>
        </w:rPr>
        <w:t>possa consentire di</w:t>
      </w:r>
      <w:r w:rsidR="00643FC9" w:rsidRPr="000D3225">
        <w:rPr>
          <w:rFonts w:ascii="Arial Nova" w:hAnsi="Arial Nova"/>
          <w:color w:val="auto"/>
          <w:spacing w:val="-2"/>
          <w:sz w:val="24"/>
          <w:szCs w:val="24"/>
        </w:rPr>
        <w:t xml:space="preserve"> arrivare alla gente che desidera una soluzione</w:t>
      </w:r>
      <w:r w:rsidR="00FB5F17" w:rsidRPr="000D3225">
        <w:rPr>
          <w:rFonts w:ascii="Arial Nova" w:hAnsi="Arial Nova"/>
          <w:color w:val="auto"/>
          <w:spacing w:val="-2"/>
          <w:sz w:val="24"/>
          <w:szCs w:val="24"/>
        </w:rPr>
        <w:t>, per un problema “</w:t>
      </w:r>
      <w:r w:rsidR="00557214">
        <w:rPr>
          <w:rFonts w:ascii="Arial Nova" w:hAnsi="Arial Nova"/>
          <w:color w:val="auto"/>
          <w:spacing w:val="-2"/>
          <w:sz w:val="24"/>
          <w:szCs w:val="24"/>
        </w:rPr>
        <w:t xml:space="preserve">più </w:t>
      </w:r>
      <w:r w:rsidR="00FB5F17" w:rsidRPr="000D3225">
        <w:rPr>
          <w:rFonts w:ascii="Arial Nova" w:hAnsi="Arial Nova"/>
          <w:color w:val="auto"/>
          <w:spacing w:val="-2"/>
          <w:sz w:val="24"/>
          <w:szCs w:val="24"/>
        </w:rPr>
        <w:t xml:space="preserve">piccolo” come ad esempio ritrovare energia </w:t>
      </w:r>
      <w:r w:rsidR="009618A0" w:rsidRPr="000D3225">
        <w:rPr>
          <w:rFonts w:ascii="Arial Nova" w:hAnsi="Arial Nova"/>
          <w:color w:val="auto"/>
          <w:spacing w:val="-2"/>
          <w:sz w:val="24"/>
          <w:szCs w:val="24"/>
        </w:rPr>
        <w:t>o</w:t>
      </w:r>
      <w:r w:rsidR="00FB5F17" w:rsidRPr="000D3225">
        <w:rPr>
          <w:rFonts w:ascii="Arial Nova" w:hAnsi="Arial Nova"/>
          <w:color w:val="auto"/>
          <w:spacing w:val="-2"/>
          <w:sz w:val="24"/>
          <w:szCs w:val="24"/>
        </w:rPr>
        <w:t xml:space="preserve"> </w:t>
      </w:r>
      <w:r>
        <w:rPr>
          <w:rFonts w:ascii="Arial Nova" w:hAnsi="Arial Nova"/>
          <w:color w:val="auto"/>
          <w:spacing w:val="-2"/>
          <w:sz w:val="24"/>
          <w:szCs w:val="24"/>
        </w:rPr>
        <w:t>il proprio benessere o per un pro</w:t>
      </w:r>
      <w:r w:rsidR="00FB5F17" w:rsidRPr="000D3225">
        <w:rPr>
          <w:rFonts w:ascii="Arial Nova" w:hAnsi="Arial Nova"/>
          <w:color w:val="auto"/>
          <w:spacing w:val="-2"/>
          <w:sz w:val="24"/>
          <w:szCs w:val="24"/>
        </w:rPr>
        <w:t>blema “più grande” come il desiderio di cambiare la propria vita.</w:t>
      </w:r>
    </w:p>
    <w:p w14:paraId="34951CE7" w14:textId="77777777" w:rsidR="00DE658B" w:rsidRDefault="00FB5F17"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Io sono diventata un po' più selettiva </w:t>
      </w:r>
      <w:r w:rsidR="009618A0" w:rsidRPr="000D3225">
        <w:rPr>
          <w:rFonts w:ascii="Arial Nova" w:hAnsi="Arial Nova"/>
          <w:color w:val="auto"/>
          <w:spacing w:val="-2"/>
          <w:sz w:val="24"/>
          <w:szCs w:val="24"/>
        </w:rPr>
        <w:t>in questo periodo di esperimenti, sbagli</w:t>
      </w:r>
      <w:r w:rsidR="00DF1658" w:rsidRPr="000D3225">
        <w:rPr>
          <w:rFonts w:ascii="Arial Nova" w:hAnsi="Arial Nova"/>
          <w:color w:val="auto"/>
          <w:spacing w:val="-2"/>
          <w:sz w:val="24"/>
          <w:szCs w:val="24"/>
        </w:rPr>
        <w:t xml:space="preserve"> e</w:t>
      </w:r>
      <w:r w:rsidR="009618A0" w:rsidRPr="000D3225">
        <w:rPr>
          <w:rFonts w:ascii="Arial Nova" w:hAnsi="Arial Nova"/>
          <w:color w:val="auto"/>
          <w:spacing w:val="-2"/>
          <w:sz w:val="24"/>
          <w:szCs w:val="24"/>
        </w:rPr>
        <w:t xml:space="preserve"> studio. Per me oggi</w:t>
      </w:r>
      <w:r w:rsidRPr="000D3225">
        <w:rPr>
          <w:rFonts w:ascii="Arial Nova" w:hAnsi="Arial Nova"/>
          <w:color w:val="auto"/>
          <w:spacing w:val="-2"/>
          <w:sz w:val="24"/>
          <w:szCs w:val="24"/>
        </w:rPr>
        <w:t xml:space="preserve"> è necessario circondarmi di persone con interessi un pochino affini ai miei anche se non</w:t>
      </w:r>
      <w:r w:rsidR="005608AA"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escludo nessuno</w:t>
      </w:r>
      <w:r w:rsidR="00F8736D"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purché di buona volontà.</w:t>
      </w:r>
      <w:r w:rsidR="00DE658B">
        <w:rPr>
          <w:rFonts w:ascii="Arial Nova" w:hAnsi="Arial Nova"/>
          <w:color w:val="auto"/>
          <w:spacing w:val="-2"/>
          <w:sz w:val="24"/>
          <w:szCs w:val="24"/>
        </w:rPr>
        <w:t xml:space="preserve"> </w:t>
      </w:r>
    </w:p>
    <w:p w14:paraId="45A66772" w14:textId="7361B075" w:rsidR="003D1A18" w:rsidRPr="000D3225" w:rsidRDefault="003D1A18" w:rsidP="008707DD">
      <w:pPr>
        <w:spacing w:line="240" w:lineRule="auto"/>
        <w:jc w:val="both"/>
        <w:rPr>
          <w:rFonts w:ascii="Arial Nova" w:hAnsi="Arial Nova"/>
          <w:b/>
          <w:bCs/>
          <w:i/>
          <w:iCs/>
          <w:color w:val="auto"/>
          <w:spacing w:val="-2"/>
          <w:sz w:val="24"/>
          <w:szCs w:val="24"/>
        </w:rPr>
      </w:pPr>
      <w:r w:rsidRPr="000D3225">
        <w:rPr>
          <w:rFonts w:ascii="Arial Nova" w:hAnsi="Arial Nova"/>
          <w:color w:val="auto"/>
          <w:spacing w:val="-2"/>
          <w:sz w:val="24"/>
          <w:szCs w:val="24"/>
        </w:rPr>
        <w:t>Q</w:t>
      </w:r>
      <w:r w:rsidR="009618A0" w:rsidRPr="000D3225">
        <w:rPr>
          <w:rFonts w:ascii="Arial Nova" w:hAnsi="Arial Nova"/>
          <w:color w:val="auto"/>
          <w:spacing w:val="-2"/>
          <w:sz w:val="24"/>
          <w:szCs w:val="24"/>
        </w:rPr>
        <w:t>uindi</w:t>
      </w:r>
      <w:r w:rsidRPr="000D3225">
        <w:rPr>
          <w:rFonts w:ascii="Arial Nova" w:hAnsi="Arial Nova"/>
          <w:color w:val="auto"/>
          <w:spacing w:val="-2"/>
          <w:sz w:val="24"/>
          <w:szCs w:val="24"/>
        </w:rPr>
        <w:t xml:space="preserve">, ora, </w:t>
      </w:r>
      <w:r w:rsidR="00FB5F17" w:rsidRPr="000D3225">
        <w:rPr>
          <w:rFonts w:ascii="Arial Nova" w:hAnsi="Arial Nova"/>
          <w:color w:val="auto"/>
          <w:spacing w:val="-2"/>
          <w:sz w:val="24"/>
          <w:szCs w:val="24"/>
        </w:rPr>
        <w:t>voglio dire a tutti coloro che hanno avuto paura</w:t>
      </w:r>
      <w:r w:rsidR="00F8736D" w:rsidRPr="000D3225">
        <w:rPr>
          <w:rFonts w:ascii="Arial Nova" w:hAnsi="Arial Nova"/>
          <w:color w:val="auto"/>
          <w:spacing w:val="-2"/>
          <w:sz w:val="24"/>
          <w:szCs w:val="24"/>
        </w:rPr>
        <w:t>:</w:t>
      </w:r>
      <w:r w:rsidR="00FB5F17" w:rsidRPr="000D3225">
        <w:rPr>
          <w:rFonts w:ascii="Arial Nova" w:hAnsi="Arial Nova"/>
          <w:color w:val="auto"/>
          <w:spacing w:val="-2"/>
          <w:sz w:val="24"/>
          <w:szCs w:val="24"/>
        </w:rPr>
        <w:t xml:space="preserve"> se hai il benessere come grande passione e</w:t>
      </w:r>
      <w:r w:rsidR="005608AA" w:rsidRPr="000D3225">
        <w:rPr>
          <w:rFonts w:ascii="Arial Nova" w:hAnsi="Arial Nova"/>
          <w:color w:val="auto"/>
          <w:spacing w:val="-2"/>
          <w:sz w:val="24"/>
          <w:szCs w:val="24"/>
        </w:rPr>
        <w:t xml:space="preserve"> </w:t>
      </w:r>
      <w:r w:rsidR="00FB5F17" w:rsidRPr="000D3225">
        <w:rPr>
          <w:rFonts w:ascii="Arial Nova" w:hAnsi="Arial Nova"/>
          <w:color w:val="auto"/>
          <w:spacing w:val="-2"/>
          <w:sz w:val="24"/>
          <w:szCs w:val="24"/>
        </w:rPr>
        <w:t xml:space="preserve">fai parte di questo mondo, ma ti manca </w:t>
      </w:r>
      <w:r w:rsidR="00204F5B" w:rsidRPr="000D3225">
        <w:rPr>
          <w:rFonts w:ascii="Arial Nova" w:hAnsi="Arial Nova"/>
          <w:color w:val="auto"/>
          <w:spacing w:val="-2"/>
          <w:sz w:val="24"/>
          <w:szCs w:val="24"/>
        </w:rPr>
        <w:t>qualcosa,</w:t>
      </w:r>
      <w:r w:rsidR="00F8736D" w:rsidRPr="000D3225">
        <w:rPr>
          <w:rFonts w:ascii="Arial Nova" w:hAnsi="Arial Nova"/>
          <w:color w:val="auto"/>
          <w:spacing w:val="-2"/>
          <w:sz w:val="24"/>
          <w:szCs w:val="24"/>
        </w:rPr>
        <w:t xml:space="preserve"> e non sai che cosa,</w:t>
      </w:r>
      <w:r w:rsidR="005608AA" w:rsidRPr="000D3225">
        <w:rPr>
          <w:rFonts w:ascii="Arial Nova" w:hAnsi="Arial Nova"/>
          <w:color w:val="auto"/>
          <w:spacing w:val="-2"/>
          <w:sz w:val="24"/>
          <w:szCs w:val="24"/>
        </w:rPr>
        <w:t xml:space="preserve"> </w:t>
      </w:r>
      <w:r w:rsidR="00FB5F17" w:rsidRPr="000D3225">
        <w:rPr>
          <w:rFonts w:ascii="Arial Nova" w:hAnsi="Arial Nova"/>
          <w:color w:val="auto"/>
          <w:spacing w:val="-2"/>
          <w:sz w:val="24"/>
          <w:szCs w:val="24"/>
        </w:rPr>
        <w:t>varca il confine della zona di comfort</w:t>
      </w:r>
      <w:r w:rsidR="009618A0" w:rsidRPr="000D3225">
        <w:rPr>
          <w:rFonts w:ascii="Arial Nova" w:hAnsi="Arial Nova"/>
          <w:color w:val="auto"/>
          <w:spacing w:val="-2"/>
          <w:sz w:val="24"/>
          <w:szCs w:val="24"/>
        </w:rPr>
        <w:t>…</w:t>
      </w:r>
      <w:r w:rsidR="00DF1658" w:rsidRPr="000D3225">
        <w:rPr>
          <w:rFonts w:ascii="Arial Nova" w:hAnsi="Arial Nova"/>
          <w:color w:val="auto"/>
          <w:spacing w:val="-2"/>
          <w:sz w:val="24"/>
          <w:szCs w:val="24"/>
        </w:rPr>
        <w:t xml:space="preserve">perché posso assicurarti che </w:t>
      </w:r>
      <w:r w:rsidR="009618A0" w:rsidRPr="000D3225">
        <w:rPr>
          <w:rFonts w:ascii="Arial Nova" w:hAnsi="Arial Nova"/>
          <w:color w:val="auto"/>
          <w:spacing w:val="-2"/>
          <w:sz w:val="24"/>
          <w:szCs w:val="24"/>
        </w:rPr>
        <w:t>l</w:t>
      </w:r>
      <w:r w:rsidR="00F8736D" w:rsidRPr="000D3225">
        <w:rPr>
          <w:rFonts w:ascii="Arial Nova" w:hAnsi="Arial Nova"/>
          <w:color w:val="auto"/>
          <w:spacing w:val="-2"/>
          <w:sz w:val="24"/>
          <w:szCs w:val="24"/>
        </w:rPr>
        <w:t>’opportunità è reale.</w:t>
      </w:r>
      <w:r w:rsidR="00557214">
        <w:rPr>
          <w:rFonts w:ascii="Arial Nova" w:hAnsi="Arial Nova"/>
          <w:color w:val="auto"/>
          <w:spacing w:val="-2"/>
          <w:sz w:val="24"/>
          <w:szCs w:val="24"/>
        </w:rPr>
        <w:t xml:space="preserve"> Non hai nulla </w:t>
      </w:r>
      <w:r w:rsidR="00557214">
        <w:rPr>
          <w:rFonts w:ascii="Arial Nova" w:hAnsi="Arial Nova"/>
          <w:color w:val="auto"/>
          <w:spacing w:val="-2"/>
          <w:sz w:val="24"/>
          <w:szCs w:val="24"/>
        </w:rPr>
        <w:lastRenderedPageBreak/>
        <w:t>da perdere…</w:t>
      </w:r>
      <w:r w:rsidR="00DC5E8E">
        <w:rPr>
          <w:rFonts w:ascii="Arial Nova" w:hAnsi="Arial Nova"/>
          <w:color w:val="auto"/>
          <w:spacing w:val="-2"/>
          <w:sz w:val="24"/>
          <w:szCs w:val="24"/>
        </w:rPr>
        <w:t xml:space="preserve">e </w:t>
      </w:r>
      <w:r w:rsidR="00557214">
        <w:rPr>
          <w:rFonts w:ascii="Arial Nova" w:hAnsi="Arial Nova"/>
          <w:color w:val="auto"/>
          <w:spacing w:val="-2"/>
          <w:sz w:val="24"/>
          <w:szCs w:val="24"/>
        </w:rPr>
        <w:t>ricordati:</w:t>
      </w:r>
      <w:r w:rsidR="00DE658B">
        <w:rPr>
          <w:rFonts w:ascii="Arial Nova" w:hAnsi="Arial Nova"/>
          <w:color w:val="auto"/>
          <w:spacing w:val="-2"/>
          <w:sz w:val="24"/>
          <w:szCs w:val="24"/>
        </w:rPr>
        <w:t xml:space="preserve"> </w:t>
      </w:r>
      <w:r w:rsidR="009618A0" w:rsidRPr="000D3225">
        <w:rPr>
          <w:rFonts w:ascii="Arial Nova" w:hAnsi="Arial Nova"/>
          <w:color w:val="auto"/>
          <w:spacing w:val="-2"/>
          <w:sz w:val="24"/>
          <w:szCs w:val="24"/>
        </w:rPr>
        <w:t>Alle volte</w:t>
      </w:r>
      <w:r w:rsidR="002813ED" w:rsidRPr="000D3225">
        <w:rPr>
          <w:rFonts w:ascii="Arial Nova" w:hAnsi="Arial Nova"/>
          <w:color w:val="auto"/>
          <w:spacing w:val="-2"/>
          <w:sz w:val="24"/>
          <w:szCs w:val="24"/>
        </w:rPr>
        <w:t>,</w:t>
      </w:r>
      <w:r w:rsidR="009618A0" w:rsidRPr="000D3225">
        <w:rPr>
          <w:rFonts w:ascii="Arial Nova" w:hAnsi="Arial Nova"/>
          <w:color w:val="auto"/>
          <w:spacing w:val="-2"/>
          <w:sz w:val="24"/>
          <w:szCs w:val="24"/>
        </w:rPr>
        <w:t xml:space="preserve"> “</w:t>
      </w:r>
      <w:r w:rsidR="00DC5E8E">
        <w:rPr>
          <w:rFonts w:ascii="Arial Nova" w:hAnsi="Arial Nova"/>
          <w:b/>
          <w:bCs/>
          <w:i/>
          <w:iCs/>
          <w:color w:val="auto"/>
          <w:spacing w:val="-2"/>
          <w:sz w:val="24"/>
          <w:szCs w:val="24"/>
        </w:rPr>
        <w:t>t</w:t>
      </w:r>
      <w:r w:rsidR="009618A0" w:rsidRPr="000D3225">
        <w:rPr>
          <w:rFonts w:ascii="Arial Nova" w:hAnsi="Arial Nova"/>
          <w:b/>
          <w:bCs/>
          <w:i/>
          <w:iCs/>
          <w:color w:val="auto"/>
          <w:spacing w:val="-2"/>
          <w:sz w:val="24"/>
          <w:szCs w:val="24"/>
        </w:rPr>
        <w:t>utto ciò che vuoi è dall’altra parte della paura”.</w:t>
      </w:r>
    </w:p>
    <w:p w14:paraId="043C9A88" w14:textId="05BB67DA" w:rsidR="009618A0" w:rsidRDefault="003D1A18" w:rsidP="008707DD">
      <w:pPr>
        <w:spacing w:line="240" w:lineRule="auto"/>
        <w:jc w:val="both"/>
        <w:rPr>
          <w:rFonts w:ascii="Arial Nova" w:hAnsi="Arial Nova"/>
          <w:i/>
          <w:iCs/>
          <w:color w:val="auto"/>
          <w:spacing w:val="-2"/>
          <w:sz w:val="24"/>
          <w:szCs w:val="24"/>
        </w:rPr>
      </w:pPr>
      <w:r w:rsidRPr="000D3225">
        <w:rPr>
          <w:rFonts w:ascii="Arial Nova" w:hAnsi="Arial Nova"/>
          <w:i/>
          <w:iCs/>
          <w:color w:val="auto"/>
          <w:spacing w:val="-2"/>
          <w:sz w:val="24"/>
          <w:szCs w:val="24"/>
        </w:rPr>
        <w:t xml:space="preserve">Jack </w:t>
      </w:r>
      <w:proofErr w:type="spellStart"/>
      <w:r w:rsidRPr="000D3225">
        <w:rPr>
          <w:rFonts w:ascii="Arial Nova" w:hAnsi="Arial Nova"/>
          <w:i/>
          <w:iCs/>
          <w:color w:val="auto"/>
          <w:spacing w:val="-2"/>
          <w:sz w:val="24"/>
          <w:szCs w:val="24"/>
        </w:rPr>
        <w:t>Canfield</w:t>
      </w:r>
      <w:proofErr w:type="spellEnd"/>
    </w:p>
    <w:p w14:paraId="018BC6AE" w14:textId="77777777" w:rsidR="00DC5E8E" w:rsidRPr="000D3225" w:rsidRDefault="00DC5E8E" w:rsidP="008707DD">
      <w:pPr>
        <w:spacing w:line="240" w:lineRule="auto"/>
        <w:jc w:val="both"/>
        <w:rPr>
          <w:rFonts w:ascii="Arial Nova" w:hAnsi="Arial Nova"/>
          <w:i/>
          <w:iCs/>
          <w:color w:val="auto"/>
          <w:spacing w:val="-2"/>
          <w:sz w:val="24"/>
          <w:szCs w:val="24"/>
        </w:rPr>
      </w:pPr>
    </w:p>
    <w:p w14:paraId="493EFFFE" w14:textId="40EF29B1" w:rsidR="003D1A18" w:rsidRPr="000D3225" w:rsidRDefault="003D1A1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La tua paura è tutto ciò che devi affrontare e superare per arrivare a ciò che vuoi e soprattutto per evitare di restare ancorato a qualcosa che non è più vitale e ti toglie energia. </w:t>
      </w:r>
    </w:p>
    <w:p w14:paraId="2C680DCD" w14:textId="50478B1A" w:rsidR="00204F5B" w:rsidRPr="000D3225" w:rsidRDefault="00FB5F17"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w:t>
      </w:r>
      <w:r w:rsidR="00204F5B" w:rsidRPr="000D3225">
        <w:rPr>
          <w:rFonts w:ascii="Arial Nova" w:hAnsi="Arial Nova"/>
          <w:color w:val="auto"/>
          <w:spacing w:val="-2"/>
          <w:sz w:val="24"/>
          <w:szCs w:val="24"/>
        </w:rPr>
        <w:t xml:space="preserve">on </w:t>
      </w:r>
      <w:r w:rsidR="003D1A18" w:rsidRPr="000D3225">
        <w:rPr>
          <w:rFonts w:ascii="Arial Nova" w:hAnsi="Arial Nova"/>
          <w:color w:val="auto"/>
          <w:spacing w:val="-2"/>
          <w:sz w:val="24"/>
          <w:szCs w:val="24"/>
        </w:rPr>
        <w:t xml:space="preserve">mi rivolgo </w:t>
      </w:r>
      <w:r w:rsidR="00204F5B" w:rsidRPr="000D3225">
        <w:rPr>
          <w:rFonts w:ascii="Arial Nova" w:hAnsi="Arial Nova"/>
          <w:color w:val="auto"/>
          <w:spacing w:val="-2"/>
          <w:sz w:val="24"/>
          <w:szCs w:val="24"/>
        </w:rPr>
        <w:t xml:space="preserve">solo </w:t>
      </w:r>
      <w:r w:rsidR="007B52ED" w:rsidRPr="000D3225">
        <w:rPr>
          <w:rFonts w:ascii="Arial Nova" w:hAnsi="Arial Nova"/>
          <w:color w:val="auto"/>
          <w:spacing w:val="-2"/>
          <w:sz w:val="24"/>
          <w:szCs w:val="24"/>
        </w:rPr>
        <w:t>alla categorie di</w:t>
      </w:r>
      <w:r w:rsidR="00204F5B" w:rsidRPr="000D3225">
        <w:rPr>
          <w:rFonts w:ascii="Arial Nova" w:hAnsi="Arial Nova"/>
          <w:color w:val="auto"/>
          <w:spacing w:val="-2"/>
          <w:sz w:val="24"/>
          <w:szCs w:val="24"/>
        </w:rPr>
        <w:t xml:space="preserve"> esperte con </w:t>
      </w:r>
      <w:r w:rsidRPr="000D3225">
        <w:rPr>
          <w:rFonts w:ascii="Arial Nova" w:hAnsi="Arial Nova"/>
          <w:color w:val="auto"/>
          <w:spacing w:val="-2"/>
          <w:sz w:val="24"/>
          <w:szCs w:val="24"/>
        </w:rPr>
        <w:t xml:space="preserve">cui </w:t>
      </w:r>
      <w:r w:rsidR="00204F5B" w:rsidRPr="000D3225">
        <w:rPr>
          <w:rFonts w:ascii="Arial Nova" w:hAnsi="Arial Nova"/>
          <w:color w:val="auto"/>
          <w:spacing w:val="-2"/>
          <w:sz w:val="24"/>
          <w:szCs w:val="24"/>
        </w:rPr>
        <w:t xml:space="preserve">lavoro oggi o </w:t>
      </w:r>
      <w:r w:rsidR="007B52ED" w:rsidRPr="000D3225">
        <w:rPr>
          <w:rFonts w:ascii="Arial Nova" w:hAnsi="Arial Nova"/>
          <w:color w:val="auto"/>
          <w:spacing w:val="-2"/>
          <w:sz w:val="24"/>
          <w:szCs w:val="24"/>
        </w:rPr>
        <w:t xml:space="preserve">con cui </w:t>
      </w:r>
      <w:r w:rsidR="00204F5B" w:rsidRPr="000D3225">
        <w:rPr>
          <w:rFonts w:ascii="Arial Nova" w:hAnsi="Arial Nova"/>
          <w:color w:val="auto"/>
          <w:spacing w:val="-2"/>
          <w:sz w:val="24"/>
          <w:szCs w:val="24"/>
        </w:rPr>
        <w:t xml:space="preserve">ho lavorato in passato, ma </w:t>
      </w:r>
      <w:r w:rsidR="003D1A18" w:rsidRPr="000D3225">
        <w:rPr>
          <w:rFonts w:ascii="Arial Nova" w:hAnsi="Arial Nova"/>
          <w:color w:val="auto"/>
          <w:spacing w:val="-2"/>
          <w:sz w:val="24"/>
          <w:szCs w:val="24"/>
        </w:rPr>
        <w:t xml:space="preserve">a </w:t>
      </w:r>
      <w:r w:rsidR="00204F5B" w:rsidRPr="000D3225">
        <w:rPr>
          <w:rFonts w:ascii="Arial Nova" w:hAnsi="Arial Nova"/>
          <w:color w:val="auto"/>
          <w:spacing w:val="-2"/>
          <w:sz w:val="24"/>
          <w:szCs w:val="24"/>
        </w:rPr>
        <w:t>tutt</w:t>
      </w:r>
      <w:r w:rsidRPr="000D3225">
        <w:rPr>
          <w:rFonts w:ascii="Arial Nova" w:hAnsi="Arial Nova"/>
          <w:color w:val="auto"/>
          <w:spacing w:val="-2"/>
          <w:sz w:val="24"/>
          <w:szCs w:val="24"/>
        </w:rPr>
        <w:t>i coloro che trattano quotidianamente la bellezza in tutte le sue forme, d</w:t>
      </w:r>
      <w:r w:rsidR="00204F5B" w:rsidRPr="000D3225">
        <w:rPr>
          <w:rFonts w:ascii="Arial Nova" w:hAnsi="Arial Nova"/>
          <w:color w:val="auto"/>
          <w:spacing w:val="-2"/>
          <w:sz w:val="24"/>
          <w:szCs w:val="24"/>
        </w:rPr>
        <w:t>all’estetista, alla parrucchiera</w:t>
      </w:r>
      <w:r w:rsidRPr="000D3225">
        <w:rPr>
          <w:rFonts w:ascii="Arial Nova" w:hAnsi="Arial Nova"/>
          <w:color w:val="auto"/>
          <w:spacing w:val="-2"/>
          <w:sz w:val="24"/>
          <w:szCs w:val="24"/>
        </w:rPr>
        <w:t xml:space="preserve">, </w:t>
      </w:r>
      <w:r w:rsidR="00204F5B" w:rsidRPr="000D3225">
        <w:rPr>
          <w:rFonts w:ascii="Arial Nova" w:hAnsi="Arial Nova"/>
          <w:color w:val="auto"/>
          <w:spacing w:val="-2"/>
          <w:sz w:val="24"/>
          <w:szCs w:val="24"/>
        </w:rPr>
        <w:t>a</w:t>
      </w:r>
      <w:r w:rsidRPr="000D3225">
        <w:rPr>
          <w:rFonts w:ascii="Arial Nova" w:hAnsi="Arial Nova"/>
          <w:color w:val="auto"/>
          <w:spacing w:val="-2"/>
          <w:sz w:val="24"/>
          <w:szCs w:val="24"/>
        </w:rPr>
        <w:t>i</w:t>
      </w:r>
      <w:r w:rsidR="00204F5B" w:rsidRPr="000D3225">
        <w:rPr>
          <w:rFonts w:ascii="Arial Nova" w:hAnsi="Arial Nova"/>
          <w:color w:val="auto"/>
          <w:spacing w:val="-2"/>
          <w:sz w:val="24"/>
          <w:szCs w:val="24"/>
        </w:rPr>
        <w:t xml:space="preserve"> form</w:t>
      </w:r>
      <w:r w:rsidRPr="000D3225">
        <w:rPr>
          <w:rFonts w:ascii="Arial Nova" w:hAnsi="Arial Nova"/>
          <w:color w:val="auto"/>
          <w:spacing w:val="-2"/>
          <w:sz w:val="24"/>
          <w:szCs w:val="24"/>
        </w:rPr>
        <w:t>atori</w:t>
      </w:r>
      <w:r w:rsidR="00204F5B" w:rsidRPr="000D3225">
        <w:rPr>
          <w:rFonts w:ascii="Arial Nova" w:hAnsi="Arial Nova"/>
          <w:color w:val="auto"/>
          <w:spacing w:val="-2"/>
          <w:sz w:val="24"/>
          <w:szCs w:val="24"/>
        </w:rPr>
        <w:t>, al chirurgo estetico</w:t>
      </w:r>
      <w:r w:rsidRPr="000D3225">
        <w:rPr>
          <w:rFonts w:ascii="Arial Nova" w:hAnsi="Arial Nova"/>
          <w:color w:val="auto"/>
          <w:spacing w:val="-2"/>
          <w:sz w:val="24"/>
          <w:szCs w:val="24"/>
        </w:rPr>
        <w:t>, al medico sportivo, al fisioterapista, all’osteopata, al nutrizionista,</w:t>
      </w:r>
      <w:r w:rsidR="003D1A18" w:rsidRPr="000D3225">
        <w:rPr>
          <w:rFonts w:ascii="Arial Nova" w:hAnsi="Arial Nova"/>
          <w:color w:val="auto"/>
          <w:spacing w:val="-2"/>
          <w:sz w:val="24"/>
          <w:szCs w:val="24"/>
        </w:rPr>
        <w:t xml:space="preserve"> al personal trainer, al </w:t>
      </w:r>
      <w:r w:rsidR="00FD6F67" w:rsidRPr="000D3225">
        <w:rPr>
          <w:rFonts w:ascii="Arial Nova" w:hAnsi="Arial Nova"/>
          <w:color w:val="auto"/>
          <w:spacing w:val="-2"/>
          <w:sz w:val="24"/>
          <w:szCs w:val="24"/>
        </w:rPr>
        <w:t>R</w:t>
      </w:r>
      <w:r w:rsidR="003D1A18" w:rsidRPr="000D3225">
        <w:rPr>
          <w:rFonts w:ascii="Arial Nova" w:hAnsi="Arial Nova"/>
          <w:color w:val="auto"/>
          <w:spacing w:val="-2"/>
          <w:sz w:val="24"/>
          <w:szCs w:val="24"/>
        </w:rPr>
        <w:t>eiki addicted,</w:t>
      </w:r>
      <w:r w:rsidRPr="000D3225">
        <w:rPr>
          <w:rFonts w:ascii="Arial Nova" w:hAnsi="Arial Nova"/>
          <w:color w:val="auto"/>
          <w:spacing w:val="-2"/>
          <w:sz w:val="24"/>
          <w:szCs w:val="24"/>
        </w:rPr>
        <w:t xml:space="preserve"> insomma potrei continuare all’infinito fino ad arrivare </w:t>
      </w:r>
      <w:r w:rsidR="00204F5B" w:rsidRPr="000D3225">
        <w:rPr>
          <w:rFonts w:ascii="Arial Nova" w:hAnsi="Arial Nova"/>
          <w:color w:val="auto"/>
          <w:spacing w:val="-2"/>
          <w:sz w:val="24"/>
          <w:szCs w:val="24"/>
        </w:rPr>
        <w:t>alle aspiranti beauty influencer o blogger, insomma se stai ancora cercando la strada</w:t>
      </w:r>
      <w:r w:rsidR="003D1A18" w:rsidRPr="000D3225">
        <w:rPr>
          <w:rFonts w:ascii="Arial Nova" w:hAnsi="Arial Nova"/>
          <w:color w:val="auto"/>
          <w:spacing w:val="-2"/>
          <w:sz w:val="24"/>
          <w:szCs w:val="24"/>
        </w:rPr>
        <w:t xml:space="preserve"> per fare la differenza e per apportare il tuo sapere e il tuo contributo al mondo, </w:t>
      </w:r>
      <w:r w:rsidR="00204F5B" w:rsidRPr="000D3225">
        <w:rPr>
          <w:rFonts w:ascii="Arial Nova" w:hAnsi="Arial Nova"/>
          <w:color w:val="auto"/>
          <w:spacing w:val="-2"/>
          <w:sz w:val="24"/>
          <w:szCs w:val="24"/>
        </w:rPr>
        <w:t>questa</w:t>
      </w:r>
      <w:r w:rsidR="003D1A18" w:rsidRPr="000D3225">
        <w:rPr>
          <w:rFonts w:ascii="Arial Nova" w:hAnsi="Arial Nova"/>
          <w:color w:val="auto"/>
          <w:spacing w:val="-2"/>
          <w:sz w:val="24"/>
          <w:szCs w:val="24"/>
        </w:rPr>
        <w:t xml:space="preserve"> strada</w:t>
      </w:r>
      <w:r w:rsidR="00204F5B" w:rsidRPr="000D3225">
        <w:rPr>
          <w:rFonts w:ascii="Arial Nova" w:hAnsi="Arial Nova"/>
          <w:color w:val="auto"/>
          <w:spacing w:val="-2"/>
          <w:sz w:val="24"/>
          <w:szCs w:val="24"/>
        </w:rPr>
        <w:t xml:space="preserve"> è reale.</w:t>
      </w:r>
      <w:r w:rsidR="00557214">
        <w:rPr>
          <w:rFonts w:ascii="Arial Nova" w:hAnsi="Arial Nova"/>
          <w:color w:val="auto"/>
          <w:spacing w:val="-2"/>
          <w:sz w:val="24"/>
          <w:szCs w:val="24"/>
        </w:rPr>
        <w:t xml:space="preserve"> Ma basta lamentarsi!</w:t>
      </w:r>
    </w:p>
    <w:p w14:paraId="10D95E2A" w14:textId="4BFA4F51"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Mi sono accorta di aver perso molto tempo facendo colloqui a vuoto con persone totalmente differenti da me.</w:t>
      </w:r>
      <w:r w:rsidR="003D1A18" w:rsidRPr="000D3225">
        <w:rPr>
          <w:rFonts w:ascii="Arial Nova" w:hAnsi="Arial Nova"/>
          <w:color w:val="auto"/>
          <w:spacing w:val="-2"/>
          <w:sz w:val="24"/>
          <w:szCs w:val="24"/>
        </w:rPr>
        <w:t xml:space="preserve"> Soprattutto perché cercavano un lavoretto e non avevano una visione del domani.</w:t>
      </w:r>
    </w:p>
    <w:p w14:paraId="5CC1B44F" w14:textId="0CF37AFF" w:rsidR="003D1A18" w:rsidRPr="000D3225" w:rsidRDefault="00DC5E8E"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Devi essere visionario!</w:t>
      </w:r>
    </w:p>
    <w:p w14:paraId="41E5147D" w14:textId="408397E5" w:rsidR="003D1A18" w:rsidRPr="000D3225" w:rsidRDefault="003D1A1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Se non pen</w:t>
      </w:r>
      <w:r w:rsidR="00DC5E8E">
        <w:rPr>
          <w:rFonts w:ascii="Arial Nova" w:hAnsi="Arial Nova"/>
          <w:color w:val="auto"/>
          <w:spacing w:val="-2"/>
          <w:sz w:val="24"/>
          <w:szCs w:val="24"/>
        </w:rPr>
        <w:t>si</w:t>
      </w:r>
      <w:r w:rsidRPr="000D3225">
        <w:rPr>
          <w:rFonts w:ascii="Arial Nova" w:hAnsi="Arial Nova"/>
          <w:color w:val="auto"/>
          <w:spacing w:val="-2"/>
          <w:sz w:val="24"/>
          <w:szCs w:val="24"/>
        </w:rPr>
        <w:t xml:space="preserve"> in grande non comincia</w:t>
      </w:r>
      <w:r w:rsidR="00DC5E8E">
        <w:rPr>
          <w:rFonts w:ascii="Arial Nova" w:hAnsi="Arial Nova"/>
          <w:color w:val="auto"/>
          <w:spacing w:val="-2"/>
          <w:sz w:val="24"/>
          <w:szCs w:val="24"/>
        </w:rPr>
        <w:t>re</w:t>
      </w:r>
      <w:r w:rsidRPr="000D3225">
        <w:rPr>
          <w:rFonts w:ascii="Arial Nova" w:hAnsi="Arial Nova"/>
          <w:color w:val="auto"/>
          <w:spacing w:val="-2"/>
          <w:sz w:val="24"/>
          <w:szCs w:val="24"/>
        </w:rPr>
        <w:t>, non spreca</w:t>
      </w:r>
      <w:r w:rsidR="005A1810">
        <w:rPr>
          <w:rFonts w:ascii="Arial Nova" w:hAnsi="Arial Nova"/>
          <w:color w:val="auto"/>
          <w:spacing w:val="-2"/>
          <w:sz w:val="24"/>
          <w:szCs w:val="24"/>
        </w:rPr>
        <w:t>r</w:t>
      </w:r>
      <w:r w:rsidRPr="000D3225">
        <w:rPr>
          <w:rFonts w:ascii="Arial Nova" w:hAnsi="Arial Nova"/>
          <w:color w:val="auto"/>
          <w:spacing w:val="-2"/>
          <w:sz w:val="24"/>
          <w:szCs w:val="24"/>
        </w:rPr>
        <w:t>e la vita realizzando solo piccoli sogni.</w:t>
      </w:r>
    </w:p>
    <w:p w14:paraId="41F9E809" w14:textId="77777777" w:rsidR="003D1A18" w:rsidRPr="000D3225" w:rsidRDefault="003D1A1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Il sogno più grande devi essere tu.</w:t>
      </w:r>
    </w:p>
    <w:p w14:paraId="0241025D" w14:textId="77777777" w:rsidR="005A1810"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Sono d</w:t>
      </w:r>
      <w:r w:rsidR="00E25760" w:rsidRPr="000D3225">
        <w:rPr>
          <w:rFonts w:ascii="Arial Nova" w:hAnsi="Arial Nova"/>
          <w:color w:val="auto"/>
          <w:spacing w:val="-2"/>
          <w:sz w:val="24"/>
          <w:szCs w:val="24"/>
        </w:rPr>
        <w:t>’</w:t>
      </w:r>
      <w:r w:rsidRPr="000D3225">
        <w:rPr>
          <w:rFonts w:ascii="Arial Nova" w:hAnsi="Arial Nova"/>
          <w:color w:val="auto"/>
          <w:spacing w:val="-2"/>
          <w:sz w:val="24"/>
          <w:szCs w:val="24"/>
        </w:rPr>
        <w:t xml:space="preserve">accordo </w:t>
      </w:r>
      <w:r w:rsidR="00E25760" w:rsidRPr="000D3225">
        <w:rPr>
          <w:rFonts w:ascii="Arial Nova" w:hAnsi="Arial Nova"/>
          <w:color w:val="auto"/>
          <w:spacing w:val="-2"/>
          <w:sz w:val="24"/>
          <w:szCs w:val="24"/>
        </w:rPr>
        <w:t>se dici che ci sono</w:t>
      </w:r>
      <w:r w:rsidRPr="000D3225">
        <w:rPr>
          <w:rFonts w:ascii="Arial Nova" w:hAnsi="Arial Nova"/>
          <w:color w:val="auto"/>
          <w:spacing w:val="-2"/>
          <w:sz w:val="24"/>
          <w:szCs w:val="24"/>
        </w:rPr>
        <w:t xml:space="preserve"> tante persone </w:t>
      </w:r>
      <w:r w:rsidR="00E25760" w:rsidRPr="000D3225">
        <w:rPr>
          <w:rFonts w:ascii="Arial Nova" w:hAnsi="Arial Nova"/>
          <w:color w:val="auto"/>
          <w:spacing w:val="-2"/>
          <w:sz w:val="24"/>
          <w:szCs w:val="24"/>
        </w:rPr>
        <w:t xml:space="preserve">improvvisate, che </w:t>
      </w:r>
      <w:r w:rsidR="005A1810">
        <w:rPr>
          <w:rFonts w:ascii="Arial Nova" w:hAnsi="Arial Nova"/>
          <w:color w:val="auto"/>
          <w:spacing w:val="-2"/>
          <w:sz w:val="24"/>
          <w:szCs w:val="24"/>
        </w:rPr>
        <w:t>sono tutte uguali…ma non è questo!</w:t>
      </w:r>
    </w:p>
    <w:p w14:paraId="725EBBE1" w14:textId="04DD581D" w:rsidR="00E25760" w:rsidRPr="000D3225" w:rsidRDefault="005A1810"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Devi scoprire cosa ti rende unico.</w:t>
      </w:r>
    </w:p>
    <w:p w14:paraId="098068FB" w14:textId="10648BFB" w:rsidR="00E25760" w:rsidRPr="000D3225" w:rsidRDefault="00E25760"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Non fermarti </w:t>
      </w:r>
      <w:r w:rsidR="005A1810">
        <w:rPr>
          <w:rFonts w:ascii="Arial Nova" w:hAnsi="Arial Nova"/>
          <w:color w:val="auto"/>
          <w:spacing w:val="-2"/>
          <w:sz w:val="24"/>
          <w:szCs w:val="24"/>
        </w:rPr>
        <w:t>davanti all’apparenza</w:t>
      </w:r>
      <w:r w:rsidRPr="000D3225">
        <w:rPr>
          <w:rFonts w:ascii="Arial Nova" w:hAnsi="Arial Nova"/>
          <w:color w:val="auto"/>
          <w:spacing w:val="-2"/>
          <w:sz w:val="24"/>
          <w:szCs w:val="24"/>
        </w:rPr>
        <w:t>. Non è tutto qui.</w:t>
      </w:r>
      <w:r w:rsidR="007B52ED" w:rsidRPr="000D3225">
        <w:rPr>
          <w:rFonts w:ascii="Arial Nova" w:hAnsi="Arial Nova"/>
          <w:color w:val="auto"/>
          <w:spacing w:val="-2"/>
          <w:sz w:val="24"/>
          <w:szCs w:val="24"/>
        </w:rPr>
        <w:t xml:space="preserve"> </w:t>
      </w:r>
    </w:p>
    <w:p w14:paraId="6B2440B6" w14:textId="77777777" w:rsidR="00557214" w:rsidRDefault="00E25760"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Il miglioramento c’è e non è solo fisico</w:t>
      </w:r>
      <w:r w:rsidR="00557214">
        <w:rPr>
          <w:rFonts w:ascii="Arial Nova" w:hAnsi="Arial Nova"/>
          <w:color w:val="auto"/>
          <w:spacing w:val="-2"/>
          <w:sz w:val="24"/>
          <w:szCs w:val="24"/>
        </w:rPr>
        <w:t>,</w:t>
      </w:r>
      <w:r w:rsidRPr="000D3225">
        <w:rPr>
          <w:rFonts w:ascii="Arial Nova" w:hAnsi="Arial Nova"/>
          <w:color w:val="auto"/>
          <w:spacing w:val="-2"/>
          <w:sz w:val="24"/>
          <w:szCs w:val="24"/>
        </w:rPr>
        <w:t xml:space="preserve"> è interiore. </w:t>
      </w:r>
    </w:p>
    <w:p w14:paraId="45093CFA" w14:textId="7D381255" w:rsidR="00E25760" w:rsidRPr="000D3225" w:rsidRDefault="00E25760"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C’è un concreto progetto professionale di crescita continua. Non si può andare indietro, ma solo avanti.</w:t>
      </w:r>
    </w:p>
    <w:p w14:paraId="475A7BAB" w14:textId="2827C4F8" w:rsidR="00204F5B" w:rsidRPr="000D3225" w:rsidRDefault="00E25760"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Se ci metti il tuo cuore. Se ci metti quei valori fondamentali che fanno la differenza, farai tu la differenza.</w:t>
      </w:r>
    </w:p>
    <w:p w14:paraId="1C4FD14B" w14:textId="68D36D71" w:rsidR="00204F5B"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Non comincia</w:t>
      </w:r>
      <w:r w:rsidR="00E25760" w:rsidRPr="000D3225">
        <w:rPr>
          <w:rFonts w:ascii="Arial Nova" w:hAnsi="Arial Nova"/>
          <w:color w:val="auto"/>
          <w:spacing w:val="-2"/>
          <w:sz w:val="24"/>
          <w:szCs w:val="24"/>
        </w:rPr>
        <w:t xml:space="preserve">re </w:t>
      </w:r>
      <w:r w:rsidRPr="000D3225">
        <w:rPr>
          <w:rFonts w:ascii="Arial Nova" w:hAnsi="Arial Nova"/>
          <w:color w:val="auto"/>
          <w:spacing w:val="-2"/>
          <w:sz w:val="24"/>
          <w:szCs w:val="24"/>
        </w:rPr>
        <w:t xml:space="preserve">se </w:t>
      </w:r>
      <w:r w:rsidR="00E25760" w:rsidRPr="000D3225">
        <w:rPr>
          <w:rFonts w:ascii="Arial Nova" w:hAnsi="Arial Nova"/>
          <w:color w:val="auto"/>
          <w:spacing w:val="-2"/>
          <w:sz w:val="24"/>
          <w:szCs w:val="24"/>
        </w:rPr>
        <w:t xml:space="preserve">vuoi </w:t>
      </w:r>
      <w:r w:rsidRPr="000D3225">
        <w:rPr>
          <w:rFonts w:ascii="Arial Nova" w:hAnsi="Arial Nova"/>
          <w:color w:val="auto"/>
          <w:spacing w:val="-2"/>
          <w:sz w:val="24"/>
          <w:szCs w:val="24"/>
        </w:rPr>
        <w:t xml:space="preserve">arrotondare a fine mese, </w:t>
      </w:r>
      <w:r w:rsidR="007B52ED" w:rsidRPr="000D3225">
        <w:rPr>
          <w:rFonts w:ascii="Arial Nova" w:hAnsi="Arial Nova"/>
          <w:color w:val="auto"/>
          <w:spacing w:val="-2"/>
          <w:sz w:val="24"/>
          <w:szCs w:val="24"/>
        </w:rPr>
        <w:t>è un perché</w:t>
      </w:r>
      <w:r w:rsidR="00557214">
        <w:rPr>
          <w:rFonts w:ascii="Arial Nova" w:hAnsi="Arial Nova"/>
          <w:color w:val="auto"/>
          <w:spacing w:val="-2"/>
          <w:sz w:val="24"/>
          <w:szCs w:val="24"/>
        </w:rPr>
        <w:t>,</w:t>
      </w:r>
      <w:r w:rsidR="007B52ED" w:rsidRPr="000D3225">
        <w:rPr>
          <w:rFonts w:ascii="Arial Nova" w:hAnsi="Arial Nova"/>
          <w:color w:val="auto"/>
          <w:spacing w:val="-2"/>
          <w:sz w:val="24"/>
          <w:szCs w:val="24"/>
        </w:rPr>
        <w:t xml:space="preserve"> ma a mio avviso n</w:t>
      </w:r>
      <w:r w:rsidRPr="000D3225">
        <w:rPr>
          <w:rFonts w:ascii="Arial Nova" w:hAnsi="Arial Nova"/>
          <w:color w:val="auto"/>
          <w:spacing w:val="-2"/>
          <w:sz w:val="24"/>
          <w:szCs w:val="24"/>
        </w:rPr>
        <w:t>on è un perché abbastanza forte.</w:t>
      </w:r>
    </w:p>
    <w:p w14:paraId="25FD57AF" w14:textId="6BD945EF" w:rsidR="00E25760" w:rsidRPr="000D3225" w:rsidRDefault="00204F5B"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Inizia</w:t>
      </w:r>
      <w:r w:rsidR="007B52ED" w:rsidRPr="000D3225">
        <w:rPr>
          <w:rFonts w:ascii="Arial Nova" w:hAnsi="Arial Nova"/>
          <w:color w:val="auto"/>
          <w:spacing w:val="-2"/>
          <w:sz w:val="24"/>
          <w:szCs w:val="24"/>
        </w:rPr>
        <w:t>,</w:t>
      </w:r>
      <w:r w:rsidR="00E25760" w:rsidRPr="000D3225">
        <w:rPr>
          <w:rFonts w:ascii="Arial Nova" w:hAnsi="Arial Nova"/>
          <w:color w:val="auto"/>
          <w:spacing w:val="-2"/>
          <w:sz w:val="24"/>
          <w:szCs w:val="24"/>
        </w:rPr>
        <w:t xml:space="preserve"> se vuoi </w:t>
      </w:r>
      <w:r w:rsidRPr="000D3225">
        <w:rPr>
          <w:rFonts w:ascii="Arial Nova" w:hAnsi="Arial Nova"/>
          <w:color w:val="auto"/>
          <w:spacing w:val="-2"/>
          <w:sz w:val="24"/>
          <w:szCs w:val="24"/>
        </w:rPr>
        <w:t>cambiare la</w:t>
      </w:r>
      <w:r w:rsidR="00E25760" w:rsidRPr="000D3225">
        <w:rPr>
          <w:rFonts w:ascii="Arial Nova" w:hAnsi="Arial Nova"/>
          <w:color w:val="auto"/>
          <w:spacing w:val="-2"/>
          <w:sz w:val="24"/>
          <w:szCs w:val="24"/>
        </w:rPr>
        <w:t xml:space="preserve"> tua</w:t>
      </w:r>
      <w:r w:rsidRPr="000D3225">
        <w:rPr>
          <w:rFonts w:ascii="Arial Nova" w:hAnsi="Arial Nova"/>
          <w:color w:val="auto"/>
          <w:spacing w:val="-2"/>
          <w:sz w:val="24"/>
          <w:szCs w:val="24"/>
        </w:rPr>
        <w:t xml:space="preserve"> vita</w:t>
      </w:r>
      <w:r w:rsidR="00E25760" w:rsidRPr="000D3225">
        <w:rPr>
          <w:rFonts w:ascii="Arial Nova" w:hAnsi="Arial Nova"/>
          <w:color w:val="auto"/>
          <w:spacing w:val="-2"/>
          <w:sz w:val="24"/>
          <w:szCs w:val="24"/>
        </w:rPr>
        <w:t xml:space="preserve">. </w:t>
      </w:r>
    </w:p>
    <w:p w14:paraId="1756A776" w14:textId="2294152E" w:rsidR="00E25760" w:rsidRPr="000D3225" w:rsidRDefault="00E25760"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Non hai idea di che mondo ci possa essere al di là della tua zona di comfort.</w:t>
      </w:r>
    </w:p>
    <w:p w14:paraId="10ED3D9B" w14:textId="454C16ED" w:rsidR="00204F5B" w:rsidRPr="000D3225" w:rsidRDefault="005A1810"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Non farti trovare impreparato. Questo è il piano B che aspettavi. Forse, i</w:t>
      </w:r>
      <w:r w:rsidR="00204F5B" w:rsidRPr="000D3225">
        <w:rPr>
          <w:rFonts w:ascii="Arial Nova" w:hAnsi="Arial Nova"/>
          <w:color w:val="auto"/>
          <w:spacing w:val="-2"/>
          <w:sz w:val="24"/>
          <w:szCs w:val="24"/>
        </w:rPr>
        <w:t xml:space="preserve">l network è </w:t>
      </w:r>
      <w:r w:rsidR="00E25760" w:rsidRPr="000D3225">
        <w:rPr>
          <w:rFonts w:ascii="Arial Nova" w:hAnsi="Arial Nova"/>
          <w:color w:val="auto"/>
          <w:spacing w:val="-2"/>
          <w:sz w:val="24"/>
          <w:szCs w:val="24"/>
        </w:rPr>
        <w:t xml:space="preserve">il tuo sguardo </w:t>
      </w:r>
      <w:r w:rsidR="00204F5B" w:rsidRPr="000D3225">
        <w:rPr>
          <w:rFonts w:ascii="Arial Nova" w:hAnsi="Arial Nova"/>
          <w:color w:val="auto"/>
          <w:spacing w:val="-2"/>
          <w:sz w:val="24"/>
          <w:szCs w:val="24"/>
        </w:rPr>
        <w:t>sul futuro.</w:t>
      </w:r>
    </w:p>
    <w:p w14:paraId="7C834308" w14:textId="5AE9CBA7" w:rsidR="00204F5B" w:rsidRPr="000D3225" w:rsidRDefault="00E25760"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Vuoi sapere perché?</w:t>
      </w:r>
    </w:p>
    <w:p w14:paraId="5636A5F3" w14:textId="77777777" w:rsidR="00E25760" w:rsidRPr="000D3225" w:rsidRDefault="00E25760" w:rsidP="008707DD">
      <w:pPr>
        <w:spacing w:line="240" w:lineRule="auto"/>
        <w:jc w:val="both"/>
        <w:rPr>
          <w:rFonts w:ascii="Arial Nova" w:hAnsi="Arial Nova"/>
          <w:color w:val="auto"/>
          <w:spacing w:val="-2"/>
          <w:sz w:val="24"/>
          <w:szCs w:val="24"/>
        </w:rPr>
      </w:pPr>
    </w:p>
    <w:p w14:paraId="35464F6B" w14:textId="77777777" w:rsidR="00204F5B" w:rsidRPr="000D3225" w:rsidRDefault="00204F5B" w:rsidP="008707DD">
      <w:pPr>
        <w:spacing w:line="240" w:lineRule="auto"/>
        <w:jc w:val="both"/>
        <w:rPr>
          <w:rFonts w:ascii="Arial Nova" w:hAnsi="Arial Nova"/>
          <w:color w:val="auto"/>
          <w:spacing w:val="-2"/>
          <w:sz w:val="24"/>
          <w:szCs w:val="24"/>
        </w:rPr>
      </w:pPr>
    </w:p>
    <w:p w14:paraId="4935D0DD" w14:textId="77777777" w:rsidR="007B52ED" w:rsidRPr="000D3225" w:rsidRDefault="007B52ED" w:rsidP="008707DD">
      <w:pPr>
        <w:spacing w:line="240" w:lineRule="auto"/>
        <w:jc w:val="both"/>
        <w:rPr>
          <w:rFonts w:ascii="Arial Nova" w:hAnsi="Arial Nova"/>
          <w:b/>
          <w:bCs/>
          <w:i/>
          <w:iCs/>
          <w:color w:val="auto"/>
          <w:spacing w:val="-2"/>
          <w:sz w:val="24"/>
          <w:szCs w:val="24"/>
        </w:rPr>
      </w:pPr>
    </w:p>
    <w:p w14:paraId="607FC0C8" w14:textId="2C2F7B05" w:rsidR="00430918" w:rsidRPr="000D3225" w:rsidRDefault="00430918" w:rsidP="000F710D">
      <w:pPr>
        <w:spacing w:before="0" w:after="0" w:line="240" w:lineRule="auto"/>
        <w:jc w:val="both"/>
        <w:rPr>
          <w:rFonts w:ascii="Arial Nova" w:hAnsi="Arial Nova"/>
          <w:b/>
          <w:bCs/>
          <w:i/>
          <w:iCs/>
          <w:color w:val="auto"/>
          <w:spacing w:val="-2"/>
          <w:sz w:val="24"/>
          <w:szCs w:val="24"/>
        </w:rPr>
      </w:pPr>
      <w:r w:rsidRPr="000D3225">
        <w:rPr>
          <w:rFonts w:ascii="Arial Nova" w:hAnsi="Arial Nova"/>
          <w:b/>
          <w:bCs/>
          <w:i/>
          <w:iCs/>
          <w:color w:val="auto"/>
          <w:spacing w:val="-2"/>
          <w:sz w:val="24"/>
          <w:szCs w:val="24"/>
        </w:rPr>
        <w:lastRenderedPageBreak/>
        <w:t>“La persona più importante della tua vita sei tu”</w:t>
      </w:r>
    </w:p>
    <w:p w14:paraId="675FCBF1" w14:textId="77777777" w:rsidR="002813ED" w:rsidRPr="000D3225" w:rsidRDefault="002813ED" w:rsidP="000F710D">
      <w:pPr>
        <w:spacing w:before="0" w:after="0" w:line="240" w:lineRule="auto"/>
        <w:jc w:val="both"/>
        <w:rPr>
          <w:rFonts w:ascii="Arial Nova" w:hAnsi="Arial Nova"/>
          <w:color w:val="auto"/>
          <w:spacing w:val="-2"/>
          <w:sz w:val="24"/>
          <w:szCs w:val="24"/>
        </w:rPr>
      </w:pPr>
    </w:p>
    <w:p w14:paraId="1252E467" w14:textId="7205E645" w:rsidR="00430918" w:rsidRPr="000D3225" w:rsidRDefault="00430918" w:rsidP="00BF51B7">
      <w:pPr>
        <w:pStyle w:val="Titolo1"/>
        <w:rPr>
          <w:rFonts w:ascii="Arial Nova" w:hAnsi="Arial Nova"/>
        </w:rPr>
      </w:pPr>
      <w:bookmarkStart w:id="28" w:name="_Toc30146716"/>
      <w:r w:rsidRPr="000D3225">
        <w:rPr>
          <w:rFonts w:ascii="Arial Nova" w:hAnsi="Arial Nova"/>
        </w:rPr>
        <w:t xml:space="preserve">NETWORK MARKETING PER DONNE </w:t>
      </w:r>
      <w:r w:rsidR="007B52ED" w:rsidRPr="000D3225">
        <w:rPr>
          <w:rFonts w:ascii="Arial Nova" w:hAnsi="Arial Nova"/>
        </w:rPr>
        <w:t xml:space="preserve">e non solo, </w:t>
      </w:r>
      <w:r w:rsidRPr="000D3225">
        <w:rPr>
          <w:rFonts w:ascii="Arial Nova" w:hAnsi="Arial Nova"/>
        </w:rPr>
        <w:t>CONSAPEVOLI</w:t>
      </w:r>
      <w:bookmarkEnd w:id="28"/>
    </w:p>
    <w:p w14:paraId="4E123912" w14:textId="77777777" w:rsidR="00FD6F67" w:rsidRPr="000D3225" w:rsidRDefault="00FD6F67" w:rsidP="000F710D">
      <w:pPr>
        <w:spacing w:before="0" w:after="0" w:line="240" w:lineRule="auto"/>
        <w:jc w:val="both"/>
        <w:rPr>
          <w:rFonts w:ascii="Arial Nova" w:hAnsi="Arial Nova"/>
          <w:color w:val="auto"/>
          <w:spacing w:val="-2"/>
          <w:sz w:val="24"/>
          <w:szCs w:val="24"/>
        </w:rPr>
      </w:pPr>
    </w:p>
    <w:p w14:paraId="304F8974" w14:textId="6A590F28" w:rsidR="0096038F" w:rsidRPr="000D3225" w:rsidRDefault="00AA0CB9" w:rsidP="000F710D">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Un po’ di tempo fa, per approfondire alcune</w:t>
      </w:r>
      <w:r w:rsidR="005608AA"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tematiche del network marketing, ho letto un bellissimo libro dedicato al network</w:t>
      </w:r>
      <w:r w:rsidR="005F7403">
        <w:rPr>
          <w:rFonts w:ascii="Arial Nova" w:hAnsi="Arial Nova"/>
          <w:color w:val="auto"/>
          <w:spacing w:val="-2"/>
          <w:sz w:val="24"/>
          <w:szCs w:val="24"/>
        </w:rPr>
        <w:t>,</w:t>
      </w:r>
      <w:r w:rsidRPr="000D3225">
        <w:rPr>
          <w:rFonts w:ascii="Arial Nova" w:hAnsi="Arial Nova"/>
          <w:color w:val="auto"/>
          <w:spacing w:val="-2"/>
          <w:sz w:val="24"/>
          <w:szCs w:val="24"/>
        </w:rPr>
        <w:t xml:space="preserve"> tutto al femminile. Naturalmente scritto da una donna.</w:t>
      </w:r>
    </w:p>
    <w:p w14:paraId="7658F331" w14:textId="77777777" w:rsidR="0096038F" w:rsidRPr="000D3225" w:rsidRDefault="0096038F"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Questo libro l’ho letto in meno di due ore e riletto il giorno dopo.</w:t>
      </w:r>
    </w:p>
    <w:p w14:paraId="4D7686A7" w14:textId="2024F1FD" w:rsidR="0096038F" w:rsidRPr="000D3225" w:rsidRDefault="00AA0CB9"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 posso dirti che: </w:t>
      </w:r>
    </w:p>
    <w:p w14:paraId="57188537" w14:textId="329DD829" w:rsidR="0096038F" w:rsidRPr="000D3225" w:rsidRDefault="0096038F" w:rsidP="008707DD">
      <w:pPr>
        <w:spacing w:line="240" w:lineRule="auto"/>
        <w:jc w:val="both"/>
        <w:rPr>
          <w:rFonts w:ascii="Arial Nova" w:hAnsi="Arial Nova"/>
          <w:color w:val="auto"/>
          <w:spacing w:val="-2"/>
          <w:sz w:val="24"/>
          <w:szCs w:val="24"/>
        </w:rPr>
      </w:pPr>
      <w:r w:rsidRPr="000D3225">
        <w:rPr>
          <w:rFonts w:ascii="Segoe UI Emoji" w:hAnsi="Segoe UI Emoji" w:cs="Segoe UI Emoji"/>
          <w:color w:val="auto"/>
          <w:spacing w:val="-2"/>
          <w:sz w:val="24"/>
          <w:szCs w:val="24"/>
        </w:rPr>
        <w:t>👉🏻</w:t>
      </w:r>
      <w:r w:rsidRPr="000D3225">
        <w:rPr>
          <w:rFonts w:ascii="Arial Nova" w:hAnsi="Arial Nova"/>
          <w:color w:val="auto"/>
          <w:spacing w:val="-2"/>
          <w:sz w:val="24"/>
          <w:szCs w:val="24"/>
        </w:rPr>
        <w:t xml:space="preserve">È un libro che tutte le donne dovrebbero leggere e anche qualche uomo secondo me, che </w:t>
      </w:r>
      <w:r w:rsidR="007B52ED" w:rsidRPr="000D3225">
        <w:rPr>
          <w:rFonts w:ascii="Arial Nova" w:hAnsi="Arial Nova"/>
          <w:color w:val="auto"/>
          <w:spacing w:val="-2"/>
          <w:sz w:val="24"/>
          <w:szCs w:val="24"/>
        </w:rPr>
        <w:t xml:space="preserve">forse </w:t>
      </w:r>
      <w:r w:rsidRPr="000D3225">
        <w:rPr>
          <w:rFonts w:ascii="Arial Nova" w:hAnsi="Arial Nova"/>
          <w:color w:val="auto"/>
          <w:spacing w:val="-2"/>
          <w:sz w:val="24"/>
          <w:szCs w:val="24"/>
        </w:rPr>
        <w:t xml:space="preserve">non ha ancora </w:t>
      </w:r>
      <w:r w:rsidR="007B52ED" w:rsidRPr="000D3225">
        <w:rPr>
          <w:rFonts w:ascii="Arial Nova" w:hAnsi="Arial Nova"/>
          <w:color w:val="auto"/>
          <w:spacing w:val="-2"/>
          <w:sz w:val="24"/>
          <w:szCs w:val="24"/>
        </w:rPr>
        <w:t xml:space="preserve">ben </w:t>
      </w:r>
      <w:r w:rsidRPr="000D3225">
        <w:rPr>
          <w:rFonts w:ascii="Arial Nova" w:hAnsi="Arial Nova"/>
          <w:color w:val="auto"/>
          <w:spacing w:val="-2"/>
          <w:sz w:val="24"/>
          <w:szCs w:val="24"/>
        </w:rPr>
        <w:t>chiaro quale potere poss</w:t>
      </w:r>
      <w:r w:rsidR="005F7403">
        <w:rPr>
          <w:rFonts w:ascii="Arial Nova" w:hAnsi="Arial Nova"/>
          <w:color w:val="auto"/>
          <w:spacing w:val="-2"/>
          <w:sz w:val="24"/>
          <w:szCs w:val="24"/>
        </w:rPr>
        <w:t>a</w:t>
      </w:r>
      <w:r w:rsidRPr="000D3225">
        <w:rPr>
          <w:rFonts w:ascii="Arial Nova" w:hAnsi="Arial Nova"/>
          <w:color w:val="auto"/>
          <w:spacing w:val="-2"/>
          <w:sz w:val="24"/>
          <w:szCs w:val="24"/>
        </w:rPr>
        <w:t>no avere le donne.</w:t>
      </w:r>
    </w:p>
    <w:p w14:paraId="4C352080" w14:textId="2484956A" w:rsidR="0096038F" w:rsidRPr="000D3225" w:rsidRDefault="0096038F" w:rsidP="008707DD">
      <w:pPr>
        <w:spacing w:line="240" w:lineRule="auto"/>
        <w:jc w:val="both"/>
        <w:rPr>
          <w:rFonts w:ascii="Arial Nova" w:hAnsi="Arial Nova"/>
          <w:color w:val="auto"/>
          <w:spacing w:val="-2"/>
          <w:sz w:val="24"/>
          <w:szCs w:val="24"/>
        </w:rPr>
      </w:pPr>
      <w:r w:rsidRPr="000D3225">
        <w:rPr>
          <w:rFonts w:ascii="Segoe UI Emoji" w:hAnsi="Segoe UI Emoji" w:cs="Segoe UI Emoji"/>
          <w:color w:val="auto"/>
          <w:spacing w:val="-2"/>
          <w:sz w:val="24"/>
          <w:szCs w:val="24"/>
        </w:rPr>
        <w:t>👉🏻</w:t>
      </w:r>
      <w:r w:rsidRPr="000D3225">
        <w:rPr>
          <w:rFonts w:ascii="Arial Nova" w:hAnsi="Arial Nova"/>
          <w:color w:val="auto"/>
          <w:spacing w:val="-2"/>
          <w:sz w:val="24"/>
          <w:szCs w:val="24"/>
        </w:rPr>
        <w:t>È una vera bussola per orientarsi in un mondo che sta cambiando, ci racconta in modo semplice una verità che in molti continuano a non voler sentire e a non voler accettare, perché pensano che non sia vero nient</w:t>
      </w:r>
      <w:r w:rsidR="00AA0CB9" w:rsidRPr="000D3225">
        <w:rPr>
          <w:rFonts w:ascii="Arial Nova" w:hAnsi="Arial Nova"/>
          <w:color w:val="auto"/>
          <w:spacing w:val="-2"/>
          <w:sz w:val="24"/>
          <w:szCs w:val="24"/>
        </w:rPr>
        <w:t xml:space="preserve">e, che poi c’è tempo </w:t>
      </w:r>
      <w:proofErr w:type="spellStart"/>
      <w:r w:rsidR="00AA0CB9" w:rsidRPr="000D3225">
        <w:rPr>
          <w:rFonts w:ascii="Arial Nova" w:hAnsi="Arial Nova"/>
          <w:color w:val="auto"/>
          <w:spacing w:val="-2"/>
          <w:sz w:val="24"/>
          <w:szCs w:val="24"/>
        </w:rPr>
        <w:t>etc</w:t>
      </w:r>
      <w:proofErr w:type="spellEnd"/>
      <w:r w:rsidR="00AA0CB9" w:rsidRPr="000D3225">
        <w:rPr>
          <w:rFonts w:ascii="Arial Nova" w:hAnsi="Arial Nova"/>
          <w:color w:val="auto"/>
          <w:spacing w:val="-2"/>
          <w:sz w:val="24"/>
          <w:szCs w:val="24"/>
        </w:rPr>
        <w:t xml:space="preserve"> etc</w:t>
      </w:r>
      <w:r w:rsidRPr="000D3225">
        <w:rPr>
          <w:rFonts w:ascii="Arial Nova" w:hAnsi="Arial Nova"/>
          <w:color w:val="auto"/>
          <w:spacing w:val="-2"/>
          <w:sz w:val="24"/>
          <w:szCs w:val="24"/>
        </w:rPr>
        <w:t>.</w:t>
      </w:r>
    </w:p>
    <w:p w14:paraId="280EA314" w14:textId="60838BD3" w:rsidR="0096038F" w:rsidRPr="000D3225" w:rsidRDefault="0096038F" w:rsidP="008707DD">
      <w:pPr>
        <w:spacing w:line="240" w:lineRule="auto"/>
        <w:jc w:val="both"/>
        <w:rPr>
          <w:rFonts w:ascii="Arial Nova" w:hAnsi="Arial Nova"/>
          <w:color w:val="auto"/>
          <w:spacing w:val="-2"/>
          <w:sz w:val="24"/>
          <w:szCs w:val="24"/>
        </w:rPr>
      </w:pPr>
      <w:r w:rsidRPr="000D3225">
        <w:rPr>
          <w:rFonts w:ascii="Segoe UI Emoji" w:hAnsi="Segoe UI Emoji" w:cs="Segoe UI Emoji"/>
          <w:color w:val="auto"/>
          <w:spacing w:val="-2"/>
          <w:sz w:val="24"/>
          <w:szCs w:val="24"/>
        </w:rPr>
        <w:t>👉🏻</w:t>
      </w:r>
      <w:r w:rsidRPr="000D3225">
        <w:rPr>
          <w:rFonts w:ascii="Arial Nova" w:hAnsi="Arial Nova"/>
          <w:color w:val="auto"/>
          <w:spacing w:val="-2"/>
          <w:sz w:val="24"/>
          <w:szCs w:val="24"/>
        </w:rPr>
        <w:t xml:space="preserve">È Un libro di crescita personale, che aiuta a conoscere meglio se stessi e ad applicare soluzioni e atteggiamenti vincenti non solo nel network, ma anche </w:t>
      </w:r>
      <w:r w:rsidR="00AA0CB9" w:rsidRPr="000D3225">
        <w:rPr>
          <w:rFonts w:ascii="Arial Nova" w:hAnsi="Arial Nova"/>
          <w:color w:val="auto"/>
          <w:spacing w:val="-2"/>
          <w:sz w:val="24"/>
          <w:szCs w:val="24"/>
        </w:rPr>
        <w:t>n</w:t>
      </w:r>
      <w:r w:rsidRPr="000D3225">
        <w:rPr>
          <w:rFonts w:ascii="Arial Nova" w:hAnsi="Arial Nova"/>
          <w:color w:val="auto"/>
          <w:spacing w:val="-2"/>
          <w:sz w:val="24"/>
          <w:szCs w:val="24"/>
        </w:rPr>
        <w:t>ella vita.</w:t>
      </w:r>
    </w:p>
    <w:p w14:paraId="3197FF96" w14:textId="537257C4" w:rsidR="008647AF" w:rsidRPr="000D3225" w:rsidRDefault="008647AF"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Questo libro ha un po' la funzione di un </w:t>
      </w:r>
      <w:r w:rsidR="00D16DB6" w:rsidRPr="000D3225">
        <w:rPr>
          <w:rFonts w:ascii="Arial Nova" w:hAnsi="Arial Nova"/>
          <w:color w:val="auto"/>
          <w:spacing w:val="-2"/>
          <w:sz w:val="24"/>
          <w:szCs w:val="24"/>
        </w:rPr>
        <w:t>C</w:t>
      </w:r>
      <w:r w:rsidRPr="000D3225">
        <w:rPr>
          <w:rFonts w:ascii="Arial Nova" w:hAnsi="Arial Nova"/>
          <w:color w:val="auto"/>
          <w:spacing w:val="-2"/>
          <w:sz w:val="24"/>
          <w:szCs w:val="24"/>
        </w:rPr>
        <w:t>oach, perché ti guida verso la strada giusta di questo settore</w:t>
      </w:r>
      <w:r w:rsidR="007B52ED"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w:t>
      </w:r>
      <w:r w:rsidR="005F7403">
        <w:rPr>
          <w:rFonts w:ascii="Arial Nova" w:hAnsi="Arial Nova"/>
          <w:color w:val="auto"/>
          <w:spacing w:val="-2"/>
          <w:sz w:val="24"/>
          <w:szCs w:val="24"/>
        </w:rPr>
        <w:t>ai</w:t>
      </w:r>
      <w:r w:rsidR="00D16DB6" w:rsidRPr="000D3225">
        <w:rPr>
          <w:rFonts w:ascii="Arial Nova" w:hAnsi="Arial Nova"/>
          <w:color w:val="auto"/>
          <w:spacing w:val="-2"/>
          <w:sz w:val="24"/>
          <w:szCs w:val="24"/>
        </w:rPr>
        <w:t xml:space="preserve"> più </w:t>
      </w:r>
      <w:r w:rsidR="005F7403">
        <w:rPr>
          <w:rFonts w:ascii="Arial Nova" w:hAnsi="Arial Nova"/>
          <w:color w:val="auto"/>
          <w:spacing w:val="-2"/>
          <w:sz w:val="24"/>
          <w:szCs w:val="24"/>
        </w:rPr>
        <w:t xml:space="preserve">ancora </w:t>
      </w:r>
      <w:r w:rsidR="00D16DB6" w:rsidRPr="000D3225">
        <w:rPr>
          <w:rFonts w:ascii="Arial Nova" w:hAnsi="Arial Nova"/>
          <w:color w:val="auto"/>
          <w:spacing w:val="-2"/>
          <w:sz w:val="24"/>
          <w:szCs w:val="24"/>
        </w:rPr>
        <w:t>totalmente sconosciuto</w:t>
      </w:r>
      <w:r w:rsidR="005F7403">
        <w:rPr>
          <w:rFonts w:ascii="Arial Nova" w:hAnsi="Arial Nova"/>
          <w:color w:val="auto"/>
          <w:spacing w:val="-2"/>
          <w:sz w:val="24"/>
          <w:szCs w:val="24"/>
        </w:rPr>
        <w:t>, ti s</w:t>
      </w:r>
      <w:r w:rsidRPr="000D3225">
        <w:rPr>
          <w:rFonts w:ascii="Arial Nova" w:hAnsi="Arial Nova"/>
          <w:color w:val="auto"/>
          <w:spacing w:val="-2"/>
          <w:sz w:val="24"/>
          <w:szCs w:val="24"/>
        </w:rPr>
        <w:t xml:space="preserve">piega come attraverso il </w:t>
      </w:r>
      <w:r w:rsidRPr="000D3225">
        <w:rPr>
          <w:rFonts w:ascii="Arial Nova" w:hAnsi="Arial Nova"/>
          <w:color w:val="auto"/>
          <w:spacing w:val="-2"/>
          <w:sz w:val="24"/>
          <w:szCs w:val="24"/>
        </w:rPr>
        <w:lastRenderedPageBreak/>
        <w:t>network marketing puoi realizzare la tua visione</w:t>
      </w:r>
      <w:r w:rsidR="00D16DB6" w:rsidRPr="000D3225">
        <w:rPr>
          <w:rFonts w:ascii="Arial Nova" w:hAnsi="Arial Nova"/>
          <w:color w:val="auto"/>
          <w:spacing w:val="-2"/>
          <w:sz w:val="24"/>
          <w:szCs w:val="24"/>
        </w:rPr>
        <w:t>. Se ne hai una.</w:t>
      </w:r>
    </w:p>
    <w:p w14:paraId="0AB9A468" w14:textId="7ADBA45A" w:rsidR="00D16DB6" w:rsidRPr="000D3225" w:rsidRDefault="00D16DB6"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Io credo di aver quasi finalizzato la mia. Ora devo metterla in atto.</w:t>
      </w:r>
    </w:p>
    <w:p w14:paraId="247F7FCA" w14:textId="11162BF9" w:rsidR="0096038F" w:rsidRPr="000D3225" w:rsidRDefault="0096038F"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Io </w:t>
      </w:r>
      <w:r w:rsidR="00AA0CB9" w:rsidRPr="000D3225">
        <w:rPr>
          <w:rFonts w:ascii="Arial Nova" w:hAnsi="Arial Nova"/>
          <w:color w:val="auto"/>
          <w:spacing w:val="-2"/>
          <w:sz w:val="24"/>
          <w:szCs w:val="24"/>
        </w:rPr>
        <w:t>s</w:t>
      </w:r>
      <w:r w:rsidRPr="000D3225">
        <w:rPr>
          <w:rFonts w:ascii="Arial Nova" w:hAnsi="Arial Nova"/>
          <w:color w:val="auto"/>
          <w:spacing w:val="-2"/>
          <w:sz w:val="24"/>
          <w:szCs w:val="24"/>
        </w:rPr>
        <w:t>ono entrata da un po’</w:t>
      </w:r>
      <w:r w:rsidR="00AA0CB9" w:rsidRPr="000D3225">
        <w:rPr>
          <w:rFonts w:ascii="Arial Nova" w:hAnsi="Arial Nova"/>
          <w:color w:val="auto"/>
          <w:spacing w:val="-2"/>
          <w:sz w:val="24"/>
          <w:szCs w:val="24"/>
        </w:rPr>
        <w:t xml:space="preserve">, ma non da tantissimo </w:t>
      </w:r>
      <w:r w:rsidRPr="000D3225">
        <w:rPr>
          <w:rFonts w:ascii="Arial Nova" w:hAnsi="Arial Nova"/>
          <w:color w:val="auto"/>
          <w:spacing w:val="-2"/>
          <w:sz w:val="24"/>
          <w:szCs w:val="24"/>
        </w:rPr>
        <w:t xml:space="preserve">nel mondo che descrive </w:t>
      </w:r>
      <w:r w:rsidR="00D16DB6" w:rsidRPr="000D3225">
        <w:rPr>
          <w:rFonts w:ascii="Arial Nova" w:hAnsi="Arial Nova"/>
          <w:color w:val="auto"/>
          <w:spacing w:val="-2"/>
          <w:sz w:val="24"/>
          <w:szCs w:val="24"/>
        </w:rPr>
        <w:t xml:space="preserve">questo libro </w:t>
      </w:r>
      <w:r w:rsidRPr="000D3225">
        <w:rPr>
          <w:rFonts w:ascii="Arial Nova" w:hAnsi="Arial Nova"/>
          <w:color w:val="auto"/>
          <w:spacing w:val="-2"/>
          <w:sz w:val="24"/>
          <w:szCs w:val="24"/>
        </w:rPr>
        <w:t>e</w:t>
      </w:r>
      <w:r w:rsidR="00D16DB6"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come molti di voi all’inizio guardavo con scetticismo e ostilità</w:t>
      </w:r>
      <w:r w:rsidR="00D16DB6" w:rsidRPr="000D3225">
        <w:rPr>
          <w:rFonts w:ascii="Arial Nova" w:hAnsi="Arial Nova"/>
          <w:color w:val="auto"/>
          <w:spacing w:val="-2"/>
          <w:sz w:val="24"/>
          <w:szCs w:val="24"/>
        </w:rPr>
        <w:t xml:space="preserve"> tutto quanto</w:t>
      </w:r>
      <w:r w:rsidRPr="000D3225">
        <w:rPr>
          <w:rFonts w:ascii="Arial Nova" w:hAnsi="Arial Nova"/>
          <w:color w:val="auto"/>
          <w:spacing w:val="-2"/>
          <w:sz w:val="24"/>
          <w:szCs w:val="24"/>
        </w:rPr>
        <w:t xml:space="preserve">, </w:t>
      </w:r>
      <w:r w:rsidR="00D16DB6" w:rsidRPr="000D3225">
        <w:rPr>
          <w:rFonts w:ascii="Arial Nova" w:hAnsi="Arial Nova"/>
          <w:color w:val="auto"/>
          <w:spacing w:val="-2"/>
          <w:sz w:val="24"/>
          <w:szCs w:val="24"/>
        </w:rPr>
        <w:t>poi, h</w:t>
      </w:r>
      <w:r w:rsidRPr="000D3225">
        <w:rPr>
          <w:rFonts w:ascii="Arial Nova" w:hAnsi="Arial Nova"/>
          <w:color w:val="auto"/>
          <w:spacing w:val="-2"/>
          <w:sz w:val="24"/>
          <w:szCs w:val="24"/>
        </w:rPr>
        <w:t>o realizzato che quella che non aveva capito niente ero io.</w:t>
      </w:r>
    </w:p>
    <w:p w14:paraId="035B89EC" w14:textId="389786B2" w:rsidR="00EB05D5" w:rsidRPr="000D3225" w:rsidRDefault="00D16DB6"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V</w:t>
      </w:r>
      <w:r w:rsidR="0096038F" w:rsidRPr="000D3225">
        <w:rPr>
          <w:rFonts w:ascii="Arial Nova" w:hAnsi="Arial Nova"/>
          <w:color w:val="auto"/>
          <w:spacing w:val="-2"/>
          <w:sz w:val="24"/>
          <w:szCs w:val="24"/>
        </w:rPr>
        <w:t>ivevo in un mondo ormai superato senza adeguarmi al cambiamento...</w:t>
      </w:r>
      <w:r w:rsidR="005F7403">
        <w:rPr>
          <w:rFonts w:ascii="Arial Nova" w:hAnsi="Arial Nova"/>
          <w:color w:val="auto"/>
          <w:spacing w:val="-2"/>
          <w:sz w:val="24"/>
          <w:szCs w:val="24"/>
        </w:rPr>
        <w:t>ma io non voglio restare ferma.</w:t>
      </w:r>
    </w:p>
    <w:p w14:paraId="07713877" w14:textId="2987F80C" w:rsidR="00EB05D5" w:rsidRPr="000D3225" w:rsidRDefault="00EB05D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w:t>
      </w:r>
      <w:r w:rsidR="000213B5" w:rsidRPr="000D3225">
        <w:rPr>
          <w:rFonts w:ascii="Arial Nova" w:hAnsi="Arial Nova"/>
          <w:color w:val="auto"/>
          <w:spacing w:val="-2"/>
          <w:sz w:val="24"/>
          <w:szCs w:val="24"/>
        </w:rPr>
        <w:t xml:space="preserve">niziamo solo a pensare che la </w:t>
      </w:r>
      <w:r w:rsidRPr="000D3225">
        <w:rPr>
          <w:rFonts w:ascii="Arial Nova" w:hAnsi="Arial Nova"/>
          <w:color w:val="auto"/>
          <w:spacing w:val="-2"/>
          <w:sz w:val="24"/>
          <w:szCs w:val="24"/>
        </w:rPr>
        <w:t>t</w:t>
      </w:r>
      <w:r w:rsidR="000213B5" w:rsidRPr="000D3225">
        <w:rPr>
          <w:rFonts w:ascii="Arial Nova" w:hAnsi="Arial Nova"/>
          <w:color w:val="auto"/>
          <w:spacing w:val="-2"/>
          <w:sz w:val="24"/>
          <w:szCs w:val="24"/>
        </w:rPr>
        <w:t>ecnologia ci sta sostituendo in tutto o quas</w:t>
      </w:r>
      <w:r w:rsidRPr="000D3225">
        <w:rPr>
          <w:rFonts w:ascii="Arial Nova" w:hAnsi="Arial Nova"/>
          <w:color w:val="auto"/>
          <w:spacing w:val="-2"/>
          <w:sz w:val="24"/>
          <w:szCs w:val="24"/>
        </w:rPr>
        <w:t>i.</w:t>
      </w:r>
    </w:p>
    <w:p w14:paraId="7314551E" w14:textId="77777777" w:rsidR="00EB05D5" w:rsidRPr="000D3225" w:rsidRDefault="00EB05D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Siamo in un periodo di cambiamenti epocali in cui la nostra economia si muove sempre più in un mondo di robotica, intelligenza artificiale e sono sempre di più le persone che devono riqualificarsi per sopravvivere a questi cambiamenti perché i loro lavori stanno arrivando a una fine.</w:t>
      </w:r>
    </w:p>
    <w:p w14:paraId="16871E5C" w14:textId="34105EDF" w:rsidR="00EB05D5" w:rsidRPr="000D3225" w:rsidRDefault="00EB05D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Sta cambiando il modo di acquistare, sta cambiando il modo di fare business.</w:t>
      </w:r>
    </w:p>
    <w:p w14:paraId="4E968A95" w14:textId="77777777" w:rsidR="00EB05D5" w:rsidRPr="000D3225" w:rsidRDefault="00EB05D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Molte persone, troppe non se ne sono ancora rese conto, pensano che non riguarderà loro.</w:t>
      </w:r>
    </w:p>
    <w:p w14:paraId="58A46512" w14:textId="160D3FEB" w:rsidR="00EB05D5" w:rsidRPr="000D3225" w:rsidRDefault="00EB05D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Soprattutto in Italia dove siamo radicati a tradizioni e metodi che talvolta sono superati da tempo. Qualcuno li definisce arcaici.</w:t>
      </w:r>
    </w:p>
    <w:p w14:paraId="17CCC5E6" w14:textId="148BB416" w:rsidR="00EB05D5" w:rsidRPr="000D3225" w:rsidRDefault="00EB05D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 xml:space="preserve">Per verificare tutto questo, basta fare un giro veloce su </w:t>
      </w:r>
      <w:r w:rsidR="00753036" w:rsidRPr="000D3225">
        <w:rPr>
          <w:rFonts w:ascii="Arial Nova" w:hAnsi="Arial Nova"/>
          <w:color w:val="auto"/>
          <w:spacing w:val="-2"/>
          <w:sz w:val="24"/>
          <w:szCs w:val="24"/>
        </w:rPr>
        <w:t>Google</w:t>
      </w:r>
      <w:r w:rsidR="005F7403">
        <w:rPr>
          <w:rFonts w:ascii="Arial Nova" w:hAnsi="Arial Nova"/>
          <w:color w:val="auto"/>
          <w:spacing w:val="-2"/>
          <w:sz w:val="24"/>
          <w:szCs w:val="24"/>
        </w:rPr>
        <w:t>, non sono mie teorie.</w:t>
      </w:r>
    </w:p>
    <w:p w14:paraId="27456EFF" w14:textId="4E887AEB" w:rsidR="00EB05D5" w:rsidRPr="000D3225" w:rsidRDefault="00EB05D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Molti lavori presto non esisteranno più, ad esempio in America un</w:t>
      </w:r>
      <w:r w:rsidR="00751E16">
        <w:rPr>
          <w:rFonts w:ascii="Arial Nova" w:hAnsi="Arial Nova"/>
          <w:color w:val="auto"/>
          <w:spacing w:val="-2"/>
          <w:sz w:val="24"/>
          <w:szCs w:val="24"/>
        </w:rPr>
        <w:t>’</w:t>
      </w:r>
      <w:r w:rsidRPr="000D3225">
        <w:rPr>
          <w:rFonts w:ascii="Arial Nova" w:hAnsi="Arial Nova"/>
          <w:color w:val="auto"/>
          <w:spacing w:val="-2"/>
          <w:sz w:val="24"/>
          <w:szCs w:val="24"/>
        </w:rPr>
        <w:t>applicazione che va alla grande ha già sostituito l’avvocato generico per risolvere molte cause a basso prezzo.</w:t>
      </w:r>
      <w:r w:rsidR="005608AA" w:rsidRPr="000D3225">
        <w:rPr>
          <w:rFonts w:ascii="Arial Nova" w:hAnsi="Arial Nova"/>
          <w:color w:val="auto"/>
          <w:spacing w:val="-2"/>
          <w:sz w:val="24"/>
          <w:szCs w:val="24"/>
        </w:rPr>
        <w:t xml:space="preserve"> </w:t>
      </w:r>
    </w:p>
    <w:p w14:paraId="333516D7" w14:textId="4C0B89B0" w:rsidR="00EB05D5" w:rsidRPr="000D3225" w:rsidRDefault="00EB05D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Quindi</w:t>
      </w:r>
      <w:r w:rsidR="005F7403">
        <w:rPr>
          <w:rFonts w:ascii="Arial Nova" w:hAnsi="Arial Nova"/>
          <w:color w:val="auto"/>
          <w:spacing w:val="-2"/>
          <w:sz w:val="24"/>
          <w:szCs w:val="24"/>
        </w:rPr>
        <w:t xml:space="preserve">, </w:t>
      </w:r>
      <w:r w:rsidRPr="000D3225">
        <w:rPr>
          <w:rFonts w:ascii="Arial Nova" w:hAnsi="Arial Nova"/>
          <w:color w:val="auto"/>
          <w:spacing w:val="-2"/>
          <w:sz w:val="24"/>
          <w:szCs w:val="24"/>
        </w:rPr>
        <w:t xml:space="preserve">sarà sempre più necessario specializzarsi maggiormente o spostarsi su altri canali meno tradizionali. </w:t>
      </w:r>
    </w:p>
    <w:p w14:paraId="117E004B" w14:textId="7A9E019A" w:rsidR="00EB05D5" w:rsidRPr="000D3225" w:rsidRDefault="00753036"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Nei prossimi anni e non fra secoli, </w:t>
      </w:r>
      <w:r w:rsidR="00EB05D5" w:rsidRPr="000D3225">
        <w:rPr>
          <w:rFonts w:ascii="Arial Nova" w:hAnsi="Arial Nova"/>
          <w:color w:val="auto"/>
          <w:spacing w:val="-2"/>
          <w:sz w:val="24"/>
          <w:szCs w:val="24"/>
        </w:rPr>
        <w:t>ci attende un’evoluzione tecnologica senza precedenti.</w:t>
      </w:r>
    </w:p>
    <w:p w14:paraId="78160038" w14:textId="2E21AD37" w:rsidR="00EB05D5" w:rsidRPr="000D3225" w:rsidRDefault="00753036"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O</w:t>
      </w:r>
      <w:r w:rsidR="00EB05D5" w:rsidRPr="000D3225">
        <w:rPr>
          <w:rFonts w:ascii="Arial Nova" w:hAnsi="Arial Nova"/>
          <w:color w:val="auto"/>
          <w:spacing w:val="-2"/>
          <w:sz w:val="24"/>
          <w:szCs w:val="24"/>
        </w:rPr>
        <w:t>ra, il fatto è che bisogna guardarsi intorno e non mettere la testa sotto la sabbia, è ora di capire cosa funzionerà fra qualche anno per non rimanere tagliati fuori.</w:t>
      </w:r>
    </w:p>
    <w:p w14:paraId="5CFEDFA9" w14:textId="4BDBD7C5" w:rsidR="00753036" w:rsidRPr="000D3225" w:rsidRDefault="00753036"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Il Network Marketing può essere davvero la soluzione perfetta se vuoi diversificare, se vuoi vivere sereno,</w:t>
      </w:r>
      <w:r w:rsidR="005608AA"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se vuoi gestire il tuo tempo, se vuoi viaggiare di più, dimostrare quanto vali,</w:t>
      </w:r>
      <w:r w:rsidR="005F7403">
        <w:rPr>
          <w:rFonts w:ascii="Arial Nova" w:hAnsi="Arial Nova"/>
          <w:color w:val="auto"/>
          <w:spacing w:val="-2"/>
          <w:sz w:val="24"/>
          <w:szCs w:val="24"/>
        </w:rPr>
        <w:t xml:space="preserve"> </w:t>
      </w:r>
      <w:r w:rsidRPr="000D3225">
        <w:rPr>
          <w:rFonts w:ascii="Arial Nova" w:hAnsi="Arial Nova"/>
          <w:color w:val="auto"/>
          <w:spacing w:val="-2"/>
          <w:sz w:val="24"/>
          <w:szCs w:val="24"/>
        </w:rPr>
        <w:t>soprattutto</w:t>
      </w:r>
      <w:r w:rsidR="005F7403">
        <w:rPr>
          <w:rFonts w:ascii="Arial Nova" w:hAnsi="Arial Nova"/>
          <w:color w:val="auto"/>
          <w:spacing w:val="-2"/>
          <w:sz w:val="24"/>
          <w:szCs w:val="24"/>
        </w:rPr>
        <w:t xml:space="preserve">, </w:t>
      </w:r>
      <w:r w:rsidRPr="000D3225">
        <w:rPr>
          <w:rFonts w:ascii="Arial Nova" w:hAnsi="Arial Nova"/>
          <w:color w:val="auto"/>
          <w:spacing w:val="-2"/>
          <w:sz w:val="24"/>
          <w:szCs w:val="24"/>
        </w:rPr>
        <w:t>a mio avviso</w:t>
      </w:r>
      <w:r w:rsidR="005F7403">
        <w:rPr>
          <w:rFonts w:ascii="Arial Nova" w:hAnsi="Arial Nova"/>
          <w:color w:val="auto"/>
          <w:spacing w:val="-2"/>
          <w:sz w:val="24"/>
          <w:szCs w:val="24"/>
        </w:rPr>
        <w:t>,</w:t>
      </w:r>
      <w:r w:rsidRPr="000D3225">
        <w:rPr>
          <w:rFonts w:ascii="Arial Nova" w:hAnsi="Arial Nova"/>
          <w:color w:val="auto"/>
          <w:spacing w:val="-2"/>
          <w:sz w:val="24"/>
          <w:szCs w:val="24"/>
        </w:rPr>
        <w:t xml:space="preserve"> è la soluzione per chi vuole davvero cambiare vita, per chi vuole di più.</w:t>
      </w:r>
    </w:p>
    <w:p w14:paraId="173AFBB7" w14:textId="554F8233" w:rsidR="00753036" w:rsidRPr="000D3225" w:rsidRDefault="00753036"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 come </w:t>
      </w:r>
      <w:r w:rsidR="00430918" w:rsidRPr="000D3225">
        <w:rPr>
          <w:rFonts w:ascii="Arial Nova" w:hAnsi="Arial Nova"/>
          <w:color w:val="auto"/>
          <w:spacing w:val="-2"/>
          <w:sz w:val="24"/>
          <w:szCs w:val="24"/>
        </w:rPr>
        <w:t xml:space="preserve">già detto e ridetto, </w:t>
      </w:r>
      <w:r w:rsidRPr="000D3225">
        <w:rPr>
          <w:rFonts w:ascii="Arial Nova" w:hAnsi="Arial Nova"/>
          <w:color w:val="auto"/>
          <w:spacing w:val="-2"/>
          <w:sz w:val="24"/>
          <w:szCs w:val="24"/>
        </w:rPr>
        <w:t>non necessariamente soldi e agiatezza, ma raggiungimento di un’enorme coscienza di s</w:t>
      </w:r>
      <w:r w:rsidR="00751E16">
        <w:rPr>
          <w:rFonts w:ascii="Arial Nova" w:hAnsi="Arial Nova"/>
          <w:color w:val="auto"/>
          <w:spacing w:val="-2"/>
          <w:sz w:val="24"/>
          <w:szCs w:val="24"/>
        </w:rPr>
        <w:t>é</w:t>
      </w:r>
      <w:r w:rsidRPr="000D3225">
        <w:rPr>
          <w:rFonts w:ascii="Arial Nova" w:hAnsi="Arial Nova"/>
          <w:color w:val="auto"/>
          <w:spacing w:val="-2"/>
          <w:sz w:val="24"/>
          <w:szCs w:val="24"/>
        </w:rPr>
        <w:t xml:space="preserve"> e delle proprie possibilità.</w:t>
      </w:r>
    </w:p>
    <w:p w14:paraId="44378DC1" w14:textId="617FABB7" w:rsidR="00753036" w:rsidRPr="000D3225" w:rsidRDefault="00753036"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Una vera crescita personale, perché in questa attività il fattore umano fa la differenza.</w:t>
      </w:r>
    </w:p>
    <w:p w14:paraId="7DA71188" w14:textId="542F24B9" w:rsidR="0096038F" w:rsidRPr="000D3225" w:rsidRDefault="0043091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Grazie a questa lettura a me è stato molto più chiaro dove voglio andare e dove voglio portare anche te…</w:t>
      </w:r>
    </w:p>
    <w:p w14:paraId="6181B363" w14:textId="6D242D89" w:rsidR="000304A2" w:rsidRDefault="005F7403"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lastRenderedPageBreak/>
        <w:t>Io sono partita da qui, ma ho sviluppato un’idea mia, per poterlo fare ho studiato, ho approfondito. Oggi ho un mio progetto. Senza la spinta del network forse non mi sarei mai rimessa in moto per costruire qualcosa di mio</w:t>
      </w:r>
      <w:r w:rsidR="000304A2">
        <w:rPr>
          <w:rFonts w:ascii="Arial Nova" w:hAnsi="Arial Nova"/>
          <w:color w:val="auto"/>
          <w:spacing w:val="-2"/>
          <w:sz w:val="24"/>
          <w:szCs w:val="24"/>
        </w:rPr>
        <w:t>, per realizzare i miei sogni. Mi ha fatto capire che c’era molto di più e che se volevo di più da me stessa dovevo iniziare a darmi da fare. Ogni giorno.</w:t>
      </w:r>
    </w:p>
    <w:p w14:paraId="2B14A3E3" w14:textId="47CBC6D7" w:rsidR="00751E16" w:rsidRDefault="00753036"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Per approfondimenti vi rimando proprio al libro di Emma Mantovani di cui parlavo prima</w:t>
      </w:r>
      <w:r w:rsidR="00430918" w:rsidRPr="000D3225">
        <w:rPr>
          <w:rFonts w:ascii="Arial Nova" w:hAnsi="Arial Nova"/>
          <w:color w:val="auto"/>
          <w:spacing w:val="-2"/>
          <w:sz w:val="24"/>
          <w:szCs w:val="24"/>
        </w:rPr>
        <w:t xml:space="preserve">. </w:t>
      </w:r>
    </w:p>
    <w:p w14:paraId="5EE07D80" w14:textId="6642C88D" w:rsidR="002813ED" w:rsidRPr="000D3225" w:rsidRDefault="00C169FF"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È</w:t>
      </w:r>
      <w:r w:rsidR="007B52ED" w:rsidRPr="000D3225">
        <w:rPr>
          <w:rFonts w:ascii="Arial Nova" w:hAnsi="Arial Nova"/>
          <w:color w:val="auto"/>
          <w:spacing w:val="-2"/>
          <w:sz w:val="24"/>
          <w:szCs w:val="24"/>
        </w:rPr>
        <w:t xml:space="preserve"> sempre un buon momento per leggere. </w:t>
      </w:r>
    </w:p>
    <w:p w14:paraId="6D977312" w14:textId="7BEAE566" w:rsidR="00430918" w:rsidRPr="000D3225" w:rsidRDefault="00C169FF"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È</w:t>
      </w:r>
      <w:r w:rsidR="007B52ED" w:rsidRPr="000D3225">
        <w:rPr>
          <w:rFonts w:ascii="Arial Nova" w:hAnsi="Arial Nova"/>
          <w:color w:val="auto"/>
          <w:spacing w:val="-2"/>
          <w:sz w:val="24"/>
          <w:szCs w:val="24"/>
        </w:rPr>
        <w:t xml:space="preserve"> sempre un buon momento per sapere di più.</w:t>
      </w:r>
    </w:p>
    <w:p w14:paraId="3788A4F9" w14:textId="77777777" w:rsidR="002813ED" w:rsidRPr="000D3225" w:rsidRDefault="0096038F"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 </w:t>
      </w:r>
      <w:r w:rsidR="00430918" w:rsidRPr="000D3225">
        <w:rPr>
          <w:rFonts w:ascii="Arial Nova" w:hAnsi="Arial Nova"/>
          <w:color w:val="auto"/>
          <w:spacing w:val="-2"/>
          <w:sz w:val="24"/>
          <w:szCs w:val="24"/>
        </w:rPr>
        <w:t>ancora una cosa</w:t>
      </w:r>
      <w:r w:rsidRPr="000D3225">
        <w:rPr>
          <w:rFonts w:ascii="Arial Nova" w:hAnsi="Arial Nova"/>
          <w:color w:val="auto"/>
          <w:spacing w:val="-2"/>
          <w:sz w:val="24"/>
          <w:szCs w:val="24"/>
        </w:rPr>
        <w:t>...</w:t>
      </w:r>
    </w:p>
    <w:p w14:paraId="43F8F1A8" w14:textId="77777777" w:rsidR="002813ED" w:rsidRPr="000D3225" w:rsidRDefault="0096038F"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w:t>
      </w:r>
      <w:r w:rsidR="00430918" w:rsidRPr="000D3225">
        <w:rPr>
          <w:rFonts w:ascii="Arial Nova" w:hAnsi="Arial Nova"/>
          <w:color w:val="auto"/>
          <w:spacing w:val="-2"/>
          <w:sz w:val="24"/>
          <w:szCs w:val="24"/>
        </w:rPr>
        <w:t>II</w:t>
      </w:r>
      <w:r w:rsidRPr="000D3225">
        <w:rPr>
          <w:rFonts w:ascii="Arial Nova" w:hAnsi="Arial Nova"/>
          <w:color w:val="auto"/>
          <w:spacing w:val="-2"/>
          <w:sz w:val="24"/>
          <w:szCs w:val="24"/>
        </w:rPr>
        <w:t xml:space="preserve"> CURIOS</w:t>
      </w:r>
      <w:r w:rsidR="00430918" w:rsidRPr="000D3225">
        <w:rPr>
          <w:rFonts w:ascii="Arial Nova" w:hAnsi="Arial Nova"/>
          <w:color w:val="auto"/>
          <w:spacing w:val="-2"/>
          <w:sz w:val="24"/>
          <w:szCs w:val="24"/>
        </w:rPr>
        <w:t>O</w:t>
      </w:r>
      <w:r w:rsidRPr="000D3225">
        <w:rPr>
          <w:rFonts w:ascii="Arial Nova" w:hAnsi="Arial Nova"/>
          <w:color w:val="auto"/>
          <w:spacing w:val="-2"/>
          <w:sz w:val="24"/>
          <w:szCs w:val="24"/>
        </w:rPr>
        <w:t>!!!</w:t>
      </w:r>
    </w:p>
    <w:p w14:paraId="581757B6" w14:textId="405B8376" w:rsidR="0096038F" w:rsidRPr="000D3225" w:rsidRDefault="0096038F"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Sempre</w:t>
      </w:r>
      <w:r w:rsidRPr="000D3225">
        <w:rPr>
          <w:rFonts w:ascii="Segoe UI Emoji" w:hAnsi="Segoe UI Emoji" w:cs="Segoe UI Emoji"/>
          <w:color w:val="auto"/>
          <w:spacing w:val="-2"/>
          <w:sz w:val="24"/>
          <w:szCs w:val="24"/>
        </w:rPr>
        <w:t>❤</w:t>
      </w:r>
      <w:r w:rsidRPr="000D3225">
        <w:rPr>
          <w:rFonts w:ascii="Arial Nova" w:hAnsi="Arial Nova"/>
          <w:color w:val="auto"/>
          <w:spacing w:val="-2"/>
          <w:sz w:val="24"/>
          <w:szCs w:val="24"/>
        </w:rPr>
        <w:t>️</w:t>
      </w:r>
    </w:p>
    <w:p w14:paraId="1AE991E1" w14:textId="7875C01B" w:rsidR="000F710D" w:rsidRPr="000D3225" w:rsidRDefault="000F710D">
      <w:pPr>
        <w:rPr>
          <w:rFonts w:ascii="Arial Nova" w:hAnsi="Arial Nova"/>
          <w:b/>
          <w:bCs/>
          <w:i/>
          <w:iCs/>
          <w:color w:val="auto"/>
          <w:spacing w:val="-2"/>
          <w:sz w:val="24"/>
          <w:szCs w:val="24"/>
        </w:rPr>
      </w:pPr>
      <w:r w:rsidRPr="000D3225">
        <w:rPr>
          <w:rFonts w:ascii="Arial Nova" w:hAnsi="Arial Nova"/>
          <w:b/>
          <w:bCs/>
          <w:i/>
          <w:iCs/>
          <w:color w:val="auto"/>
          <w:spacing w:val="-2"/>
          <w:sz w:val="24"/>
          <w:szCs w:val="24"/>
        </w:rPr>
        <w:br w:type="page"/>
      </w:r>
    </w:p>
    <w:p w14:paraId="282226DA" w14:textId="2A951FAD" w:rsidR="002045DC" w:rsidRPr="000D3225" w:rsidRDefault="002045DC" w:rsidP="003C565E">
      <w:pPr>
        <w:spacing w:before="0" w:after="0" w:line="240" w:lineRule="auto"/>
        <w:jc w:val="both"/>
        <w:rPr>
          <w:rFonts w:ascii="Arial Nova" w:hAnsi="Arial Nova"/>
          <w:b/>
          <w:bCs/>
          <w:i/>
          <w:iCs/>
          <w:color w:val="auto"/>
          <w:spacing w:val="-2"/>
          <w:sz w:val="24"/>
          <w:szCs w:val="24"/>
        </w:rPr>
      </w:pPr>
      <w:r w:rsidRPr="000D3225">
        <w:rPr>
          <w:rFonts w:ascii="Arial Nova" w:hAnsi="Arial Nova"/>
          <w:b/>
          <w:bCs/>
          <w:i/>
          <w:iCs/>
          <w:color w:val="auto"/>
          <w:spacing w:val="-2"/>
          <w:sz w:val="24"/>
          <w:szCs w:val="24"/>
        </w:rPr>
        <w:lastRenderedPageBreak/>
        <w:t>“Il vero viaggio di scoperta non consiste nel cercare nuove terre, ma nell’avere nuovi occhi”</w:t>
      </w:r>
      <w:r w:rsidR="00AA1008" w:rsidRPr="000D3225">
        <w:rPr>
          <w:rFonts w:ascii="Arial Nova" w:hAnsi="Arial Nova"/>
          <w:b/>
          <w:bCs/>
          <w:i/>
          <w:iCs/>
          <w:color w:val="auto"/>
          <w:spacing w:val="-2"/>
          <w:sz w:val="24"/>
          <w:szCs w:val="24"/>
        </w:rPr>
        <w:t>’</w:t>
      </w:r>
    </w:p>
    <w:p w14:paraId="1A500EC2" w14:textId="54E2561A" w:rsidR="002045DC" w:rsidRPr="000D3225" w:rsidRDefault="002045DC" w:rsidP="003C565E">
      <w:pPr>
        <w:spacing w:before="0" w:after="0" w:line="240" w:lineRule="auto"/>
        <w:jc w:val="both"/>
        <w:rPr>
          <w:rFonts w:ascii="Arial Nova" w:hAnsi="Arial Nova"/>
          <w:i/>
          <w:iCs/>
          <w:color w:val="auto"/>
          <w:spacing w:val="-2"/>
          <w:sz w:val="24"/>
          <w:szCs w:val="24"/>
        </w:rPr>
      </w:pPr>
      <w:r w:rsidRPr="000D3225">
        <w:rPr>
          <w:rFonts w:ascii="Arial Nova" w:hAnsi="Arial Nova"/>
          <w:i/>
          <w:iCs/>
          <w:color w:val="auto"/>
          <w:spacing w:val="-2"/>
          <w:sz w:val="24"/>
          <w:szCs w:val="24"/>
        </w:rPr>
        <w:t xml:space="preserve">Marcel Proust </w:t>
      </w:r>
    </w:p>
    <w:p w14:paraId="5AA647AB" w14:textId="77777777" w:rsidR="0036559B" w:rsidRPr="000D3225" w:rsidRDefault="0036559B" w:rsidP="003C565E">
      <w:pPr>
        <w:spacing w:before="0" w:after="0" w:line="240" w:lineRule="auto"/>
        <w:jc w:val="both"/>
        <w:rPr>
          <w:rFonts w:ascii="Arial Nova" w:hAnsi="Arial Nova"/>
          <w:color w:val="auto"/>
          <w:spacing w:val="-2"/>
          <w:sz w:val="24"/>
          <w:szCs w:val="24"/>
        </w:rPr>
      </w:pPr>
    </w:p>
    <w:p w14:paraId="570C9863" w14:textId="5C62F037" w:rsidR="00FD6F67" w:rsidRPr="000D3225" w:rsidRDefault="002045DC" w:rsidP="00BF51B7">
      <w:pPr>
        <w:pStyle w:val="Titolo1"/>
        <w:rPr>
          <w:rFonts w:ascii="Arial Nova" w:hAnsi="Arial Nova"/>
        </w:rPr>
      </w:pPr>
      <w:bookmarkStart w:id="29" w:name="_Toc30146717"/>
      <w:r w:rsidRPr="000D3225">
        <w:rPr>
          <w:rFonts w:ascii="Arial Nova" w:hAnsi="Arial Nova"/>
        </w:rPr>
        <w:t>COSA PUO’ FARE PER TE IL COACHING</w:t>
      </w:r>
      <w:bookmarkEnd w:id="29"/>
      <w:r w:rsidRPr="000D3225">
        <w:rPr>
          <w:rFonts w:ascii="Arial Nova" w:hAnsi="Arial Nova"/>
        </w:rPr>
        <w:t xml:space="preserve"> </w:t>
      </w:r>
    </w:p>
    <w:p w14:paraId="3B73B63E" w14:textId="77777777" w:rsidR="00FD6F67" w:rsidRPr="000D3225" w:rsidRDefault="00FD6F67" w:rsidP="003C565E">
      <w:pPr>
        <w:spacing w:before="0" w:after="0" w:line="240" w:lineRule="auto"/>
        <w:jc w:val="both"/>
        <w:rPr>
          <w:rFonts w:ascii="Arial Nova" w:hAnsi="Arial Nova"/>
          <w:color w:val="auto"/>
          <w:spacing w:val="-2"/>
          <w:sz w:val="24"/>
          <w:szCs w:val="24"/>
        </w:rPr>
      </w:pPr>
    </w:p>
    <w:p w14:paraId="05DE0966" w14:textId="76E55576" w:rsidR="00430918" w:rsidRPr="000D3225" w:rsidRDefault="0043091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Mi mancava un ultimo tassello, </w:t>
      </w:r>
      <w:r w:rsidR="007B52ED" w:rsidRPr="000D3225">
        <w:rPr>
          <w:rFonts w:ascii="Arial Nova" w:hAnsi="Arial Nova"/>
          <w:color w:val="auto"/>
          <w:spacing w:val="-2"/>
          <w:sz w:val="24"/>
          <w:szCs w:val="24"/>
        </w:rPr>
        <w:t>e</w:t>
      </w:r>
      <w:r w:rsidRPr="000D3225">
        <w:rPr>
          <w:rFonts w:ascii="Arial Nova" w:hAnsi="Arial Nova"/>
          <w:color w:val="auto"/>
          <w:spacing w:val="-2"/>
          <w:sz w:val="24"/>
          <w:szCs w:val="24"/>
        </w:rPr>
        <w:t xml:space="preserve"> proprio grazie </w:t>
      </w:r>
      <w:r w:rsidR="007B52ED" w:rsidRPr="000D3225">
        <w:rPr>
          <w:rFonts w:ascii="Arial Nova" w:hAnsi="Arial Nova"/>
          <w:color w:val="auto"/>
          <w:spacing w:val="-2"/>
          <w:sz w:val="24"/>
          <w:szCs w:val="24"/>
        </w:rPr>
        <w:t xml:space="preserve">a quanto descritto poco fa, </w:t>
      </w:r>
      <w:r w:rsidRPr="000D3225">
        <w:rPr>
          <w:rFonts w:ascii="Arial Nova" w:hAnsi="Arial Nova"/>
          <w:color w:val="auto"/>
          <w:spacing w:val="-2"/>
          <w:sz w:val="24"/>
          <w:szCs w:val="24"/>
        </w:rPr>
        <w:t>sono approdata al coaching.</w:t>
      </w:r>
    </w:p>
    <w:p w14:paraId="3BA359D9" w14:textId="43CCD8E9" w:rsidR="00BE7333" w:rsidRPr="000D3225" w:rsidRDefault="00BE7333"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Sono sempre stata affascinata da </w:t>
      </w:r>
      <w:r w:rsidR="00430918" w:rsidRPr="000D3225">
        <w:rPr>
          <w:rFonts w:ascii="Arial Nova" w:hAnsi="Arial Nova"/>
          <w:color w:val="auto"/>
          <w:spacing w:val="-2"/>
          <w:sz w:val="24"/>
          <w:szCs w:val="24"/>
        </w:rPr>
        <w:t>que</w:t>
      </w:r>
      <w:r w:rsidR="007B52ED" w:rsidRPr="000D3225">
        <w:rPr>
          <w:rFonts w:ascii="Arial Nova" w:hAnsi="Arial Nova"/>
          <w:color w:val="auto"/>
          <w:spacing w:val="-2"/>
          <w:sz w:val="24"/>
          <w:szCs w:val="24"/>
        </w:rPr>
        <w:t>l</w:t>
      </w:r>
      <w:r w:rsidR="00430918"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 xml:space="preserve">mondo, per me rappresentava un modo di fare formazione su tematiche differenti da quelle che trattavo io </w:t>
      </w:r>
      <w:r w:rsidR="007B52ED" w:rsidRPr="000D3225">
        <w:rPr>
          <w:rFonts w:ascii="Arial Nova" w:hAnsi="Arial Nova"/>
          <w:color w:val="auto"/>
          <w:spacing w:val="-2"/>
          <w:sz w:val="24"/>
          <w:szCs w:val="24"/>
        </w:rPr>
        <w:t>quotidianamente</w:t>
      </w:r>
      <w:r w:rsidRPr="000D3225">
        <w:rPr>
          <w:rFonts w:ascii="Arial Nova" w:hAnsi="Arial Nova"/>
          <w:color w:val="auto"/>
          <w:spacing w:val="-2"/>
          <w:sz w:val="24"/>
          <w:szCs w:val="24"/>
        </w:rPr>
        <w:t xml:space="preserve">. </w:t>
      </w:r>
    </w:p>
    <w:p w14:paraId="30766EC4" w14:textId="48465FAF" w:rsidR="00BE7333" w:rsidRPr="000D3225" w:rsidRDefault="00BE7333"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Ho avuto l’onore di conoscere Claudio Belotti</w:t>
      </w:r>
      <w:r w:rsidR="005924DB">
        <w:rPr>
          <w:rFonts w:ascii="Arial Nova" w:hAnsi="Arial Nova"/>
          <w:color w:val="auto"/>
          <w:spacing w:val="-2"/>
          <w:sz w:val="24"/>
          <w:szCs w:val="24"/>
        </w:rPr>
        <w:t xml:space="preserve">, per me il Coach dei Coach italiano, </w:t>
      </w:r>
      <w:r w:rsidRPr="000D3225">
        <w:rPr>
          <w:rFonts w:ascii="Arial Nova" w:hAnsi="Arial Nova"/>
          <w:color w:val="auto"/>
          <w:spacing w:val="-2"/>
          <w:sz w:val="24"/>
          <w:szCs w:val="24"/>
        </w:rPr>
        <w:t>un po' di anni fa e il privilegio di essere invitata a un suo corso.</w:t>
      </w:r>
    </w:p>
    <w:p w14:paraId="740E312B" w14:textId="53CA00FE" w:rsidR="00BE7333" w:rsidRPr="000D3225" w:rsidRDefault="00BE7333"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Ricordo di esserne rimasta estremamente affascinata.</w:t>
      </w:r>
    </w:p>
    <w:p w14:paraId="0794EA6A" w14:textId="4ED19F08" w:rsidR="00BE7333" w:rsidRPr="000D3225" w:rsidRDefault="00BE7333"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Poi</w:t>
      </w:r>
      <w:r w:rsidR="00CC1240">
        <w:rPr>
          <w:rFonts w:ascii="Arial Nova" w:hAnsi="Arial Nova"/>
          <w:color w:val="auto"/>
          <w:spacing w:val="-2"/>
          <w:sz w:val="24"/>
          <w:szCs w:val="24"/>
        </w:rPr>
        <w:t>,</w:t>
      </w:r>
      <w:r w:rsidRPr="000D3225">
        <w:rPr>
          <w:rFonts w:ascii="Arial Nova" w:hAnsi="Arial Nova"/>
          <w:color w:val="auto"/>
          <w:spacing w:val="-2"/>
          <w:sz w:val="24"/>
          <w:szCs w:val="24"/>
        </w:rPr>
        <w:t xml:space="preserve"> in realtà sono sempre stata così presa dalla mia vita</w:t>
      </w:r>
      <w:r w:rsidR="00430918" w:rsidRPr="000D3225">
        <w:rPr>
          <w:rFonts w:ascii="Arial Nova" w:hAnsi="Arial Nova"/>
          <w:color w:val="auto"/>
          <w:spacing w:val="-2"/>
          <w:sz w:val="24"/>
          <w:szCs w:val="24"/>
        </w:rPr>
        <w:t xml:space="preserve"> e a correre sulla mia bella ruota del criceto,</w:t>
      </w:r>
      <w:r w:rsidRPr="000D3225">
        <w:rPr>
          <w:rFonts w:ascii="Arial Nova" w:hAnsi="Arial Nova"/>
          <w:color w:val="auto"/>
          <w:spacing w:val="-2"/>
          <w:sz w:val="24"/>
          <w:szCs w:val="24"/>
        </w:rPr>
        <w:t xml:space="preserve"> che non ho avuto mai molto modo </w:t>
      </w:r>
      <w:r w:rsidR="00430918" w:rsidRPr="000D3225">
        <w:rPr>
          <w:rFonts w:ascii="Arial Nova" w:hAnsi="Arial Nova"/>
          <w:color w:val="auto"/>
          <w:spacing w:val="-2"/>
          <w:sz w:val="24"/>
          <w:szCs w:val="24"/>
        </w:rPr>
        <w:t>per</w:t>
      </w:r>
      <w:r w:rsidRPr="000D3225">
        <w:rPr>
          <w:rFonts w:ascii="Arial Nova" w:hAnsi="Arial Nova"/>
          <w:color w:val="auto"/>
          <w:spacing w:val="-2"/>
          <w:sz w:val="24"/>
          <w:szCs w:val="24"/>
        </w:rPr>
        <w:t xml:space="preserve"> approfondire</w:t>
      </w:r>
      <w:r w:rsidR="00751E16">
        <w:rPr>
          <w:rFonts w:ascii="Arial Nova" w:hAnsi="Arial Nova"/>
          <w:color w:val="auto"/>
          <w:spacing w:val="-2"/>
          <w:sz w:val="24"/>
          <w:szCs w:val="24"/>
        </w:rPr>
        <w:t>,</w:t>
      </w:r>
      <w:r w:rsidRPr="000D3225">
        <w:rPr>
          <w:rFonts w:ascii="Arial Nova" w:hAnsi="Arial Nova"/>
          <w:color w:val="auto"/>
          <w:spacing w:val="-2"/>
          <w:sz w:val="24"/>
          <w:szCs w:val="24"/>
        </w:rPr>
        <w:t xml:space="preserve"> a parte la lettura di qualche libro.</w:t>
      </w:r>
    </w:p>
    <w:p w14:paraId="7D9F505B" w14:textId="102E73BA" w:rsidR="00BE7333" w:rsidRPr="000D3225" w:rsidRDefault="00CC1240"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 xml:space="preserve">Qualche </w:t>
      </w:r>
      <w:r w:rsidR="00BE7333" w:rsidRPr="000D3225">
        <w:rPr>
          <w:rFonts w:ascii="Arial Nova" w:hAnsi="Arial Nova"/>
          <w:color w:val="auto"/>
          <w:spacing w:val="-2"/>
          <w:sz w:val="24"/>
          <w:szCs w:val="24"/>
        </w:rPr>
        <w:t>tempo fa quando mi sono ritrovata a dovermi reinventare e appunto mi sono avvicinata al network, ho ricominciato a leggere, studiare, informarmi.</w:t>
      </w:r>
    </w:p>
    <w:p w14:paraId="7A9C80C2" w14:textId="2DB283AA" w:rsidR="00BE7333" w:rsidRPr="000D3225" w:rsidRDefault="00CC1240"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 xml:space="preserve">Ho iniziato a seguire corsi di coaching e </w:t>
      </w:r>
      <w:r w:rsidR="00BE7333" w:rsidRPr="000D3225">
        <w:rPr>
          <w:rFonts w:ascii="Arial Nova" w:hAnsi="Arial Nova"/>
          <w:color w:val="auto"/>
          <w:spacing w:val="-2"/>
          <w:sz w:val="24"/>
          <w:szCs w:val="24"/>
        </w:rPr>
        <w:t>mi sono resa conto</w:t>
      </w:r>
      <w:r>
        <w:rPr>
          <w:rFonts w:ascii="Arial Nova" w:hAnsi="Arial Nova"/>
          <w:color w:val="auto"/>
          <w:spacing w:val="-2"/>
          <w:sz w:val="24"/>
          <w:szCs w:val="24"/>
        </w:rPr>
        <w:t>,</w:t>
      </w:r>
      <w:r w:rsidR="00BE7333" w:rsidRPr="000D3225">
        <w:rPr>
          <w:rFonts w:ascii="Arial Nova" w:hAnsi="Arial Nova"/>
          <w:color w:val="auto"/>
          <w:spacing w:val="-2"/>
          <w:sz w:val="24"/>
          <w:szCs w:val="24"/>
        </w:rPr>
        <w:t xml:space="preserve"> che</w:t>
      </w:r>
      <w:r w:rsidR="001759A8" w:rsidRPr="000D3225">
        <w:rPr>
          <w:rFonts w:ascii="Arial Nova" w:hAnsi="Arial Nova"/>
          <w:color w:val="auto"/>
          <w:spacing w:val="-2"/>
          <w:sz w:val="24"/>
          <w:szCs w:val="24"/>
        </w:rPr>
        <w:t xml:space="preserve"> proprio</w:t>
      </w:r>
      <w:r w:rsidR="00BE7333" w:rsidRPr="000D3225">
        <w:rPr>
          <w:rFonts w:ascii="Arial Nova" w:hAnsi="Arial Nova"/>
          <w:color w:val="auto"/>
          <w:spacing w:val="-2"/>
          <w:sz w:val="24"/>
          <w:szCs w:val="24"/>
        </w:rPr>
        <w:t xml:space="preserve"> il coaching mi ha aiutato </w:t>
      </w:r>
      <w:r w:rsidR="001759A8" w:rsidRPr="000D3225">
        <w:rPr>
          <w:rFonts w:ascii="Arial Nova" w:hAnsi="Arial Nova"/>
          <w:color w:val="auto"/>
          <w:spacing w:val="-2"/>
          <w:sz w:val="24"/>
          <w:szCs w:val="24"/>
        </w:rPr>
        <w:t xml:space="preserve">tanto </w:t>
      </w:r>
      <w:r w:rsidR="00BE7333" w:rsidRPr="000D3225">
        <w:rPr>
          <w:rFonts w:ascii="Arial Nova" w:hAnsi="Arial Nova"/>
          <w:color w:val="auto"/>
          <w:spacing w:val="-2"/>
          <w:sz w:val="24"/>
          <w:szCs w:val="24"/>
        </w:rPr>
        <w:t>a riflettere e a pensare.</w:t>
      </w:r>
    </w:p>
    <w:p w14:paraId="73095AE5" w14:textId="202A1093" w:rsidR="00BE7333" w:rsidRPr="000D3225" w:rsidRDefault="00BE7333"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Sono riuscita a fare maggior chiarezza sui miei obiettivi allineandoli ai miei valori. </w:t>
      </w:r>
    </w:p>
    <w:p w14:paraId="08CA8D5B" w14:textId="32022429" w:rsidR="00BE7333" w:rsidRPr="000D3225" w:rsidRDefault="00BE7333" w:rsidP="00FD46BB">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 xml:space="preserve">Sono riuscita ad avere un’idea di chi sono, cosa vorrei diventare e cosa effettivamente potrei avere io da offrire agli altri. </w:t>
      </w:r>
    </w:p>
    <w:p w14:paraId="1732034D" w14:textId="0623A5E4" w:rsidR="00BE7333" w:rsidRPr="000D3225" w:rsidRDefault="00BE7333" w:rsidP="00FD46BB">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Il coaching ti aiuta a concentrarti su ciò che per te ha davvero valore e ne ha più di altro.</w:t>
      </w:r>
    </w:p>
    <w:p w14:paraId="0184B0CE" w14:textId="7E7A8DBF" w:rsidR="001121FC" w:rsidRPr="000D3225" w:rsidRDefault="001121FC" w:rsidP="00FD46BB">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Puoi</w:t>
      </w:r>
      <w:r w:rsidR="0039651E"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se vuoi</w:t>
      </w:r>
      <w:r w:rsidR="0039651E"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riprendere davvero in mano la tua vita!</w:t>
      </w:r>
    </w:p>
    <w:p w14:paraId="2EF2CA11" w14:textId="39643FB5" w:rsidR="001121FC" w:rsidRPr="000D3225" w:rsidRDefault="00C169FF" w:rsidP="00FD46BB">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È</w:t>
      </w:r>
      <w:r w:rsidR="001121FC" w:rsidRPr="000D3225">
        <w:rPr>
          <w:rFonts w:ascii="Arial Nova" w:hAnsi="Arial Nova"/>
          <w:color w:val="auto"/>
          <w:spacing w:val="-2"/>
          <w:sz w:val="24"/>
          <w:szCs w:val="24"/>
        </w:rPr>
        <w:t xml:space="preserve"> necessario </w:t>
      </w:r>
      <w:r w:rsidR="00532D3D" w:rsidRPr="000D3225">
        <w:rPr>
          <w:rFonts w:ascii="Arial Nova" w:hAnsi="Arial Nova"/>
          <w:color w:val="auto"/>
          <w:spacing w:val="-2"/>
          <w:sz w:val="24"/>
          <w:szCs w:val="24"/>
        </w:rPr>
        <w:t>che tu ti faccia qualche domanda in più del normale. Lo so, non è sempre così facile o scontato, ma se vuoi davvero migliorare devi capire da dove partire.</w:t>
      </w:r>
    </w:p>
    <w:p w14:paraId="65A9DA60" w14:textId="3471D71E" w:rsidR="001759A8" w:rsidRPr="000D3225" w:rsidRDefault="00532D3D" w:rsidP="00FD46BB">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Nel Life coaching viene utilizzato uno strumento che si chiama ruota della Vita. Ecco</w:t>
      </w:r>
      <w:r w:rsidR="00CC1240">
        <w:rPr>
          <w:rFonts w:ascii="Arial Nova" w:hAnsi="Arial Nova"/>
          <w:color w:val="auto"/>
          <w:spacing w:val="-2"/>
          <w:sz w:val="24"/>
          <w:szCs w:val="24"/>
        </w:rPr>
        <w:t>,</w:t>
      </w:r>
      <w:r w:rsidRPr="000D3225">
        <w:rPr>
          <w:rFonts w:ascii="Arial Nova" w:hAnsi="Arial Nova"/>
          <w:color w:val="auto"/>
          <w:spacing w:val="-2"/>
          <w:sz w:val="24"/>
          <w:szCs w:val="24"/>
        </w:rPr>
        <w:t xml:space="preserve"> serve per aiutarti a valutare ogni ambito della tua esistenza. </w:t>
      </w:r>
    </w:p>
    <w:p w14:paraId="59C2F79D" w14:textId="58910A35" w:rsidR="00532D3D" w:rsidRPr="000D3225" w:rsidRDefault="00532D3D" w:rsidP="00FD46BB">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Talvolta </w:t>
      </w:r>
      <w:r w:rsidR="00CC1240">
        <w:rPr>
          <w:rFonts w:ascii="Arial Nova" w:hAnsi="Arial Nova"/>
          <w:color w:val="auto"/>
          <w:spacing w:val="-2"/>
          <w:sz w:val="24"/>
          <w:szCs w:val="24"/>
        </w:rPr>
        <w:t>t</w:t>
      </w:r>
      <w:r w:rsidRPr="000D3225">
        <w:rPr>
          <w:rFonts w:ascii="Arial Nova" w:hAnsi="Arial Nova"/>
          <w:color w:val="auto"/>
          <w:spacing w:val="-2"/>
          <w:sz w:val="24"/>
          <w:szCs w:val="24"/>
        </w:rPr>
        <w:t xml:space="preserve">i sembra che vada tutto male e in realtà magari è solo il lavoro che </w:t>
      </w:r>
      <w:r w:rsidR="00CC1240">
        <w:rPr>
          <w:rFonts w:ascii="Arial Nova" w:hAnsi="Arial Nova"/>
          <w:color w:val="auto"/>
          <w:spacing w:val="-2"/>
          <w:sz w:val="24"/>
          <w:szCs w:val="24"/>
        </w:rPr>
        <w:t>ti</w:t>
      </w:r>
      <w:r w:rsidRPr="000D3225">
        <w:rPr>
          <w:rFonts w:ascii="Arial Nova" w:hAnsi="Arial Nova"/>
          <w:color w:val="auto"/>
          <w:spacing w:val="-2"/>
          <w:sz w:val="24"/>
          <w:szCs w:val="24"/>
        </w:rPr>
        <w:t xml:space="preserve"> sta logorando e nelle altre sfere non manca nulla</w:t>
      </w:r>
      <w:r w:rsidR="0039651E" w:rsidRPr="000D3225">
        <w:rPr>
          <w:rFonts w:ascii="Arial Nova" w:hAnsi="Arial Nova"/>
          <w:color w:val="auto"/>
          <w:spacing w:val="-2"/>
          <w:sz w:val="24"/>
          <w:szCs w:val="24"/>
        </w:rPr>
        <w:t>. O forse è</w:t>
      </w:r>
      <w:r w:rsidRPr="000D3225">
        <w:rPr>
          <w:rFonts w:ascii="Arial Nova" w:hAnsi="Arial Nova"/>
          <w:color w:val="auto"/>
          <w:spacing w:val="-2"/>
          <w:sz w:val="24"/>
          <w:szCs w:val="24"/>
        </w:rPr>
        <w:t xml:space="preserve"> la tua relazione che non funziona più come una volta e ti toglie le energie,</w:t>
      </w:r>
      <w:r w:rsidR="00B4606D">
        <w:rPr>
          <w:rFonts w:ascii="Arial Nova" w:hAnsi="Arial Nova"/>
          <w:color w:val="auto"/>
          <w:spacing w:val="-2"/>
          <w:sz w:val="24"/>
          <w:szCs w:val="24"/>
        </w:rPr>
        <w:t xml:space="preserve"> ti serve una grande passione, </w:t>
      </w:r>
      <w:r w:rsidRPr="000D3225">
        <w:rPr>
          <w:rFonts w:ascii="Arial Nova" w:hAnsi="Arial Nova"/>
          <w:color w:val="auto"/>
          <w:spacing w:val="-2"/>
          <w:sz w:val="24"/>
          <w:szCs w:val="24"/>
        </w:rPr>
        <w:t>insomma non voglio dilungarmi su questo</w:t>
      </w:r>
      <w:r w:rsidR="0039651E"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ma se analizzerai bene tutte le sfere della tua vita, forse scoprirai che non va proprio tutto </w:t>
      </w:r>
      <w:r w:rsidR="0039651E" w:rsidRPr="000D3225">
        <w:rPr>
          <w:rFonts w:ascii="Arial Nova" w:hAnsi="Arial Nova"/>
          <w:color w:val="auto"/>
          <w:spacing w:val="-2"/>
          <w:sz w:val="24"/>
          <w:szCs w:val="24"/>
        </w:rPr>
        <w:t xml:space="preserve">così </w:t>
      </w:r>
      <w:r w:rsidRPr="000D3225">
        <w:rPr>
          <w:rFonts w:ascii="Arial Nova" w:hAnsi="Arial Nova"/>
          <w:color w:val="auto"/>
          <w:spacing w:val="-2"/>
          <w:sz w:val="24"/>
          <w:szCs w:val="24"/>
        </w:rPr>
        <w:t xml:space="preserve">male e potrai partire </w:t>
      </w:r>
      <w:r w:rsidR="0039651E" w:rsidRPr="000D3225">
        <w:rPr>
          <w:rFonts w:ascii="Arial Nova" w:hAnsi="Arial Nova"/>
          <w:color w:val="auto"/>
          <w:spacing w:val="-2"/>
          <w:sz w:val="24"/>
          <w:szCs w:val="24"/>
        </w:rPr>
        <w:t>iniziando a rimettere in</w:t>
      </w:r>
      <w:r w:rsidRPr="000D3225">
        <w:rPr>
          <w:rFonts w:ascii="Arial Nova" w:hAnsi="Arial Nova"/>
          <w:color w:val="auto"/>
          <w:spacing w:val="-2"/>
          <w:sz w:val="24"/>
          <w:szCs w:val="24"/>
        </w:rPr>
        <w:t xml:space="preserve"> ordine ciò che non funziona. </w:t>
      </w:r>
    </w:p>
    <w:p w14:paraId="23FB3F60" w14:textId="0F81D7CB" w:rsidR="00532D3D" w:rsidRPr="000D3225" w:rsidRDefault="00532D3D" w:rsidP="00FD46BB">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Non c’è bisogno di cambiare per forza tutto o stravolgere la tua vita, talvolta è solo una cosa che non va più </w:t>
      </w:r>
      <w:r w:rsidR="00B4606D">
        <w:rPr>
          <w:rFonts w:ascii="Arial Nova" w:hAnsi="Arial Nova"/>
          <w:color w:val="auto"/>
          <w:spacing w:val="-2"/>
          <w:sz w:val="24"/>
          <w:szCs w:val="24"/>
        </w:rPr>
        <w:t xml:space="preserve">e </w:t>
      </w:r>
      <w:r w:rsidR="001759A8" w:rsidRPr="000D3225">
        <w:rPr>
          <w:rFonts w:ascii="Arial Nova" w:hAnsi="Arial Nova"/>
          <w:color w:val="auto"/>
          <w:spacing w:val="-2"/>
          <w:sz w:val="24"/>
          <w:szCs w:val="24"/>
        </w:rPr>
        <w:t>ch</w:t>
      </w:r>
      <w:r w:rsidRPr="000D3225">
        <w:rPr>
          <w:rFonts w:ascii="Arial Nova" w:hAnsi="Arial Nova"/>
          <w:color w:val="auto"/>
          <w:spacing w:val="-2"/>
          <w:sz w:val="24"/>
          <w:szCs w:val="24"/>
        </w:rPr>
        <w:t>e rischia di danneggiare tutto il resto.</w:t>
      </w:r>
    </w:p>
    <w:p w14:paraId="4213115B" w14:textId="19C7AF4A" w:rsidR="0039651E" w:rsidRPr="000D3225" w:rsidRDefault="00532D3D" w:rsidP="00FD46BB">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Intervieni prima che la situazione ti succhi </w:t>
      </w:r>
      <w:r w:rsidR="00B4606D">
        <w:rPr>
          <w:rFonts w:ascii="Arial Nova" w:hAnsi="Arial Nova"/>
          <w:color w:val="auto"/>
          <w:spacing w:val="-2"/>
          <w:sz w:val="24"/>
          <w:szCs w:val="24"/>
        </w:rPr>
        <w:t xml:space="preserve">tutte le </w:t>
      </w:r>
      <w:r w:rsidRPr="000D3225">
        <w:rPr>
          <w:rFonts w:ascii="Arial Nova" w:hAnsi="Arial Nova"/>
          <w:color w:val="auto"/>
          <w:spacing w:val="-2"/>
          <w:sz w:val="24"/>
          <w:szCs w:val="24"/>
        </w:rPr>
        <w:t xml:space="preserve">energie. </w:t>
      </w:r>
    </w:p>
    <w:p w14:paraId="7E3402C6" w14:textId="31114E56" w:rsidR="00532D3D" w:rsidRPr="000D3225" w:rsidRDefault="00532D3D" w:rsidP="00FD46BB">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Tu, solo, puoi </w:t>
      </w:r>
      <w:r w:rsidR="0039651E" w:rsidRPr="000D3225">
        <w:rPr>
          <w:rFonts w:ascii="Arial Nova" w:hAnsi="Arial Nova"/>
          <w:color w:val="auto"/>
          <w:spacing w:val="-2"/>
          <w:sz w:val="24"/>
          <w:szCs w:val="24"/>
        </w:rPr>
        <w:t>farlo</w:t>
      </w:r>
      <w:r w:rsidR="001759A8" w:rsidRPr="000D3225">
        <w:rPr>
          <w:rFonts w:ascii="Arial Nova" w:hAnsi="Arial Nova"/>
          <w:color w:val="auto"/>
          <w:spacing w:val="-2"/>
          <w:sz w:val="24"/>
          <w:szCs w:val="24"/>
        </w:rPr>
        <w:t>. Tu solo puoi mette</w:t>
      </w:r>
      <w:r w:rsidR="002813ED" w:rsidRPr="000D3225">
        <w:rPr>
          <w:rFonts w:ascii="Arial Nova" w:hAnsi="Arial Nova"/>
          <w:color w:val="auto"/>
          <w:spacing w:val="-2"/>
          <w:sz w:val="24"/>
          <w:szCs w:val="24"/>
        </w:rPr>
        <w:t>re</w:t>
      </w:r>
      <w:r w:rsidRPr="000D3225">
        <w:rPr>
          <w:rFonts w:ascii="Arial Nova" w:hAnsi="Arial Nova"/>
          <w:color w:val="auto"/>
          <w:spacing w:val="-2"/>
          <w:sz w:val="24"/>
          <w:szCs w:val="24"/>
        </w:rPr>
        <w:t xml:space="preserve"> ordine nella tua vita.</w:t>
      </w:r>
    </w:p>
    <w:p w14:paraId="378E7CEA" w14:textId="3AFD4867" w:rsidR="00532D3D" w:rsidRPr="000D3225" w:rsidRDefault="0039651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Ti</w:t>
      </w:r>
      <w:r w:rsidR="00532D3D" w:rsidRPr="000D3225">
        <w:rPr>
          <w:rFonts w:ascii="Arial Nova" w:hAnsi="Arial Nova"/>
          <w:color w:val="auto"/>
          <w:spacing w:val="-2"/>
          <w:sz w:val="24"/>
          <w:szCs w:val="24"/>
        </w:rPr>
        <w:t xml:space="preserve"> consiglio di provare.</w:t>
      </w:r>
    </w:p>
    <w:p w14:paraId="02ADD88D" w14:textId="1FEE3642" w:rsidR="00532D3D" w:rsidRPr="000D3225" w:rsidRDefault="001759A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L</w:t>
      </w:r>
      <w:r w:rsidR="00532D3D" w:rsidRPr="000D3225">
        <w:rPr>
          <w:rFonts w:ascii="Arial Nova" w:hAnsi="Arial Nova"/>
          <w:color w:val="auto"/>
          <w:spacing w:val="-2"/>
          <w:sz w:val="24"/>
          <w:szCs w:val="24"/>
        </w:rPr>
        <w:t xml:space="preserve">a ruota della </w:t>
      </w:r>
      <w:r w:rsidR="00CC1240">
        <w:rPr>
          <w:rFonts w:ascii="Arial Nova" w:hAnsi="Arial Nova"/>
          <w:color w:val="auto"/>
          <w:spacing w:val="-2"/>
          <w:sz w:val="24"/>
          <w:szCs w:val="24"/>
        </w:rPr>
        <w:t>V</w:t>
      </w:r>
      <w:r w:rsidR="00532D3D" w:rsidRPr="000D3225">
        <w:rPr>
          <w:rFonts w:ascii="Arial Nova" w:hAnsi="Arial Nova"/>
          <w:color w:val="auto"/>
          <w:spacing w:val="-2"/>
          <w:sz w:val="24"/>
          <w:szCs w:val="24"/>
        </w:rPr>
        <w:t xml:space="preserve">ita </w:t>
      </w:r>
      <w:r w:rsidRPr="000D3225">
        <w:rPr>
          <w:rFonts w:ascii="Arial Nova" w:hAnsi="Arial Nova"/>
          <w:color w:val="auto"/>
          <w:spacing w:val="-2"/>
          <w:sz w:val="24"/>
          <w:szCs w:val="24"/>
        </w:rPr>
        <w:t xml:space="preserve">la trovi </w:t>
      </w:r>
      <w:r w:rsidR="00532D3D" w:rsidRPr="000D3225">
        <w:rPr>
          <w:rFonts w:ascii="Arial Nova" w:hAnsi="Arial Nova"/>
          <w:color w:val="auto"/>
          <w:spacing w:val="-2"/>
          <w:sz w:val="24"/>
          <w:szCs w:val="24"/>
        </w:rPr>
        <w:t>su moltissimi libri di coaching o anche online.</w:t>
      </w:r>
    </w:p>
    <w:p w14:paraId="7DF275A8" w14:textId="3CF5FBB2" w:rsidR="00BE7333" w:rsidRPr="000D3225" w:rsidRDefault="00532D3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 comunque il coaching per </w:t>
      </w:r>
      <w:r w:rsidR="001759A8" w:rsidRPr="000D3225">
        <w:rPr>
          <w:rFonts w:ascii="Arial Nova" w:hAnsi="Arial Nova"/>
          <w:color w:val="auto"/>
          <w:spacing w:val="-2"/>
          <w:sz w:val="24"/>
          <w:szCs w:val="24"/>
        </w:rPr>
        <w:t>iniziare a comprenderlo,</w:t>
      </w:r>
      <w:r w:rsidRPr="000D3225">
        <w:rPr>
          <w:rFonts w:ascii="Arial Nova" w:hAnsi="Arial Nova"/>
          <w:color w:val="auto"/>
          <w:spacing w:val="-2"/>
          <w:sz w:val="24"/>
          <w:szCs w:val="24"/>
        </w:rPr>
        <w:t xml:space="preserve"> </w:t>
      </w:r>
      <w:r w:rsidR="00CC1240">
        <w:rPr>
          <w:rFonts w:ascii="Arial Nova" w:hAnsi="Arial Nova"/>
          <w:color w:val="auto"/>
          <w:spacing w:val="-2"/>
          <w:sz w:val="24"/>
          <w:szCs w:val="24"/>
        </w:rPr>
        <w:t>d</w:t>
      </w:r>
      <w:r w:rsidRPr="000D3225">
        <w:rPr>
          <w:rFonts w:ascii="Arial Nova" w:hAnsi="Arial Nova"/>
          <w:color w:val="auto"/>
          <w:spacing w:val="-2"/>
          <w:sz w:val="24"/>
          <w:szCs w:val="24"/>
        </w:rPr>
        <w:t>evi iniziar</w:t>
      </w:r>
      <w:r w:rsidR="00CC1240">
        <w:rPr>
          <w:rFonts w:ascii="Arial Nova" w:hAnsi="Arial Nova"/>
          <w:color w:val="auto"/>
          <w:spacing w:val="-2"/>
          <w:sz w:val="24"/>
          <w:szCs w:val="24"/>
        </w:rPr>
        <w:t xml:space="preserve">e </w:t>
      </w:r>
      <w:r w:rsidRPr="000D3225">
        <w:rPr>
          <w:rFonts w:ascii="Arial Nova" w:hAnsi="Arial Nova"/>
          <w:color w:val="auto"/>
          <w:spacing w:val="-2"/>
          <w:sz w:val="24"/>
          <w:szCs w:val="24"/>
        </w:rPr>
        <w:t>a viver</w:t>
      </w:r>
      <w:r w:rsidR="00CC1240">
        <w:rPr>
          <w:rFonts w:ascii="Arial Nova" w:hAnsi="Arial Nova"/>
          <w:color w:val="auto"/>
          <w:spacing w:val="-2"/>
          <w:sz w:val="24"/>
          <w:szCs w:val="24"/>
        </w:rPr>
        <w:t>lo</w:t>
      </w:r>
      <w:r w:rsidR="001759A8"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altrimenti non puoi realmente c</w:t>
      </w:r>
      <w:r w:rsidR="001759A8" w:rsidRPr="000D3225">
        <w:rPr>
          <w:rFonts w:ascii="Arial Nova" w:hAnsi="Arial Nova"/>
          <w:color w:val="auto"/>
          <w:spacing w:val="-2"/>
          <w:sz w:val="24"/>
          <w:szCs w:val="24"/>
        </w:rPr>
        <w:t>apire c</w:t>
      </w:r>
      <w:r w:rsidRPr="000D3225">
        <w:rPr>
          <w:rFonts w:ascii="Arial Nova" w:hAnsi="Arial Nova"/>
          <w:color w:val="auto"/>
          <w:spacing w:val="-2"/>
          <w:sz w:val="24"/>
          <w:szCs w:val="24"/>
        </w:rPr>
        <w:t>ome può venirti in aiuto</w:t>
      </w:r>
      <w:r w:rsidR="00361C62" w:rsidRPr="000D3225">
        <w:rPr>
          <w:rFonts w:ascii="Arial Nova" w:hAnsi="Arial Nova"/>
          <w:color w:val="auto"/>
          <w:spacing w:val="-2"/>
          <w:sz w:val="24"/>
          <w:szCs w:val="24"/>
        </w:rPr>
        <w:t xml:space="preserve">. </w:t>
      </w:r>
    </w:p>
    <w:p w14:paraId="6923D3A1" w14:textId="1956F9C4" w:rsidR="00361C62" w:rsidRPr="000D3225" w:rsidRDefault="00361C62"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Il coaching è un bellissimo viaggio</w:t>
      </w:r>
      <w:r w:rsidR="001759A8"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fatto di scoperte per aiutarti a migliorare e a focalizzarti sull’obiettivo, ti aiuta ad avere una qualità migliore nelle relazioni con gli altri e ti permette di avere una vita di successo, inteso nel senso che vuoi tu.</w:t>
      </w:r>
    </w:p>
    <w:p w14:paraId="0FC05D5E" w14:textId="2E70A66C" w:rsidR="00361C62" w:rsidRPr="000D3225" w:rsidRDefault="00361C62"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Il coaching è un affascinante viaggio,</w:t>
      </w:r>
      <w:r w:rsidR="005608AA"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 xml:space="preserve">dove la </w:t>
      </w:r>
      <w:r w:rsidR="001759A8" w:rsidRPr="000D3225">
        <w:rPr>
          <w:rFonts w:ascii="Arial Nova" w:hAnsi="Arial Nova"/>
          <w:color w:val="auto"/>
          <w:spacing w:val="-2"/>
          <w:sz w:val="24"/>
          <w:szCs w:val="24"/>
        </w:rPr>
        <w:t xml:space="preserve">vera </w:t>
      </w:r>
      <w:r w:rsidRPr="000D3225">
        <w:rPr>
          <w:rFonts w:ascii="Arial Nova" w:hAnsi="Arial Nova"/>
          <w:color w:val="auto"/>
          <w:spacing w:val="-2"/>
          <w:sz w:val="24"/>
          <w:szCs w:val="24"/>
        </w:rPr>
        <w:t xml:space="preserve">meta sei tu. </w:t>
      </w:r>
    </w:p>
    <w:p w14:paraId="67F7A34E" w14:textId="22FECD80" w:rsidR="00BE7333" w:rsidRPr="000D3225" w:rsidRDefault="00BE7333" w:rsidP="008707DD">
      <w:pPr>
        <w:spacing w:line="240" w:lineRule="auto"/>
        <w:jc w:val="both"/>
        <w:rPr>
          <w:rFonts w:ascii="Arial Nova" w:hAnsi="Arial Nova"/>
          <w:b/>
          <w:bCs/>
          <w:i/>
          <w:iCs/>
          <w:color w:val="auto"/>
          <w:spacing w:val="-2"/>
          <w:sz w:val="24"/>
          <w:szCs w:val="24"/>
        </w:rPr>
      </w:pPr>
      <w:r w:rsidRPr="000D3225">
        <w:rPr>
          <w:rFonts w:ascii="Arial Nova" w:hAnsi="Arial Nova"/>
          <w:b/>
          <w:bCs/>
          <w:i/>
          <w:iCs/>
          <w:color w:val="auto"/>
          <w:spacing w:val="-2"/>
          <w:sz w:val="24"/>
          <w:szCs w:val="24"/>
        </w:rPr>
        <w:t>“Le persone che progrediscono nella vita sono coloro che si danno da fare per trovare le circostanze che vogliono e, se non le trovano, le creano”</w:t>
      </w:r>
    </w:p>
    <w:p w14:paraId="168F219A" w14:textId="52AA3D1F" w:rsidR="00BE7333" w:rsidRPr="000D3225" w:rsidRDefault="00BE7333" w:rsidP="00FD46BB">
      <w:pPr>
        <w:spacing w:after="0" w:line="240" w:lineRule="auto"/>
        <w:jc w:val="both"/>
        <w:rPr>
          <w:rFonts w:ascii="Arial Nova" w:hAnsi="Arial Nova"/>
          <w:i/>
          <w:iCs/>
          <w:color w:val="auto"/>
          <w:spacing w:val="-2"/>
          <w:sz w:val="24"/>
          <w:szCs w:val="24"/>
        </w:rPr>
      </w:pPr>
      <w:r w:rsidRPr="000D3225">
        <w:rPr>
          <w:rFonts w:ascii="Arial Nova" w:hAnsi="Arial Nova"/>
          <w:i/>
          <w:iCs/>
          <w:color w:val="auto"/>
          <w:spacing w:val="-2"/>
          <w:sz w:val="24"/>
          <w:szCs w:val="24"/>
        </w:rPr>
        <w:t>George Bernard Shaw</w:t>
      </w:r>
    </w:p>
    <w:p w14:paraId="36D84790" w14:textId="1C408385" w:rsidR="00EC5424" w:rsidRDefault="00EC5424" w:rsidP="00FD46BB">
      <w:pPr>
        <w:spacing w:before="0" w:after="0" w:line="240" w:lineRule="auto"/>
        <w:jc w:val="both"/>
        <w:rPr>
          <w:rFonts w:ascii="Arial Nova" w:hAnsi="Arial Nova"/>
          <w:color w:val="auto"/>
          <w:spacing w:val="-2"/>
          <w:sz w:val="24"/>
          <w:szCs w:val="24"/>
        </w:rPr>
      </w:pPr>
    </w:p>
    <w:p w14:paraId="451E21A1" w14:textId="2549FFE7" w:rsidR="00EC5424" w:rsidRDefault="00EC5424" w:rsidP="00FD46BB">
      <w:pPr>
        <w:spacing w:before="0" w:after="0" w:line="240" w:lineRule="auto"/>
        <w:jc w:val="both"/>
        <w:rPr>
          <w:rFonts w:ascii="Arial Nova" w:hAnsi="Arial Nova"/>
          <w:color w:val="auto"/>
          <w:spacing w:val="-2"/>
          <w:sz w:val="24"/>
          <w:szCs w:val="24"/>
        </w:rPr>
      </w:pPr>
    </w:p>
    <w:p w14:paraId="22EB1451" w14:textId="77777777" w:rsidR="005924DB" w:rsidRPr="000D3225" w:rsidRDefault="005924DB" w:rsidP="00FD46BB">
      <w:pPr>
        <w:spacing w:before="0" w:after="0" w:line="240" w:lineRule="auto"/>
        <w:jc w:val="both"/>
        <w:rPr>
          <w:rFonts w:ascii="Arial Nova" w:hAnsi="Arial Nova"/>
          <w:color w:val="auto"/>
          <w:spacing w:val="-2"/>
          <w:sz w:val="24"/>
          <w:szCs w:val="24"/>
        </w:rPr>
      </w:pPr>
    </w:p>
    <w:p w14:paraId="37ECAA9E" w14:textId="77777777" w:rsidR="00B4606D" w:rsidRDefault="00B4606D" w:rsidP="00FD46BB">
      <w:pPr>
        <w:spacing w:before="0" w:after="0" w:line="240" w:lineRule="auto"/>
        <w:jc w:val="both"/>
        <w:rPr>
          <w:rFonts w:ascii="Arial Nova" w:hAnsi="Arial Nova"/>
          <w:color w:val="auto"/>
          <w:spacing w:val="-2"/>
          <w:sz w:val="24"/>
          <w:szCs w:val="24"/>
        </w:rPr>
      </w:pPr>
    </w:p>
    <w:p w14:paraId="5AB8A657" w14:textId="77777777" w:rsidR="00B4606D" w:rsidRDefault="00B4606D" w:rsidP="00FD46BB">
      <w:pPr>
        <w:spacing w:before="0" w:after="0" w:line="240" w:lineRule="auto"/>
        <w:jc w:val="both"/>
        <w:rPr>
          <w:rFonts w:ascii="Arial Nova" w:hAnsi="Arial Nova"/>
          <w:color w:val="auto"/>
          <w:spacing w:val="-2"/>
          <w:sz w:val="24"/>
          <w:szCs w:val="24"/>
        </w:rPr>
      </w:pPr>
    </w:p>
    <w:p w14:paraId="35E76FBF" w14:textId="77777777" w:rsidR="00B4606D" w:rsidRDefault="00B4606D" w:rsidP="00FD46BB">
      <w:pPr>
        <w:spacing w:before="0" w:after="0" w:line="240" w:lineRule="auto"/>
        <w:jc w:val="both"/>
        <w:rPr>
          <w:rFonts w:ascii="Arial Nova" w:hAnsi="Arial Nova"/>
          <w:color w:val="auto"/>
          <w:spacing w:val="-2"/>
          <w:sz w:val="24"/>
          <w:szCs w:val="24"/>
        </w:rPr>
      </w:pPr>
    </w:p>
    <w:p w14:paraId="20A62BAD" w14:textId="77777777" w:rsidR="00B4606D" w:rsidRDefault="00B4606D" w:rsidP="00FD46BB">
      <w:pPr>
        <w:spacing w:before="0" w:after="0" w:line="240" w:lineRule="auto"/>
        <w:jc w:val="both"/>
        <w:rPr>
          <w:rFonts w:ascii="Arial Nova" w:hAnsi="Arial Nova"/>
          <w:color w:val="auto"/>
          <w:spacing w:val="-2"/>
          <w:sz w:val="24"/>
          <w:szCs w:val="24"/>
        </w:rPr>
      </w:pPr>
    </w:p>
    <w:p w14:paraId="1D4B3475" w14:textId="77777777" w:rsidR="00B4606D" w:rsidRDefault="00B4606D" w:rsidP="00FD46BB">
      <w:pPr>
        <w:spacing w:before="0" w:after="0" w:line="240" w:lineRule="auto"/>
        <w:jc w:val="both"/>
        <w:rPr>
          <w:rFonts w:ascii="Arial Nova" w:hAnsi="Arial Nova"/>
          <w:color w:val="auto"/>
          <w:spacing w:val="-2"/>
          <w:sz w:val="24"/>
          <w:szCs w:val="24"/>
        </w:rPr>
      </w:pPr>
    </w:p>
    <w:p w14:paraId="480B7C0E" w14:textId="77777777" w:rsidR="00B4606D" w:rsidRDefault="00B4606D" w:rsidP="00FD46BB">
      <w:pPr>
        <w:spacing w:before="0" w:after="0" w:line="240" w:lineRule="auto"/>
        <w:jc w:val="both"/>
        <w:rPr>
          <w:rFonts w:ascii="Arial Nova" w:hAnsi="Arial Nova"/>
          <w:color w:val="auto"/>
          <w:spacing w:val="-2"/>
          <w:sz w:val="24"/>
          <w:szCs w:val="24"/>
        </w:rPr>
      </w:pPr>
    </w:p>
    <w:p w14:paraId="38D547DB" w14:textId="77777777" w:rsidR="00B4606D" w:rsidRDefault="00B4606D" w:rsidP="00FD46BB">
      <w:pPr>
        <w:spacing w:before="0" w:after="0" w:line="240" w:lineRule="auto"/>
        <w:jc w:val="both"/>
        <w:rPr>
          <w:rFonts w:ascii="Arial Nova" w:hAnsi="Arial Nova"/>
          <w:color w:val="auto"/>
          <w:spacing w:val="-2"/>
          <w:sz w:val="24"/>
          <w:szCs w:val="24"/>
        </w:rPr>
      </w:pPr>
    </w:p>
    <w:p w14:paraId="21A40A66" w14:textId="4BA191F9" w:rsidR="0039651E" w:rsidRPr="000D3225" w:rsidRDefault="00CC1240" w:rsidP="00FD46BB">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lastRenderedPageBreak/>
        <w:t>S</w:t>
      </w:r>
      <w:r w:rsidR="00361C62" w:rsidRPr="000D3225">
        <w:rPr>
          <w:rFonts w:ascii="Arial Nova" w:hAnsi="Arial Nova"/>
          <w:color w:val="auto"/>
          <w:spacing w:val="-2"/>
          <w:sz w:val="24"/>
          <w:szCs w:val="24"/>
        </w:rPr>
        <w:t xml:space="preserve">ulla base di tutto quello che </w:t>
      </w:r>
      <w:r>
        <w:rPr>
          <w:rFonts w:ascii="Arial Nova" w:hAnsi="Arial Nova"/>
          <w:color w:val="auto"/>
          <w:spacing w:val="-2"/>
          <w:sz w:val="24"/>
          <w:szCs w:val="24"/>
        </w:rPr>
        <w:t>t</w:t>
      </w:r>
      <w:r w:rsidR="00361C62" w:rsidRPr="000D3225">
        <w:rPr>
          <w:rFonts w:ascii="Arial Nova" w:hAnsi="Arial Nova"/>
          <w:color w:val="auto"/>
          <w:spacing w:val="-2"/>
          <w:sz w:val="24"/>
          <w:szCs w:val="24"/>
        </w:rPr>
        <w:t>i ho raccontato</w:t>
      </w:r>
      <w:r>
        <w:rPr>
          <w:rFonts w:ascii="Arial Nova" w:hAnsi="Arial Nova"/>
          <w:color w:val="auto"/>
          <w:spacing w:val="-2"/>
          <w:sz w:val="24"/>
          <w:szCs w:val="24"/>
        </w:rPr>
        <w:t>,</w:t>
      </w:r>
      <w:r w:rsidR="00361C62" w:rsidRPr="000D3225">
        <w:rPr>
          <w:rFonts w:ascii="Arial Nova" w:hAnsi="Arial Nova"/>
          <w:color w:val="auto"/>
          <w:spacing w:val="-2"/>
          <w:sz w:val="24"/>
          <w:szCs w:val="24"/>
        </w:rPr>
        <w:t xml:space="preserve"> sto </w:t>
      </w:r>
      <w:r w:rsidR="001759A8" w:rsidRPr="000D3225">
        <w:rPr>
          <w:rFonts w:ascii="Arial Nova" w:hAnsi="Arial Nova"/>
          <w:color w:val="auto"/>
          <w:spacing w:val="-2"/>
          <w:sz w:val="24"/>
          <w:szCs w:val="24"/>
        </w:rPr>
        <w:t xml:space="preserve">riorganizzando e </w:t>
      </w:r>
      <w:r w:rsidR="00361C62" w:rsidRPr="000D3225">
        <w:rPr>
          <w:rFonts w:ascii="Arial Nova" w:hAnsi="Arial Nova"/>
          <w:color w:val="auto"/>
          <w:spacing w:val="-2"/>
          <w:sz w:val="24"/>
          <w:szCs w:val="24"/>
        </w:rPr>
        <w:t xml:space="preserve">reimpostando la mia nuova vita. </w:t>
      </w:r>
    </w:p>
    <w:p w14:paraId="2B669FD7" w14:textId="1069D2BB" w:rsidR="00EC5424" w:rsidRPr="000D3225" w:rsidRDefault="0039651E" w:rsidP="00FD46BB">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Mi scuso</w:t>
      </w:r>
      <w:r w:rsidR="00CC1240">
        <w:rPr>
          <w:rFonts w:ascii="Arial Nova" w:hAnsi="Arial Nova"/>
          <w:color w:val="auto"/>
          <w:spacing w:val="-2"/>
          <w:sz w:val="24"/>
          <w:szCs w:val="24"/>
        </w:rPr>
        <w:t>,</w:t>
      </w:r>
      <w:r w:rsidRPr="000D3225">
        <w:rPr>
          <w:rFonts w:ascii="Arial Nova" w:hAnsi="Arial Nova"/>
          <w:color w:val="auto"/>
          <w:spacing w:val="-2"/>
          <w:sz w:val="24"/>
          <w:szCs w:val="24"/>
        </w:rPr>
        <w:t xml:space="preserve"> se su alcune tematiche non mi sono dilungata più di tanto</w:t>
      </w:r>
      <w:r w:rsidR="001759A8"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ma per ogni argomento ci potrebbero anche volere mille e più pagine e</w:t>
      </w:r>
      <w:r w:rsidR="005608AA"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 xml:space="preserve">non </w:t>
      </w:r>
      <w:r w:rsidR="001759A8" w:rsidRPr="000D3225">
        <w:rPr>
          <w:rFonts w:ascii="Arial Nova" w:hAnsi="Arial Nova"/>
          <w:color w:val="auto"/>
          <w:spacing w:val="-2"/>
          <w:sz w:val="24"/>
          <w:szCs w:val="24"/>
        </w:rPr>
        <w:t>era questo il mio intento</w:t>
      </w:r>
      <w:r w:rsidRPr="000D3225">
        <w:rPr>
          <w:rFonts w:ascii="Arial Nova" w:hAnsi="Arial Nova"/>
          <w:color w:val="auto"/>
          <w:spacing w:val="-2"/>
          <w:sz w:val="24"/>
          <w:szCs w:val="24"/>
        </w:rPr>
        <w:t>.</w:t>
      </w:r>
    </w:p>
    <w:p w14:paraId="1779F23A" w14:textId="7D12778A" w:rsidR="0039651E" w:rsidRPr="000D3225" w:rsidRDefault="001759A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Volevo solo raccontarti, caro lettore, che t</w:t>
      </w:r>
      <w:r w:rsidR="0039651E" w:rsidRPr="000D3225">
        <w:rPr>
          <w:rFonts w:ascii="Arial Nova" w:hAnsi="Arial Nova"/>
          <w:color w:val="auto"/>
          <w:spacing w:val="-2"/>
          <w:sz w:val="24"/>
          <w:szCs w:val="24"/>
        </w:rPr>
        <w:t>utti questi aspetti, discipline, valori</w:t>
      </w:r>
      <w:r w:rsidRPr="000D3225">
        <w:rPr>
          <w:rFonts w:ascii="Arial Nova" w:hAnsi="Arial Nova"/>
          <w:color w:val="auto"/>
          <w:spacing w:val="-2"/>
          <w:sz w:val="24"/>
          <w:szCs w:val="24"/>
        </w:rPr>
        <w:t xml:space="preserve">, </w:t>
      </w:r>
      <w:r w:rsidR="0039651E" w:rsidRPr="000D3225">
        <w:rPr>
          <w:rFonts w:ascii="Arial Nova" w:hAnsi="Arial Nova"/>
          <w:color w:val="auto"/>
          <w:spacing w:val="-2"/>
          <w:sz w:val="24"/>
          <w:szCs w:val="24"/>
        </w:rPr>
        <w:t>sono oggi parte della mia vita e tra questi potresti trovare anche tu qualcosa che ti fa scattare la curiosità e la voglia di approfondire.</w:t>
      </w:r>
    </w:p>
    <w:p w14:paraId="736B033D" w14:textId="1F78B3F9" w:rsidR="00361C62" w:rsidRDefault="00361C62"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Il network mi ha aiutato a ripartire, mi ha permesso di arrivare a desiderare </w:t>
      </w:r>
      <w:r w:rsidR="001759A8" w:rsidRPr="000D3225">
        <w:rPr>
          <w:rFonts w:ascii="Arial Nova" w:hAnsi="Arial Nova"/>
          <w:color w:val="auto"/>
          <w:spacing w:val="-2"/>
          <w:sz w:val="24"/>
          <w:szCs w:val="24"/>
        </w:rPr>
        <w:t>qualcosa di più nella mia vita,</w:t>
      </w:r>
      <w:r w:rsidR="00CC1240">
        <w:rPr>
          <w:rFonts w:ascii="Arial Nova" w:hAnsi="Arial Nova"/>
          <w:color w:val="auto"/>
          <w:spacing w:val="-2"/>
          <w:sz w:val="24"/>
          <w:szCs w:val="24"/>
        </w:rPr>
        <w:t xml:space="preserve"> soprattutto mi ha spinto a lavorare sulla</w:t>
      </w:r>
      <w:r w:rsidRPr="000D3225">
        <w:rPr>
          <w:rFonts w:ascii="Arial Nova" w:hAnsi="Arial Nova"/>
          <w:color w:val="auto"/>
          <w:spacing w:val="-2"/>
          <w:sz w:val="24"/>
          <w:szCs w:val="24"/>
        </w:rPr>
        <w:t xml:space="preserve"> mia crescita personale</w:t>
      </w:r>
      <w:r w:rsidR="00CC1240">
        <w:rPr>
          <w:rFonts w:ascii="Arial Nova" w:hAnsi="Arial Nova"/>
          <w:color w:val="auto"/>
          <w:spacing w:val="-2"/>
          <w:sz w:val="24"/>
          <w:szCs w:val="24"/>
        </w:rPr>
        <w:t xml:space="preserve"> e a concepire un mio progetto di vita basato sul futuro, non solo mio, ma anche dei miei figli.</w:t>
      </w:r>
    </w:p>
    <w:p w14:paraId="03164142" w14:textId="798FFE36" w:rsidR="00361C62" w:rsidRPr="000D3225" w:rsidRDefault="00361C62"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Ho ricominciato a studiare ogni giorno e sono approdata prima al coaching e poi alla mindfulness.</w:t>
      </w:r>
    </w:p>
    <w:p w14:paraId="241859A0" w14:textId="20E0F806" w:rsidR="00361C62" w:rsidRPr="000D3225" w:rsidRDefault="00361C62"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Quindi oggi sento di avere una vita piena, consapevole e colma di gratitudine. </w:t>
      </w:r>
    </w:p>
    <w:p w14:paraId="7197BC4B" w14:textId="5502F5B0" w:rsidR="00361C62" w:rsidRDefault="00361C62"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Ho più chiaro dove voglio arrivare e che tipo di persone vorrei </w:t>
      </w:r>
      <w:r w:rsidR="005924DB">
        <w:rPr>
          <w:rFonts w:ascii="Arial Nova" w:hAnsi="Arial Nova"/>
          <w:color w:val="auto"/>
          <w:spacing w:val="-2"/>
          <w:sz w:val="24"/>
          <w:szCs w:val="24"/>
        </w:rPr>
        <w:t xml:space="preserve">accanto a me </w:t>
      </w:r>
      <w:r w:rsidRPr="000D3225">
        <w:rPr>
          <w:rFonts w:ascii="Arial Nova" w:hAnsi="Arial Nova"/>
          <w:color w:val="auto"/>
          <w:spacing w:val="-2"/>
          <w:sz w:val="24"/>
          <w:szCs w:val="24"/>
        </w:rPr>
        <w:t>in questi nuovi progetti.</w:t>
      </w:r>
    </w:p>
    <w:p w14:paraId="4CC49D74" w14:textId="08522063" w:rsidR="00B4606D" w:rsidRPr="000D3225" w:rsidRDefault="00B4606D"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Ho realizzato alcuni sogni nel cassetto: ho scritto questo libro, ne ho in creazione altri due e ho tirato fuori anche un vecchio romanzo scritto tempo fa.</w:t>
      </w:r>
    </w:p>
    <w:p w14:paraId="7A203BA7" w14:textId="2F772146" w:rsidR="00361C62" w:rsidRDefault="00361C62"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Non sono più disposta a perdere tempo con le persone sbagliate e negative</w:t>
      </w:r>
      <w:r w:rsidR="0075478E" w:rsidRPr="000D3225">
        <w:rPr>
          <w:rFonts w:ascii="Arial Nova" w:hAnsi="Arial Nova"/>
          <w:color w:val="auto"/>
          <w:spacing w:val="-2"/>
          <w:sz w:val="24"/>
          <w:szCs w:val="24"/>
        </w:rPr>
        <w:t>.</w:t>
      </w:r>
    </w:p>
    <w:p w14:paraId="782BB8A6" w14:textId="7E65A2EF" w:rsidR="005924DB" w:rsidRDefault="005924DB" w:rsidP="005924DB">
      <w:pPr>
        <w:spacing w:before="0" w:after="0" w:line="240" w:lineRule="auto"/>
        <w:jc w:val="both"/>
        <w:rPr>
          <w:rFonts w:ascii="Arial Nova" w:hAnsi="Arial Nova"/>
          <w:color w:val="auto"/>
          <w:spacing w:val="-2"/>
          <w:sz w:val="24"/>
          <w:szCs w:val="24"/>
        </w:rPr>
      </w:pPr>
      <w:r>
        <w:rPr>
          <w:rFonts w:ascii="Arial Nova" w:hAnsi="Arial Nova"/>
          <w:color w:val="auto"/>
          <w:spacing w:val="-2"/>
          <w:sz w:val="24"/>
          <w:szCs w:val="24"/>
        </w:rPr>
        <w:t>Non vorrei arrivare un giorno, tra molto tempo, a dire: “vorrei averlo fatto”. Provo a farlo oggi.</w:t>
      </w:r>
    </w:p>
    <w:p w14:paraId="75E70A05" w14:textId="184611C5" w:rsidR="0039651E" w:rsidRPr="000D3225" w:rsidRDefault="0039651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 xml:space="preserve">Oggi mi definisco una </w:t>
      </w:r>
      <w:r w:rsidR="001759A8" w:rsidRPr="000D3225">
        <w:rPr>
          <w:rFonts w:ascii="Arial Nova" w:hAnsi="Arial Nova"/>
          <w:color w:val="auto"/>
          <w:spacing w:val="-2"/>
          <w:sz w:val="24"/>
          <w:szCs w:val="24"/>
        </w:rPr>
        <w:t xml:space="preserve">Coach del benessere perché voglio pensare di poterti dare un aiuto concreto per trasformare il tuo corpo e anche la tua vita in ciò che desideri. </w:t>
      </w:r>
    </w:p>
    <w:p w14:paraId="6F845227" w14:textId="77777777" w:rsidR="00CC1240" w:rsidRDefault="00CC1240"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Ha funzionato per me. Può fare la differenza anche nella tua vita, se quel cambiamento lo vuoi davvero.</w:t>
      </w:r>
    </w:p>
    <w:p w14:paraId="6BA008F9" w14:textId="75743B7E" w:rsidR="0039651E" w:rsidRDefault="0039651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 miei consigli per ritrovare il benessere in generale si rifanno alle teorie dei grandi coach e </w:t>
      </w:r>
      <w:r w:rsidR="005924DB">
        <w:rPr>
          <w:rFonts w:ascii="Arial Nova" w:hAnsi="Arial Nova"/>
          <w:color w:val="auto"/>
          <w:spacing w:val="-2"/>
          <w:sz w:val="24"/>
          <w:szCs w:val="24"/>
        </w:rPr>
        <w:t>si ispirano al concetto di igiene naturale. P</w:t>
      </w:r>
      <w:r w:rsidRPr="000D3225">
        <w:rPr>
          <w:rFonts w:ascii="Arial Nova" w:hAnsi="Arial Nova"/>
          <w:color w:val="auto"/>
          <w:spacing w:val="-2"/>
          <w:sz w:val="24"/>
          <w:szCs w:val="24"/>
        </w:rPr>
        <w:t>ossono essere mess</w:t>
      </w:r>
      <w:r w:rsidR="00796BC4">
        <w:rPr>
          <w:rFonts w:ascii="Arial Nova" w:hAnsi="Arial Nova"/>
          <w:color w:val="auto"/>
          <w:spacing w:val="-2"/>
          <w:sz w:val="24"/>
          <w:szCs w:val="24"/>
        </w:rPr>
        <w:t>i</w:t>
      </w:r>
      <w:r w:rsidRPr="000D3225">
        <w:rPr>
          <w:rFonts w:ascii="Arial Nova" w:hAnsi="Arial Nova"/>
          <w:color w:val="auto"/>
          <w:spacing w:val="-2"/>
          <w:sz w:val="24"/>
          <w:szCs w:val="24"/>
        </w:rPr>
        <w:t xml:space="preserve"> in pratica da chiunque con semplicità</w:t>
      </w:r>
      <w:r w:rsidR="00A4767D" w:rsidRPr="000D3225">
        <w:rPr>
          <w:rFonts w:ascii="Arial Nova" w:hAnsi="Arial Nova"/>
          <w:color w:val="auto"/>
          <w:spacing w:val="-2"/>
          <w:sz w:val="24"/>
          <w:szCs w:val="24"/>
        </w:rPr>
        <w:t xml:space="preserve"> e buona volontà.</w:t>
      </w:r>
    </w:p>
    <w:p w14:paraId="14F16154" w14:textId="0288AC1A" w:rsidR="00B4606D" w:rsidRPr="000D3225" w:rsidRDefault="00B4606D"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Se</w:t>
      </w:r>
      <w:r w:rsidR="00796BC4">
        <w:rPr>
          <w:rFonts w:ascii="Arial Nova" w:hAnsi="Arial Nova"/>
          <w:color w:val="auto"/>
          <w:spacing w:val="-2"/>
          <w:sz w:val="24"/>
          <w:szCs w:val="24"/>
        </w:rPr>
        <w:t xml:space="preserve"> invece vuoi rimetterti in gioco e</w:t>
      </w:r>
      <w:r>
        <w:rPr>
          <w:rFonts w:ascii="Arial Nova" w:hAnsi="Arial Nova"/>
          <w:color w:val="auto"/>
          <w:spacing w:val="-2"/>
          <w:sz w:val="24"/>
          <w:szCs w:val="24"/>
        </w:rPr>
        <w:t xml:space="preserve"> pensi di poter dare un tuo contributo a questo progetto di crescita, sono sempre aperta ad una chiacchierata costruttiva.</w:t>
      </w:r>
    </w:p>
    <w:p w14:paraId="1DE1D514" w14:textId="5D52FD36" w:rsidR="00EC5424" w:rsidRPr="000D3225" w:rsidRDefault="00A4767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Ma </w:t>
      </w:r>
      <w:r w:rsidR="00796BC4">
        <w:rPr>
          <w:rFonts w:ascii="Arial Nova" w:hAnsi="Arial Nova"/>
          <w:color w:val="auto"/>
          <w:spacing w:val="-2"/>
          <w:sz w:val="24"/>
          <w:szCs w:val="24"/>
        </w:rPr>
        <w:t xml:space="preserve">prima di giungere alle conclusioni, </w:t>
      </w:r>
      <w:r w:rsidRPr="000D3225">
        <w:rPr>
          <w:rFonts w:ascii="Arial Nova" w:hAnsi="Arial Nova"/>
          <w:color w:val="auto"/>
          <w:spacing w:val="-2"/>
          <w:sz w:val="24"/>
          <w:szCs w:val="24"/>
        </w:rPr>
        <w:t xml:space="preserve">c’è ancora un valore, </w:t>
      </w:r>
      <w:r w:rsidR="0039651E" w:rsidRPr="000D3225">
        <w:rPr>
          <w:rFonts w:ascii="Arial Nova" w:hAnsi="Arial Nova"/>
          <w:color w:val="auto"/>
          <w:spacing w:val="-2"/>
          <w:sz w:val="24"/>
          <w:szCs w:val="24"/>
        </w:rPr>
        <w:t xml:space="preserve">che ho inserito nella mia vita </w:t>
      </w:r>
      <w:r w:rsidR="0036559B" w:rsidRPr="000D3225">
        <w:rPr>
          <w:rFonts w:ascii="Arial Nova" w:hAnsi="Arial Nova"/>
          <w:color w:val="auto"/>
          <w:spacing w:val="-2"/>
          <w:sz w:val="24"/>
          <w:szCs w:val="24"/>
        </w:rPr>
        <w:t xml:space="preserve">e </w:t>
      </w:r>
      <w:r w:rsidR="00796BC4">
        <w:rPr>
          <w:rFonts w:ascii="Arial Nova" w:hAnsi="Arial Nova"/>
          <w:color w:val="auto"/>
          <w:spacing w:val="-2"/>
          <w:sz w:val="24"/>
          <w:szCs w:val="24"/>
        </w:rPr>
        <w:t xml:space="preserve">che sta davvero facendo la grande differenza, anzi, </w:t>
      </w:r>
      <w:r w:rsidR="00796BC4" w:rsidRPr="000D3225">
        <w:rPr>
          <w:rFonts w:ascii="Arial Nova" w:hAnsi="Arial Nova"/>
          <w:color w:val="auto"/>
          <w:spacing w:val="-2"/>
          <w:sz w:val="24"/>
          <w:szCs w:val="24"/>
        </w:rPr>
        <w:t xml:space="preserve">dovresti farlo anche tu, </w:t>
      </w:r>
      <w:r w:rsidR="00796BC4">
        <w:rPr>
          <w:rFonts w:ascii="Arial Nova" w:hAnsi="Arial Nova"/>
          <w:color w:val="auto"/>
          <w:spacing w:val="-2"/>
          <w:sz w:val="24"/>
          <w:szCs w:val="24"/>
        </w:rPr>
        <w:t xml:space="preserve">e </w:t>
      </w:r>
      <w:r w:rsidR="00796BC4" w:rsidRPr="000D3225">
        <w:rPr>
          <w:rFonts w:ascii="Arial Nova" w:hAnsi="Arial Nova"/>
          <w:color w:val="auto"/>
          <w:spacing w:val="-2"/>
          <w:sz w:val="24"/>
          <w:szCs w:val="24"/>
        </w:rPr>
        <w:t xml:space="preserve">al più </w:t>
      </w:r>
      <w:r w:rsidR="0036559B" w:rsidRPr="000D3225">
        <w:rPr>
          <w:rFonts w:ascii="Arial Nova" w:hAnsi="Arial Nova"/>
          <w:color w:val="auto"/>
          <w:spacing w:val="-2"/>
          <w:sz w:val="24"/>
          <w:szCs w:val="24"/>
        </w:rPr>
        <w:t>presto</w:t>
      </w:r>
      <w:r w:rsidR="00796BC4">
        <w:rPr>
          <w:rFonts w:ascii="Arial Nova" w:hAnsi="Arial Nova"/>
          <w:color w:val="auto"/>
          <w:spacing w:val="-2"/>
          <w:sz w:val="24"/>
          <w:szCs w:val="24"/>
        </w:rPr>
        <w:t xml:space="preserve">. Si tratta di </w:t>
      </w:r>
      <w:r w:rsidRPr="000D3225">
        <w:rPr>
          <w:rFonts w:ascii="Arial Nova" w:hAnsi="Arial Nova"/>
          <w:color w:val="auto"/>
          <w:spacing w:val="-2"/>
          <w:sz w:val="24"/>
          <w:szCs w:val="24"/>
        </w:rPr>
        <w:t>un</w:t>
      </w:r>
      <w:r w:rsidR="0039651E" w:rsidRPr="000D3225">
        <w:rPr>
          <w:rFonts w:ascii="Arial Nova" w:hAnsi="Arial Nova"/>
          <w:color w:val="auto"/>
          <w:spacing w:val="-2"/>
          <w:sz w:val="24"/>
          <w:szCs w:val="24"/>
        </w:rPr>
        <w:t xml:space="preserve"> </w:t>
      </w:r>
      <w:r w:rsidR="000732C8" w:rsidRPr="000D3225">
        <w:rPr>
          <w:rFonts w:ascii="Arial Nova" w:hAnsi="Arial Nova"/>
          <w:color w:val="auto"/>
          <w:spacing w:val="-2"/>
          <w:sz w:val="24"/>
          <w:szCs w:val="24"/>
        </w:rPr>
        <w:t xml:space="preserve">valore </w:t>
      </w:r>
      <w:r w:rsidR="0039651E" w:rsidRPr="000D3225">
        <w:rPr>
          <w:rFonts w:ascii="Arial Nova" w:hAnsi="Arial Nova"/>
          <w:color w:val="auto"/>
          <w:spacing w:val="-2"/>
          <w:sz w:val="24"/>
          <w:szCs w:val="24"/>
        </w:rPr>
        <w:t>che spesso diamo troppo per scontato</w:t>
      </w:r>
      <w:r w:rsidR="00796BC4">
        <w:rPr>
          <w:rFonts w:ascii="Arial Nova" w:hAnsi="Arial Nova"/>
          <w:color w:val="auto"/>
          <w:spacing w:val="-2"/>
          <w:sz w:val="24"/>
          <w:szCs w:val="24"/>
        </w:rPr>
        <w:t>:</w:t>
      </w:r>
    </w:p>
    <w:p w14:paraId="7C08A9FE" w14:textId="25BF756D" w:rsidR="00FD46BB" w:rsidRPr="000D3225" w:rsidRDefault="00796BC4" w:rsidP="00FD46BB">
      <w:pPr>
        <w:spacing w:line="240" w:lineRule="auto"/>
        <w:jc w:val="both"/>
        <w:rPr>
          <w:rFonts w:ascii="Arial Nova" w:hAnsi="Arial Nova"/>
          <w:b/>
          <w:bCs/>
          <w:i/>
          <w:iCs/>
          <w:color w:val="auto"/>
          <w:spacing w:val="-2"/>
          <w:sz w:val="24"/>
          <w:szCs w:val="24"/>
        </w:rPr>
      </w:pPr>
      <w:r>
        <w:rPr>
          <w:rFonts w:ascii="Arial Nova" w:hAnsi="Arial Nova"/>
          <w:color w:val="auto"/>
          <w:spacing w:val="-2"/>
          <w:sz w:val="24"/>
          <w:szCs w:val="24"/>
        </w:rPr>
        <w:t xml:space="preserve">Il suo nome è </w:t>
      </w:r>
      <w:r w:rsidR="00A4767D" w:rsidRPr="000D3225">
        <w:rPr>
          <w:rFonts w:ascii="Arial Nova" w:hAnsi="Arial Nova"/>
          <w:color w:val="auto"/>
          <w:spacing w:val="-2"/>
          <w:sz w:val="24"/>
          <w:szCs w:val="24"/>
        </w:rPr>
        <w:t>GRATITUDINE.</w:t>
      </w:r>
      <w:r w:rsidR="00FD46BB" w:rsidRPr="000D3225">
        <w:rPr>
          <w:rFonts w:ascii="Arial Nova" w:hAnsi="Arial Nova"/>
          <w:b/>
          <w:bCs/>
          <w:i/>
          <w:iCs/>
          <w:color w:val="auto"/>
          <w:spacing w:val="-2"/>
          <w:sz w:val="24"/>
          <w:szCs w:val="24"/>
        </w:rPr>
        <w:t xml:space="preserve"> </w:t>
      </w:r>
      <w:r w:rsidR="00FD46BB" w:rsidRPr="000D3225">
        <w:rPr>
          <w:rFonts w:ascii="Arial Nova" w:hAnsi="Arial Nova"/>
          <w:b/>
          <w:bCs/>
          <w:i/>
          <w:iCs/>
          <w:color w:val="auto"/>
          <w:spacing w:val="-2"/>
          <w:sz w:val="24"/>
          <w:szCs w:val="24"/>
        </w:rPr>
        <w:br w:type="page"/>
      </w:r>
    </w:p>
    <w:p w14:paraId="01F980FA" w14:textId="4A6ABE05" w:rsidR="00254504" w:rsidRPr="000D3225" w:rsidRDefault="0039651E" w:rsidP="00FD46BB">
      <w:pPr>
        <w:spacing w:before="0" w:after="0" w:line="240" w:lineRule="auto"/>
        <w:jc w:val="both"/>
        <w:rPr>
          <w:rFonts w:ascii="Arial Nova" w:hAnsi="Arial Nova"/>
          <w:b/>
          <w:bCs/>
          <w:i/>
          <w:iCs/>
          <w:color w:val="auto"/>
          <w:spacing w:val="-2"/>
          <w:sz w:val="24"/>
          <w:szCs w:val="24"/>
        </w:rPr>
      </w:pPr>
      <w:r w:rsidRPr="000D3225">
        <w:rPr>
          <w:rFonts w:ascii="Arial Nova" w:hAnsi="Arial Nova"/>
          <w:b/>
          <w:bCs/>
          <w:i/>
          <w:iCs/>
          <w:color w:val="auto"/>
          <w:spacing w:val="-2"/>
          <w:sz w:val="24"/>
          <w:szCs w:val="24"/>
        </w:rPr>
        <w:lastRenderedPageBreak/>
        <w:t>“Q</w:t>
      </w:r>
      <w:r w:rsidR="00254504" w:rsidRPr="000D3225">
        <w:rPr>
          <w:rFonts w:ascii="Arial Nova" w:hAnsi="Arial Nova"/>
          <w:b/>
          <w:bCs/>
          <w:i/>
          <w:iCs/>
          <w:color w:val="auto"/>
          <w:spacing w:val="-2"/>
          <w:sz w:val="24"/>
          <w:szCs w:val="24"/>
        </w:rPr>
        <w:t>uando ti alzi al mattino, pensa quale prezioso privilegio è essere vivi: respirare, pensare, provare gioia e amore”</w:t>
      </w:r>
    </w:p>
    <w:p w14:paraId="6C503CE3" w14:textId="77777777" w:rsidR="00FD46BB" w:rsidRPr="000D3225" w:rsidRDefault="00254504" w:rsidP="00FD46BB">
      <w:pPr>
        <w:spacing w:before="0" w:after="0" w:line="240" w:lineRule="auto"/>
        <w:jc w:val="both"/>
        <w:rPr>
          <w:rFonts w:ascii="Arial Nova" w:hAnsi="Arial Nova"/>
          <w:i/>
          <w:iCs/>
          <w:color w:val="auto"/>
          <w:spacing w:val="-2"/>
          <w:sz w:val="24"/>
          <w:szCs w:val="24"/>
        </w:rPr>
      </w:pPr>
      <w:r w:rsidRPr="000D3225">
        <w:rPr>
          <w:rFonts w:ascii="Arial Nova" w:hAnsi="Arial Nova"/>
          <w:i/>
          <w:iCs/>
          <w:color w:val="auto"/>
          <w:spacing w:val="-2"/>
          <w:sz w:val="24"/>
          <w:szCs w:val="24"/>
        </w:rPr>
        <w:t>Marco Aurelio</w:t>
      </w:r>
    </w:p>
    <w:p w14:paraId="442AD33A" w14:textId="676D6F35" w:rsidR="00254504" w:rsidRPr="000D3225" w:rsidRDefault="00254504" w:rsidP="00FD46BB">
      <w:pPr>
        <w:spacing w:before="0" w:after="0" w:line="240" w:lineRule="auto"/>
        <w:jc w:val="both"/>
        <w:rPr>
          <w:rFonts w:ascii="Arial Nova" w:hAnsi="Arial Nova"/>
          <w:i/>
          <w:iCs/>
          <w:color w:val="auto"/>
          <w:spacing w:val="-2"/>
          <w:sz w:val="24"/>
          <w:szCs w:val="24"/>
        </w:rPr>
      </w:pPr>
      <w:r w:rsidRPr="000D3225">
        <w:rPr>
          <w:rFonts w:ascii="Arial Nova" w:hAnsi="Arial Nova"/>
          <w:i/>
          <w:iCs/>
          <w:color w:val="auto"/>
          <w:spacing w:val="-2"/>
          <w:sz w:val="24"/>
          <w:szCs w:val="24"/>
        </w:rPr>
        <w:t xml:space="preserve"> </w:t>
      </w:r>
    </w:p>
    <w:p w14:paraId="73F321B7" w14:textId="65A44774" w:rsidR="00DE1DB9" w:rsidRPr="000D3225" w:rsidRDefault="00A4767D" w:rsidP="00BF51B7">
      <w:pPr>
        <w:pStyle w:val="Titolo1"/>
        <w:rPr>
          <w:rFonts w:ascii="Arial Nova" w:hAnsi="Arial Nova"/>
        </w:rPr>
      </w:pPr>
      <w:bookmarkStart w:id="30" w:name="_Toc30146718"/>
      <w:r w:rsidRPr="000D3225">
        <w:rPr>
          <w:rFonts w:ascii="Arial Nova" w:hAnsi="Arial Nova"/>
        </w:rPr>
        <w:t>INIZIA AD ESSERE GRATO</w:t>
      </w:r>
      <w:bookmarkEnd w:id="30"/>
      <w:r w:rsidR="00DE1DB9" w:rsidRPr="000D3225">
        <w:rPr>
          <w:rFonts w:ascii="Arial Nova" w:hAnsi="Arial Nova"/>
        </w:rPr>
        <w:t xml:space="preserve"> </w:t>
      </w:r>
    </w:p>
    <w:p w14:paraId="73A95429" w14:textId="77777777" w:rsidR="001F580D" w:rsidRPr="000D3225" w:rsidRDefault="001F580D" w:rsidP="00FD46BB">
      <w:pPr>
        <w:spacing w:before="0" w:after="0" w:line="240" w:lineRule="auto"/>
        <w:jc w:val="both"/>
        <w:rPr>
          <w:rFonts w:ascii="Arial Nova" w:hAnsi="Arial Nova"/>
          <w:color w:val="auto"/>
          <w:spacing w:val="-2"/>
          <w:sz w:val="24"/>
          <w:szCs w:val="24"/>
        </w:rPr>
      </w:pPr>
    </w:p>
    <w:p w14:paraId="21D8280C" w14:textId="5A08FBCF" w:rsidR="00DE1DB9" w:rsidRPr="000D3225" w:rsidRDefault="00254504" w:rsidP="00FD46BB">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Last </w:t>
      </w:r>
      <w:proofErr w:type="spellStart"/>
      <w:r w:rsidRPr="000D3225">
        <w:rPr>
          <w:rFonts w:ascii="Arial Nova" w:hAnsi="Arial Nova"/>
          <w:color w:val="auto"/>
          <w:spacing w:val="-2"/>
          <w:sz w:val="24"/>
          <w:szCs w:val="24"/>
        </w:rPr>
        <w:t>but</w:t>
      </w:r>
      <w:proofErr w:type="spellEnd"/>
      <w:r w:rsidRPr="000D3225">
        <w:rPr>
          <w:rFonts w:ascii="Arial Nova" w:hAnsi="Arial Nova"/>
          <w:color w:val="auto"/>
          <w:spacing w:val="-2"/>
          <w:sz w:val="24"/>
          <w:szCs w:val="24"/>
        </w:rPr>
        <w:t xml:space="preserve"> </w:t>
      </w:r>
      <w:proofErr w:type="spellStart"/>
      <w:r w:rsidRPr="000D3225">
        <w:rPr>
          <w:rFonts w:ascii="Arial Nova" w:hAnsi="Arial Nova"/>
          <w:color w:val="auto"/>
          <w:spacing w:val="-2"/>
          <w:sz w:val="24"/>
          <w:szCs w:val="24"/>
        </w:rPr>
        <w:t>not</w:t>
      </w:r>
      <w:proofErr w:type="spellEnd"/>
      <w:r w:rsidRPr="000D3225">
        <w:rPr>
          <w:rFonts w:ascii="Arial Nova" w:hAnsi="Arial Nova"/>
          <w:color w:val="auto"/>
          <w:spacing w:val="-2"/>
          <w:sz w:val="24"/>
          <w:szCs w:val="24"/>
        </w:rPr>
        <w:t xml:space="preserve"> </w:t>
      </w:r>
      <w:proofErr w:type="spellStart"/>
      <w:r w:rsidRPr="000D3225">
        <w:rPr>
          <w:rFonts w:ascii="Arial Nova" w:hAnsi="Arial Nova"/>
          <w:color w:val="auto"/>
          <w:spacing w:val="-2"/>
          <w:sz w:val="24"/>
          <w:szCs w:val="24"/>
        </w:rPr>
        <w:t>least</w:t>
      </w:r>
      <w:proofErr w:type="spellEnd"/>
      <w:r w:rsidRPr="000D3225">
        <w:rPr>
          <w:rFonts w:ascii="Arial Nova" w:hAnsi="Arial Nova"/>
          <w:color w:val="auto"/>
          <w:spacing w:val="-2"/>
          <w:sz w:val="24"/>
          <w:szCs w:val="24"/>
        </w:rPr>
        <w:t>, ultimo argomento</w:t>
      </w:r>
      <w:r w:rsidR="000732C8"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ma non per questo meno importante</w:t>
      </w:r>
      <w:r w:rsidR="00A4767D" w:rsidRPr="000D3225">
        <w:rPr>
          <w:rFonts w:ascii="Arial Nova" w:hAnsi="Arial Nova"/>
          <w:color w:val="auto"/>
          <w:spacing w:val="-2"/>
          <w:sz w:val="24"/>
          <w:szCs w:val="24"/>
        </w:rPr>
        <w:t>, la gratitudine</w:t>
      </w:r>
    </w:p>
    <w:p w14:paraId="4027A033" w14:textId="41F4B2C9" w:rsidR="00254504" w:rsidRPr="000D3225" w:rsidRDefault="00254504"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Che cos’è la gratitudine?</w:t>
      </w:r>
    </w:p>
    <w:p w14:paraId="637B9E5C" w14:textId="79522695" w:rsidR="00254504" w:rsidRPr="000D3225" w:rsidRDefault="00254504"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Te lo chiedi mai veramente?</w:t>
      </w:r>
    </w:p>
    <w:p w14:paraId="5F9F2540" w14:textId="5623F572" w:rsidR="00254504" w:rsidRPr="000D3225" w:rsidRDefault="00254504"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Ti ricordi di essere grato ogni singolo giorno? </w:t>
      </w:r>
      <w:r w:rsidR="00141B6E" w:rsidRPr="000D3225">
        <w:rPr>
          <w:rFonts w:ascii="Arial Nova" w:hAnsi="Arial Nova"/>
          <w:color w:val="auto"/>
          <w:spacing w:val="-2"/>
          <w:sz w:val="24"/>
          <w:szCs w:val="24"/>
        </w:rPr>
        <w:t>O pensi che non sia necessario, che ti sia tutto dovuto, che poi forse non c’è così tanto per cui essere grati.</w:t>
      </w:r>
    </w:p>
    <w:p w14:paraId="199CFA14" w14:textId="142F6A69" w:rsidR="00254504" w:rsidRPr="000D3225" w:rsidRDefault="00254504"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GRATITUDINE = sentimento e disposizione d’anim</w:t>
      </w:r>
      <w:r w:rsidR="00A4767D" w:rsidRPr="000D3225">
        <w:rPr>
          <w:rFonts w:ascii="Arial Nova" w:hAnsi="Arial Nova"/>
          <w:color w:val="auto"/>
          <w:spacing w:val="-2"/>
          <w:sz w:val="24"/>
          <w:szCs w:val="24"/>
        </w:rPr>
        <w:t>o</w:t>
      </w:r>
      <w:r w:rsidRPr="000D3225">
        <w:rPr>
          <w:rFonts w:ascii="Arial Nova" w:hAnsi="Arial Nova"/>
          <w:color w:val="auto"/>
          <w:spacing w:val="-2"/>
          <w:sz w:val="24"/>
          <w:szCs w:val="24"/>
        </w:rPr>
        <w:t xml:space="preserve"> che comporta affetto verso chi ci ha fatto del bene, ricordo del beneficio ricevuto e desiderio di poterlo ricambiare.</w:t>
      </w:r>
    </w:p>
    <w:p w14:paraId="509FE47F" w14:textId="51640CAA" w:rsidR="00254504" w:rsidRPr="000D3225" w:rsidRDefault="00141B6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Ogni giorno, ci alziamo e ci prepariamo ad affrontare la nostra vita.</w:t>
      </w:r>
    </w:p>
    <w:p w14:paraId="36094CEF" w14:textId="3C8CE6FB" w:rsidR="00141B6E" w:rsidRPr="000D3225" w:rsidRDefault="00A4767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E o</w:t>
      </w:r>
      <w:r w:rsidR="00141B6E" w:rsidRPr="000D3225">
        <w:rPr>
          <w:rFonts w:ascii="Arial Nova" w:hAnsi="Arial Nova"/>
          <w:color w:val="auto"/>
          <w:spacing w:val="-2"/>
          <w:sz w:val="24"/>
          <w:szCs w:val="24"/>
        </w:rPr>
        <w:t>gni giorno</w:t>
      </w:r>
      <w:r w:rsidRPr="000D3225">
        <w:rPr>
          <w:rFonts w:ascii="Arial Nova" w:hAnsi="Arial Nova"/>
          <w:color w:val="auto"/>
          <w:spacing w:val="-2"/>
          <w:sz w:val="24"/>
          <w:szCs w:val="24"/>
        </w:rPr>
        <w:t>, senza eccezioni,</w:t>
      </w:r>
      <w:r w:rsidR="00141B6E" w:rsidRPr="000D3225">
        <w:rPr>
          <w:rFonts w:ascii="Arial Nova" w:hAnsi="Arial Nova"/>
          <w:color w:val="auto"/>
          <w:spacing w:val="-2"/>
          <w:sz w:val="24"/>
          <w:szCs w:val="24"/>
        </w:rPr>
        <w:t xml:space="preserve"> anche nei momenti più difficili</w:t>
      </w:r>
      <w:r w:rsidR="00796BC4">
        <w:rPr>
          <w:rFonts w:ascii="Arial Nova" w:hAnsi="Arial Nova"/>
          <w:color w:val="auto"/>
          <w:spacing w:val="-2"/>
          <w:sz w:val="24"/>
          <w:szCs w:val="24"/>
        </w:rPr>
        <w:t xml:space="preserve">, </w:t>
      </w:r>
      <w:r w:rsidR="00141B6E" w:rsidRPr="000D3225">
        <w:rPr>
          <w:rFonts w:ascii="Arial Nova" w:hAnsi="Arial Nova"/>
          <w:color w:val="auto"/>
          <w:spacing w:val="-2"/>
          <w:sz w:val="24"/>
          <w:szCs w:val="24"/>
        </w:rPr>
        <w:t>se saprai guardare attentamente</w:t>
      </w:r>
      <w:r w:rsidR="00477730">
        <w:rPr>
          <w:rFonts w:ascii="Arial Nova" w:hAnsi="Arial Nova"/>
          <w:color w:val="auto"/>
          <w:spacing w:val="-2"/>
          <w:sz w:val="24"/>
          <w:szCs w:val="24"/>
        </w:rPr>
        <w:t>,</w:t>
      </w:r>
      <w:r w:rsidR="00141B6E" w:rsidRPr="000D3225">
        <w:rPr>
          <w:rFonts w:ascii="Arial Nova" w:hAnsi="Arial Nova"/>
          <w:color w:val="auto"/>
          <w:spacing w:val="-2"/>
          <w:sz w:val="24"/>
          <w:szCs w:val="24"/>
        </w:rPr>
        <w:t xml:space="preserve"> troverai una piccola cosa per cui dire</w:t>
      </w:r>
      <w:r w:rsidR="00796BC4">
        <w:rPr>
          <w:rFonts w:ascii="Arial Nova" w:hAnsi="Arial Nova"/>
          <w:color w:val="auto"/>
          <w:spacing w:val="-2"/>
          <w:sz w:val="24"/>
          <w:szCs w:val="24"/>
        </w:rPr>
        <w:t>:</w:t>
      </w:r>
      <w:r w:rsidR="00141B6E" w:rsidRPr="000D3225">
        <w:rPr>
          <w:rFonts w:ascii="Arial Nova" w:hAnsi="Arial Nova"/>
          <w:color w:val="auto"/>
          <w:spacing w:val="-2"/>
          <w:sz w:val="24"/>
          <w:szCs w:val="24"/>
        </w:rPr>
        <w:t xml:space="preserve"> GRAZIE!</w:t>
      </w:r>
    </w:p>
    <w:p w14:paraId="54F06072" w14:textId="04860E9E" w:rsidR="00141B6E" w:rsidRPr="000D3225" w:rsidRDefault="00141B6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Lo sai che anche la gratitudine un </w:t>
      </w:r>
      <w:r w:rsidR="000732C8" w:rsidRPr="000D3225">
        <w:rPr>
          <w:rFonts w:ascii="Arial Nova" w:hAnsi="Arial Nova"/>
          <w:color w:val="auto"/>
          <w:spacing w:val="-2"/>
          <w:sz w:val="24"/>
          <w:szCs w:val="24"/>
        </w:rPr>
        <w:t>po’</w:t>
      </w:r>
      <w:r w:rsidRPr="000D3225">
        <w:rPr>
          <w:rFonts w:ascii="Arial Nova" w:hAnsi="Arial Nova"/>
          <w:color w:val="auto"/>
          <w:spacing w:val="-2"/>
          <w:sz w:val="24"/>
          <w:szCs w:val="24"/>
        </w:rPr>
        <w:t xml:space="preserve">come dicevamo per la perseveranza, </w:t>
      </w:r>
      <w:r w:rsidR="000732C8" w:rsidRPr="000D3225">
        <w:rPr>
          <w:rFonts w:ascii="Arial Nova" w:hAnsi="Arial Nova"/>
          <w:color w:val="auto"/>
          <w:spacing w:val="-2"/>
          <w:sz w:val="24"/>
          <w:szCs w:val="24"/>
        </w:rPr>
        <w:t>e tutto il resto</w:t>
      </w:r>
      <w:r w:rsidR="00796BC4">
        <w:rPr>
          <w:rFonts w:ascii="Arial Nova" w:hAnsi="Arial Nova"/>
          <w:color w:val="auto"/>
          <w:spacing w:val="-2"/>
          <w:sz w:val="24"/>
          <w:szCs w:val="24"/>
        </w:rPr>
        <w:t>,</w:t>
      </w:r>
      <w:r w:rsidR="000732C8" w:rsidRPr="000D3225">
        <w:rPr>
          <w:rFonts w:ascii="Arial Nova" w:hAnsi="Arial Nova"/>
          <w:color w:val="auto"/>
          <w:spacing w:val="-2"/>
          <w:sz w:val="24"/>
          <w:szCs w:val="24"/>
        </w:rPr>
        <w:t xml:space="preserve"> può essere </w:t>
      </w:r>
      <w:r w:rsidRPr="000D3225">
        <w:rPr>
          <w:rFonts w:ascii="Arial Nova" w:hAnsi="Arial Nova"/>
          <w:color w:val="auto"/>
          <w:spacing w:val="-2"/>
          <w:sz w:val="24"/>
          <w:szCs w:val="24"/>
        </w:rPr>
        <w:t>coltivata?</w:t>
      </w:r>
    </w:p>
    <w:p w14:paraId="66C73B26" w14:textId="0171A73E" w:rsidR="00A4767D" w:rsidRPr="000D3225" w:rsidRDefault="00A4767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Inizia ad allenare la gratitudine.</w:t>
      </w:r>
    </w:p>
    <w:p w14:paraId="7EC86AD8" w14:textId="3F02BADB" w:rsidR="000732C8" w:rsidRPr="000D3225" w:rsidRDefault="000732C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Fai questo esercizio.</w:t>
      </w:r>
    </w:p>
    <w:p w14:paraId="1754066A" w14:textId="149FFBB5" w:rsidR="000732C8" w:rsidRPr="000D3225" w:rsidRDefault="00141B6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Ogni singolo giorno</w:t>
      </w:r>
      <w:r w:rsidR="00A4767D"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per almeno 33 giorni</w:t>
      </w:r>
      <w:r w:rsidR="00257C55">
        <w:rPr>
          <w:rFonts w:ascii="Arial Nova" w:hAnsi="Arial Nova"/>
          <w:color w:val="auto"/>
          <w:spacing w:val="-2"/>
          <w:sz w:val="24"/>
          <w:szCs w:val="24"/>
        </w:rPr>
        <w:t>, s</w:t>
      </w:r>
      <w:r w:rsidR="00A4767D" w:rsidRPr="000D3225">
        <w:rPr>
          <w:rFonts w:ascii="Arial Nova" w:hAnsi="Arial Nova"/>
          <w:color w:val="auto"/>
          <w:spacing w:val="-2"/>
          <w:sz w:val="24"/>
          <w:szCs w:val="24"/>
        </w:rPr>
        <w:t>criv</w:t>
      </w:r>
      <w:r w:rsidR="00477730">
        <w:rPr>
          <w:rFonts w:ascii="Arial Nova" w:hAnsi="Arial Nova"/>
          <w:color w:val="auto"/>
          <w:spacing w:val="-2"/>
          <w:sz w:val="24"/>
          <w:szCs w:val="24"/>
        </w:rPr>
        <w:t>i</w:t>
      </w:r>
      <w:r w:rsidR="00A4767D" w:rsidRPr="000D3225">
        <w:rPr>
          <w:rFonts w:ascii="Arial Nova" w:hAnsi="Arial Nova"/>
          <w:color w:val="auto"/>
          <w:spacing w:val="-2"/>
          <w:sz w:val="24"/>
          <w:szCs w:val="24"/>
        </w:rPr>
        <w:t xml:space="preserve"> un elenco di cose per cui </w:t>
      </w:r>
      <w:r w:rsidR="00257C55">
        <w:rPr>
          <w:rFonts w:ascii="Arial Nova" w:hAnsi="Arial Nova"/>
          <w:color w:val="auto"/>
          <w:spacing w:val="-2"/>
          <w:sz w:val="24"/>
          <w:szCs w:val="24"/>
        </w:rPr>
        <w:t>essere</w:t>
      </w:r>
      <w:r w:rsidR="00A4767D" w:rsidRPr="000D3225">
        <w:rPr>
          <w:rFonts w:ascii="Arial Nova" w:hAnsi="Arial Nova"/>
          <w:color w:val="auto"/>
          <w:spacing w:val="-2"/>
          <w:sz w:val="24"/>
          <w:szCs w:val="24"/>
        </w:rPr>
        <w:t xml:space="preserve"> grato.</w:t>
      </w:r>
    </w:p>
    <w:p w14:paraId="18DF5A8C" w14:textId="6330524E" w:rsidR="00141B6E" w:rsidRPr="000D3225" w:rsidRDefault="00141B6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Richiede che ti impegni a farlo</w:t>
      </w:r>
      <w:r w:rsidR="000732C8"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ma bastano davvero pochi minuti</w:t>
      </w:r>
      <w:r w:rsidR="000732C8" w:rsidRPr="000D3225">
        <w:rPr>
          <w:rFonts w:ascii="Arial Nova" w:hAnsi="Arial Nova"/>
          <w:color w:val="auto"/>
          <w:spacing w:val="-2"/>
          <w:sz w:val="24"/>
          <w:szCs w:val="24"/>
        </w:rPr>
        <w:t>.</w:t>
      </w:r>
    </w:p>
    <w:p w14:paraId="5577F70D" w14:textId="77777777" w:rsidR="000732C8" w:rsidRPr="000D3225" w:rsidRDefault="00141B6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Da inizio dicembre, io ho iniziato il mio diario della gratitudine nel quale inserisco le cose belle della mia giornata. </w:t>
      </w:r>
    </w:p>
    <w:p w14:paraId="655860C0" w14:textId="032EBBFA" w:rsidR="00141B6E" w:rsidRPr="000D3225" w:rsidRDefault="00141B6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Possono essere di svariata origine</w:t>
      </w:r>
      <w:r w:rsidR="000732C8"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ma </w:t>
      </w:r>
      <w:r w:rsidR="000732C8" w:rsidRPr="000D3225">
        <w:rPr>
          <w:rFonts w:ascii="Arial Nova" w:hAnsi="Arial Nova"/>
          <w:color w:val="auto"/>
          <w:spacing w:val="-2"/>
          <w:sz w:val="24"/>
          <w:szCs w:val="24"/>
        </w:rPr>
        <w:t>t</w:t>
      </w:r>
      <w:r w:rsidRPr="000D3225">
        <w:rPr>
          <w:rFonts w:ascii="Arial Nova" w:hAnsi="Arial Nova"/>
          <w:color w:val="auto"/>
          <w:spacing w:val="-2"/>
          <w:sz w:val="24"/>
          <w:szCs w:val="24"/>
        </w:rPr>
        <w:t xml:space="preserve">i assicuro che sono davvero tante e io per tutti questi anni le ho date per scontate </w:t>
      </w:r>
      <w:r w:rsidR="00477730">
        <w:rPr>
          <w:rFonts w:ascii="Arial Nova" w:hAnsi="Arial Nova"/>
          <w:color w:val="auto"/>
          <w:spacing w:val="-2"/>
          <w:sz w:val="24"/>
          <w:szCs w:val="24"/>
        </w:rPr>
        <w:t xml:space="preserve">o mi sono lamentata del negativo </w:t>
      </w:r>
      <w:r w:rsidRPr="000D3225">
        <w:rPr>
          <w:rFonts w:ascii="Arial Nova" w:hAnsi="Arial Nova"/>
          <w:color w:val="auto"/>
          <w:spacing w:val="-2"/>
          <w:sz w:val="24"/>
          <w:szCs w:val="24"/>
        </w:rPr>
        <w:t xml:space="preserve">e non mi sono fermata un attimo per </w:t>
      </w:r>
      <w:r w:rsidR="00A4767D" w:rsidRPr="000D3225">
        <w:rPr>
          <w:rFonts w:ascii="Arial Nova" w:hAnsi="Arial Nova"/>
          <w:color w:val="auto"/>
          <w:spacing w:val="-2"/>
          <w:sz w:val="24"/>
          <w:szCs w:val="24"/>
        </w:rPr>
        <w:t>osservar</w:t>
      </w:r>
      <w:r w:rsidR="00477730">
        <w:rPr>
          <w:rFonts w:ascii="Arial Nova" w:hAnsi="Arial Nova"/>
          <w:color w:val="auto"/>
          <w:spacing w:val="-2"/>
          <w:sz w:val="24"/>
          <w:szCs w:val="24"/>
        </w:rPr>
        <w:t>e il bello</w:t>
      </w:r>
      <w:r w:rsidR="00A4767D" w:rsidRPr="000D3225">
        <w:rPr>
          <w:rFonts w:ascii="Arial Nova" w:hAnsi="Arial Nova"/>
          <w:color w:val="auto"/>
          <w:spacing w:val="-2"/>
          <w:sz w:val="24"/>
          <w:szCs w:val="24"/>
        </w:rPr>
        <w:t xml:space="preserve"> e per </w:t>
      </w:r>
      <w:r w:rsidRPr="000D3225">
        <w:rPr>
          <w:rFonts w:ascii="Arial Nova" w:hAnsi="Arial Nova"/>
          <w:color w:val="auto"/>
          <w:spacing w:val="-2"/>
          <w:sz w:val="24"/>
          <w:szCs w:val="24"/>
        </w:rPr>
        <w:t>dire grazie.</w:t>
      </w:r>
    </w:p>
    <w:p w14:paraId="2C1F7366" w14:textId="504F68FF" w:rsidR="00141B6E" w:rsidRPr="000D3225" w:rsidRDefault="00141B6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Ora</w:t>
      </w:r>
      <w:r w:rsidR="00257C55">
        <w:rPr>
          <w:rFonts w:ascii="Arial Nova" w:hAnsi="Arial Nova"/>
          <w:color w:val="auto"/>
          <w:spacing w:val="-2"/>
          <w:sz w:val="24"/>
          <w:szCs w:val="24"/>
        </w:rPr>
        <w:t xml:space="preserve">, </w:t>
      </w:r>
      <w:r w:rsidRPr="000D3225">
        <w:rPr>
          <w:rFonts w:ascii="Arial Nova" w:hAnsi="Arial Nova"/>
          <w:color w:val="auto"/>
          <w:spacing w:val="-2"/>
          <w:sz w:val="24"/>
          <w:szCs w:val="24"/>
        </w:rPr>
        <w:t>che ogni giorno ringrazio, ti sembrerà impossibile</w:t>
      </w:r>
      <w:r w:rsidR="000732C8"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ma la gratitudine sta pervadendo la mia vita. Più sono grata e più ho cose</w:t>
      </w:r>
      <w:r w:rsidR="00477730">
        <w:rPr>
          <w:rFonts w:ascii="Arial Nova" w:hAnsi="Arial Nova"/>
          <w:color w:val="auto"/>
          <w:spacing w:val="-2"/>
          <w:sz w:val="24"/>
          <w:szCs w:val="24"/>
        </w:rPr>
        <w:t xml:space="preserve">/motivi </w:t>
      </w:r>
      <w:r w:rsidRPr="000D3225">
        <w:rPr>
          <w:rFonts w:ascii="Arial Nova" w:hAnsi="Arial Nova"/>
          <w:color w:val="auto"/>
          <w:spacing w:val="-2"/>
          <w:sz w:val="24"/>
          <w:szCs w:val="24"/>
        </w:rPr>
        <w:t>per cui esserlo.</w:t>
      </w:r>
    </w:p>
    <w:p w14:paraId="199D939B" w14:textId="333C539B" w:rsidR="00141B6E" w:rsidRPr="000D3225" w:rsidRDefault="000732C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D</w:t>
      </w:r>
      <w:r w:rsidR="00141B6E" w:rsidRPr="000D3225">
        <w:rPr>
          <w:rFonts w:ascii="Arial Nova" w:hAnsi="Arial Nova"/>
          <w:color w:val="auto"/>
          <w:spacing w:val="-2"/>
          <w:sz w:val="24"/>
          <w:szCs w:val="24"/>
        </w:rPr>
        <w:t>i ritorno</w:t>
      </w:r>
      <w:r w:rsidR="00477730">
        <w:rPr>
          <w:rFonts w:ascii="Arial Nova" w:hAnsi="Arial Nova"/>
          <w:color w:val="auto"/>
          <w:spacing w:val="-2"/>
          <w:sz w:val="24"/>
          <w:szCs w:val="24"/>
        </w:rPr>
        <w:t>,</w:t>
      </w:r>
      <w:r w:rsidRPr="000D3225">
        <w:rPr>
          <w:rFonts w:ascii="Arial Nova" w:hAnsi="Arial Nova"/>
          <w:color w:val="auto"/>
          <w:spacing w:val="-2"/>
          <w:sz w:val="24"/>
          <w:szCs w:val="24"/>
        </w:rPr>
        <w:t xml:space="preserve"> sto</w:t>
      </w:r>
      <w:r w:rsidR="00141B6E" w:rsidRPr="000D3225">
        <w:rPr>
          <w:rFonts w:ascii="Arial Nova" w:hAnsi="Arial Nova"/>
          <w:color w:val="auto"/>
          <w:spacing w:val="-2"/>
          <w:sz w:val="24"/>
          <w:szCs w:val="24"/>
        </w:rPr>
        <w:t xml:space="preserve"> ricevendo segnali e gesti di gratitudine che stanno portando la mia vita ad un livello di meraviglia.</w:t>
      </w:r>
    </w:p>
    <w:p w14:paraId="0F4B66ED" w14:textId="08FA74EB" w:rsidR="00141B6E" w:rsidRPr="000D3225" w:rsidRDefault="00141B6E"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Non ti starò a raccontare i dettagli perché probabilmente tu potresti dirmi, beh capirai, oppure potresti non vedere la stessa intensità e importanza che ho iniziato a vedere io nelle cose.</w:t>
      </w:r>
      <w:r w:rsidR="00796BC4">
        <w:rPr>
          <w:rFonts w:ascii="Arial Nova" w:hAnsi="Arial Nova"/>
          <w:color w:val="auto"/>
          <w:spacing w:val="-2"/>
          <w:sz w:val="24"/>
          <w:szCs w:val="24"/>
        </w:rPr>
        <w:t xml:space="preserve"> Ma questa è la mia vita.</w:t>
      </w:r>
    </w:p>
    <w:p w14:paraId="3A729649" w14:textId="7808E538" w:rsidR="00A4767D" w:rsidRPr="000D3225" w:rsidRDefault="00C169FF"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È</w:t>
      </w:r>
      <w:r w:rsidR="00A4767D" w:rsidRPr="000D3225">
        <w:rPr>
          <w:rFonts w:ascii="Arial Nova" w:hAnsi="Arial Nova"/>
          <w:color w:val="auto"/>
          <w:spacing w:val="-2"/>
          <w:sz w:val="24"/>
          <w:szCs w:val="24"/>
        </w:rPr>
        <w:t xml:space="preserve"> per questo che ti devi allenare.</w:t>
      </w:r>
    </w:p>
    <w:p w14:paraId="71013CCC" w14:textId="54F6D34E" w:rsidR="000732C8" w:rsidRPr="000D3225" w:rsidRDefault="00C169FF"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È</w:t>
      </w:r>
      <w:r w:rsidR="00141B6E" w:rsidRPr="000D3225">
        <w:rPr>
          <w:rFonts w:ascii="Arial Nova" w:hAnsi="Arial Nova"/>
          <w:color w:val="auto"/>
          <w:spacing w:val="-2"/>
          <w:sz w:val="24"/>
          <w:szCs w:val="24"/>
        </w:rPr>
        <w:t xml:space="preserve"> per questo che tu devi cercare nella </w:t>
      </w:r>
      <w:r w:rsidR="00257C55">
        <w:rPr>
          <w:rFonts w:ascii="Arial Nova" w:hAnsi="Arial Nova"/>
          <w:color w:val="auto"/>
          <w:spacing w:val="-2"/>
          <w:sz w:val="24"/>
          <w:szCs w:val="24"/>
        </w:rPr>
        <w:t>TUA</w:t>
      </w:r>
      <w:r w:rsidR="00141B6E" w:rsidRPr="000D3225">
        <w:rPr>
          <w:rFonts w:ascii="Arial Nova" w:hAnsi="Arial Nova"/>
          <w:color w:val="auto"/>
          <w:spacing w:val="-2"/>
          <w:sz w:val="24"/>
          <w:szCs w:val="24"/>
        </w:rPr>
        <w:t xml:space="preserve"> di vita, e scoprire cosa ti rende grato</w:t>
      </w:r>
      <w:r w:rsidR="000732C8" w:rsidRPr="000D3225">
        <w:rPr>
          <w:rFonts w:ascii="Arial Nova" w:hAnsi="Arial Nova"/>
          <w:color w:val="auto"/>
          <w:spacing w:val="-2"/>
          <w:sz w:val="24"/>
          <w:szCs w:val="24"/>
        </w:rPr>
        <w:t xml:space="preserve">, </w:t>
      </w:r>
      <w:r w:rsidR="00141B6E" w:rsidRPr="000D3225">
        <w:rPr>
          <w:rFonts w:ascii="Arial Nova" w:hAnsi="Arial Nova"/>
          <w:color w:val="auto"/>
          <w:spacing w:val="-2"/>
          <w:sz w:val="24"/>
          <w:szCs w:val="24"/>
        </w:rPr>
        <w:t xml:space="preserve">ogni giorno. </w:t>
      </w:r>
    </w:p>
    <w:p w14:paraId="1B717592" w14:textId="77777777" w:rsidR="00A4767D" w:rsidRPr="000D3225" w:rsidRDefault="00A4767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Comincia</w:t>
      </w:r>
      <w:r w:rsidR="003076C8" w:rsidRPr="000D3225">
        <w:rPr>
          <w:rFonts w:ascii="Arial Nova" w:hAnsi="Arial Nova"/>
          <w:color w:val="auto"/>
          <w:spacing w:val="-2"/>
          <w:sz w:val="24"/>
          <w:szCs w:val="24"/>
        </w:rPr>
        <w:t>, un giorno dopo l’altro</w:t>
      </w:r>
      <w:r w:rsidRPr="000D3225">
        <w:rPr>
          <w:rFonts w:ascii="Arial Nova" w:hAnsi="Arial Nova"/>
          <w:color w:val="auto"/>
          <w:spacing w:val="-2"/>
          <w:sz w:val="24"/>
          <w:szCs w:val="24"/>
        </w:rPr>
        <w:t>.</w:t>
      </w:r>
    </w:p>
    <w:p w14:paraId="6809FCD3" w14:textId="77777777" w:rsidR="00A4767D" w:rsidRPr="000D3225" w:rsidRDefault="00A4767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Basta </w:t>
      </w:r>
      <w:r w:rsidR="003076C8" w:rsidRPr="000D3225">
        <w:rPr>
          <w:rFonts w:ascii="Arial Nova" w:hAnsi="Arial Nova"/>
          <w:color w:val="auto"/>
          <w:spacing w:val="-2"/>
          <w:sz w:val="24"/>
          <w:szCs w:val="24"/>
        </w:rPr>
        <w:t xml:space="preserve">dire </w:t>
      </w:r>
      <w:r w:rsidR="000732C8" w:rsidRPr="000D3225">
        <w:rPr>
          <w:rFonts w:ascii="Arial Nova" w:hAnsi="Arial Nova"/>
          <w:color w:val="auto"/>
          <w:spacing w:val="-2"/>
          <w:sz w:val="24"/>
          <w:szCs w:val="24"/>
        </w:rPr>
        <w:t xml:space="preserve">un semplice </w:t>
      </w:r>
      <w:r w:rsidR="003076C8" w:rsidRPr="000D3225">
        <w:rPr>
          <w:rFonts w:ascii="Arial Nova" w:hAnsi="Arial Nova"/>
          <w:color w:val="auto"/>
          <w:spacing w:val="-2"/>
          <w:sz w:val="24"/>
          <w:szCs w:val="24"/>
        </w:rPr>
        <w:t xml:space="preserve">grazie. </w:t>
      </w:r>
    </w:p>
    <w:p w14:paraId="0CDE9E6B" w14:textId="7EB766A7" w:rsidR="003076C8" w:rsidRPr="000D3225" w:rsidRDefault="00A4767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I</w:t>
      </w:r>
      <w:r w:rsidR="003076C8" w:rsidRPr="000D3225">
        <w:rPr>
          <w:rFonts w:ascii="Arial Nova" w:hAnsi="Arial Nova"/>
          <w:color w:val="auto"/>
          <w:spacing w:val="-2"/>
          <w:sz w:val="24"/>
          <w:szCs w:val="24"/>
        </w:rPr>
        <w:t>nizia</w:t>
      </w:r>
      <w:r w:rsidRPr="000D3225">
        <w:rPr>
          <w:rFonts w:ascii="Arial Nova" w:hAnsi="Arial Nova"/>
          <w:color w:val="auto"/>
          <w:spacing w:val="-2"/>
          <w:sz w:val="24"/>
          <w:szCs w:val="24"/>
        </w:rPr>
        <w:t xml:space="preserve"> </w:t>
      </w:r>
      <w:r w:rsidR="003076C8" w:rsidRPr="000D3225">
        <w:rPr>
          <w:rFonts w:ascii="Arial Nova" w:hAnsi="Arial Nova"/>
          <w:color w:val="auto"/>
          <w:spacing w:val="-2"/>
          <w:sz w:val="24"/>
          <w:szCs w:val="24"/>
        </w:rPr>
        <w:t>esprime</w:t>
      </w:r>
      <w:r w:rsidRPr="000D3225">
        <w:rPr>
          <w:rFonts w:ascii="Arial Nova" w:hAnsi="Arial Nova"/>
          <w:color w:val="auto"/>
          <w:spacing w:val="-2"/>
          <w:sz w:val="24"/>
          <w:szCs w:val="24"/>
        </w:rPr>
        <w:t>ndo</w:t>
      </w:r>
      <w:r w:rsidR="003076C8" w:rsidRPr="000D3225">
        <w:rPr>
          <w:rFonts w:ascii="Arial Nova" w:hAnsi="Arial Nova"/>
          <w:color w:val="auto"/>
          <w:spacing w:val="-2"/>
          <w:sz w:val="24"/>
          <w:szCs w:val="24"/>
        </w:rPr>
        <w:t xml:space="preserve"> gratitudine per le piccole cose</w:t>
      </w:r>
      <w:r w:rsidRPr="000D3225">
        <w:rPr>
          <w:rFonts w:ascii="Arial Nova" w:hAnsi="Arial Nova"/>
          <w:color w:val="auto"/>
          <w:spacing w:val="-2"/>
          <w:sz w:val="24"/>
          <w:szCs w:val="24"/>
        </w:rPr>
        <w:t>,</w:t>
      </w:r>
      <w:r w:rsidR="003076C8" w:rsidRPr="000D3225">
        <w:rPr>
          <w:rFonts w:ascii="Arial Nova" w:hAnsi="Arial Nova"/>
          <w:color w:val="auto"/>
          <w:spacing w:val="-2"/>
          <w:sz w:val="24"/>
          <w:szCs w:val="24"/>
        </w:rPr>
        <w:t xml:space="preserve"> come il rumore del tuo respiro, il sapore del cibo che ami</w:t>
      </w:r>
      <w:r w:rsidRPr="000D3225">
        <w:rPr>
          <w:rFonts w:ascii="Arial Nova" w:hAnsi="Arial Nova"/>
          <w:color w:val="auto"/>
          <w:spacing w:val="-2"/>
          <w:sz w:val="24"/>
          <w:szCs w:val="24"/>
        </w:rPr>
        <w:t>, un sorriso</w:t>
      </w:r>
      <w:r w:rsidR="003076C8" w:rsidRPr="000D3225">
        <w:rPr>
          <w:rFonts w:ascii="Arial Nova" w:hAnsi="Arial Nova"/>
          <w:color w:val="auto"/>
          <w:spacing w:val="-2"/>
          <w:sz w:val="24"/>
          <w:szCs w:val="24"/>
        </w:rPr>
        <w:t xml:space="preserve"> o un gesto inaspettato.</w:t>
      </w:r>
    </w:p>
    <w:p w14:paraId="41D08881" w14:textId="32EE12DA" w:rsidR="003076C8" w:rsidRDefault="003076C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Io riesco ancora ad emozionarmi davanti a chi è grato guardando il cielo a chi si emoziona per l’autunno o guardando le stelle, per chi si commuove davanti a un film o chi si incanta davanti a un sorriso.</w:t>
      </w:r>
    </w:p>
    <w:p w14:paraId="72561567" w14:textId="78FB5F68" w:rsidR="00477730" w:rsidRPr="000D3225" w:rsidRDefault="00477730" w:rsidP="008707DD">
      <w:pPr>
        <w:spacing w:line="240" w:lineRule="auto"/>
        <w:jc w:val="both"/>
        <w:rPr>
          <w:rFonts w:ascii="Arial Nova" w:hAnsi="Arial Nova"/>
          <w:color w:val="auto"/>
          <w:spacing w:val="-2"/>
          <w:sz w:val="24"/>
          <w:szCs w:val="24"/>
        </w:rPr>
      </w:pPr>
      <w:r>
        <w:rPr>
          <w:rFonts w:ascii="Arial Nova" w:hAnsi="Arial Nova"/>
          <w:color w:val="auto"/>
          <w:spacing w:val="-2"/>
          <w:sz w:val="24"/>
          <w:szCs w:val="24"/>
        </w:rPr>
        <w:t>A volte sono anche piccole cose o piccoli dettagli, ma possono trasformare la nostra giornata.</w:t>
      </w:r>
    </w:p>
    <w:p w14:paraId="1162D309" w14:textId="73CF0652" w:rsidR="003076C8" w:rsidRPr="000D3225" w:rsidRDefault="003076C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La vita ci regala molteplici occasioni per essere grati e per essere felici. La scelta di non vivere quella felicità è solo nostr</w:t>
      </w:r>
      <w:r w:rsidR="000732C8" w:rsidRPr="000D3225">
        <w:rPr>
          <w:rFonts w:ascii="Arial Nova" w:hAnsi="Arial Nova"/>
          <w:color w:val="auto"/>
          <w:spacing w:val="-2"/>
          <w:sz w:val="24"/>
          <w:szCs w:val="24"/>
        </w:rPr>
        <w:t>a</w:t>
      </w:r>
      <w:r w:rsidRPr="000D3225">
        <w:rPr>
          <w:rFonts w:ascii="Arial Nova" w:hAnsi="Arial Nova"/>
          <w:color w:val="auto"/>
          <w:spacing w:val="-2"/>
          <w:sz w:val="24"/>
          <w:szCs w:val="24"/>
        </w:rPr>
        <w:t>. Ma se inizi ad accettare ogni cosa e a vivere ogni momento con gratitudine, la felicità non dovrai più cercarla fuor</w:t>
      </w:r>
      <w:r w:rsidR="00477730">
        <w:rPr>
          <w:rFonts w:ascii="Arial Nova" w:hAnsi="Arial Nova"/>
          <w:color w:val="auto"/>
          <w:spacing w:val="-2"/>
          <w:sz w:val="24"/>
          <w:szCs w:val="24"/>
        </w:rPr>
        <w:t>i,</w:t>
      </w:r>
      <w:r w:rsidRPr="000D3225">
        <w:rPr>
          <w:rFonts w:ascii="Arial Nova" w:hAnsi="Arial Nova"/>
          <w:color w:val="auto"/>
          <w:spacing w:val="-2"/>
          <w:sz w:val="24"/>
          <w:szCs w:val="24"/>
        </w:rPr>
        <w:t xml:space="preserve"> perché sarà per sempre dentro di te.</w:t>
      </w:r>
      <w:r w:rsidR="000732C8" w:rsidRPr="000D3225">
        <w:rPr>
          <w:rFonts w:ascii="Arial Nova" w:hAnsi="Arial Nova"/>
          <w:color w:val="auto"/>
          <w:spacing w:val="-2"/>
          <w:sz w:val="24"/>
          <w:szCs w:val="24"/>
        </w:rPr>
        <w:t xml:space="preserve"> </w:t>
      </w:r>
    </w:p>
    <w:p w14:paraId="66B6AC6A" w14:textId="77777777" w:rsidR="005F41BA" w:rsidRPr="000D3225" w:rsidRDefault="003076C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w:t>
      </w:r>
      <w:r w:rsidRPr="000D3225">
        <w:rPr>
          <w:rFonts w:ascii="Arial Nova" w:hAnsi="Arial Nova"/>
          <w:b/>
          <w:bCs/>
          <w:i/>
          <w:iCs/>
          <w:color w:val="auto"/>
          <w:spacing w:val="-2"/>
          <w:sz w:val="24"/>
          <w:szCs w:val="24"/>
        </w:rPr>
        <w:t>Se Dio ci ha dato il dono della vita, sta poi a noi darci il dono di vivere bene</w:t>
      </w:r>
      <w:r w:rsidRPr="000D3225">
        <w:rPr>
          <w:rFonts w:ascii="Arial Nova" w:hAnsi="Arial Nova"/>
          <w:color w:val="auto"/>
          <w:spacing w:val="-2"/>
          <w:sz w:val="24"/>
          <w:szCs w:val="24"/>
        </w:rPr>
        <w:t>”.</w:t>
      </w:r>
      <w:r w:rsidR="005428D7" w:rsidRPr="000D3225">
        <w:rPr>
          <w:rFonts w:ascii="Arial Nova" w:hAnsi="Arial Nova"/>
          <w:color w:val="auto"/>
          <w:spacing w:val="-2"/>
          <w:sz w:val="24"/>
          <w:szCs w:val="24"/>
        </w:rPr>
        <w:t xml:space="preserve"> </w:t>
      </w:r>
    </w:p>
    <w:p w14:paraId="0569A442" w14:textId="3BCDF181" w:rsidR="003076C8" w:rsidRPr="000D3225" w:rsidRDefault="003076C8" w:rsidP="008707DD">
      <w:pPr>
        <w:spacing w:line="240" w:lineRule="auto"/>
        <w:jc w:val="both"/>
        <w:rPr>
          <w:rFonts w:ascii="Arial Nova" w:hAnsi="Arial Nova"/>
          <w:i/>
          <w:iCs/>
          <w:color w:val="auto"/>
          <w:spacing w:val="-2"/>
          <w:sz w:val="24"/>
          <w:szCs w:val="24"/>
        </w:rPr>
      </w:pPr>
      <w:r w:rsidRPr="000D3225">
        <w:rPr>
          <w:rFonts w:ascii="Arial Nova" w:hAnsi="Arial Nova"/>
          <w:i/>
          <w:iCs/>
          <w:color w:val="auto"/>
          <w:spacing w:val="-2"/>
          <w:sz w:val="24"/>
          <w:szCs w:val="24"/>
        </w:rPr>
        <w:t xml:space="preserve">Voltaire </w:t>
      </w:r>
    </w:p>
    <w:p w14:paraId="6894EAF1" w14:textId="456B2BF9" w:rsidR="008F6B57" w:rsidRPr="000D3225" w:rsidRDefault="008F6B57">
      <w:pPr>
        <w:rPr>
          <w:rFonts w:ascii="Arial Nova" w:hAnsi="Arial Nova"/>
          <w:color w:val="auto"/>
          <w:spacing w:val="-2"/>
          <w:sz w:val="24"/>
          <w:szCs w:val="24"/>
        </w:rPr>
      </w:pPr>
      <w:r w:rsidRPr="000D3225">
        <w:rPr>
          <w:rFonts w:ascii="Arial Nova" w:hAnsi="Arial Nova"/>
          <w:color w:val="auto"/>
          <w:spacing w:val="-2"/>
          <w:sz w:val="24"/>
          <w:szCs w:val="24"/>
        </w:rPr>
        <w:br w:type="page"/>
      </w:r>
    </w:p>
    <w:p w14:paraId="73A390EA" w14:textId="78F0745C" w:rsidR="001F10BE" w:rsidRPr="000D3225" w:rsidRDefault="001F10BE" w:rsidP="008F6B57">
      <w:pPr>
        <w:spacing w:before="0" w:after="0" w:line="240" w:lineRule="auto"/>
        <w:jc w:val="both"/>
        <w:rPr>
          <w:rFonts w:ascii="Arial Nova" w:hAnsi="Arial Nova"/>
          <w:b/>
          <w:bCs/>
          <w:i/>
          <w:iCs/>
          <w:color w:val="auto"/>
          <w:spacing w:val="-4"/>
          <w:sz w:val="24"/>
          <w:szCs w:val="24"/>
        </w:rPr>
      </w:pPr>
      <w:r w:rsidRPr="000D3225">
        <w:rPr>
          <w:rFonts w:ascii="Arial Nova" w:hAnsi="Arial Nova"/>
          <w:b/>
          <w:bCs/>
          <w:i/>
          <w:iCs/>
          <w:color w:val="auto"/>
          <w:spacing w:val="-4"/>
          <w:sz w:val="24"/>
          <w:szCs w:val="24"/>
        </w:rPr>
        <w:lastRenderedPageBreak/>
        <w:t>“Tutte le storie che amiamo hanno una fine, ma è proprio perché finiscono che ne può cominciare un’altra”</w:t>
      </w:r>
    </w:p>
    <w:p w14:paraId="026AD86B" w14:textId="77777777" w:rsidR="001F10BE" w:rsidRPr="000D3225" w:rsidRDefault="001F10BE" w:rsidP="008F6B57">
      <w:pPr>
        <w:spacing w:before="0" w:after="0" w:line="240" w:lineRule="auto"/>
        <w:jc w:val="both"/>
        <w:rPr>
          <w:rFonts w:ascii="Arial Nova" w:hAnsi="Arial Nova"/>
          <w:color w:val="auto"/>
          <w:spacing w:val="-2"/>
          <w:sz w:val="24"/>
          <w:szCs w:val="24"/>
        </w:rPr>
      </w:pPr>
    </w:p>
    <w:p w14:paraId="09AA03BE" w14:textId="4FE43FA7" w:rsidR="003C07F8" w:rsidRPr="000D3225" w:rsidRDefault="005428D7" w:rsidP="00BF51B7">
      <w:pPr>
        <w:pStyle w:val="Titolo1"/>
        <w:rPr>
          <w:rFonts w:ascii="Arial Nova" w:hAnsi="Arial Nova"/>
        </w:rPr>
      </w:pPr>
      <w:bookmarkStart w:id="31" w:name="_Toc30146719"/>
      <w:r w:rsidRPr="000D3225">
        <w:rPr>
          <w:rFonts w:ascii="Arial Nova" w:hAnsi="Arial Nova"/>
        </w:rPr>
        <w:t>CI AVVIAMO ALLA FINE …</w:t>
      </w:r>
      <w:bookmarkEnd w:id="31"/>
    </w:p>
    <w:p w14:paraId="1FDB5D44" w14:textId="631863EF" w:rsidR="005428D7" w:rsidRPr="000D3225" w:rsidRDefault="003C07F8" w:rsidP="008F6B57">
      <w:pPr>
        <w:spacing w:before="0" w:after="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Che poi fine non è </w:t>
      </w:r>
    </w:p>
    <w:p w14:paraId="24BA6F72" w14:textId="77777777" w:rsidR="001F10BE" w:rsidRPr="000D3225" w:rsidRDefault="001F10BE" w:rsidP="008F6B57">
      <w:pPr>
        <w:spacing w:before="0" w:after="0" w:line="240" w:lineRule="auto"/>
        <w:jc w:val="both"/>
        <w:rPr>
          <w:rFonts w:ascii="Arial Nova" w:hAnsi="Arial Nova"/>
          <w:color w:val="auto"/>
          <w:spacing w:val="-2"/>
          <w:sz w:val="24"/>
          <w:szCs w:val="24"/>
        </w:rPr>
      </w:pPr>
    </w:p>
    <w:p w14:paraId="0A7C16BB" w14:textId="57FD1FD1" w:rsidR="003076C8" w:rsidRPr="000D3225" w:rsidRDefault="00AA100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Siamo quasi giunti al termine di questo breve percorso verso la tua svolta.</w:t>
      </w:r>
    </w:p>
    <w:p w14:paraId="7E240C59" w14:textId="566E8688" w:rsidR="000732C8" w:rsidRPr="000D3225" w:rsidRDefault="00AA100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Per me la svolta è cominciata, con questo libro</w:t>
      </w:r>
      <w:r w:rsidR="000732C8" w:rsidRPr="000D3225">
        <w:rPr>
          <w:rFonts w:ascii="Arial Nova" w:hAnsi="Arial Nova"/>
          <w:color w:val="auto"/>
          <w:spacing w:val="-2"/>
          <w:sz w:val="24"/>
          <w:szCs w:val="24"/>
        </w:rPr>
        <w:t>.</w:t>
      </w:r>
      <w:r w:rsidR="00A4767D" w:rsidRPr="000D3225">
        <w:rPr>
          <w:rFonts w:ascii="Arial Nova" w:hAnsi="Arial Nova"/>
          <w:color w:val="auto"/>
          <w:spacing w:val="-2"/>
          <w:sz w:val="24"/>
          <w:szCs w:val="24"/>
        </w:rPr>
        <w:t xml:space="preserve"> In queste feste di Natale.</w:t>
      </w:r>
    </w:p>
    <w:p w14:paraId="36A84EED" w14:textId="77777777" w:rsidR="000732C8" w:rsidRPr="000D3225" w:rsidRDefault="000732C8" w:rsidP="008707DD">
      <w:pPr>
        <w:spacing w:line="240" w:lineRule="auto"/>
        <w:jc w:val="both"/>
        <w:rPr>
          <w:rFonts w:ascii="Arial Nova" w:hAnsi="Arial Nova"/>
          <w:color w:val="auto"/>
          <w:spacing w:val="-6"/>
          <w:sz w:val="24"/>
          <w:szCs w:val="24"/>
        </w:rPr>
      </w:pPr>
      <w:r w:rsidRPr="000D3225">
        <w:rPr>
          <w:rFonts w:ascii="Arial Nova" w:hAnsi="Arial Nova"/>
          <w:color w:val="auto"/>
          <w:spacing w:val="-6"/>
          <w:sz w:val="24"/>
          <w:szCs w:val="24"/>
        </w:rPr>
        <w:t>S</w:t>
      </w:r>
      <w:r w:rsidR="00AA1008" w:rsidRPr="000D3225">
        <w:rPr>
          <w:rFonts w:ascii="Arial Nova" w:hAnsi="Arial Nova"/>
          <w:color w:val="auto"/>
          <w:spacing w:val="-6"/>
          <w:sz w:val="24"/>
          <w:szCs w:val="24"/>
        </w:rPr>
        <w:t xml:space="preserve">ono felice perché ho </w:t>
      </w:r>
      <w:r w:rsidRPr="000D3225">
        <w:rPr>
          <w:rFonts w:ascii="Arial Nova" w:hAnsi="Arial Nova"/>
          <w:color w:val="auto"/>
          <w:spacing w:val="-6"/>
          <w:sz w:val="24"/>
          <w:szCs w:val="24"/>
        </w:rPr>
        <w:t xml:space="preserve">portato a compimento questo sogno che rischiava di restare chiuso nel cassetto per sempre. </w:t>
      </w:r>
    </w:p>
    <w:p w14:paraId="3EED0ACE" w14:textId="054D6FDD" w:rsidR="00AA1008" w:rsidRPr="000D3225" w:rsidRDefault="00A4767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Ma il</w:t>
      </w:r>
      <w:r w:rsidR="00AA1008" w:rsidRPr="000D3225">
        <w:rPr>
          <w:rFonts w:ascii="Arial Nova" w:hAnsi="Arial Nova"/>
          <w:color w:val="auto"/>
          <w:spacing w:val="-2"/>
          <w:sz w:val="24"/>
          <w:szCs w:val="24"/>
        </w:rPr>
        <w:t xml:space="preserve"> vero valore è </w:t>
      </w:r>
      <w:r w:rsidR="00477730">
        <w:rPr>
          <w:rFonts w:ascii="Arial Nova" w:hAnsi="Arial Nova"/>
          <w:color w:val="auto"/>
          <w:spacing w:val="-2"/>
          <w:sz w:val="24"/>
          <w:szCs w:val="24"/>
        </w:rPr>
        <w:t xml:space="preserve">raggiunto </w:t>
      </w:r>
      <w:r w:rsidR="00AA1008" w:rsidRPr="000D3225">
        <w:rPr>
          <w:rFonts w:ascii="Arial Nova" w:hAnsi="Arial Nova"/>
          <w:color w:val="auto"/>
          <w:spacing w:val="-2"/>
          <w:sz w:val="24"/>
          <w:szCs w:val="24"/>
        </w:rPr>
        <w:t>per me</w:t>
      </w:r>
      <w:r w:rsidR="000732C8" w:rsidRPr="000D3225">
        <w:rPr>
          <w:rFonts w:ascii="Arial Nova" w:hAnsi="Arial Nova"/>
          <w:color w:val="auto"/>
          <w:spacing w:val="-2"/>
          <w:sz w:val="24"/>
          <w:szCs w:val="24"/>
        </w:rPr>
        <w:t>,</w:t>
      </w:r>
      <w:r w:rsidR="00AA1008"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qualora fossi</w:t>
      </w:r>
      <w:r w:rsidR="00AA1008" w:rsidRPr="000D3225">
        <w:rPr>
          <w:rFonts w:ascii="Arial Nova" w:hAnsi="Arial Nova"/>
          <w:color w:val="auto"/>
          <w:spacing w:val="-2"/>
          <w:sz w:val="24"/>
          <w:szCs w:val="24"/>
        </w:rPr>
        <w:t xml:space="preserve"> riuscita almeno un pochino a farti riflettere sulla tua vita</w:t>
      </w:r>
      <w:r w:rsidR="000732C8" w:rsidRPr="000D3225">
        <w:rPr>
          <w:rFonts w:ascii="Arial Nova" w:hAnsi="Arial Nova"/>
          <w:color w:val="auto"/>
          <w:spacing w:val="-2"/>
          <w:sz w:val="24"/>
          <w:szCs w:val="24"/>
        </w:rPr>
        <w:t xml:space="preserve"> e a darti qualche piccolo spunto</w:t>
      </w:r>
      <w:r w:rsidR="00257C55">
        <w:rPr>
          <w:rFonts w:ascii="Arial Nova" w:hAnsi="Arial Nova"/>
          <w:color w:val="auto"/>
          <w:spacing w:val="-2"/>
          <w:sz w:val="24"/>
          <w:szCs w:val="24"/>
        </w:rPr>
        <w:t xml:space="preserve"> per iniziare a cambiare ciò che non va più. Per provare a realizzare un tuo sogno.</w:t>
      </w:r>
    </w:p>
    <w:p w14:paraId="1399A545" w14:textId="77777777" w:rsidR="00A4767D" w:rsidRPr="000D3225" w:rsidRDefault="00AA100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Incontriamo tanta gente che riesce a raggiungere interessanti risultati, magari senza la preparazione che hai tu, magari senza grandi competenze</w:t>
      </w:r>
      <w:r w:rsidR="00305ADA" w:rsidRPr="000D3225">
        <w:rPr>
          <w:rFonts w:ascii="Arial Nova" w:hAnsi="Arial Nova"/>
          <w:color w:val="auto"/>
          <w:spacing w:val="-2"/>
          <w:sz w:val="24"/>
          <w:szCs w:val="24"/>
        </w:rPr>
        <w:t xml:space="preserve">. </w:t>
      </w:r>
    </w:p>
    <w:p w14:paraId="3B8147F6" w14:textId="53A8F3B1" w:rsidR="00AA1008" w:rsidRPr="000D3225" w:rsidRDefault="00305A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Però solitamente queste persone investono sulla propria crescita, sulla formazione continua. </w:t>
      </w:r>
    </w:p>
    <w:p w14:paraId="5194F103" w14:textId="7F045E83" w:rsidR="00305ADA" w:rsidRPr="000D3225" w:rsidRDefault="00305A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Si mettono in discussione, escono dalla zona di comfort e provano a fare qualcosa che non hanno mai fatto.</w:t>
      </w:r>
    </w:p>
    <w:p w14:paraId="65AAD43A" w14:textId="6121FA98" w:rsidR="00305ADA" w:rsidRPr="000D3225" w:rsidRDefault="00305A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Sicuramente si liberano del giudizio altrui e guardano dritto al loro obiettivo.</w:t>
      </w:r>
    </w:p>
    <w:p w14:paraId="4CDA04DF" w14:textId="54D569FE" w:rsidR="00A4767D" w:rsidRPr="000D3225" w:rsidRDefault="00257C55" w:rsidP="00B33674">
      <w:pPr>
        <w:spacing w:after="160" w:line="240" w:lineRule="auto"/>
        <w:jc w:val="both"/>
        <w:rPr>
          <w:rFonts w:ascii="Arial Nova" w:hAnsi="Arial Nova"/>
          <w:color w:val="auto"/>
          <w:spacing w:val="-2"/>
          <w:sz w:val="24"/>
          <w:szCs w:val="24"/>
        </w:rPr>
      </w:pPr>
      <w:r>
        <w:rPr>
          <w:rFonts w:ascii="Arial Nova" w:hAnsi="Arial Nova"/>
          <w:color w:val="auto"/>
          <w:spacing w:val="-2"/>
          <w:sz w:val="24"/>
          <w:szCs w:val="24"/>
        </w:rPr>
        <w:lastRenderedPageBreak/>
        <w:t>Ora, s</w:t>
      </w:r>
      <w:r w:rsidR="00305ADA" w:rsidRPr="000D3225">
        <w:rPr>
          <w:rFonts w:ascii="Arial Nova" w:hAnsi="Arial Nova"/>
          <w:color w:val="auto"/>
          <w:spacing w:val="-2"/>
          <w:sz w:val="24"/>
          <w:szCs w:val="24"/>
        </w:rPr>
        <w:t>pero che anche tu ti prenda un po' di quel prezioso tempo che hai a disposizione e provi ad</w:t>
      </w:r>
      <w:r w:rsidR="00AA1008" w:rsidRPr="000D3225">
        <w:rPr>
          <w:rFonts w:ascii="Arial Nova" w:hAnsi="Arial Nova"/>
          <w:color w:val="auto"/>
          <w:spacing w:val="-2"/>
          <w:sz w:val="24"/>
          <w:szCs w:val="24"/>
        </w:rPr>
        <w:t xml:space="preserve"> analizzare i tuoi dubbi e le tue paure </w:t>
      </w:r>
      <w:r w:rsidR="00305ADA" w:rsidRPr="000D3225">
        <w:rPr>
          <w:rFonts w:ascii="Arial Nova" w:hAnsi="Arial Nova"/>
          <w:color w:val="auto"/>
          <w:spacing w:val="-2"/>
          <w:sz w:val="24"/>
          <w:szCs w:val="24"/>
        </w:rPr>
        <w:t>e a capire come potresti superarl</w:t>
      </w:r>
      <w:r w:rsidR="00477730">
        <w:rPr>
          <w:rFonts w:ascii="Arial Nova" w:hAnsi="Arial Nova"/>
          <w:color w:val="auto"/>
          <w:spacing w:val="-2"/>
          <w:sz w:val="24"/>
          <w:szCs w:val="24"/>
        </w:rPr>
        <w:t>i</w:t>
      </w:r>
      <w:r w:rsidR="00305ADA" w:rsidRPr="000D3225">
        <w:rPr>
          <w:rFonts w:ascii="Arial Nova" w:hAnsi="Arial Nova"/>
          <w:color w:val="auto"/>
          <w:spacing w:val="-2"/>
          <w:sz w:val="24"/>
          <w:szCs w:val="24"/>
        </w:rPr>
        <w:t xml:space="preserve">. </w:t>
      </w:r>
    </w:p>
    <w:p w14:paraId="448EA337" w14:textId="086604FD" w:rsidR="00AA1008" w:rsidRPr="000D3225" w:rsidRDefault="00305ADA" w:rsidP="00B33674">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Concedi più tempo alle tue vere passioni. Non soffocarle. Prima o poi si ripresenteranno.</w:t>
      </w:r>
    </w:p>
    <w:p w14:paraId="38555A17" w14:textId="6CF61BA7" w:rsidR="00305ADA" w:rsidRPr="000D3225" w:rsidRDefault="00305ADA" w:rsidP="00B33674">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Inizia a concentrare le tue energie senza più disperderle, e focalizzati su ciò che più desideri e non su ciò che ti spaventa. </w:t>
      </w:r>
    </w:p>
    <w:p w14:paraId="388FC889" w14:textId="2AD4203C" w:rsidR="00305ADA" w:rsidRPr="000D3225" w:rsidRDefault="00305ADA" w:rsidP="00B33674">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Prova davvero a immaginare come sarà la tua vita quando l’avrai trasformata in ciò che desideri davvero.</w:t>
      </w:r>
    </w:p>
    <w:p w14:paraId="26E574F1" w14:textId="53558179" w:rsidR="00305ADA" w:rsidRPr="000D3225" w:rsidRDefault="00305ADA" w:rsidP="00B33674">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Cogli in questo periodo l’opportunità di cambiare o meglio di svoltare nella giusta direzione.</w:t>
      </w:r>
    </w:p>
    <w:p w14:paraId="275F9467" w14:textId="4C988CD7" w:rsidR="005428D7" w:rsidRPr="000D3225" w:rsidRDefault="00305ADA" w:rsidP="00B33674">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Ti assicuro che nulla sarà mai più come prima e acquisirai il vero senso della pienezza della vita.</w:t>
      </w:r>
    </w:p>
    <w:p w14:paraId="261A68EC" w14:textId="1F71232A" w:rsidR="000732C8" w:rsidRPr="000D3225" w:rsidRDefault="00A4767D" w:rsidP="00B33674">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Siamo tutti qui con uno scopo ben preciso, dobbiamo trovare quello scopo.</w:t>
      </w:r>
    </w:p>
    <w:p w14:paraId="01C16F4D" w14:textId="5FE468D8" w:rsidR="00305ADA" w:rsidRPr="000D3225" w:rsidRDefault="00047523" w:rsidP="00B33674">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Ben</w:t>
      </w:r>
      <w:r w:rsidR="00477730">
        <w:rPr>
          <w:rFonts w:ascii="Arial Nova" w:hAnsi="Arial Nova"/>
          <w:color w:val="auto"/>
          <w:spacing w:val="-2"/>
          <w:sz w:val="24"/>
          <w:szCs w:val="24"/>
        </w:rPr>
        <w:t>e,</w:t>
      </w:r>
      <w:r w:rsidRPr="000D3225">
        <w:rPr>
          <w:rFonts w:ascii="Arial Nova" w:hAnsi="Arial Nova"/>
          <w:color w:val="auto"/>
          <w:spacing w:val="-2"/>
          <w:sz w:val="24"/>
          <w:szCs w:val="24"/>
        </w:rPr>
        <w:t xml:space="preserve"> caro amico lettore, </w:t>
      </w:r>
      <w:r w:rsidR="00305ADA" w:rsidRPr="000D3225">
        <w:rPr>
          <w:rFonts w:ascii="Arial Nova" w:hAnsi="Arial Nova"/>
          <w:color w:val="auto"/>
          <w:spacing w:val="-2"/>
          <w:sz w:val="24"/>
          <w:szCs w:val="24"/>
        </w:rPr>
        <w:t xml:space="preserve">ora sì siamo </w:t>
      </w:r>
      <w:r w:rsidR="000732C8" w:rsidRPr="000D3225">
        <w:rPr>
          <w:rFonts w:ascii="Arial Nova" w:hAnsi="Arial Nova"/>
          <w:color w:val="auto"/>
          <w:spacing w:val="-2"/>
          <w:sz w:val="24"/>
          <w:szCs w:val="24"/>
        </w:rPr>
        <w:t xml:space="preserve">sul serio </w:t>
      </w:r>
      <w:r w:rsidR="00305ADA" w:rsidRPr="000D3225">
        <w:rPr>
          <w:rFonts w:ascii="Arial Nova" w:hAnsi="Arial Nova"/>
          <w:color w:val="auto"/>
          <w:spacing w:val="-2"/>
          <w:sz w:val="24"/>
          <w:szCs w:val="24"/>
        </w:rPr>
        <w:t>alle ultime battute</w:t>
      </w:r>
      <w:r w:rsidR="000732C8" w:rsidRPr="000D3225">
        <w:rPr>
          <w:rFonts w:ascii="Arial Nova" w:hAnsi="Arial Nova"/>
          <w:color w:val="auto"/>
          <w:spacing w:val="-2"/>
          <w:sz w:val="24"/>
          <w:szCs w:val="24"/>
        </w:rPr>
        <w:t xml:space="preserve"> e </w:t>
      </w:r>
      <w:r w:rsidR="00A4767D" w:rsidRPr="000D3225">
        <w:rPr>
          <w:rFonts w:ascii="Arial Nova" w:hAnsi="Arial Nova"/>
          <w:color w:val="auto"/>
          <w:spacing w:val="-2"/>
          <w:sz w:val="24"/>
          <w:szCs w:val="24"/>
        </w:rPr>
        <w:t xml:space="preserve">devo dire che </w:t>
      </w:r>
      <w:r w:rsidR="000732C8" w:rsidRPr="000D3225">
        <w:rPr>
          <w:rFonts w:ascii="Arial Nova" w:hAnsi="Arial Nova"/>
          <w:color w:val="auto"/>
          <w:spacing w:val="-2"/>
          <w:sz w:val="24"/>
          <w:szCs w:val="24"/>
        </w:rPr>
        <w:t>un po' mi dispiace lasciarti.</w:t>
      </w:r>
    </w:p>
    <w:p w14:paraId="4EF84905" w14:textId="533A6285" w:rsidR="00DE1DB9" w:rsidRPr="000D3225" w:rsidRDefault="00305ADA" w:rsidP="00B33674">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D</w:t>
      </w:r>
      <w:r w:rsidR="00047523" w:rsidRPr="000D3225">
        <w:rPr>
          <w:rFonts w:ascii="Arial Nova" w:hAnsi="Arial Nova"/>
          <w:color w:val="auto"/>
          <w:spacing w:val="-2"/>
          <w:sz w:val="24"/>
          <w:szCs w:val="24"/>
        </w:rPr>
        <w:t>opo questo percorso insieme e dopo averti confidato molte cose di me, mi permetto di chiamarti amico</w:t>
      </w:r>
      <w:r w:rsidR="00A4767D" w:rsidRPr="000D3225">
        <w:rPr>
          <w:rFonts w:ascii="Arial Nova" w:hAnsi="Arial Nova"/>
          <w:color w:val="auto"/>
          <w:spacing w:val="-2"/>
          <w:sz w:val="24"/>
          <w:szCs w:val="24"/>
        </w:rPr>
        <w:t xml:space="preserve"> e non più solo lettore</w:t>
      </w:r>
      <w:r w:rsidR="00047523" w:rsidRPr="000D3225">
        <w:rPr>
          <w:rFonts w:ascii="Arial Nova" w:hAnsi="Arial Nova"/>
          <w:color w:val="auto"/>
          <w:spacing w:val="-2"/>
          <w:sz w:val="24"/>
          <w:szCs w:val="24"/>
        </w:rPr>
        <w:t>.</w:t>
      </w:r>
    </w:p>
    <w:p w14:paraId="445D63E7" w14:textId="223297A8" w:rsidR="00047523" w:rsidRPr="000D3225" w:rsidRDefault="00B54743" w:rsidP="00B33674">
      <w:pPr>
        <w:spacing w:after="160"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Potrei continuare per altre pagine innumerevoli, </w:t>
      </w:r>
      <w:r w:rsidR="00305ADA" w:rsidRPr="000D3225">
        <w:rPr>
          <w:rFonts w:ascii="Arial Nova" w:hAnsi="Arial Nova"/>
          <w:color w:val="auto"/>
          <w:spacing w:val="-2"/>
          <w:sz w:val="24"/>
          <w:szCs w:val="24"/>
        </w:rPr>
        <w:t>s</w:t>
      </w:r>
      <w:r w:rsidRPr="000D3225">
        <w:rPr>
          <w:rFonts w:ascii="Arial Nova" w:hAnsi="Arial Nova"/>
          <w:color w:val="auto"/>
          <w:spacing w:val="-2"/>
          <w:sz w:val="24"/>
          <w:szCs w:val="24"/>
        </w:rPr>
        <w:t xml:space="preserve">ono molti gli spunti che possono essere utili quando si decide di </w:t>
      </w:r>
      <w:r w:rsidR="00305ADA" w:rsidRPr="000D3225">
        <w:rPr>
          <w:rFonts w:ascii="Arial Nova" w:hAnsi="Arial Nova"/>
          <w:color w:val="auto"/>
          <w:spacing w:val="-2"/>
          <w:sz w:val="24"/>
          <w:szCs w:val="24"/>
        </w:rPr>
        <w:t xml:space="preserve">dare una qualche svolta alla </w:t>
      </w:r>
      <w:r w:rsidRPr="000D3225">
        <w:rPr>
          <w:rFonts w:ascii="Arial Nova" w:hAnsi="Arial Nova"/>
          <w:color w:val="auto"/>
          <w:spacing w:val="-2"/>
          <w:sz w:val="24"/>
          <w:szCs w:val="24"/>
        </w:rPr>
        <w:t xml:space="preserve">propria vita, </w:t>
      </w:r>
      <w:r w:rsidR="00047523" w:rsidRPr="000D3225">
        <w:rPr>
          <w:rFonts w:ascii="Arial Nova" w:hAnsi="Arial Nova"/>
          <w:color w:val="auto"/>
          <w:spacing w:val="-2"/>
          <w:sz w:val="24"/>
          <w:szCs w:val="24"/>
        </w:rPr>
        <w:t>e fare la differenza.</w:t>
      </w:r>
    </w:p>
    <w:p w14:paraId="7C54EF12" w14:textId="39364AA1" w:rsidR="00DE1DB9" w:rsidRPr="000D3225" w:rsidRDefault="00047523"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 xml:space="preserve">Ma </w:t>
      </w:r>
      <w:r w:rsidR="00A4767D" w:rsidRPr="000D3225">
        <w:rPr>
          <w:rFonts w:ascii="Arial Nova" w:hAnsi="Arial Nova"/>
          <w:color w:val="auto"/>
          <w:spacing w:val="-2"/>
          <w:sz w:val="24"/>
          <w:szCs w:val="24"/>
        </w:rPr>
        <w:t>da qualche parte è importante cominciare e</w:t>
      </w:r>
      <w:r w:rsidR="00477730">
        <w:rPr>
          <w:rFonts w:ascii="Arial Nova" w:hAnsi="Arial Nova"/>
          <w:color w:val="auto"/>
          <w:spacing w:val="-2"/>
          <w:sz w:val="24"/>
          <w:szCs w:val="24"/>
        </w:rPr>
        <w:t xml:space="preserve"> anche finire e</w:t>
      </w:r>
      <w:r w:rsidR="00A4767D" w:rsidRPr="000D3225">
        <w:rPr>
          <w:rFonts w:ascii="Arial Nova" w:hAnsi="Arial Nova"/>
          <w:color w:val="auto"/>
          <w:spacing w:val="-2"/>
          <w:sz w:val="24"/>
          <w:szCs w:val="24"/>
        </w:rPr>
        <w:t xml:space="preserve"> poi </w:t>
      </w:r>
      <w:r w:rsidRPr="000D3225">
        <w:rPr>
          <w:rFonts w:ascii="Arial Nova" w:hAnsi="Arial Nova"/>
          <w:color w:val="auto"/>
          <w:spacing w:val="-2"/>
          <w:sz w:val="24"/>
          <w:szCs w:val="24"/>
        </w:rPr>
        <w:t>non voglio annoiarti</w:t>
      </w:r>
      <w:r w:rsidR="00477730">
        <w:rPr>
          <w:rFonts w:ascii="Arial Nova" w:hAnsi="Arial Nova"/>
          <w:color w:val="auto"/>
          <w:spacing w:val="-2"/>
          <w:sz w:val="24"/>
          <w:szCs w:val="24"/>
        </w:rPr>
        <w:t>;</w:t>
      </w:r>
      <w:r w:rsidR="00305ADA" w:rsidRPr="000D3225">
        <w:rPr>
          <w:rFonts w:ascii="Arial Nova" w:hAnsi="Arial Nova"/>
          <w:color w:val="auto"/>
          <w:spacing w:val="-2"/>
          <w:sz w:val="24"/>
          <w:szCs w:val="24"/>
        </w:rPr>
        <w:t xml:space="preserve"> ti lascerò i nomi d</w:t>
      </w:r>
      <w:r w:rsidR="00477730">
        <w:rPr>
          <w:rFonts w:ascii="Arial Nova" w:hAnsi="Arial Nova"/>
          <w:color w:val="auto"/>
          <w:spacing w:val="-2"/>
          <w:sz w:val="24"/>
          <w:szCs w:val="24"/>
        </w:rPr>
        <w:t>i alcuni</w:t>
      </w:r>
      <w:r w:rsidR="00305ADA" w:rsidRPr="000D3225">
        <w:rPr>
          <w:rFonts w:ascii="Arial Nova" w:hAnsi="Arial Nova"/>
          <w:color w:val="auto"/>
          <w:spacing w:val="-2"/>
          <w:sz w:val="24"/>
          <w:szCs w:val="24"/>
        </w:rPr>
        <w:t xml:space="preserve"> autori che mi hanno illuminato</w:t>
      </w:r>
      <w:r w:rsidR="00477730">
        <w:rPr>
          <w:rFonts w:ascii="Arial Nova" w:hAnsi="Arial Nova"/>
          <w:color w:val="auto"/>
          <w:spacing w:val="-2"/>
          <w:sz w:val="24"/>
          <w:szCs w:val="24"/>
        </w:rPr>
        <w:t>. P</w:t>
      </w:r>
      <w:r w:rsidR="00305ADA" w:rsidRPr="000D3225">
        <w:rPr>
          <w:rFonts w:ascii="Arial Nova" w:hAnsi="Arial Nova"/>
          <w:color w:val="auto"/>
          <w:spacing w:val="-2"/>
          <w:sz w:val="24"/>
          <w:szCs w:val="24"/>
        </w:rPr>
        <w:t xml:space="preserve">oiché non siamo tutti uguali è giusto che tu scelga i più vicini a te e li faccia tuoi. </w:t>
      </w:r>
    </w:p>
    <w:p w14:paraId="2703023B" w14:textId="7E9C6099" w:rsidR="00305ADA" w:rsidRPr="000D3225" w:rsidRDefault="00E9045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Solo poche cose ancora, </w:t>
      </w:r>
      <w:r w:rsidR="00305ADA" w:rsidRPr="000D3225">
        <w:rPr>
          <w:rFonts w:ascii="Arial Nova" w:hAnsi="Arial Nova"/>
          <w:color w:val="auto"/>
          <w:spacing w:val="-2"/>
          <w:sz w:val="24"/>
          <w:szCs w:val="24"/>
        </w:rPr>
        <w:t>prima di salutarci</w:t>
      </w:r>
      <w:r w:rsidR="00A32245" w:rsidRPr="000D3225">
        <w:rPr>
          <w:rFonts w:ascii="Arial Nova" w:hAnsi="Arial Nova"/>
          <w:color w:val="auto"/>
          <w:spacing w:val="-2"/>
          <w:sz w:val="24"/>
          <w:szCs w:val="24"/>
        </w:rPr>
        <w:t>.</w:t>
      </w:r>
    </w:p>
    <w:p w14:paraId="2BF436E2" w14:textId="492CDCD5" w:rsidR="00DE1DB9" w:rsidRPr="000D3225" w:rsidRDefault="00A3224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R</w:t>
      </w:r>
      <w:r w:rsidR="00305ADA" w:rsidRPr="000D3225">
        <w:rPr>
          <w:rFonts w:ascii="Arial Nova" w:hAnsi="Arial Nova"/>
          <w:color w:val="auto"/>
          <w:spacing w:val="-2"/>
          <w:sz w:val="24"/>
          <w:szCs w:val="24"/>
        </w:rPr>
        <w:t xml:space="preserve">iprendiamo il </w:t>
      </w:r>
      <w:r w:rsidR="00E7123D" w:rsidRPr="000D3225">
        <w:rPr>
          <w:rFonts w:ascii="Arial Nova" w:hAnsi="Arial Nova"/>
          <w:color w:val="auto"/>
          <w:spacing w:val="-2"/>
          <w:sz w:val="24"/>
          <w:szCs w:val="24"/>
        </w:rPr>
        <w:t>filo di quanto detto</w:t>
      </w:r>
      <w:r w:rsidRPr="000D3225">
        <w:rPr>
          <w:rFonts w:ascii="Arial Nova" w:hAnsi="Arial Nova"/>
          <w:color w:val="auto"/>
          <w:spacing w:val="-2"/>
          <w:sz w:val="24"/>
          <w:szCs w:val="24"/>
        </w:rPr>
        <w:t xml:space="preserve">, </w:t>
      </w:r>
      <w:r w:rsidR="00E9045D" w:rsidRPr="000D3225">
        <w:rPr>
          <w:rFonts w:ascii="Arial Nova" w:hAnsi="Arial Nova"/>
          <w:color w:val="auto"/>
          <w:spacing w:val="-2"/>
          <w:sz w:val="24"/>
          <w:szCs w:val="24"/>
        </w:rPr>
        <w:t>per te che sei arrivato fin qui</w:t>
      </w:r>
      <w:r w:rsidR="00DE1DB9" w:rsidRPr="000D3225">
        <w:rPr>
          <w:rFonts w:ascii="Arial Nova" w:hAnsi="Arial Nova"/>
          <w:color w:val="auto"/>
          <w:spacing w:val="-2"/>
          <w:sz w:val="24"/>
          <w:szCs w:val="24"/>
        </w:rPr>
        <w:t xml:space="preserve">. </w:t>
      </w:r>
    </w:p>
    <w:p w14:paraId="0E988098" w14:textId="38B41824" w:rsidR="00E7123D" w:rsidRPr="000D3225" w:rsidRDefault="00A3224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Le t</w:t>
      </w:r>
      <w:r w:rsidR="00E7123D" w:rsidRPr="000D3225">
        <w:rPr>
          <w:rFonts w:ascii="Arial Nova" w:hAnsi="Arial Nova"/>
          <w:color w:val="auto"/>
          <w:spacing w:val="-2"/>
          <w:sz w:val="24"/>
          <w:szCs w:val="24"/>
        </w:rPr>
        <w:t xml:space="preserve">ematiche </w:t>
      </w:r>
      <w:r w:rsidRPr="000D3225">
        <w:rPr>
          <w:rFonts w:ascii="Arial Nova" w:hAnsi="Arial Nova"/>
          <w:color w:val="auto"/>
          <w:spacing w:val="-2"/>
          <w:sz w:val="24"/>
          <w:szCs w:val="24"/>
        </w:rPr>
        <w:t xml:space="preserve">trattate, </w:t>
      </w:r>
      <w:r w:rsidR="00E7123D" w:rsidRPr="000D3225">
        <w:rPr>
          <w:rFonts w:ascii="Arial Nova" w:hAnsi="Arial Nova"/>
          <w:color w:val="auto"/>
          <w:spacing w:val="-2"/>
          <w:sz w:val="24"/>
          <w:szCs w:val="24"/>
        </w:rPr>
        <w:t xml:space="preserve">hanno davvero fatto la differenza nella mia vita e mi stanno aiutando </w:t>
      </w:r>
      <w:r w:rsidRPr="000D3225">
        <w:rPr>
          <w:rFonts w:ascii="Arial Nova" w:hAnsi="Arial Nova"/>
          <w:color w:val="auto"/>
          <w:spacing w:val="-2"/>
          <w:sz w:val="24"/>
          <w:szCs w:val="24"/>
        </w:rPr>
        <w:t xml:space="preserve">ogni giorno </w:t>
      </w:r>
      <w:r w:rsidR="00E7123D" w:rsidRPr="000D3225">
        <w:rPr>
          <w:rFonts w:ascii="Arial Nova" w:hAnsi="Arial Nova"/>
          <w:color w:val="auto"/>
          <w:spacing w:val="-2"/>
          <w:sz w:val="24"/>
          <w:szCs w:val="24"/>
        </w:rPr>
        <w:t xml:space="preserve">a raggiungere con serenità </w:t>
      </w:r>
      <w:r w:rsidRPr="000D3225">
        <w:rPr>
          <w:rFonts w:ascii="Arial Nova" w:hAnsi="Arial Nova"/>
          <w:color w:val="auto"/>
          <w:spacing w:val="-2"/>
          <w:sz w:val="24"/>
          <w:szCs w:val="24"/>
        </w:rPr>
        <w:t xml:space="preserve">e con i miei tempi, </w:t>
      </w:r>
      <w:r w:rsidR="00052C91" w:rsidRPr="000D3225">
        <w:rPr>
          <w:rFonts w:ascii="Arial Nova" w:hAnsi="Arial Nova"/>
          <w:color w:val="auto"/>
          <w:spacing w:val="-2"/>
          <w:sz w:val="24"/>
          <w:szCs w:val="24"/>
        </w:rPr>
        <w:t>ciò che desidero e che chiamo o</w:t>
      </w:r>
      <w:r w:rsidR="00E7123D" w:rsidRPr="000D3225">
        <w:rPr>
          <w:rFonts w:ascii="Arial Nova" w:hAnsi="Arial Nova"/>
          <w:color w:val="auto"/>
          <w:spacing w:val="-2"/>
          <w:sz w:val="24"/>
          <w:szCs w:val="24"/>
        </w:rPr>
        <w:t>biettiv</w:t>
      </w:r>
      <w:r w:rsidR="00052C91" w:rsidRPr="000D3225">
        <w:rPr>
          <w:rFonts w:ascii="Arial Nova" w:hAnsi="Arial Nova"/>
          <w:color w:val="auto"/>
          <w:spacing w:val="-2"/>
          <w:sz w:val="24"/>
          <w:szCs w:val="24"/>
        </w:rPr>
        <w:t>o o sogno.</w:t>
      </w:r>
      <w:r w:rsidR="00E7123D" w:rsidRPr="000D3225">
        <w:rPr>
          <w:rFonts w:ascii="Arial Nova" w:hAnsi="Arial Nova"/>
          <w:color w:val="auto"/>
          <w:spacing w:val="-2"/>
          <w:sz w:val="24"/>
          <w:szCs w:val="24"/>
        </w:rPr>
        <w:t xml:space="preserve"> </w:t>
      </w:r>
    </w:p>
    <w:p w14:paraId="25630F04" w14:textId="143BED02" w:rsidR="00E7123D" w:rsidRPr="000D3225" w:rsidRDefault="00E7123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Spero che parlarne e condividere con te possa essere </w:t>
      </w:r>
      <w:r w:rsidR="00A32245" w:rsidRPr="000D3225">
        <w:rPr>
          <w:rFonts w:ascii="Arial Nova" w:hAnsi="Arial Nova"/>
          <w:color w:val="auto"/>
          <w:spacing w:val="-2"/>
          <w:sz w:val="24"/>
          <w:szCs w:val="24"/>
        </w:rPr>
        <w:t xml:space="preserve">stato un primo </w:t>
      </w:r>
      <w:r w:rsidRPr="000D3225">
        <w:rPr>
          <w:rFonts w:ascii="Arial Nova" w:hAnsi="Arial Nova"/>
          <w:color w:val="auto"/>
          <w:spacing w:val="-2"/>
          <w:sz w:val="24"/>
          <w:szCs w:val="24"/>
        </w:rPr>
        <w:t>spunto per costruire la tua vita</w:t>
      </w:r>
      <w:r w:rsidR="00A32245" w:rsidRPr="000D3225">
        <w:rPr>
          <w:rFonts w:ascii="Arial Nova" w:hAnsi="Arial Nova"/>
          <w:color w:val="auto"/>
          <w:spacing w:val="-2"/>
          <w:sz w:val="24"/>
          <w:szCs w:val="24"/>
        </w:rPr>
        <w:t>,</w:t>
      </w:r>
      <w:r w:rsidRPr="000D3225">
        <w:rPr>
          <w:rFonts w:ascii="Arial Nova" w:hAnsi="Arial Nova"/>
          <w:color w:val="auto"/>
          <w:spacing w:val="-2"/>
          <w:sz w:val="24"/>
          <w:szCs w:val="24"/>
        </w:rPr>
        <w:t xml:space="preserve"> come tu la vuoi.</w:t>
      </w:r>
    </w:p>
    <w:p w14:paraId="5839FA03" w14:textId="6416A8C1" w:rsidR="007C2D20" w:rsidRPr="000D3225" w:rsidRDefault="00E7123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Per cui voglio solo dirti </w:t>
      </w:r>
      <w:r w:rsidR="00DE1DB9" w:rsidRPr="000D3225">
        <w:rPr>
          <w:rFonts w:ascii="Arial Nova" w:hAnsi="Arial Nova"/>
          <w:color w:val="auto"/>
          <w:spacing w:val="-2"/>
          <w:sz w:val="24"/>
          <w:szCs w:val="24"/>
        </w:rPr>
        <w:t>con tutto il mio cuore</w:t>
      </w:r>
      <w:r w:rsidR="00A32245" w:rsidRPr="000D3225">
        <w:rPr>
          <w:rFonts w:ascii="Arial Nova" w:hAnsi="Arial Nova"/>
          <w:color w:val="auto"/>
          <w:spacing w:val="-2"/>
          <w:sz w:val="24"/>
          <w:szCs w:val="24"/>
        </w:rPr>
        <w:t xml:space="preserve"> quanto segue</w:t>
      </w:r>
      <w:r w:rsidR="00E9045D" w:rsidRPr="000D3225">
        <w:rPr>
          <w:rFonts w:ascii="Arial Nova" w:hAnsi="Arial Nova"/>
          <w:color w:val="auto"/>
          <w:spacing w:val="-2"/>
          <w:sz w:val="24"/>
          <w:szCs w:val="24"/>
        </w:rPr>
        <w:t>:</w:t>
      </w:r>
    </w:p>
    <w:p w14:paraId="02201903" w14:textId="72C60CD4" w:rsidR="007C2D20"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Prova </w:t>
      </w:r>
      <w:r w:rsidR="00E7123D" w:rsidRPr="000D3225">
        <w:rPr>
          <w:rFonts w:ascii="Arial Nova" w:hAnsi="Arial Nova"/>
          <w:color w:val="auto"/>
          <w:spacing w:val="-2"/>
          <w:sz w:val="24"/>
          <w:szCs w:val="24"/>
        </w:rPr>
        <w:t xml:space="preserve">seriamente </w:t>
      </w:r>
      <w:r w:rsidRPr="000D3225">
        <w:rPr>
          <w:rFonts w:ascii="Arial Nova" w:hAnsi="Arial Nova"/>
          <w:color w:val="auto"/>
          <w:spacing w:val="-2"/>
          <w:sz w:val="24"/>
          <w:szCs w:val="24"/>
        </w:rPr>
        <w:t>ad essere felice.</w:t>
      </w:r>
    </w:p>
    <w:p w14:paraId="17767BDD" w14:textId="5AE71140" w:rsidR="00A32245" w:rsidRPr="000D3225" w:rsidRDefault="00A3224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Ne hai tutte le capacità.</w:t>
      </w:r>
    </w:p>
    <w:p w14:paraId="7D63EEF3" w14:textId="5A6B52E2"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Comincia oggi.</w:t>
      </w:r>
    </w:p>
    <w:p w14:paraId="0B030561" w14:textId="57C7D9B5"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Non rimandare ancora.</w:t>
      </w:r>
    </w:p>
    <w:p w14:paraId="28F7C767" w14:textId="013B22F3" w:rsidR="00E9045D" w:rsidRPr="000D3225" w:rsidRDefault="00E9045D"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Non farti gestire dal tempo. Organizzalo.</w:t>
      </w:r>
    </w:p>
    <w:p w14:paraId="3AAF0A05" w14:textId="2C881CE2"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Se </w:t>
      </w:r>
      <w:r w:rsidR="00E7123D" w:rsidRPr="000D3225">
        <w:rPr>
          <w:rFonts w:ascii="Arial Nova" w:hAnsi="Arial Nova"/>
          <w:color w:val="auto"/>
          <w:spacing w:val="-2"/>
          <w:sz w:val="24"/>
          <w:szCs w:val="24"/>
        </w:rPr>
        <w:t xml:space="preserve">necessario, </w:t>
      </w:r>
      <w:r w:rsidRPr="000D3225">
        <w:rPr>
          <w:rFonts w:ascii="Arial Nova" w:hAnsi="Arial Nova"/>
          <w:color w:val="auto"/>
          <w:spacing w:val="-2"/>
          <w:sz w:val="24"/>
          <w:szCs w:val="24"/>
        </w:rPr>
        <w:t xml:space="preserve">esci da quella </w:t>
      </w:r>
      <w:r w:rsidR="00A32245" w:rsidRPr="000D3225">
        <w:rPr>
          <w:rFonts w:ascii="Arial Nova" w:hAnsi="Arial Nova"/>
          <w:color w:val="auto"/>
          <w:spacing w:val="-2"/>
          <w:sz w:val="24"/>
          <w:szCs w:val="24"/>
        </w:rPr>
        <w:t xml:space="preserve">ristrettissima </w:t>
      </w:r>
      <w:r w:rsidRPr="000D3225">
        <w:rPr>
          <w:rFonts w:ascii="Arial Nova" w:hAnsi="Arial Nova"/>
          <w:color w:val="auto"/>
          <w:spacing w:val="-2"/>
          <w:sz w:val="24"/>
          <w:szCs w:val="24"/>
        </w:rPr>
        <w:t>zona di comfort.</w:t>
      </w:r>
      <w:r w:rsidR="00257C55">
        <w:rPr>
          <w:rFonts w:ascii="Arial Nova" w:hAnsi="Arial Nova"/>
          <w:color w:val="auto"/>
          <w:spacing w:val="-2"/>
          <w:sz w:val="24"/>
          <w:szCs w:val="24"/>
        </w:rPr>
        <w:t xml:space="preserve"> Esplora il mondo. Esplora te stesso.</w:t>
      </w:r>
    </w:p>
    <w:p w14:paraId="63AD55FC" w14:textId="513E809B"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Metti un punto sul passato</w:t>
      </w:r>
      <w:r w:rsidR="00E9045D" w:rsidRPr="000D3225">
        <w:rPr>
          <w:rFonts w:ascii="Arial Nova" w:hAnsi="Arial Nova"/>
          <w:color w:val="auto"/>
          <w:spacing w:val="-2"/>
          <w:sz w:val="24"/>
          <w:szCs w:val="24"/>
        </w:rPr>
        <w:t xml:space="preserve"> o su ciò che non ti fa progredire.</w:t>
      </w:r>
    </w:p>
    <w:p w14:paraId="6FB70A03" w14:textId="72D889DB"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Non rimuginare.</w:t>
      </w:r>
    </w:p>
    <w:p w14:paraId="4CA9A019" w14:textId="77777777"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Comportati da persona di successo. </w:t>
      </w:r>
    </w:p>
    <w:p w14:paraId="782D8C1E" w14:textId="527F95C7"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Fai ciò che non ti piace</w:t>
      </w:r>
      <w:r w:rsidR="00E7123D" w:rsidRPr="000D3225">
        <w:rPr>
          <w:rFonts w:ascii="Arial Nova" w:hAnsi="Arial Nova"/>
          <w:color w:val="auto"/>
          <w:spacing w:val="-2"/>
          <w:sz w:val="24"/>
          <w:szCs w:val="24"/>
        </w:rPr>
        <w:t xml:space="preserve"> e a</w:t>
      </w:r>
      <w:r w:rsidRPr="000D3225">
        <w:rPr>
          <w:rFonts w:ascii="Arial Nova" w:hAnsi="Arial Nova"/>
          <w:color w:val="auto"/>
          <w:spacing w:val="-2"/>
          <w:sz w:val="24"/>
          <w:szCs w:val="24"/>
        </w:rPr>
        <w:t xml:space="preserve">ffronta </w:t>
      </w:r>
      <w:r w:rsidR="00E7123D" w:rsidRPr="000D3225">
        <w:rPr>
          <w:rFonts w:ascii="Arial Nova" w:hAnsi="Arial Nova"/>
          <w:color w:val="auto"/>
          <w:spacing w:val="-2"/>
          <w:sz w:val="24"/>
          <w:szCs w:val="24"/>
        </w:rPr>
        <w:t xml:space="preserve">anche </w:t>
      </w:r>
      <w:r w:rsidRPr="000D3225">
        <w:rPr>
          <w:rFonts w:ascii="Arial Nova" w:hAnsi="Arial Nova"/>
          <w:color w:val="auto"/>
          <w:spacing w:val="-2"/>
          <w:sz w:val="24"/>
          <w:szCs w:val="24"/>
        </w:rPr>
        <w:t>ciò che ti fa paura</w:t>
      </w:r>
      <w:r w:rsidR="00623624">
        <w:rPr>
          <w:rFonts w:ascii="Arial Nova" w:hAnsi="Arial Nova"/>
          <w:color w:val="auto"/>
          <w:spacing w:val="-2"/>
          <w:sz w:val="24"/>
          <w:szCs w:val="24"/>
        </w:rPr>
        <w:t>.</w:t>
      </w:r>
    </w:p>
    <w:p w14:paraId="359BC54D" w14:textId="77777777"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Investi ogni giorno su te stesso.</w:t>
      </w:r>
    </w:p>
    <w:p w14:paraId="530D127A" w14:textId="1F518C5B"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Ascolta la tua guida interiore.</w:t>
      </w:r>
      <w:r w:rsidR="00E7123D" w:rsidRPr="000D3225">
        <w:rPr>
          <w:rFonts w:ascii="Arial Nova" w:hAnsi="Arial Nova"/>
          <w:color w:val="auto"/>
          <w:spacing w:val="-2"/>
          <w:sz w:val="24"/>
          <w:szCs w:val="24"/>
        </w:rPr>
        <w:t xml:space="preserve"> Ti aiuterà. </w:t>
      </w:r>
    </w:p>
    <w:p w14:paraId="027155EB" w14:textId="01A7800E" w:rsidR="00DE1DB9" w:rsidRPr="000D3225" w:rsidRDefault="00DE1DB9"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Mettiti nei panni dell’altro.</w:t>
      </w:r>
      <w:r w:rsidR="00E7123D" w:rsidRPr="000D3225">
        <w:rPr>
          <w:rFonts w:ascii="Arial Nova" w:hAnsi="Arial Nova"/>
          <w:color w:val="auto"/>
          <w:spacing w:val="-2"/>
          <w:sz w:val="24"/>
          <w:szCs w:val="24"/>
        </w:rPr>
        <w:t xml:space="preserve"> Impara l’empatia.</w:t>
      </w:r>
    </w:p>
    <w:p w14:paraId="22D9949D" w14:textId="3F3DC0CF" w:rsidR="00DE1DB9" w:rsidRPr="000D3225" w:rsidRDefault="00DE1DB9"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Vivi consapevole.</w:t>
      </w:r>
      <w:r w:rsidR="00E7123D" w:rsidRPr="000D3225">
        <w:rPr>
          <w:rFonts w:ascii="Arial Nova" w:hAnsi="Arial Nova"/>
          <w:color w:val="auto"/>
          <w:spacing w:val="-2"/>
          <w:sz w:val="24"/>
          <w:szCs w:val="24"/>
        </w:rPr>
        <w:t xml:space="preserve"> Apprendi la consapevolezza.</w:t>
      </w:r>
    </w:p>
    <w:p w14:paraId="7B45CCFA" w14:textId="3F1A8EA1"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Sii grato</w:t>
      </w:r>
      <w:r w:rsidR="00E9045D" w:rsidRPr="000D3225">
        <w:rPr>
          <w:rFonts w:ascii="Arial Nova" w:hAnsi="Arial Nova"/>
          <w:color w:val="auto"/>
          <w:spacing w:val="-2"/>
          <w:sz w:val="24"/>
          <w:szCs w:val="24"/>
        </w:rPr>
        <w:t xml:space="preserve">, </w:t>
      </w:r>
      <w:r w:rsidRPr="000D3225">
        <w:rPr>
          <w:rFonts w:ascii="Arial Nova" w:hAnsi="Arial Nova"/>
          <w:color w:val="auto"/>
          <w:spacing w:val="-2"/>
          <w:sz w:val="24"/>
          <w:szCs w:val="24"/>
        </w:rPr>
        <w:t>ogni giorno.</w:t>
      </w:r>
    </w:p>
    <w:p w14:paraId="0D8B3FC5" w14:textId="77777777"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Guarda a fondo nel tuo cuore.</w:t>
      </w:r>
    </w:p>
    <w:p w14:paraId="79645891" w14:textId="066E81B9"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Prova a fare ciò che ami davvero.</w:t>
      </w:r>
      <w:r w:rsidR="00257C55">
        <w:rPr>
          <w:rFonts w:ascii="Arial Nova" w:hAnsi="Arial Nova"/>
          <w:color w:val="auto"/>
          <w:spacing w:val="-2"/>
          <w:sz w:val="24"/>
          <w:szCs w:val="24"/>
        </w:rPr>
        <w:t xml:space="preserve"> E credi in ciò che fai.</w:t>
      </w:r>
    </w:p>
    <w:p w14:paraId="56782588" w14:textId="2B62C453" w:rsidR="000732C8" w:rsidRPr="000D3225" w:rsidRDefault="000732C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Vivi di passione.</w:t>
      </w:r>
    </w:p>
    <w:p w14:paraId="7D51F804" w14:textId="03F1FB2D"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Prova a prenderti ciò a cui tieni </w:t>
      </w:r>
      <w:r w:rsidR="000732C8" w:rsidRPr="000D3225">
        <w:rPr>
          <w:rFonts w:ascii="Arial Nova" w:hAnsi="Arial Nova"/>
          <w:color w:val="auto"/>
          <w:spacing w:val="-2"/>
          <w:sz w:val="24"/>
          <w:szCs w:val="24"/>
        </w:rPr>
        <w:t>più di ogni altra cosa</w:t>
      </w:r>
      <w:r w:rsidRPr="000D3225">
        <w:rPr>
          <w:rFonts w:ascii="Arial Nova" w:hAnsi="Arial Nova"/>
          <w:color w:val="auto"/>
          <w:spacing w:val="-2"/>
          <w:sz w:val="24"/>
          <w:szCs w:val="24"/>
        </w:rPr>
        <w:t>.</w:t>
      </w:r>
    </w:p>
    <w:p w14:paraId="6178FB9F" w14:textId="2DB9183E"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Conquista il tuo </w:t>
      </w:r>
      <w:r w:rsidR="00A32245" w:rsidRPr="000D3225">
        <w:rPr>
          <w:rFonts w:ascii="Arial Nova" w:hAnsi="Arial Nova"/>
          <w:color w:val="auto"/>
          <w:spacing w:val="-2"/>
          <w:sz w:val="24"/>
          <w:szCs w:val="24"/>
        </w:rPr>
        <w:t>SOGNO</w:t>
      </w:r>
      <w:r w:rsidRPr="000D3225">
        <w:rPr>
          <w:rFonts w:ascii="Arial Nova" w:hAnsi="Arial Nova"/>
          <w:color w:val="auto"/>
          <w:spacing w:val="-2"/>
          <w:sz w:val="24"/>
          <w:szCs w:val="24"/>
        </w:rPr>
        <w:t>.</w:t>
      </w:r>
    </w:p>
    <w:p w14:paraId="233B377D" w14:textId="77777777"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E ricordati: </w:t>
      </w:r>
    </w:p>
    <w:p w14:paraId="7934DDF1" w14:textId="77777777" w:rsidR="00FD48DA" w:rsidRPr="000D3225" w:rsidRDefault="00FD48DA" w:rsidP="008707DD">
      <w:pPr>
        <w:spacing w:line="240" w:lineRule="auto"/>
        <w:jc w:val="both"/>
        <w:rPr>
          <w:rFonts w:ascii="Arial Nova" w:hAnsi="Arial Nova"/>
          <w:b/>
          <w:bCs/>
          <w:i/>
          <w:iCs/>
          <w:color w:val="auto"/>
          <w:spacing w:val="-2"/>
          <w:sz w:val="24"/>
          <w:szCs w:val="24"/>
        </w:rPr>
      </w:pPr>
      <w:r w:rsidRPr="000D3225">
        <w:rPr>
          <w:rFonts w:ascii="Arial Nova" w:hAnsi="Arial Nova"/>
          <w:b/>
          <w:bCs/>
          <w:i/>
          <w:iCs/>
          <w:color w:val="auto"/>
          <w:spacing w:val="-2"/>
          <w:sz w:val="24"/>
          <w:szCs w:val="24"/>
        </w:rPr>
        <w:t xml:space="preserve">“ Il valore di una persona risiede in ciò che è capace di dare non in ciò che è capace di prendere” </w:t>
      </w:r>
    </w:p>
    <w:p w14:paraId="4F500528" w14:textId="6306EAFC" w:rsidR="00FD48DA" w:rsidRPr="000D3225" w:rsidRDefault="00FD48DA"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Albert Einstein </w:t>
      </w:r>
    </w:p>
    <w:p w14:paraId="6ADFC899" w14:textId="03A1C1F9" w:rsidR="00FD48DA" w:rsidRPr="000D3225" w:rsidRDefault="000732C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lastRenderedPageBreak/>
        <w:t>N</w:t>
      </w:r>
      <w:r w:rsidR="00FD48DA" w:rsidRPr="000D3225">
        <w:rPr>
          <w:rFonts w:ascii="Arial Nova" w:hAnsi="Arial Nova"/>
          <w:color w:val="auto"/>
          <w:spacing w:val="-2"/>
          <w:sz w:val="24"/>
          <w:szCs w:val="24"/>
        </w:rPr>
        <w:t xml:space="preserve">on ti resta che individuare la tua versione migliore e </w:t>
      </w:r>
    </w:p>
    <w:p w14:paraId="66AEE16D" w14:textId="68902C3E" w:rsidR="007C2D20" w:rsidRDefault="00A3224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TRASFORMARTI</w:t>
      </w:r>
      <w:r w:rsidR="00FD48DA" w:rsidRPr="000D3225">
        <w:rPr>
          <w:rFonts w:ascii="Arial Nova" w:hAnsi="Arial Nova"/>
          <w:color w:val="auto"/>
          <w:spacing w:val="-2"/>
          <w:sz w:val="24"/>
          <w:szCs w:val="24"/>
        </w:rPr>
        <w:t>!!!</w:t>
      </w:r>
    </w:p>
    <w:p w14:paraId="575F6317" w14:textId="2E0CE38F" w:rsidR="00C07875" w:rsidRDefault="00C07875" w:rsidP="00C07875">
      <w:pPr>
        <w:spacing w:line="240" w:lineRule="auto"/>
        <w:jc w:val="both"/>
        <w:rPr>
          <w:rFonts w:ascii="Arial Nova" w:hAnsi="Arial Nova"/>
          <w:color w:val="auto"/>
          <w:spacing w:val="-2"/>
          <w:sz w:val="24"/>
          <w:szCs w:val="24"/>
        </w:rPr>
      </w:pPr>
      <w:r>
        <w:rPr>
          <w:rFonts w:ascii="Arial Nova" w:hAnsi="Arial Nova"/>
          <w:color w:val="auto"/>
          <w:spacing w:val="-2"/>
          <w:sz w:val="24"/>
          <w:szCs w:val="24"/>
        </w:rPr>
        <w:t xml:space="preserve">Cerca di </w:t>
      </w:r>
      <w:r w:rsidR="00257C55">
        <w:rPr>
          <w:rFonts w:ascii="Arial Nova" w:hAnsi="Arial Nova"/>
          <w:color w:val="auto"/>
          <w:spacing w:val="-2"/>
          <w:sz w:val="24"/>
          <w:szCs w:val="24"/>
        </w:rPr>
        <w:t>agire e</w:t>
      </w:r>
      <w:r w:rsidR="00EB35FB">
        <w:rPr>
          <w:rFonts w:ascii="Arial Nova" w:hAnsi="Arial Nova"/>
          <w:color w:val="auto"/>
          <w:spacing w:val="-2"/>
          <w:sz w:val="24"/>
          <w:szCs w:val="24"/>
        </w:rPr>
        <w:t>d</w:t>
      </w:r>
      <w:r w:rsidR="00257C55">
        <w:rPr>
          <w:rFonts w:ascii="Arial Nova" w:hAnsi="Arial Nova"/>
          <w:color w:val="auto"/>
          <w:spacing w:val="-2"/>
          <w:sz w:val="24"/>
          <w:szCs w:val="24"/>
        </w:rPr>
        <w:t xml:space="preserve"> </w:t>
      </w:r>
      <w:r>
        <w:rPr>
          <w:rFonts w:ascii="Arial Nova" w:hAnsi="Arial Nova"/>
          <w:color w:val="auto"/>
          <w:spacing w:val="-2"/>
          <w:sz w:val="24"/>
          <w:szCs w:val="24"/>
        </w:rPr>
        <w:t>amare</w:t>
      </w:r>
      <w:r w:rsidR="00257C55">
        <w:rPr>
          <w:rFonts w:ascii="Arial Nova" w:hAnsi="Arial Nova"/>
          <w:color w:val="auto"/>
          <w:spacing w:val="-2"/>
          <w:sz w:val="24"/>
          <w:szCs w:val="24"/>
        </w:rPr>
        <w:t xml:space="preserve"> </w:t>
      </w:r>
      <w:r>
        <w:rPr>
          <w:rFonts w:ascii="Arial Nova" w:hAnsi="Arial Nova"/>
          <w:color w:val="auto"/>
          <w:spacing w:val="-2"/>
          <w:sz w:val="24"/>
          <w:szCs w:val="24"/>
        </w:rPr>
        <w:t>come fosse l’ultimo giorno.</w:t>
      </w:r>
    </w:p>
    <w:p w14:paraId="24617DB9" w14:textId="591F68D2" w:rsidR="00C07875" w:rsidRDefault="00C07875" w:rsidP="00C07875">
      <w:pPr>
        <w:spacing w:line="240" w:lineRule="auto"/>
        <w:jc w:val="both"/>
        <w:rPr>
          <w:rFonts w:ascii="Arial Nova" w:hAnsi="Arial Nova"/>
          <w:color w:val="auto"/>
          <w:spacing w:val="-2"/>
          <w:sz w:val="24"/>
          <w:szCs w:val="24"/>
        </w:rPr>
      </w:pPr>
      <w:r>
        <w:rPr>
          <w:rFonts w:ascii="Arial Nova" w:hAnsi="Arial Nova"/>
          <w:color w:val="auto"/>
          <w:spacing w:val="-2"/>
          <w:sz w:val="24"/>
          <w:szCs w:val="24"/>
        </w:rPr>
        <w:t>Vai in profondità.</w:t>
      </w:r>
    </w:p>
    <w:p w14:paraId="5EDB0B8D" w14:textId="56258FAE" w:rsidR="00C07875" w:rsidRPr="000D3225" w:rsidRDefault="00C07875" w:rsidP="00C07875">
      <w:pPr>
        <w:spacing w:line="240" w:lineRule="auto"/>
        <w:jc w:val="both"/>
        <w:rPr>
          <w:rFonts w:ascii="Arial Nova" w:hAnsi="Arial Nova"/>
          <w:color w:val="auto"/>
          <w:spacing w:val="-2"/>
          <w:sz w:val="24"/>
          <w:szCs w:val="24"/>
        </w:rPr>
      </w:pPr>
      <w:r>
        <w:rPr>
          <w:rFonts w:ascii="Arial Nova" w:hAnsi="Arial Nova"/>
          <w:color w:val="auto"/>
          <w:spacing w:val="-2"/>
          <w:sz w:val="24"/>
          <w:szCs w:val="24"/>
        </w:rPr>
        <w:t xml:space="preserve">Cerca di amare davvero la tua </w:t>
      </w:r>
      <w:r w:rsidR="000212C6">
        <w:rPr>
          <w:rFonts w:ascii="Arial Nova" w:hAnsi="Arial Nova"/>
          <w:color w:val="auto"/>
          <w:spacing w:val="-2"/>
          <w:sz w:val="24"/>
          <w:szCs w:val="24"/>
        </w:rPr>
        <w:t>VITA</w:t>
      </w:r>
      <w:r>
        <w:rPr>
          <w:rFonts w:ascii="Arial Nova" w:hAnsi="Arial Nova"/>
          <w:color w:val="auto"/>
          <w:spacing w:val="-2"/>
          <w:sz w:val="24"/>
          <w:szCs w:val="24"/>
        </w:rPr>
        <w:t>.</w:t>
      </w:r>
    </w:p>
    <w:p w14:paraId="03D779CD" w14:textId="77777777" w:rsidR="00C07875" w:rsidRPr="000D3225" w:rsidRDefault="00C07875" w:rsidP="008707DD">
      <w:pPr>
        <w:spacing w:line="240" w:lineRule="auto"/>
        <w:jc w:val="both"/>
        <w:rPr>
          <w:rFonts w:ascii="Arial Nova" w:hAnsi="Arial Nova"/>
          <w:color w:val="auto"/>
          <w:spacing w:val="-2"/>
          <w:sz w:val="24"/>
          <w:szCs w:val="24"/>
        </w:rPr>
      </w:pPr>
    </w:p>
    <w:p w14:paraId="7DE78FC6" w14:textId="14BE4206" w:rsidR="00A32245" w:rsidRPr="000D3225" w:rsidRDefault="000732C8"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S</w:t>
      </w:r>
      <w:r w:rsidR="00FD48DA" w:rsidRPr="000D3225">
        <w:rPr>
          <w:rFonts w:ascii="Arial Nova" w:hAnsi="Arial Nova"/>
          <w:color w:val="auto"/>
          <w:spacing w:val="-2"/>
          <w:sz w:val="24"/>
          <w:szCs w:val="24"/>
        </w:rPr>
        <w:t>pero che per te oggi sia la volta giusta</w:t>
      </w:r>
      <w:r w:rsidR="00E9045D" w:rsidRPr="000D3225">
        <w:rPr>
          <w:rFonts w:ascii="Arial Nova" w:hAnsi="Arial Nova"/>
          <w:color w:val="auto"/>
          <w:spacing w:val="-2"/>
          <w:sz w:val="24"/>
          <w:szCs w:val="24"/>
        </w:rPr>
        <w:t xml:space="preserve">…quella volta </w:t>
      </w:r>
      <w:r w:rsidR="00FD48DA" w:rsidRPr="000D3225">
        <w:rPr>
          <w:rFonts w:ascii="Arial Nova" w:hAnsi="Arial Nova"/>
          <w:color w:val="auto"/>
          <w:spacing w:val="-2"/>
          <w:sz w:val="24"/>
          <w:szCs w:val="24"/>
        </w:rPr>
        <w:t xml:space="preserve">in cui hai deciso di dare una </w:t>
      </w:r>
    </w:p>
    <w:p w14:paraId="08997BE5" w14:textId="2BB314DD" w:rsidR="007C2D20" w:rsidRDefault="00FD48DA" w:rsidP="008707DD">
      <w:pPr>
        <w:spacing w:line="240" w:lineRule="auto"/>
        <w:jc w:val="both"/>
        <w:rPr>
          <w:rFonts w:ascii="Arial Nova" w:hAnsi="Arial Nova"/>
          <w:color w:val="auto"/>
          <w:spacing w:val="-2"/>
          <w:sz w:val="72"/>
          <w:szCs w:val="72"/>
        </w:rPr>
      </w:pPr>
      <w:r w:rsidRPr="000D3225">
        <w:rPr>
          <w:rFonts w:ascii="Arial Nova" w:hAnsi="Arial Nova"/>
          <w:color w:val="auto"/>
          <w:spacing w:val="-2"/>
          <w:sz w:val="72"/>
          <w:szCs w:val="72"/>
        </w:rPr>
        <w:t>S…VOLTA!</w:t>
      </w:r>
    </w:p>
    <w:p w14:paraId="68F77FC3" w14:textId="77777777" w:rsidR="00623624" w:rsidRDefault="00623624" w:rsidP="008707DD">
      <w:pPr>
        <w:spacing w:line="240" w:lineRule="auto"/>
        <w:jc w:val="both"/>
        <w:rPr>
          <w:rFonts w:ascii="Arial Nova" w:hAnsi="Arial Nova"/>
          <w:color w:val="auto"/>
          <w:spacing w:val="-2"/>
          <w:sz w:val="24"/>
          <w:szCs w:val="24"/>
        </w:rPr>
      </w:pPr>
    </w:p>
    <w:p w14:paraId="144B8B61" w14:textId="52AF970F" w:rsidR="00765315" w:rsidRDefault="00052C91"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B</w:t>
      </w:r>
      <w:r w:rsidR="00E7123D" w:rsidRPr="000D3225">
        <w:rPr>
          <w:rFonts w:ascii="Arial Nova" w:hAnsi="Arial Nova"/>
          <w:color w:val="auto"/>
          <w:spacing w:val="-2"/>
          <w:sz w:val="24"/>
          <w:szCs w:val="24"/>
        </w:rPr>
        <w:t xml:space="preserve">uona Svolta e buona </w:t>
      </w:r>
      <w:r w:rsidR="000212C6">
        <w:rPr>
          <w:rFonts w:ascii="Arial Nova" w:hAnsi="Arial Nova"/>
          <w:color w:val="auto"/>
          <w:spacing w:val="-2"/>
          <w:sz w:val="24"/>
          <w:szCs w:val="24"/>
        </w:rPr>
        <w:t>V</w:t>
      </w:r>
      <w:r w:rsidR="00FD48DA" w:rsidRPr="000D3225">
        <w:rPr>
          <w:rFonts w:ascii="Arial Nova" w:hAnsi="Arial Nova"/>
          <w:color w:val="auto"/>
          <w:spacing w:val="-2"/>
          <w:sz w:val="24"/>
          <w:szCs w:val="24"/>
        </w:rPr>
        <w:t xml:space="preserve">ita </w:t>
      </w:r>
      <w:r w:rsidR="00765315" w:rsidRPr="000D3225">
        <w:rPr>
          <w:rFonts w:ascii="Arial Nova" w:hAnsi="Arial Nova"/>
          <w:color w:val="auto"/>
          <w:spacing w:val="-2"/>
          <w:sz w:val="24"/>
          <w:szCs w:val="24"/>
        </w:rPr>
        <w:t>straordinaria</w:t>
      </w:r>
      <w:r w:rsidR="00A32245" w:rsidRPr="000D3225">
        <w:rPr>
          <w:rFonts w:ascii="Arial Nova" w:hAnsi="Arial Nova"/>
          <w:color w:val="auto"/>
          <w:spacing w:val="-2"/>
          <w:sz w:val="24"/>
          <w:szCs w:val="24"/>
        </w:rPr>
        <w:t>…</w:t>
      </w:r>
    </w:p>
    <w:p w14:paraId="35836EDF" w14:textId="53496923" w:rsidR="00FA5BA0" w:rsidRPr="000D3225" w:rsidRDefault="00A3224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 xml:space="preserve">Come tu la </w:t>
      </w:r>
      <w:r w:rsidR="00B50098" w:rsidRPr="000D3225">
        <w:rPr>
          <w:rFonts w:ascii="Arial Nova" w:hAnsi="Arial Nova"/>
          <w:color w:val="auto"/>
          <w:spacing w:val="-2"/>
          <w:sz w:val="24"/>
          <w:szCs w:val="24"/>
        </w:rPr>
        <w:t>desideri</w:t>
      </w:r>
      <w:r w:rsidR="00EE6BCA" w:rsidRPr="000D3225">
        <w:rPr>
          <w:rFonts w:ascii="Arial Nova" w:hAnsi="Arial Nova"/>
          <w:color w:val="auto"/>
          <w:spacing w:val="-2"/>
          <w:sz w:val="24"/>
          <w:szCs w:val="24"/>
        </w:rPr>
        <w:t>!</w:t>
      </w:r>
      <w:r w:rsidR="00794670" w:rsidRPr="000D3225">
        <w:rPr>
          <w:rFonts w:ascii="Arial Nova" w:hAnsi="Arial Nova"/>
          <w:color w:val="auto"/>
          <w:spacing w:val="-2"/>
          <w:sz w:val="24"/>
          <w:szCs w:val="24"/>
        </w:rPr>
        <w:t xml:space="preserve"> </w:t>
      </w:r>
      <w:bookmarkStart w:id="32" w:name="_Hlk30435126"/>
      <w:r w:rsidR="00C07875" w:rsidRPr="000D3225">
        <w:rPr>
          <w:rFonts w:ascii="Segoe UI Emoji" w:hAnsi="Segoe UI Emoji" w:cs="Segoe UI Emoji"/>
          <w:color w:val="auto"/>
          <w:spacing w:val="-2"/>
          <w:sz w:val="24"/>
          <w:szCs w:val="24"/>
        </w:rPr>
        <w:t>❤</w:t>
      </w:r>
      <w:r w:rsidR="00C07875" w:rsidRPr="000D3225">
        <w:rPr>
          <w:rFonts w:ascii="Arial Nova" w:hAnsi="Arial Nova"/>
          <w:color w:val="auto"/>
          <w:spacing w:val="-2"/>
          <w:sz w:val="24"/>
          <w:szCs w:val="24"/>
        </w:rPr>
        <w:t>️</w:t>
      </w:r>
      <w:bookmarkEnd w:id="32"/>
    </w:p>
    <w:p w14:paraId="1BAAA728" w14:textId="77777777" w:rsidR="000212C6" w:rsidRDefault="000212C6">
      <w:pPr>
        <w:rPr>
          <w:rFonts w:ascii="Arial Nova" w:hAnsi="Arial Nova"/>
          <w:b/>
          <w:bCs/>
          <w:color w:val="auto"/>
          <w:spacing w:val="-2"/>
          <w:sz w:val="28"/>
          <w:szCs w:val="28"/>
        </w:rPr>
      </w:pPr>
    </w:p>
    <w:p w14:paraId="3B394833" w14:textId="77777777" w:rsidR="000212C6" w:rsidRDefault="000212C6">
      <w:pPr>
        <w:rPr>
          <w:rFonts w:ascii="Arial Nova" w:hAnsi="Arial Nova"/>
          <w:color w:val="auto"/>
          <w:spacing w:val="-2"/>
          <w:sz w:val="24"/>
          <w:szCs w:val="24"/>
        </w:rPr>
      </w:pPr>
      <w:r w:rsidRPr="000212C6">
        <w:rPr>
          <w:rFonts w:ascii="Arial Nova" w:hAnsi="Arial Nova"/>
          <w:color w:val="auto"/>
          <w:spacing w:val="-2"/>
          <w:sz w:val="24"/>
          <w:szCs w:val="24"/>
        </w:rPr>
        <w:t xml:space="preserve">Con affetto </w:t>
      </w:r>
    </w:p>
    <w:p w14:paraId="3F97B805" w14:textId="1BA244E2" w:rsidR="00794670" w:rsidRPr="000212C6" w:rsidRDefault="000212C6">
      <w:pPr>
        <w:rPr>
          <w:rFonts w:ascii="Arial Nova" w:hAnsi="Arial Nova"/>
          <w:color w:val="auto"/>
          <w:spacing w:val="-2"/>
          <w:sz w:val="24"/>
          <w:szCs w:val="24"/>
        </w:rPr>
      </w:pPr>
      <w:r w:rsidRPr="000212C6">
        <w:rPr>
          <w:rFonts w:ascii="Bradley Hand ITC" w:hAnsi="Bradley Hand ITC"/>
          <w:b/>
          <w:bCs/>
          <w:color w:val="auto"/>
          <w:spacing w:val="-2"/>
          <w:sz w:val="36"/>
          <w:szCs w:val="36"/>
        </w:rPr>
        <w:t>Annabi</w:t>
      </w:r>
      <w:r w:rsidR="00794670" w:rsidRPr="000212C6">
        <w:rPr>
          <w:rFonts w:ascii="Arial Nova" w:hAnsi="Arial Nova"/>
          <w:color w:val="auto"/>
          <w:spacing w:val="-2"/>
          <w:sz w:val="24"/>
          <w:szCs w:val="24"/>
        </w:rPr>
        <w:br w:type="page"/>
      </w:r>
    </w:p>
    <w:p w14:paraId="44499915" w14:textId="0AF3A1ED" w:rsidR="00A32245" w:rsidRPr="000D3225" w:rsidRDefault="00A32245" w:rsidP="008707DD">
      <w:pPr>
        <w:spacing w:line="240" w:lineRule="auto"/>
        <w:jc w:val="both"/>
        <w:rPr>
          <w:rFonts w:ascii="Arial Nova" w:hAnsi="Arial Nova"/>
          <w:color w:val="auto"/>
          <w:spacing w:val="-2"/>
          <w:sz w:val="24"/>
          <w:szCs w:val="24"/>
        </w:rPr>
      </w:pPr>
      <w:bookmarkStart w:id="33" w:name="_Toc30146720"/>
      <w:r w:rsidRPr="000D3225">
        <w:rPr>
          <w:rStyle w:val="Titolo1Carattere"/>
          <w:rFonts w:ascii="Arial Nova" w:hAnsi="Arial Nova"/>
        </w:rPr>
        <w:lastRenderedPageBreak/>
        <w:t>N</w:t>
      </w:r>
      <w:r w:rsidR="00E9045D" w:rsidRPr="000D3225">
        <w:rPr>
          <w:rStyle w:val="Titolo1Carattere"/>
          <w:rFonts w:ascii="Arial Nova" w:hAnsi="Arial Nova"/>
        </w:rPr>
        <w:t xml:space="preserve">on perdiamoci di </w:t>
      </w:r>
      <w:r w:rsidR="00E7123D" w:rsidRPr="000D3225">
        <w:rPr>
          <w:rStyle w:val="Titolo1Carattere"/>
          <w:rFonts w:ascii="Arial Nova" w:hAnsi="Arial Nova"/>
        </w:rPr>
        <w:t>vista</w:t>
      </w:r>
      <w:bookmarkEnd w:id="33"/>
      <w:r w:rsidR="00E7123D" w:rsidRPr="000D3225">
        <w:rPr>
          <w:rFonts w:ascii="Arial Nova" w:hAnsi="Arial Nova"/>
          <w:color w:val="auto"/>
          <w:spacing w:val="-2"/>
          <w:sz w:val="24"/>
          <w:szCs w:val="24"/>
        </w:rPr>
        <w:t xml:space="preserve"> </w:t>
      </w:r>
      <w:r w:rsidR="00765315" w:rsidRPr="000D3225">
        <w:rPr>
          <w:rFonts w:ascii="Arial Nova" w:hAnsi="Arial Nova"/>
          <w:color w:val="auto"/>
          <w:spacing w:val="-2"/>
          <w:sz w:val="24"/>
          <w:szCs w:val="24"/>
        </w:rPr>
        <w:t>(</w:t>
      </w:r>
      <w:r w:rsidR="00E7123D" w:rsidRPr="000D3225">
        <w:rPr>
          <w:rFonts w:ascii="Arial Nova" w:hAnsi="Arial Nova"/>
          <w:color w:val="auto"/>
          <w:spacing w:val="-2"/>
          <w:sz w:val="24"/>
          <w:szCs w:val="24"/>
        </w:rPr>
        <w:t>o di social</w:t>
      </w:r>
      <w:r w:rsidR="00FA5BA0" w:rsidRPr="000D3225">
        <w:rPr>
          <w:rFonts w:ascii="Arial Nova" w:hAnsi="Arial Nova"/>
          <w:color w:val="auto"/>
          <w:spacing w:val="-2"/>
          <w:sz w:val="24"/>
          <w:szCs w:val="24"/>
        </w:rPr>
        <w:t xml:space="preserve"> </w:t>
      </w:r>
      <w:r w:rsidR="00FA5BA0" w:rsidRPr="000D3225">
        <w:rPr>
          <w:rFonts w:ascii="Arial Nova" w:hAnsi="Arial Nova"/>
          <w:color w:val="auto"/>
          <w:spacing w:val="-2"/>
          <w:sz w:val="24"/>
          <w:szCs w:val="24"/>
        </w:rPr>
        <w:sym w:font="Wingdings" w:char="F04A"/>
      </w:r>
      <w:r w:rsidR="00FA5BA0" w:rsidRPr="000D3225">
        <w:rPr>
          <w:rFonts w:ascii="Arial Nova" w:hAnsi="Arial Nova"/>
          <w:color w:val="auto"/>
          <w:spacing w:val="-2"/>
          <w:sz w:val="24"/>
          <w:szCs w:val="24"/>
        </w:rPr>
        <w:t>)</w:t>
      </w:r>
      <w:r w:rsidRPr="000D3225">
        <w:rPr>
          <w:rFonts w:ascii="Arial Nova" w:hAnsi="Arial Nova"/>
          <w:color w:val="auto"/>
          <w:spacing w:val="-2"/>
          <w:sz w:val="24"/>
          <w:szCs w:val="24"/>
        </w:rPr>
        <w:t>.</w:t>
      </w:r>
    </w:p>
    <w:p w14:paraId="6495AD52" w14:textId="556592D2" w:rsidR="00A32245" w:rsidRPr="000D3225" w:rsidRDefault="00A3224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Mi farebbe davvero felice e ti sarei infinitamente grata se tu volessi mandarmi i tuoi commenti o le tue considerazioni qui:</w:t>
      </w:r>
    </w:p>
    <w:p w14:paraId="34BE700F" w14:textId="601C1E70" w:rsidR="00A32245" w:rsidRPr="000D3225" w:rsidRDefault="00A32245" w:rsidP="008707DD">
      <w:pPr>
        <w:spacing w:line="240" w:lineRule="auto"/>
        <w:jc w:val="both"/>
        <w:rPr>
          <w:rFonts w:ascii="Arial Nova" w:hAnsi="Arial Nova"/>
          <w:color w:val="auto"/>
          <w:spacing w:val="-2"/>
          <w:sz w:val="24"/>
          <w:szCs w:val="24"/>
        </w:rPr>
      </w:pPr>
      <w:r w:rsidRPr="000D3225">
        <w:rPr>
          <w:rFonts w:ascii="Arial Nova" w:hAnsi="Arial Nova"/>
          <w:color w:val="auto"/>
          <w:spacing w:val="-2"/>
          <w:sz w:val="24"/>
          <w:szCs w:val="24"/>
        </w:rPr>
        <w:t>ann</w:t>
      </w:r>
      <w:r w:rsidR="00C34956" w:rsidRPr="000D3225">
        <w:rPr>
          <w:rFonts w:ascii="Arial Nova" w:hAnsi="Arial Nova"/>
          <w:color w:val="auto"/>
          <w:spacing w:val="-2"/>
          <w:sz w:val="24"/>
          <w:szCs w:val="24"/>
        </w:rPr>
        <w:t>abi.</w:t>
      </w:r>
      <w:r w:rsidRPr="000D3225">
        <w:rPr>
          <w:rFonts w:ascii="Arial Nova" w:hAnsi="Arial Nova"/>
          <w:color w:val="auto"/>
          <w:spacing w:val="-2"/>
          <w:sz w:val="24"/>
          <w:szCs w:val="24"/>
        </w:rPr>
        <w:t>lamiasvolta</w:t>
      </w:r>
      <w:r w:rsidR="00C34956" w:rsidRPr="000D3225">
        <w:rPr>
          <w:rFonts w:ascii="Arial Nova" w:hAnsi="Arial Nova"/>
          <w:color w:val="auto"/>
          <w:spacing w:val="-2"/>
          <w:sz w:val="24"/>
          <w:szCs w:val="24"/>
        </w:rPr>
        <w:t>@</w:t>
      </w:r>
      <w:r w:rsidRPr="000D3225">
        <w:rPr>
          <w:rFonts w:ascii="Arial Nova" w:hAnsi="Arial Nova"/>
          <w:color w:val="auto"/>
          <w:spacing w:val="-2"/>
          <w:sz w:val="24"/>
          <w:szCs w:val="24"/>
        </w:rPr>
        <w:t>gmail.com</w:t>
      </w:r>
    </w:p>
    <w:p w14:paraId="6736AC64" w14:textId="37805C0F" w:rsidR="00FD48DA" w:rsidRPr="000D3225" w:rsidRDefault="00FD48DA" w:rsidP="008707DD">
      <w:pPr>
        <w:pStyle w:val="Informazionidicontatto"/>
        <w:spacing w:line="240" w:lineRule="auto"/>
        <w:jc w:val="both"/>
        <w:rPr>
          <w:rFonts w:ascii="Arial Nova" w:eastAsia="Yu Mincho Light" w:hAnsi="Arial Nova"/>
          <w:color w:val="auto"/>
          <w:spacing w:val="-2"/>
          <w:sz w:val="24"/>
          <w:szCs w:val="24"/>
          <w:lang w:bidi="it-IT"/>
        </w:rPr>
      </w:pPr>
    </w:p>
    <w:p w14:paraId="52587C39" w14:textId="2BD60550" w:rsidR="00FD48DA" w:rsidRPr="000D3225" w:rsidRDefault="00A3224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Mi trovi anche su:</w:t>
      </w:r>
    </w:p>
    <w:p w14:paraId="4C969ED6" w14:textId="77777777" w:rsidR="00396292" w:rsidRPr="000D3225" w:rsidRDefault="00396292" w:rsidP="008707DD">
      <w:pPr>
        <w:pStyle w:val="Informazionidicontatto"/>
        <w:spacing w:line="240" w:lineRule="auto"/>
        <w:jc w:val="both"/>
        <w:rPr>
          <w:rFonts w:ascii="Arial Nova" w:eastAsia="Yu Mincho Light" w:hAnsi="Arial Nova"/>
          <w:color w:val="auto"/>
          <w:spacing w:val="-2"/>
          <w:sz w:val="24"/>
          <w:szCs w:val="24"/>
          <w:lang w:bidi="it-IT"/>
        </w:rPr>
      </w:pPr>
    </w:p>
    <w:p w14:paraId="04CA0AF2" w14:textId="77777777" w:rsidR="00C34956" w:rsidRPr="000D3225" w:rsidRDefault="00C34956"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noProof/>
          <w:color w:val="auto"/>
          <w:spacing w:val="-2"/>
          <w:sz w:val="24"/>
          <w:szCs w:val="24"/>
          <w:lang w:bidi="it-IT"/>
        </w:rPr>
        <w:drawing>
          <wp:inline distT="0" distB="0" distL="0" distR="0" wp14:anchorId="35E164A1" wp14:editId="406D3B45">
            <wp:extent cx="781050" cy="788939"/>
            <wp:effectExtent l="0" t="0" r="0" b="0"/>
            <wp:docPr id="5" name="Immagine 5" descr="C:\Users\Annabella\AppData\Local\Microsoft\Windows\INetCache\Content.MSO\37D02F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nabella\AppData\Local\Microsoft\Windows\INetCache\Content.MSO\37D02FAB.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159" cy="798140"/>
                    </a:xfrm>
                    <a:prstGeom prst="rect">
                      <a:avLst/>
                    </a:prstGeom>
                    <a:noFill/>
                    <a:ln>
                      <a:noFill/>
                    </a:ln>
                  </pic:spPr>
                </pic:pic>
              </a:graphicData>
            </a:graphic>
          </wp:inline>
        </w:drawing>
      </w:r>
    </w:p>
    <w:p w14:paraId="0126511C" w14:textId="01FDE86B" w:rsidR="00A32245" w:rsidRPr="000D3225" w:rsidRDefault="00396292"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w:t>
      </w:r>
      <w:r w:rsidR="00A32245" w:rsidRPr="000D3225">
        <w:rPr>
          <w:rFonts w:ascii="Arial Nova" w:eastAsia="Yu Mincho Light" w:hAnsi="Arial Nova"/>
          <w:color w:val="auto"/>
          <w:spacing w:val="-2"/>
          <w:sz w:val="24"/>
          <w:szCs w:val="24"/>
          <w:lang w:bidi="it-IT"/>
        </w:rPr>
        <w:t xml:space="preserve">annabilifestyle </w:t>
      </w:r>
    </w:p>
    <w:p w14:paraId="434052A0" w14:textId="77777777" w:rsidR="00A32245" w:rsidRPr="000D3225" w:rsidRDefault="00A32245" w:rsidP="008707DD">
      <w:pPr>
        <w:pStyle w:val="Informazionidicontatto"/>
        <w:spacing w:line="240" w:lineRule="auto"/>
        <w:jc w:val="both"/>
        <w:rPr>
          <w:rFonts w:ascii="Arial Nova" w:eastAsia="Yu Mincho Light" w:hAnsi="Arial Nova"/>
          <w:color w:val="auto"/>
          <w:spacing w:val="-2"/>
          <w:sz w:val="24"/>
          <w:szCs w:val="24"/>
          <w:lang w:bidi="it-IT"/>
        </w:rPr>
      </w:pPr>
    </w:p>
    <w:p w14:paraId="21432920" w14:textId="77777777" w:rsidR="00C34956" w:rsidRPr="000D3225" w:rsidRDefault="00396292"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hAnsi="Arial Nova"/>
          <w:noProof/>
          <w:color w:val="auto"/>
          <w:spacing w:val="-2"/>
          <w:sz w:val="24"/>
          <w:szCs w:val="24"/>
        </w:rPr>
        <w:drawing>
          <wp:inline distT="0" distB="0" distL="0" distR="0" wp14:anchorId="0DAB0037" wp14:editId="3560EDD2">
            <wp:extent cx="1186473" cy="685518"/>
            <wp:effectExtent l="0" t="0" r="0" b="635"/>
            <wp:docPr id="2" name="Immagine 2" descr="Risultato immagine per simbolo facebook inst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o immagine per simbolo facebook inst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6804" cy="691487"/>
                    </a:xfrm>
                    <a:prstGeom prst="rect">
                      <a:avLst/>
                    </a:prstGeom>
                    <a:noFill/>
                    <a:ln>
                      <a:noFill/>
                    </a:ln>
                  </pic:spPr>
                </pic:pic>
              </a:graphicData>
            </a:graphic>
          </wp:inline>
        </w:drawing>
      </w:r>
    </w:p>
    <w:p w14:paraId="0DE4B99B" w14:textId="00C50246" w:rsidR="00A32245" w:rsidRPr="00FE469E" w:rsidRDefault="00C34956" w:rsidP="008707DD">
      <w:pPr>
        <w:pStyle w:val="Informazionidicontatto"/>
        <w:spacing w:line="240" w:lineRule="auto"/>
        <w:jc w:val="both"/>
        <w:rPr>
          <w:rFonts w:ascii="Arial Nova" w:eastAsia="Yu Mincho Light" w:hAnsi="Arial Nova"/>
          <w:color w:val="auto"/>
          <w:spacing w:val="-2"/>
          <w:sz w:val="24"/>
          <w:szCs w:val="24"/>
          <w:lang w:val="en-US" w:bidi="it-IT"/>
        </w:rPr>
      </w:pPr>
      <w:r w:rsidRPr="00FE469E">
        <w:rPr>
          <w:rFonts w:ascii="Arial Nova" w:eastAsia="Yu Mincho Light" w:hAnsi="Arial Nova"/>
          <w:color w:val="auto"/>
          <w:spacing w:val="-2"/>
          <w:sz w:val="24"/>
          <w:szCs w:val="24"/>
          <w:lang w:val="en-US" w:bidi="it-IT"/>
        </w:rPr>
        <w:t xml:space="preserve"> </w:t>
      </w:r>
      <w:proofErr w:type="spellStart"/>
      <w:r w:rsidR="00396292" w:rsidRPr="00FE469E">
        <w:rPr>
          <w:rFonts w:ascii="Arial Nova" w:eastAsia="Yu Mincho Light" w:hAnsi="Arial Nova"/>
          <w:color w:val="auto"/>
          <w:spacing w:val="-2"/>
          <w:sz w:val="24"/>
          <w:szCs w:val="24"/>
          <w:lang w:val="en-US" w:bidi="it-IT"/>
        </w:rPr>
        <w:t>annabi_lif</w:t>
      </w:r>
      <w:r w:rsidRPr="00FE469E">
        <w:rPr>
          <w:rFonts w:ascii="Arial Nova" w:eastAsia="Yu Mincho Light" w:hAnsi="Arial Nova"/>
          <w:color w:val="auto"/>
          <w:spacing w:val="-2"/>
          <w:sz w:val="24"/>
          <w:szCs w:val="24"/>
          <w:lang w:val="en-US" w:bidi="it-IT"/>
        </w:rPr>
        <w:t>estyle</w:t>
      </w:r>
      <w:proofErr w:type="spellEnd"/>
    </w:p>
    <w:p w14:paraId="5825E76A" w14:textId="77777777" w:rsidR="00A32245" w:rsidRPr="00FE469E" w:rsidRDefault="00A32245" w:rsidP="008707DD">
      <w:pPr>
        <w:pStyle w:val="Informazionidicontatto"/>
        <w:spacing w:line="240" w:lineRule="auto"/>
        <w:jc w:val="both"/>
        <w:rPr>
          <w:rFonts w:ascii="Arial Nova" w:eastAsia="Yu Mincho Light" w:hAnsi="Arial Nova"/>
          <w:color w:val="auto"/>
          <w:spacing w:val="-2"/>
          <w:sz w:val="24"/>
          <w:szCs w:val="24"/>
          <w:lang w:val="en-US" w:bidi="it-IT"/>
        </w:rPr>
      </w:pPr>
    </w:p>
    <w:p w14:paraId="46D2ACB8" w14:textId="0F6C5710" w:rsidR="00765315" w:rsidRPr="00FE469E" w:rsidRDefault="00A32245" w:rsidP="008707DD">
      <w:pPr>
        <w:pStyle w:val="Informazionidicontatto"/>
        <w:spacing w:line="240" w:lineRule="auto"/>
        <w:jc w:val="both"/>
        <w:rPr>
          <w:rStyle w:val="Collegamentoipertestuale"/>
          <w:rFonts w:ascii="Arial Nova" w:eastAsia="Yu Mincho Light" w:hAnsi="Arial Nova"/>
          <w:color w:val="auto"/>
          <w:spacing w:val="-2"/>
          <w:sz w:val="24"/>
          <w:szCs w:val="24"/>
          <w:lang w:val="en-US" w:bidi="it-IT"/>
        </w:rPr>
      </w:pPr>
      <w:r w:rsidRPr="00FE469E">
        <w:rPr>
          <w:rFonts w:ascii="Arial Nova" w:eastAsia="Yu Mincho Light" w:hAnsi="Arial Nova"/>
          <w:color w:val="auto"/>
          <w:spacing w:val="-2"/>
          <w:sz w:val="24"/>
          <w:szCs w:val="24"/>
          <w:lang w:val="en-US" w:bidi="it-IT"/>
        </w:rPr>
        <w:t>Web</w:t>
      </w:r>
      <w:r w:rsidR="00396292" w:rsidRPr="00FE469E">
        <w:rPr>
          <w:rFonts w:ascii="Arial Nova" w:eastAsia="Yu Mincho Light" w:hAnsi="Arial Nova"/>
          <w:color w:val="auto"/>
          <w:spacing w:val="-2"/>
          <w:sz w:val="24"/>
          <w:szCs w:val="24"/>
          <w:lang w:val="en-US" w:bidi="it-IT"/>
        </w:rPr>
        <w:t xml:space="preserve">site &amp; blog </w:t>
      </w:r>
      <w:hyperlink r:id="rId10" w:history="1">
        <w:r w:rsidR="009E50BA" w:rsidRPr="00FE469E">
          <w:rPr>
            <w:rStyle w:val="Collegamentoipertestuale"/>
            <w:rFonts w:ascii="Arial Nova" w:eastAsia="Yu Mincho Light" w:hAnsi="Arial Nova"/>
            <w:color w:val="auto"/>
            <w:spacing w:val="-2"/>
            <w:sz w:val="24"/>
            <w:szCs w:val="24"/>
            <w:lang w:val="en-US" w:bidi="it-IT"/>
          </w:rPr>
          <w:t>https://www.annabellapiazzolla.com</w:t>
        </w:r>
      </w:hyperlink>
    </w:p>
    <w:p w14:paraId="25990B87" w14:textId="24BE9EF6" w:rsidR="009E50BA" w:rsidRPr="000D3225" w:rsidRDefault="009E50BA" w:rsidP="008707DD">
      <w:pPr>
        <w:pStyle w:val="Informazionidicontatto"/>
        <w:spacing w:line="240" w:lineRule="auto"/>
        <w:jc w:val="both"/>
        <w:rPr>
          <w:rStyle w:val="Collegamentoipertestuale"/>
          <w:rFonts w:ascii="Arial Nova" w:eastAsia="Yu Mincho Light" w:hAnsi="Arial Nova"/>
          <w:color w:val="auto"/>
          <w:spacing w:val="-2"/>
          <w:sz w:val="24"/>
          <w:szCs w:val="24"/>
          <w:lang w:bidi="it-IT"/>
        </w:rPr>
      </w:pPr>
      <w:bookmarkStart w:id="34" w:name="_Hlk30434592"/>
      <w:r w:rsidRPr="000D3225">
        <w:rPr>
          <w:rStyle w:val="Collegamentoipertestuale"/>
          <w:rFonts w:ascii="Arial Nova" w:eastAsia="Yu Mincho Light" w:hAnsi="Arial Nova"/>
          <w:color w:val="auto"/>
          <w:spacing w:val="-2"/>
          <w:sz w:val="24"/>
          <w:szCs w:val="24"/>
          <w:lang w:bidi="it-IT"/>
        </w:rPr>
        <w:t>Email: annabipiazz@me.com</w:t>
      </w:r>
    </w:p>
    <w:bookmarkEnd w:id="34"/>
    <w:p w14:paraId="6455FD71" w14:textId="77777777" w:rsidR="00396292" w:rsidRPr="000D3225" w:rsidRDefault="00396292" w:rsidP="008707DD">
      <w:pPr>
        <w:pStyle w:val="Informazionidicontatto"/>
        <w:spacing w:line="240" w:lineRule="auto"/>
        <w:jc w:val="both"/>
        <w:rPr>
          <w:rStyle w:val="Collegamentoipertestuale"/>
          <w:rFonts w:ascii="Arial Nova" w:eastAsia="Yu Mincho Light" w:hAnsi="Arial Nova"/>
          <w:color w:val="auto"/>
          <w:spacing w:val="-2"/>
          <w:sz w:val="24"/>
          <w:szCs w:val="24"/>
          <w:lang w:bidi="it-IT"/>
        </w:rPr>
      </w:pPr>
    </w:p>
    <w:p w14:paraId="1C6346B2" w14:textId="77777777" w:rsidR="00E729CA" w:rsidRPr="000D3225" w:rsidRDefault="00E729CA" w:rsidP="008707DD">
      <w:pPr>
        <w:pStyle w:val="Informazionidicontatto"/>
        <w:spacing w:line="240" w:lineRule="auto"/>
        <w:jc w:val="both"/>
        <w:rPr>
          <w:rFonts w:ascii="Arial Nova" w:eastAsia="Yu Mincho Light" w:hAnsi="Arial Nova"/>
          <w:color w:val="auto"/>
          <w:spacing w:val="-2"/>
          <w:sz w:val="24"/>
          <w:szCs w:val="24"/>
          <w:lang w:bidi="it-IT"/>
        </w:rPr>
      </w:pPr>
    </w:p>
    <w:p w14:paraId="211311AE" w14:textId="48666CA8" w:rsidR="00C34956" w:rsidRPr="000D3225" w:rsidRDefault="00A3224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A Milano ho un piccolo spazio che </w:t>
      </w:r>
      <w:r w:rsidR="009E50BA" w:rsidRPr="000D3225">
        <w:rPr>
          <w:rFonts w:ascii="Arial Nova" w:eastAsia="Yu Mincho Light" w:hAnsi="Arial Nova"/>
          <w:color w:val="auto"/>
          <w:spacing w:val="-2"/>
          <w:sz w:val="24"/>
          <w:szCs w:val="24"/>
          <w:lang w:bidi="it-IT"/>
        </w:rPr>
        <w:t>chiamo</w:t>
      </w:r>
      <w:r w:rsidRPr="000D3225">
        <w:rPr>
          <w:rFonts w:ascii="Arial Nova" w:eastAsia="Yu Mincho Light" w:hAnsi="Arial Nova"/>
          <w:color w:val="auto"/>
          <w:spacing w:val="-2"/>
          <w:sz w:val="24"/>
          <w:szCs w:val="24"/>
          <w:lang w:bidi="it-IT"/>
        </w:rPr>
        <w:t xml:space="preserve"> </w:t>
      </w:r>
      <w:proofErr w:type="spellStart"/>
      <w:r w:rsidRPr="000D3225">
        <w:rPr>
          <w:rFonts w:ascii="Arial Nova" w:eastAsia="Yu Mincho Light" w:hAnsi="Arial Nova"/>
          <w:b/>
          <w:bCs/>
          <w:i/>
          <w:iCs/>
          <w:color w:val="auto"/>
          <w:spacing w:val="-2"/>
          <w:sz w:val="24"/>
          <w:szCs w:val="24"/>
          <w:lang w:bidi="it-IT"/>
        </w:rPr>
        <w:t>Annabi’s</w:t>
      </w:r>
      <w:proofErr w:type="spellEnd"/>
      <w:r w:rsidRPr="000D3225">
        <w:rPr>
          <w:rFonts w:ascii="Arial Nova" w:eastAsia="Yu Mincho Light" w:hAnsi="Arial Nova"/>
          <w:b/>
          <w:bCs/>
          <w:i/>
          <w:iCs/>
          <w:color w:val="auto"/>
          <w:spacing w:val="-2"/>
          <w:sz w:val="24"/>
          <w:szCs w:val="24"/>
          <w:lang w:bidi="it-IT"/>
        </w:rPr>
        <w:t xml:space="preserve"> corner</w:t>
      </w:r>
      <w:r w:rsidRPr="000D3225">
        <w:rPr>
          <w:rFonts w:ascii="Arial Nova" w:eastAsia="Yu Mincho Light" w:hAnsi="Arial Nova"/>
          <w:color w:val="auto"/>
          <w:spacing w:val="-2"/>
          <w:sz w:val="24"/>
          <w:szCs w:val="24"/>
          <w:lang w:bidi="it-IT"/>
        </w:rPr>
        <w:t xml:space="preserve"> nel quale</w:t>
      </w:r>
      <w:r w:rsidR="009E50BA" w:rsidRPr="000D3225">
        <w:rPr>
          <w:rFonts w:ascii="Arial Nova" w:eastAsia="Yu Mincho Light" w:hAnsi="Arial Nova"/>
          <w:color w:val="auto"/>
          <w:spacing w:val="-2"/>
          <w:sz w:val="24"/>
          <w:szCs w:val="24"/>
          <w:lang w:bidi="it-IT"/>
        </w:rPr>
        <w:t xml:space="preserve">, </w:t>
      </w:r>
      <w:r w:rsidR="00C34956" w:rsidRPr="000D3225">
        <w:rPr>
          <w:rFonts w:ascii="Arial Nova" w:eastAsia="Yu Mincho Light" w:hAnsi="Arial Nova"/>
          <w:color w:val="auto"/>
          <w:spacing w:val="-2"/>
          <w:sz w:val="24"/>
          <w:szCs w:val="24"/>
          <w:lang w:bidi="it-IT"/>
        </w:rPr>
        <w:t xml:space="preserve">quando vorrai, se decidi di prenderti cura di te a 360 gradi, </w:t>
      </w:r>
      <w:r w:rsidR="00FA5BA0" w:rsidRPr="000D3225">
        <w:rPr>
          <w:rFonts w:ascii="Arial Nova" w:eastAsia="Yu Mincho Light" w:hAnsi="Arial Nova"/>
          <w:color w:val="auto"/>
          <w:spacing w:val="-2"/>
          <w:sz w:val="24"/>
          <w:szCs w:val="24"/>
          <w:lang w:bidi="it-IT"/>
        </w:rPr>
        <w:t>o se vuoi discutere in modo costruttivo di un progetto innovativo, sarò a tua disposizione.</w:t>
      </w:r>
    </w:p>
    <w:p w14:paraId="1C23368D" w14:textId="1B13C111" w:rsidR="00A32245" w:rsidRDefault="00052C91"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lastRenderedPageBreak/>
        <w:t>Se</w:t>
      </w:r>
      <w:r w:rsidR="00FA5BA0" w:rsidRPr="000D3225">
        <w:rPr>
          <w:rFonts w:ascii="Arial Nova" w:eastAsia="Yu Mincho Light" w:hAnsi="Arial Nova"/>
          <w:color w:val="auto"/>
          <w:spacing w:val="-2"/>
          <w:sz w:val="24"/>
          <w:szCs w:val="24"/>
          <w:lang w:bidi="it-IT"/>
        </w:rPr>
        <w:t xml:space="preserve"> decidi di cambiare </w:t>
      </w:r>
      <w:r w:rsidRPr="000D3225">
        <w:rPr>
          <w:rFonts w:ascii="Arial Nova" w:eastAsia="Yu Mincho Light" w:hAnsi="Arial Nova"/>
          <w:color w:val="auto"/>
          <w:spacing w:val="-2"/>
          <w:sz w:val="24"/>
          <w:szCs w:val="24"/>
          <w:lang w:bidi="it-IT"/>
        </w:rPr>
        <w:t xml:space="preserve">davvero la tua </w:t>
      </w:r>
      <w:r w:rsidR="00FA5BA0" w:rsidRPr="000D3225">
        <w:rPr>
          <w:rFonts w:ascii="Arial Nova" w:eastAsia="Yu Mincho Light" w:hAnsi="Arial Nova"/>
          <w:color w:val="auto"/>
          <w:spacing w:val="-2"/>
          <w:sz w:val="24"/>
          <w:szCs w:val="24"/>
          <w:lang w:bidi="it-IT"/>
        </w:rPr>
        <w:t>vita, ti</w:t>
      </w:r>
      <w:r w:rsidR="00C34956" w:rsidRPr="000D3225">
        <w:rPr>
          <w:rFonts w:ascii="Arial Nova" w:eastAsia="Yu Mincho Light" w:hAnsi="Arial Nova"/>
          <w:color w:val="auto"/>
          <w:spacing w:val="-2"/>
          <w:sz w:val="24"/>
          <w:szCs w:val="24"/>
          <w:lang w:bidi="it-IT"/>
        </w:rPr>
        <w:t xml:space="preserve"> aspetto per una sessione di coaching conoscitiva</w:t>
      </w:r>
      <w:r w:rsidR="009E50BA" w:rsidRPr="000D3225">
        <w:rPr>
          <w:rFonts w:ascii="Arial Nova" w:eastAsia="Yu Mincho Light" w:hAnsi="Arial Nova"/>
          <w:color w:val="auto"/>
          <w:spacing w:val="-2"/>
          <w:sz w:val="24"/>
          <w:szCs w:val="24"/>
          <w:lang w:bidi="it-IT"/>
        </w:rPr>
        <w:t xml:space="preserve"> e una piacevole chiacchierata</w:t>
      </w:r>
      <w:r w:rsidR="00FA5BA0" w:rsidRPr="000D3225">
        <w:rPr>
          <w:rFonts w:ascii="Arial Nova" w:eastAsia="Yu Mincho Light" w:hAnsi="Arial Nova"/>
          <w:color w:val="auto"/>
          <w:spacing w:val="-2"/>
          <w:sz w:val="24"/>
          <w:szCs w:val="24"/>
          <w:lang w:bidi="it-IT"/>
        </w:rPr>
        <w:t>.</w:t>
      </w:r>
    </w:p>
    <w:p w14:paraId="1BAD743F" w14:textId="75C59867" w:rsidR="00774970" w:rsidRDefault="00774970" w:rsidP="00774970">
      <w:pPr>
        <w:pStyle w:val="Informazionidicontatto"/>
        <w:spacing w:line="240" w:lineRule="auto"/>
        <w:jc w:val="both"/>
        <w:rPr>
          <w:rStyle w:val="Collegamentoipertestuale"/>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Se vuoi essere informato sul mio prossimo corso scrivi a:</w:t>
      </w:r>
      <w:r w:rsidRPr="000D3225">
        <w:rPr>
          <w:rStyle w:val="Collegamentoipertestuale"/>
          <w:rFonts w:ascii="Arial Nova" w:eastAsia="Yu Mincho Light" w:hAnsi="Arial Nova"/>
          <w:color w:val="auto"/>
          <w:spacing w:val="-2"/>
          <w:sz w:val="24"/>
          <w:szCs w:val="24"/>
          <w:lang w:bidi="it-IT"/>
        </w:rPr>
        <w:t xml:space="preserve"> </w:t>
      </w:r>
      <w:hyperlink r:id="rId11" w:history="1">
        <w:r w:rsidRPr="00833A58">
          <w:rPr>
            <w:rStyle w:val="Collegamentoipertestuale"/>
            <w:rFonts w:ascii="Arial Nova" w:eastAsia="Yu Mincho Light" w:hAnsi="Arial Nova"/>
            <w:spacing w:val="-2"/>
            <w:sz w:val="24"/>
            <w:szCs w:val="24"/>
            <w:lang w:bidi="it-IT"/>
          </w:rPr>
          <w:t>annabipiazz@me.com</w:t>
        </w:r>
      </w:hyperlink>
    </w:p>
    <w:p w14:paraId="5CF7E7C9" w14:textId="16117D49" w:rsidR="00774970" w:rsidRPr="00774970" w:rsidRDefault="00774970" w:rsidP="00774970">
      <w:pPr>
        <w:pStyle w:val="Informazionidicontatto"/>
        <w:spacing w:line="240" w:lineRule="auto"/>
        <w:jc w:val="both"/>
        <w:rPr>
          <w:rStyle w:val="Collegamentoipertestuale"/>
          <w:rFonts w:ascii="Arial Nova" w:eastAsia="Yu Mincho Light" w:hAnsi="Arial Nova"/>
          <w:color w:val="auto"/>
          <w:spacing w:val="-2"/>
          <w:sz w:val="24"/>
          <w:szCs w:val="24"/>
          <w:u w:val="none"/>
          <w:lang w:bidi="it-IT"/>
        </w:rPr>
      </w:pPr>
      <w:r w:rsidRPr="00774970">
        <w:rPr>
          <w:rStyle w:val="Collegamentoipertestuale"/>
          <w:rFonts w:ascii="Arial Nova" w:eastAsia="Yu Mincho Light" w:hAnsi="Arial Nova"/>
          <w:color w:val="auto"/>
          <w:spacing w:val="-2"/>
          <w:sz w:val="24"/>
          <w:szCs w:val="24"/>
          <w:u w:val="none"/>
          <w:lang w:bidi="it-IT"/>
        </w:rPr>
        <w:t>Ti invierò tutte le informazioni,</w:t>
      </w:r>
      <w:r w:rsidR="00EB35FB">
        <w:rPr>
          <w:rStyle w:val="Collegamentoipertestuale"/>
          <w:rFonts w:ascii="Arial Nova" w:eastAsia="Yu Mincho Light" w:hAnsi="Arial Nova"/>
          <w:color w:val="auto"/>
          <w:spacing w:val="-2"/>
          <w:sz w:val="24"/>
          <w:szCs w:val="24"/>
          <w:u w:val="none"/>
          <w:lang w:bidi="it-IT"/>
        </w:rPr>
        <w:t xml:space="preserve"> e magari vorrai anche tu fare parte di un nuovo progetto.</w:t>
      </w:r>
    </w:p>
    <w:p w14:paraId="1E506D71" w14:textId="380015B0" w:rsidR="00623624" w:rsidRDefault="00623624" w:rsidP="008707DD">
      <w:pPr>
        <w:pStyle w:val="Informazionidicontatto"/>
        <w:spacing w:line="240" w:lineRule="auto"/>
        <w:jc w:val="both"/>
        <w:rPr>
          <w:rFonts w:ascii="Arial Nova" w:eastAsia="Yu Mincho Light" w:hAnsi="Arial Nova"/>
          <w:color w:val="auto"/>
          <w:spacing w:val="-2"/>
          <w:sz w:val="24"/>
          <w:szCs w:val="24"/>
          <w:lang w:bidi="it-IT"/>
        </w:rPr>
      </w:pPr>
    </w:p>
    <w:p w14:paraId="764CD54E" w14:textId="77777777" w:rsidR="00EB35FB" w:rsidRDefault="00EB35FB" w:rsidP="008707DD">
      <w:pPr>
        <w:pStyle w:val="Informazionidicontatto"/>
        <w:spacing w:line="240" w:lineRule="auto"/>
        <w:jc w:val="both"/>
        <w:rPr>
          <w:rFonts w:ascii="Arial Nova" w:eastAsia="Yu Mincho Light" w:hAnsi="Arial Nova"/>
          <w:color w:val="auto"/>
          <w:spacing w:val="-2"/>
          <w:sz w:val="24"/>
          <w:szCs w:val="24"/>
          <w:lang w:bidi="it-IT"/>
        </w:rPr>
      </w:pPr>
    </w:p>
    <w:p w14:paraId="31E5F375" w14:textId="66DF2B33" w:rsidR="00FA5BA0" w:rsidRPr="000D3225" w:rsidRDefault="00623624" w:rsidP="008707DD">
      <w:pPr>
        <w:pStyle w:val="Informazionidicontatto"/>
        <w:spacing w:line="240" w:lineRule="auto"/>
        <w:jc w:val="both"/>
        <w:rPr>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 xml:space="preserve">Una nuova decade ha inizio: </w:t>
      </w:r>
      <w:r w:rsidR="005428D7" w:rsidRPr="000D3225">
        <w:rPr>
          <w:rFonts w:ascii="Arial Nova" w:eastAsia="Yu Mincho Light" w:hAnsi="Arial Nova"/>
          <w:color w:val="auto"/>
          <w:spacing w:val="-2"/>
          <w:sz w:val="24"/>
          <w:szCs w:val="24"/>
          <w:lang w:bidi="it-IT"/>
        </w:rPr>
        <w:t>Felic</w:t>
      </w:r>
      <w:r w:rsidR="00B43F64" w:rsidRPr="000D3225">
        <w:rPr>
          <w:rFonts w:ascii="Arial Nova" w:eastAsia="Yu Mincho Light" w:hAnsi="Arial Nova"/>
          <w:color w:val="auto"/>
          <w:spacing w:val="-2"/>
          <w:sz w:val="24"/>
          <w:szCs w:val="24"/>
          <w:lang w:bidi="it-IT"/>
        </w:rPr>
        <w:t xml:space="preserve">e </w:t>
      </w:r>
      <w:r>
        <w:rPr>
          <w:rFonts w:ascii="Arial Nova" w:eastAsia="Yu Mincho Light" w:hAnsi="Arial Nova"/>
          <w:color w:val="auto"/>
          <w:spacing w:val="-2"/>
          <w:sz w:val="24"/>
          <w:szCs w:val="24"/>
          <w:lang w:bidi="it-IT"/>
        </w:rPr>
        <w:t>A</w:t>
      </w:r>
      <w:r w:rsidR="00B43F64" w:rsidRPr="000D3225">
        <w:rPr>
          <w:rFonts w:ascii="Arial Nova" w:eastAsia="Yu Mincho Light" w:hAnsi="Arial Nova"/>
          <w:color w:val="auto"/>
          <w:spacing w:val="-2"/>
          <w:sz w:val="24"/>
          <w:szCs w:val="24"/>
          <w:lang w:bidi="it-IT"/>
        </w:rPr>
        <w:t>nno</w:t>
      </w:r>
      <w:r w:rsidR="005428D7" w:rsidRPr="000D3225">
        <w:rPr>
          <w:rFonts w:ascii="Arial Nova" w:eastAsia="Yu Mincho Light" w:hAnsi="Arial Nova"/>
          <w:color w:val="auto"/>
          <w:spacing w:val="-2"/>
          <w:sz w:val="24"/>
          <w:szCs w:val="24"/>
          <w:lang w:bidi="it-IT"/>
        </w:rPr>
        <w:t xml:space="preserve"> </w:t>
      </w:r>
      <w:r>
        <w:rPr>
          <w:rFonts w:ascii="Arial Nova" w:eastAsia="Yu Mincho Light" w:hAnsi="Arial Nova"/>
          <w:color w:val="auto"/>
          <w:spacing w:val="-2"/>
          <w:sz w:val="24"/>
          <w:szCs w:val="24"/>
          <w:lang w:bidi="it-IT"/>
        </w:rPr>
        <w:t xml:space="preserve">2020 </w:t>
      </w:r>
      <w:r w:rsidR="00FA5BA0" w:rsidRPr="000D3225">
        <w:rPr>
          <w:rFonts w:ascii="Arial Nova" w:eastAsia="Yu Mincho Light" w:hAnsi="Arial Nova"/>
          <w:color w:val="auto"/>
          <w:spacing w:val="-2"/>
          <w:sz w:val="24"/>
          <w:szCs w:val="24"/>
          <w:lang w:bidi="it-IT"/>
        </w:rPr>
        <w:t>da vivere con la magia nel cuore, quella magia che riesce a trasformare</w:t>
      </w:r>
      <w:r w:rsidR="00B43F64" w:rsidRPr="000D3225">
        <w:rPr>
          <w:rFonts w:ascii="Arial Nova" w:eastAsia="Yu Mincho Light" w:hAnsi="Arial Nova"/>
          <w:color w:val="auto"/>
          <w:spacing w:val="-2"/>
          <w:sz w:val="24"/>
          <w:szCs w:val="24"/>
          <w:lang w:bidi="it-IT"/>
        </w:rPr>
        <w:t xml:space="preserve"> tutti</w:t>
      </w:r>
      <w:r w:rsidR="00FA5BA0" w:rsidRPr="000D3225">
        <w:rPr>
          <w:rFonts w:ascii="Arial Nova" w:eastAsia="Yu Mincho Light" w:hAnsi="Arial Nova"/>
          <w:color w:val="auto"/>
          <w:spacing w:val="-2"/>
          <w:sz w:val="24"/>
          <w:szCs w:val="24"/>
          <w:lang w:bidi="it-IT"/>
        </w:rPr>
        <w:t xml:space="preserve"> i desideri in realtà …</w:t>
      </w:r>
    </w:p>
    <w:p w14:paraId="54E8CE87" w14:textId="77777777" w:rsidR="00FF30AB" w:rsidRPr="000D3225" w:rsidRDefault="00FF30AB" w:rsidP="008707DD">
      <w:pPr>
        <w:pStyle w:val="Informazionidicontatto"/>
        <w:spacing w:line="240" w:lineRule="auto"/>
        <w:jc w:val="both"/>
        <w:rPr>
          <w:rFonts w:ascii="Arial Nova" w:eastAsia="Yu Mincho Light" w:hAnsi="Arial Nova"/>
          <w:color w:val="auto"/>
          <w:spacing w:val="-2"/>
          <w:sz w:val="24"/>
          <w:szCs w:val="24"/>
          <w:lang w:bidi="it-IT"/>
        </w:rPr>
      </w:pPr>
    </w:p>
    <w:p w14:paraId="7E282D50" w14:textId="1F9C940F" w:rsidR="0000072C" w:rsidRPr="000D3225" w:rsidRDefault="00FA5BA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Ti auguro che l’anno nuovo possa</w:t>
      </w:r>
      <w:r w:rsidR="00B43F64" w:rsidRPr="000D3225">
        <w:rPr>
          <w:rFonts w:ascii="Arial Nova" w:eastAsia="Yu Mincho Light" w:hAnsi="Arial Nova"/>
          <w:color w:val="auto"/>
          <w:spacing w:val="-2"/>
          <w:sz w:val="24"/>
          <w:szCs w:val="24"/>
          <w:lang w:bidi="it-IT"/>
        </w:rPr>
        <w:t xml:space="preserve"> vederti</w:t>
      </w:r>
      <w:r w:rsidRPr="000D3225">
        <w:rPr>
          <w:rFonts w:ascii="Arial Nova" w:eastAsia="Yu Mincho Light" w:hAnsi="Arial Nova"/>
          <w:color w:val="auto"/>
          <w:spacing w:val="-2"/>
          <w:sz w:val="24"/>
          <w:szCs w:val="24"/>
          <w:lang w:bidi="it-IT"/>
        </w:rPr>
        <w:t xml:space="preserve"> realizzare il tuo sogno più bello.</w:t>
      </w:r>
    </w:p>
    <w:p w14:paraId="0E1BE36E" w14:textId="3C5B6394" w:rsidR="0000072C" w:rsidRPr="000D3225" w:rsidRDefault="00052C91"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Ti auguro che ogni giorno sia Natale</w:t>
      </w:r>
      <w:r w:rsidR="00774970">
        <w:rPr>
          <w:rFonts w:ascii="Arial Nova" w:eastAsia="Yu Mincho Light" w:hAnsi="Arial Nova"/>
          <w:color w:val="auto"/>
          <w:spacing w:val="-2"/>
          <w:sz w:val="24"/>
          <w:szCs w:val="24"/>
          <w:lang w:bidi="it-IT"/>
        </w:rPr>
        <w:t>…</w:t>
      </w:r>
    </w:p>
    <w:p w14:paraId="1BC2CD84" w14:textId="1A8930B3" w:rsidR="00052C91" w:rsidRDefault="00052C91" w:rsidP="008707DD">
      <w:pPr>
        <w:pStyle w:val="Informazionidicontatto"/>
        <w:spacing w:line="240" w:lineRule="auto"/>
        <w:jc w:val="both"/>
        <w:rPr>
          <w:rFonts w:ascii="Arial Nova" w:eastAsia="Yu Mincho Light" w:hAnsi="Arial Nova"/>
          <w:color w:val="auto"/>
          <w:spacing w:val="-2"/>
          <w:sz w:val="24"/>
          <w:szCs w:val="24"/>
          <w:lang w:bidi="it-IT"/>
        </w:rPr>
      </w:pPr>
    </w:p>
    <w:p w14:paraId="32EC666F" w14:textId="77777777" w:rsidR="00623624" w:rsidRDefault="00623624" w:rsidP="008707DD">
      <w:pPr>
        <w:pStyle w:val="Informazionidicontatto"/>
        <w:spacing w:line="240" w:lineRule="auto"/>
        <w:jc w:val="both"/>
        <w:rPr>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Sii Felice, perché la felicità è un po' come quella cosa che ogni volta che la cerchi non si trova e poi quando smetti di cercarla salta fuori…</w:t>
      </w:r>
    </w:p>
    <w:p w14:paraId="1C1E0F75" w14:textId="3A57ED8A" w:rsidR="00623624" w:rsidRDefault="00623624" w:rsidP="008707DD">
      <w:pPr>
        <w:pStyle w:val="Informazionidicontatto"/>
        <w:spacing w:line="240" w:lineRule="auto"/>
        <w:jc w:val="both"/>
        <w:rPr>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però magari quest’anno aiutiamola un po'.</w:t>
      </w:r>
    </w:p>
    <w:p w14:paraId="72BE8B4E" w14:textId="77777777" w:rsidR="00623624" w:rsidRPr="000D3225" w:rsidRDefault="00623624" w:rsidP="008707DD">
      <w:pPr>
        <w:pStyle w:val="Informazionidicontatto"/>
        <w:spacing w:line="240" w:lineRule="auto"/>
        <w:jc w:val="both"/>
        <w:rPr>
          <w:rFonts w:ascii="Arial Nova" w:eastAsia="Yu Mincho Light" w:hAnsi="Arial Nova"/>
          <w:color w:val="auto"/>
          <w:spacing w:val="-2"/>
          <w:sz w:val="24"/>
          <w:szCs w:val="24"/>
          <w:lang w:bidi="it-IT"/>
        </w:rPr>
      </w:pPr>
    </w:p>
    <w:p w14:paraId="3DA10E89" w14:textId="1F633D41" w:rsidR="00C21C0D" w:rsidRPr="000D3225" w:rsidRDefault="00B43F6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E mi raccomando</w:t>
      </w:r>
      <w:r w:rsidR="0000072C" w:rsidRPr="000D3225">
        <w:rPr>
          <w:rFonts w:ascii="Arial Nova" w:eastAsia="Yu Mincho Light" w:hAnsi="Arial Nova"/>
          <w:color w:val="auto"/>
          <w:spacing w:val="-2"/>
          <w:sz w:val="24"/>
          <w:szCs w:val="24"/>
          <w:lang w:bidi="it-IT"/>
        </w:rPr>
        <w:t xml:space="preserve"> ….</w:t>
      </w:r>
    </w:p>
    <w:p w14:paraId="0F615C46" w14:textId="727CED1B" w:rsidR="0000072C" w:rsidRPr="000D3225" w:rsidRDefault="00FA5BA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nel 2020…</w:t>
      </w:r>
    </w:p>
    <w:p w14:paraId="1BCE746C" w14:textId="1B5306CA" w:rsidR="005428D7" w:rsidRPr="000D3225" w:rsidRDefault="0000072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qualche </w:t>
      </w:r>
      <w:r w:rsidR="005428D7" w:rsidRPr="000D3225">
        <w:rPr>
          <w:rFonts w:ascii="Arial Nova" w:eastAsia="Yu Mincho Light" w:hAnsi="Arial Nova"/>
          <w:color w:val="auto"/>
          <w:spacing w:val="-2"/>
          <w:sz w:val="24"/>
          <w:szCs w:val="24"/>
          <w:lang w:bidi="it-IT"/>
        </w:rPr>
        <w:t xml:space="preserve">treno cerca di </w:t>
      </w:r>
      <w:r w:rsidR="00052C91" w:rsidRPr="000D3225">
        <w:rPr>
          <w:rFonts w:ascii="Arial Nova" w:eastAsia="Yu Mincho Light" w:hAnsi="Arial Nova"/>
          <w:color w:val="auto"/>
          <w:spacing w:val="-2"/>
          <w:sz w:val="24"/>
          <w:szCs w:val="24"/>
          <w:lang w:bidi="it-IT"/>
        </w:rPr>
        <w:t>p</w:t>
      </w:r>
      <w:r w:rsidR="005428D7" w:rsidRPr="000D3225">
        <w:rPr>
          <w:rFonts w:ascii="Arial Nova" w:eastAsia="Yu Mincho Light" w:hAnsi="Arial Nova"/>
          <w:color w:val="auto"/>
          <w:spacing w:val="-2"/>
          <w:sz w:val="24"/>
          <w:szCs w:val="24"/>
          <w:lang w:bidi="it-IT"/>
        </w:rPr>
        <w:t>renderlo!!!</w:t>
      </w:r>
    </w:p>
    <w:p w14:paraId="329DA822" w14:textId="77777777" w:rsidR="009F678D" w:rsidRPr="000D3225" w:rsidRDefault="00B43F64" w:rsidP="008707DD">
      <w:pPr>
        <w:pStyle w:val="Informazionidicontatto"/>
        <w:spacing w:line="240" w:lineRule="auto"/>
        <w:jc w:val="both"/>
        <w:rPr>
          <w:rFonts w:ascii="Arial Nova" w:eastAsia="Yu Mincho Light" w:hAnsi="Arial Nova"/>
          <w:i/>
          <w:iCs/>
          <w:color w:val="auto"/>
          <w:spacing w:val="-2"/>
          <w:sz w:val="24"/>
          <w:szCs w:val="24"/>
          <w:lang w:bidi="it-IT"/>
        </w:rPr>
      </w:pPr>
      <w:r w:rsidRPr="000D3225">
        <w:rPr>
          <w:rFonts w:ascii="Arial Nova" w:eastAsia="Yu Mincho Light" w:hAnsi="Arial Nova"/>
          <w:i/>
          <w:iCs/>
          <w:color w:val="auto"/>
          <w:spacing w:val="-2"/>
          <w:sz w:val="24"/>
          <w:szCs w:val="24"/>
          <w:lang w:bidi="it-IT"/>
        </w:rPr>
        <w:t>“I treni che cambiano la vita esistono, ma non si aspettano. Si guidano”</w:t>
      </w:r>
    </w:p>
    <w:p w14:paraId="1C107184" w14:textId="77777777" w:rsidR="00FF30AB" w:rsidRPr="000D3225" w:rsidRDefault="00FF30AB" w:rsidP="008707DD">
      <w:pPr>
        <w:pStyle w:val="Informazionidicontatto"/>
        <w:spacing w:line="240" w:lineRule="auto"/>
        <w:jc w:val="both"/>
        <w:rPr>
          <w:rFonts w:ascii="Arial Nova" w:eastAsia="Yu Mincho Light" w:hAnsi="Arial Nova"/>
          <w:color w:val="auto"/>
          <w:spacing w:val="-2"/>
          <w:sz w:val="24"/>
          <w:szCs w:val="24"/>
          <w:lang w:bidi="it-IT"/>
        </w:rPr>
      </w:pPr>
    </w:p>
    <w:p w14:paraId="424D81AF" w14:textId="0247EB09" w:rsidR="007C2D20" w:rsidRPr="000D3225" w:rsidRDefault="009F678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Ci vediamo a bordo!</w:t>
      </w:r>
    </w:p>
    <w:p w14:paraId="56B85ADE" w14:textId="336C6CEE" w:rsidR="00B33674" w:rsidRPr="000D3225" w:rsidRDefault="00B33674">
      <w:pPr>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br w:type="page"/>
      </w:r>
    </w:p>
    <w:p w14:paraId="14610332" w14:textId="099B83D2" w:rsidR="0078212A" w:rsidRPr="000D3225" w:rsidRDefault="009F678D" w:rsidP="00BF51B7">
      <w:pPr>
        <w:pStyle w:val="Titolo1"/>
        <w:rPr>
          <w:rFonts w:ascii="Arial Nova" w:hAnsi="Arial Nova"/>
        </w:rPr>
      </w:pPr>
      <w:bookmarkStart w:id="35" w:name="_Toc30146721"/>
      <w:r w:rsidRPr="000D3225">
        <w:rPr>
          <w:rFonts w:ascii="Arial Nova" w:hAnsi="Arial Nova"/>
        </w:rPr>
        <w:lastRenderedPageBreak/>
        <w:t>N</w:t>
      </w:r>
      <w:r w:rsidR="00E7123D" w:rsidRPr="000D3225">
        <w:rPr>
          <w:rFonts w:ascii="Arial Nova" w:hAnsi="Arial Nova"/>
        </w:rPr>
        <w:t>ote per l’approfondimento</w:t>
      </w:r>
      <w:bookmarkEnd w:id="35"/>
      <w:r w:rsidR="00FA5BA0" w:rsidRPr="000D3225">
        <w:rPr>
          <w:rFonts w:ascii="Arial Nova" w:hAnsi="Arial Nova"/>
        </w:rPr>
        <w:t xml:space="preserve"> </w:t>
      </w:r>
    </w:p>
    <w:p w14:paraId="49C5E269" w14:textId="77777777" w:rsidR="00B33674" w:rsidRPr="000D3225" w:rsidRDefault="00B33674" w:rsidP="008707DD">
      <w:pPr>
        <w:pStyle w:val="Informazionidicontatto"/>
        <w:spacing w:line="240" w:lineRule="auto"/>
        <w:jc w:val="both"/>
        <w:rPr>
          <w:rFonts w:ascii="Arial Nova" w:eastAsia="Yu Mincho Light" w:hAnsi="Arial Nova"/>
          <w:color w:val="auto"/>
          <w:spacing w:val="-2"/>
          <w:sz w:val="24"/>
          <w:szCs w:val="24"/>
          <w:lang w:bidi="it-IT"/>
        </w:rPr>
      </w:pPr>
    </w:p>
    <w:p w14:paraId="15C9EDFC" w14:textId="2B788653" w:rsidR="0078212A" w:rsidRPr="000D3225" w:rsidRDefault="00A32245"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I libri che </w:t>
      </w:r>
      <w:r w:rsidR="00C34956" w:rsidRPr="000D3225">
        <w:rPr>
          <w:rFonts w:ascii="Arial Nova" w:eastAsia="Yu Mincho Light" w:hAnsi="Arial Nova"/>
          <w:color w:val="auto"/>
          <w:spacing w:val="-2"/>
          <w:sz w:val="24"/>
          <w:szCs w:val="24"/>
          <w:lang w:bidi="it-IT"/>
        </w:rPr>
        <w:t xml:space="preserve">vorrei elencarti sono davvero </w:t>
      </w:r>
      <w:r w:rsidR="0078212A" w:rsidRPr="000D3225">
        <w:rPr>
          <w:rFonts w:ascii="Arial Nova" w:eastAsia="Yu Mincho Light" w:hAnsi="Arial Nova"/>
          <w:color w:val="auto"/>
          <w:spacing w:val="-2"/>
          <w:sz w:val="24"/>
          <w:szCs w:val="24"/>
          <w:lang w:bidi="it-IT"/>
        </w:rPr>
        <w:t xml:space="preserve">tanti, e una scelta andava fatta per cui ne inserisco alcuni che </w:t>
      </w:r>
      <w:r w:rsidRPr="000D3225">
        <w:rPr>
          <w:rFonts w:ascii="Arial Nova" w:eastAsia="Yu Mincho Light" w:hAnsi="Arial Nova"/>
          <w:color w:val="auto"/>
          <w:spacing w:val="-2"/>
          <w:sz w:val="24"/>
          <w:szCs w:val="24"/>
          <w:lang w:bidi="it-IT"/>
        </w:rPr>
        <w:t xml:space="preserve">dovresti </w:t>
      </w:r>
      <w:r w:rsidR="0078212A" w:rsidRPr="000D3225">
        <w:rPr>
          <w:rFonts w:ascii="Arial Nova" w:eastAsia="Yu Mincho Light" w:hAnsi="Arial Nova"/>
          <w:color w:val="auto"/>
          <w:spacing w:val="-2"/>
          <w:sz w:val="24"/>
          <w:szCs w:val="24"/>
          <w:lang w:bidi="it-IT"/>
        </w:rPr>
        <w:t xml:space="preserve">davvero </w:t>
      </w:r>
      <w:r w:rsidRPr="000D3225">
        <w:rPr>
          <w:rFonts w:ascii="Arial Nova" w:eastAsia="Yu Mincho Light" w:hAnsi="Arial Nova"/>
          <w:color w:val="auto"/>
          <w:spacing w:val="-2"/>
          <w:sz w:val="24"/>
          <w:szCs w:val="24"/>
          <w:lang w:bidi="it-IT"/>
        </w:rPr>
        <w:t>leggere</w:t>
      </w:r>
      <w:r w:rsidR="0078212A" w:rsidRPr="000D3225">
        <w:rPr>
          <w:rFonts w:ascii="Arial Nova" w:eastAsia="Yu Mincho Light" w:hAnsi="Arial Nova"/>
          <w:color w:val="auto"/>
          <w:spacing w:val="-2"/>
          <w:sz w:val="24"/>
          <w:szCs w:val="24"/>
          <w:lang w:bidi="it-IT"/>
        </w:rPr>
        <w:t xml:space="preserve"> se vuoi apprendere di più su te stesso, sul coaching, sul network.</w:t>
      </w:r>
    </w:p>
    <w:p w14:paraId="1B093EC4" w14:textId="231AAC9F" w:rsidR="00A32245" w:rsidRPr="000D3225" w:rsidRDefault="0078212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Alcuni per me</w:t>
      </w:r>
      <w:r w:rsidR="005608AA"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sono st</w:t>
      </w:r>
      <w:r w:rsidR="00C21C0D" w:rsidRPr="000D3225">
        <w:rPr>
          <w:rFonts w:ascii="Arial Nova" w:eastAsia="Yu Mincho Light" w:hAnsi="Arial Nova"/>
          <w:color w:val="auto"/>
          <w:spacing w:val="-2"/>
          <w:sz w:val="24"/>
          <w:szCs w:val="24"/>
          <w:lang w:bidi="it-IT"/>
        </w:rPr>
        <w:t>ati</w:t>
      </w:r>
      <w:r w:rsidRPr="000D3225">
        <w:rPr>
          <w:rFonts w:ascii="Arial Nova" w:eastAsia="Yu Mincho Light" w:hAnsi="Arial Nova"/>
          <w:color w:val="auto"/>
          <w:spacing w:val="-2"/>
          <w:sz w:val="24"/>
          <w:szCs w:val="24"/>
          <w:lang w:bidi="it-IT"/>
        </w:rPr>
        <w:t xml:space="preserve"> illuminanti.</w:t>
      </w:r>
    </w:p>
    <w:p w14:paraId="36C5DB20" w14:textId="77777777" w:rsidR="00C21C0D" w:rsidRPr="000D3225" w:rsidRDefault="00C21C0D" w:rsidP="008707DD">
      <w:pPr>
        <w:pStyle w:val="Informazionidicontatto"/>
        <w:spacing w:line="240" w:lineRule="auto"/>
        <w:jc w:val="both"/>
        <w:rPr>
          <w:rFonts w:ascii="Arial Nova" w:eastAsia="Yu Mincho Light" w:hAnsi="Arial Nova"/>
          <w:color w:val="auto"/>
          <w:spacing w:val="-2"/>
          <w:sz w:val="24"/>
          <w:szCs w:val="24"/>
          <w:lang w:bidi="it-IT"/>
        </w:rPr>
      </w:pPr>
    </w:p>
    <w:p w14:paraId="1DBAC4DE" w14:textId="6A255F4C" w:rsidR="00052C91" w:rsidRPr="000D3225" w:rsidRDefault="00052C91"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A te :</w:t>
      </w:r>
    </w:p>
    <w:p w14:paraId="635C46CE" w14:textId="6615391B" w:rsidR="00A32245" w:rsidRPr="000D3225" w:rsidRDefault="00A32245" w:rsidP="008707DD">
      <w:pPr>
        <w:pStyle w:val="Informazionidicontatto"/>
        <w:spacing w:line="240" w:lineRule="auto"/>
        <w:jc w:val="both"/>
        <w:rPr>
          <w:rFonts w:ascii="Arial Nova" w:eastAsia="Yu Mincho Light" w:hAnsi="Arial Nova"/>
          <w:color w:val="auto"/>
          <w:spacing w:val="-2"/>
          <w:sz w:val="24"/>
          <w:szCs w:val="24"/>
          <w:lang w:bidi="it-IT"/>
        </w:rPr>
      </w:pPr>
    </w:p>
    <w:p w14:paraId="573CACB4" w14:textId="62E5814D" w:rsidR="00A32245" w:rsidRPr="000D3225" w:rsidRDefault="00A32245" w:rsidP="008707DD">
      <w:pPr>
        <w:pStyle w:val="Informazionidicontatto"/>
        <w:numPr>
          <w:ilvl w:val="0"/>
          <w:numId w:val="18"/>
        </w:numPr>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Come ottenere il meglio da s</w:t>
      </w:r>
      <w:r w:rsidR="001B6923" w:rsidRPr="000D3225">
        <w:rPr>
          <w:rFonts w:ascii="Arial Nova" w:eastAsia="Yu Mincho Light" w:hAnsi="Arial Nova"/>
          <w:color w:val="auto"/>
          <w:spacing w:val="-2"/>
          <w:sz w:val="24"/>
          <w:szCs w:val="24"/>
          <w:lang w:bidi="it-IT"/>
        </w:rPr>
        <w:t>é</w:t>
      </w:r>
      <w:r w:rsidRPr="000D3225">
        <w:rPr>
          <w:rFonts w:ascii="Arial Nova" w:eastAsia="Yu Mincho Light" w:hAnsi="Arial Nova"/>
          <w:color w:val="auto"/>
          <w:spacing w:val="-2"/>
          <w:sz w:val="24"/>
          <w:szCs w:val="24"/>
          <w:lang w:bidi="it-IT"/>
        </w:rPr>
        <w:t xml:space="preserve"> e dagli altri </w:t>
      </w:r>
      <w:r w:rsidR="0078212A"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 xml:space="preserve">Antony Robbins </w:t>
      </w:r>
    </w:p>
    <w:p w14:paraId="2F8917D9" w14:textId="252447FD" w:rsidR="00A32245" w:rsidRPr="000D3225" w:rsidRDefault="00A32245" w:rsidP="008707DD">
      <w:pPr>
        <w:pStyle w:val="Informazionidicontatto"/>
        <w:numPr>
          <w:ilvl w:val="0"/>
          <w:numId w:val="18"/>
        </w:numPr>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Vivere momento per momento</w:t>
      </w:r>
      <w:r w:rsidR="0078212A"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 xml:space="preserve"> </w:t>
      </w:r>
      <w:proofErr w:type="spellStart"/>
      <w:r w:rsidRPr="000D3225">
        <w:rPr>
          <w:rFonts w:ascii="Arial Nova" w:eastAsia="Yu Mincho Light" w:hAnsi="Arial Nova"/>
          <w:color w:val="auto"/>
          <w:spacing w:val="-2"/>
          <w:sz w:val="24"/>
          <w:szCs w:val="24"/>
          <w:lang w:bidi="it-IT"/>
        </w:rPr>
        <w:t>Jon</w:t>
      </w:r>
      <w:proofErr w:type="spellEnd"/>
      <w:r w:rsidRPr="000D3225">
        <w:rPr>
          <w:rFonts w:ascii="Arial Nova" w:eastAsia="Yu Mincho Light" w:hAnsi="Arial Nova"/>
          <w:color w:val="auto"/>
          <w:spacing w:val="-2"/>
          <w:sz w:val="24"/>
          <w:szCs w:val="24"/>
          <w:lang w:bidi="it-IT"/>
        </w:rPr>
        <w:t xml:space="preserve"> </w:t>
      </w:r>
      <w:proofErr w:type="spellStart"/>
      <w:r w:rsidRPr="000D3225">
        <w:rPr>
          <w:rFonts w:ascii="Arial Nova" w:eastAsia="Yu Mincho Light" w:hAnsi="Arial Nova"/>
          <w:color w:val="auto"/>
          <w:spacing w:val="-2"/>
          <w:sz w:val="24"/>
          <w:szCs w:val="24"/>
          <w:lang w:bidi="it-IT"/>
        </w:rPr>
        <w:t>Kabat</w:t>
      </w:r>
      <w:proofErr w:type="spellEnd"/>
      <w:r w:rsidRPr="000D3225">
        <w:rPr>
          <w:rFonts w:ascii="Arial Nova" w:eastAsia="Yu Mincho Light" w:hAnsi="Arial Nova"/>
          <w:color w:val="auto"/>
          <w:spacing w:val="-2"/>
          <w:sz w:val="24"/>
          <w:szCs w:val="24"/>
          <w:lang w:bidi="it-IT"/>
        </w:rPr>
        <w:t xml:space="preserve">- </w:t>
      </w:r>
      <w:proofErr w:type="spellStart"/>
      <w:r w:rsidRPr="000D3225">
        <w:rPr>
          <w:rFonts w:ascii="Arial Nova" w:eastAsia="Yu Mincho Light" w:hAnsi="Arial Nova"/>
          <w:color w:val="auto"/>
          <w:spacing w:val="-2"/>
          <w:sz w:val="24"/>
          <w:szCs w:val="24"/>
          <w:lang w:bidi="it-IT"/>
        </w:rPr>
        <w:t>Z</w:t>
      </w:r>
      <w:r w:rsidR="00052C91" w:rsidRPr="000D3225">
        <w:rPr>
          <w:rFonts w:ascii="Arial Nova" w:eastAsia="Yu Mincho Light" w:hAnsi="Arial Nova"/>
          <w:color w:val="auto"/>
          <w:spacing w:val="-2"/>
          <w:sz w:val="24"/>
          <w:szCs w:val="24"/>
          <w:lang w:bidi="it-IT"/>
        </w:rPr>
        <w:t>i</w:t>
      </w:r>
      <w:r w:rsidRPr="000D3225">
        <w:rPr>
          <w:rFonts w:ascii="Arial Nova" w:eastAsia="Yu Mincho Light" w:hAnsi="Arial Nova"/>
          <w:color w:val="auto"/>
          <w:spacing w:val="-2"/>
          <w:sz w:val="24"/>
          <w:szCs w:val="24"/>
          <w:lang w:bidi="it-IT"/>
        </w:rPr>
        <w:t>n</w:t>
      </w:r>
      <w:r w:rsidR="00C21C0D" w:rsidRPr="000D3225">
        <w:rPr>
          <w:rFonts w:ascii="Arial Nova" w:eastAsia="Yu Mincho Light" w:hAnsi="Arial Nova"/>
          <w:color w:val="auto"/>
          <w:spacing w:val="-2"/>
          <w:sz w:val="24"/>
          <w:szCs w:val="24"/>
          <w:lang w:bidi="it-IT"/>
        </w:rPr>
        <w:t>n</w:t>
      </w:r>
      <w:proofErr w:type="spellEnd"/>
    </w:p>
    <w:p w14:paraId="6BFC4978" w14:textId="0427DCD4" w:rsidR="0032005D" w:rsidRPr="000D3225" w:rsidRDefault="0078212A" w:rsidP="008707DD">
      <w:pPr>
        <w:pStyle w:val="Informazionidicontatto"/>
        <w:numPr>
          <w:ilvl w:val="0"/>
          <w:numId w:val="18"/>
        </w:numPr>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Pensa ed arricchisci te stesso - </w:t>
      </w:r>
      <w:proofErr w:type="spellStart"/>
      <w:r w:rsidRPr="000D3225">
        <w:rPr>
          <w:rFonts w:ascii="Arial Nova" w:eastAsia="Yu Mincho Light" w:hAnsi="Arial Nova"/>
          <w:color w:val="auto"/>
          <w:spacing w:val="-2"/>
          <w:sz w:val="24"/>
          <w:szCs w:val="24"/>
          <w:lang w:bidi="it-IT"/>
        </w:rPr>
        <w:t>Napoleon</w:t>
      </w:r>
      <w:proofErr w:type="spellEnd"/>
      <w:r w:rsidRPr="000D3225">
        <w:rPr>
          <w:rFonts w:ascii="Arial Nova" w:eastAsia="Yu Mincho Light" w:hAnsi="Arial Nova"/>
          <w:color w:val="auto"/>
          <w:spacing w:val="-2"/>
          <w:sz w:val="24"/>
          <w:szCs w:val="24"/>
          <w:lang w:bidi="it-IT"/>
        </w:rPr>
        <w:t xml:space="preserve"> Hill</w:t>
      </w:r>
    </w:p>
    <w:p w14:paraId="46EAA125" w14:textId="77777777" w:rsidR="0078212A" w:rsidRPr="000D3225" w:rsidRDefault="0078212A" w:rsidP="008707DD">
      <w:pPr>
        <w:pStyle w:val="Informazionidicontatto"/>
        <w:numPr>
          <w:ilvl w:val="0"/>
          <w:numId w:val="18"/>
        </w:numPr>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Go Pro – Eric </w:t>
      </w:r>
      <w:proofErr w:type="spellStart"/>
      <w:r w:rsidRPr="000D3225">
        <w:rPr>
          <w:rFonts w:ascii="Arial Nova" w:eastAsia="Yu Mincho Light" w:hAnsi="Arial Nova"/>
          <w:color w:val="auto"/>
          <w:spacing w:val="-2"/>
          <w:sz w:val="24"/>
          <w:szCs w:val="24"/>
          <w:lang w:bidi="it-IT"/>
        </w:rPr>
        <w:t>Worre</w:t>
      </w:r>
      <w:proofErr w:type="spellEnd"/>
    </w:p>
    <w:p w14:paraId="649D27E3" w14:textId="4FE1314D" w:rsidR="007C2D20" w:rsidRPr="000D3225" w:rsidRDefault="00A32245" w:rsidP="008707DD">
      <w:pPr>
        <w:pStyle w:val="Informazionidicontatto"/>
        <w:numPr>
          <w:ilvl w:val="0"/>
          <w:numId w:val="18"/>
        </w:numPr>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Network Marketing a prova di donna</w:t>
      </w:r>
      <w:r w:rsidR="0078212A"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 xml:space="preserve"> Emma Mantovani</w:t>
      </w:r>
    </w:p>
    <w:p w14:paraId="0D2D323D" w14:textId="04C2AF3C" w:rsidR="0078212A" w:rsidRPr="000D3225" w:rsidRDefault="0078212A" w:rsidP="008707DD">
      <w:pPr>
        <w:pStyle w:val="Informazionidicontatto"/>
        <w:numPr>
          <w:ilvl w:val="0"/>
          <w:numId w:val="18"/>
        </w:numPr>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Il meglio di te con il coaching</w:t>
      </w:r>
      <w:r w:rsidR="00CB2DC1">
        <w:rPr>
          <w:rFonts w:ascii="Arial Nova" w:eastAsia="Yu Mincho Light" w:hAnsi="Arial Nova"/>
          <w:color w:val="auto"/>
          <w:spacing w:val="-2"/>
          <w:sz w:val="24"/>
          <w:szCs w:val="24"/>
          <w:lang w:bidi="it-IT"/>
        </w:rPr>
        <w:t xml:space="preserve"> </w:t>
      </w:r>
      <w:r w:rsidR="00623624">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A. Rizzuto A. Roberti -</w:t>
      </w:r>
      <w:r w:rsidR="001B6923"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NPL ITALY</w:t>
      </w:r>
    </w:p>
    <w:p w14:paraId="4C00EDE0" w14:textId="0FE4DBFE" w:rsidR="0078212A" w:rsidRPr="000D3225" w:rsidRDefault="0078212A" w:rsidP="008707DD">
      <w:pPr>
        <w:pStyle w:val="Informazionidicontatto"/>
        <w:numPr>
          <w:ilvl w:val="0"/>
          <w:numId w:val="18"/>
        </w:numPr>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L</w:t>
      </w:r>
      <w:r w:rsidR="00EB35FB">
        <w:rPr>
          <w:rFonts w:ascii="Arial Nova" w:eastAsia="Yu Mincho Light" w:hAnsi="Arial Nova"/>
          <w:color w:val="auto"/>
          <w:spacing w:val="-2"/>
          <w:sz w:val="24"/>
          <w:szCs w:val="24"/>
          <w:lang w:bidi="it-IT"/>
        </w:rPr>
        <w:t>a</w:t>
      </w:r>
      <w:r w:rsidRPr="000D3225">
        <w:rPr>
          <w:rFonts w:ascii="Arial Nova" w:eastAsia="Yu Mincho Light" w:hAnsi="Arial Nova"/>
          <w:color w:val="auto"/>
          <w:spacing w:val="-2"/>
          <w:sz w:val="24"/>
          <w:szCs w:val="24"/>
          <w:lang w:bidi="it-IT"/>
        </w:rPr>
        <w:t xml:space="preserve"> vita come tu la vuoi</w:t>
      </w:r>
      <w:r w:rsidR="001B6923" w:rsidRPr="000D3225">
        <w:rPr>
          <w:rFonts w:ascii="Arial Nova" w:eastAsia="Yu Mincho Light" w:hAnsi="Arial Nova"/>
          <w:color w:val="auto"/>
          <w:spacing w:val="-2"/>
          <w:sz w:val="24"/>
          <w:szCs w:val="24"/>
          <w:lang w:bidi="it-IT"/>
        </w:rPr>
        <w:t xml:space="preserve"> </w:t>
      </w:r>
      <w:r w:rsidRPr="000D3225">
        <w:rPr>
          <w:rFonts w:ascii="Arial Nova" w:eastAsia="Yu Mincho Light" w:hAnsi="Arial Nova"/>
          <w:color w:val="auto"/>
          <w:spacing w:val="-2"/>
          <w:sz w:val="24"/>
          <w:szCs w:val="24"/>
          <w:lang w:bidi="it-IT"/>
        </w:rPr>
        <w:t>- Claudio Belotti</w:t>
      </w:r>
    </w:p>
    <w:p w14:paraId="68EBC626" w14:textId="3EAA330C" w:rsidR="0078212A" w:rsidRPr="000D3225" w:rsidRDefault="0078212A" w:rsidP="008707DD">
      <w:pPr>
        <w:pStyle w:val="Informazionidicontatto"/>
        <w:numPr>
          <w:ilvl w:val="0"/>
          <w:numId w:val="18"/>
        </w:numPr>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Tra dire e fare… coaching – Alessandra </w:t>
      </w:r>
      <w:proofErr w:type="spellStart"/>
      <w:r w:rsidRPr="000D3225">
        <w:rPr>
          <w:rFonts w:ascii="Arial Nova" w:eastAsia="Yu Mincho Light" w:hAnsi="Arial Nova"/>
          <w:color w:val="auto"/>
          <w:spacing w:val="-2"/>
          <w:sz w:val="24"/>
          <w:szCs w:val="24"/>
          <w:lang w:bidi="it-IT"/>
        </w:rPr>
        <w:t>Abbattista</w:t>
      </w:r>
      <w:proofErr w:type="spellEnd"/>
    </w:p>
    <w:p w14:paraId="430A063F" w14:textId="77777777" w:rsidR="0078212A" w:rsidRPr="000D3225" w:rsidRDefault="0078212A" w:rsidP="008707DD">
      <w:pPr>
        <w:pStyle w:val="Informazionidicontatto"/>
        <w:spacing w:line="240" w:lineRule="auto"/>
        <w:ind w:left="360"/>
        <w:jc w:val="both"/>
        <w:rPr>
          <w:rFonts w:ascii="Arial Nova" w:eastAsia="Yu Mincho Light" w:hAnsi="Arial Nova"/>
          <w:color w:val="auto"/>
          <w:spacing w:val="-2"/>
          <w:sz w:val="24"/>
          <w:szCs w:val="24"/>
          <w:lang w:bidi="it-IT"/>
        </w:rPr>
      </w:pPr>
    </w:p>
    <w:p w14:paraId="12E7D178" w14:textId="30F6B004" w:rsidR="007C2D20" w:rsidRPr="000D3225" w:rsidRDefault="0078212A"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Per esercitarti ogni giorno ad essere grato:</w:t>
      </w:r>
    </w:p>
    <w:p w14:paraId="1467096C" w14:textId="5A69C3FE" w:rsidR="0078212A" w:rsidRPr="000D3225" w:rsidRDefault="0078212A" w:rsidP="008707DD">
      <w:pPr>
        <w:pStyle w:val="Informazionidicontatto"/>
        <w:numPr>
          <w:ilvl w:val="0"/>
          <w:numId w:val="18"/>
        </w:numPr>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Diario della gratitudine </w:t>
      </w:r>
      <w:r w:rsidR="00052C91"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w:t>
      </w:r>
      <w:r w:rsidR="00052C91" w:rsidRPr="000D3225">
        <w:rPr>
          <w:rFonts w:ascii="Arial Nova" w:eastAsia="Yu Mincho Light" w:hAnsi="Arial Nova"/>
          <w:color w:val="auto"/>
          <w:spacing w:val="-2"/>
          <w:sz w:val="24"/>
          <w:szCs w:val="24"/>
          <w:lang w:bidi="it-IT"/>
        </w:rPr>
        <w:t xml:space="preserve">molto carino quello delle </w:t>
      </w:r>
      <w:r w:rsidRPr="000D3225">
        <w:rPr>
          <w:rFonts w:ascii="Arial Nova" w:eastAsia="Yu Mincho Light" w:hAnsi="Arial Nova"/>
          <w:color w:val="auto"/>
          <w:spacing w:val="-2"/>
          <w:sz w:val="24"/>
          <w:szCs w:val="24"/>
          <w:lang w:bidi="it-IT"/>
        </w:rPr>
        <w:t xml:space="preserve">edizioni </w:t>
      </w:r>
      <w:proofErr w:type="spellStart"/>
      <w:r w:rsidRPr="000D3225">
        <w:rPr>
          <w:rFonts w:ascii="Arial Nova" w:eastAsia="Yu Mincho Light" w:hAnsi="Arial Nova"/>
          <w:color w:val="auto"/>
          <w:spacing w:val="-2"/>
          <w:sz w:val="24"/>
          <w:szCs w:val="24"/>
          <w:lang w:bidi="it-IT"/>
        </w:rPr>
        <w:t>prettysimplebooks</w:t>
      </w:r>
      <w:proofErr w:type="spellEnd"/>
    </w:p>
    <w:p w14:paraId="1E0F956D" w14:textId="77777777" w:rsidR="00FD6F67" w:rsidRPr="000D3225" w:rsidRDefault="00FD6F67" w:rsidP="008707DD">
      <w:pPr>
        <w:pStyle w:val="Informazionidicontatto"/>
        <w:spacing w:line="240" w:lineRule="auto"/>
        <w:jc w:val="both"/>
        <w:rPr>
          <w:rFonts w:ascii="Arial Nova" w:eastAsia="Yu Mincho Light" w:hAnsi="Arial Nova"/>
          <w:color w:val="auto"/>
          <w:spacing w:val="-2"/>
          <w:sz w:val="24"/>
          <w:szCs w:val="24"/>
          <w:lang w:bidi="it-IT"/>
        </w:rPr>
      </w:pPr>
    </w:p>
    <w:p w14:paraId="509B9B2F" w14:textId="1693CD28" w:rsidR="0078212A" w:rsidRPr="000D3225" w:rsidRDefault="00FA5BA0" w:rsidP="008707DD">
      <w:pPr>
        <w:pStyle w:val="Informazionidicontatto"/>
        <w:spacing w:line="240" w:lineRule="auto"/>
        <w:jc w:val="both"/>
        <w:rPr>
          <w:rStyle w:val="Collegamentoipertestuale"/>
          <w:rFonts w:ascii="Arial Nova" w:eastAsia="Yu Mincho Light" w:hAnsi="Arial Nova"/>
          <w:color w:val="auto"/>
          <w:spacing w:val="-2"/>
          <w:sz w:val="24"/>
          <w:szCs w:val="24"/>
          <w:u w:val="none"/>
          <w:lang w:bidi="it-IT"/>
        </w:rPr>
      </w:pPr>
      <w:r w:rsidRPr="000D3225">
        <w:rPr>
          <w:rFonts w:ascii="Arial Nova" w:eastAsia="Yu Mincho Light" w:hAnsi="Arial Nova"/>
          <w:color w:val="auto"/>
          <w:spacing w:val="-2"/>
          <w:sz w:val="24"/>
          <w:szCs w:val="24"/>
          <w:lang w:bidi="it-IT"/>
        </w:rPr>
        <w:t>Per</w:t>
      </w:r>
      <w:r w:rsidR="00940CED" w:rsidRPr="000D3225">
        <w:rPr>
          <w:rFonts w:ascii="Arial Nova" w:eastAsia="Yu Mincho Light" w:hAnsi="Arial Nova"/>
          <w:color w:val="auto"/>
          <w:spacing w:val="-2"/>
          <w:sz w:val="24"/>
          <w:szCs w:val="24"/>
          <w:lang w:bidi="it-IT"/>
        </w:rPr>
        <w:t xml:space="preserve"> approfondire ogni giorno tematic</w:t>
      </w:r>
      <w:r w:rsidR="00C21C0D" w:rsidRPr="000D3225">
        <w:rPr>
          <w:rFonts w:ascii="Arial Nova" w:eastAsia="Yu Mincho Light" w:hAnsi="Arial Nova"/>
          <w:color w:val="auto"/>
          <w:spacing w:val="-2"/>
          <w:sz w:val="24"/>
          <w:szCs w:val="24"/>
          <w:lang w:bidi="it-IT"/>
        </w:rPr>
        <w:t>he di</w:t>
      </w:r>
      <w:r w:rsidR="00940CED" w:rsidRPr="000D3225">
        <w:rPr>
          <w:rFonts w:ascii="Arial Nova" w:eastAsia="Yu Mincho Light" w:hAnsi="Arial Nova"/>
          <w:color w:val="auto"/>
          <w:spacing w:val="-2"/>
          <w:sz w:val="24"/>
          <w:szCs w:val="24"/>
          <w:lang w:bidi="it-IT"/>
        </w:rPr>
        <w:t xml:space="preserve"> crescita personale</w:t>
      </w:r>
      <w:r w:rsidR="00CB2DC1">
        <w:rPr>
          <w:rFonts w:ascii="Arial Nova" w:eastAsia="Yu Mincho Light" w:hAnsi="Arial Nova"/>
          <w:color w:val="auto"/>
          <w:spacing w:val="-2"/>
          <w:sz w:val="24"/>
          <w:szCs w:val="24"/>
          <w:lang w:bidi="it-IT"/>
        </w:rPr>
        <w:t>,</w:t>
      </w:r>
      <w:r w:rsidR="00F15D6C" w:rsidRPr="000D3225">
        <w:rPr>
          <w:rFonts w:ascii="Arial Nova" w:eastAsia="Yu Mincho Light" w:hAnsi="Arial Nova"/>
          <w:color w:val="auto"/>
          <w:spacing w:val="-2"/>
          <w:sz w:val="24"/>
          <w:szCs w:val="24"/>
          <w:lang w:bidi="it-IT"/>
        </w:rPr>
        <w:t xml:space="preserve"> seguo costantemente attraverso lettura di </w:t>
      </w:r>
      <w:r w:rsidR="00940CED" w:rsidRPr="000D3225">
        <w:rPr>
          <w:rFonts w:ascii="Arial Nova" w:eastAsia="Yu Mincho Light" w:hAnsi="Arial Nova"/>
          <w:color w:val="auto"/>
          <w:spacing w:val="-2"/>
          <w:sz w:val="24"/>
          <w:szCs w:val="24"/>
          <w:lang w:bidi="it-IT"/>
        </w:rPr>
        <w:t>contenuti, ebook, masterclass il sito</w:t>
      </w:r>
      <w:r w:rsidR="00C21C0D" w:rsidRPr="000D3225">
        <w:rPr>
          <w:rFonts w:ascii="Arial Nova" w:eastAsia="Yu Mincho Light" w:hAnsi="Arial Nova"/>
          <w:color w:val="auto"/>
          <w:spacing w:val="-2"/>
          <w:sz w:val="24"/>
          <w:szCs w:val="24"/>
          <w:lang w:bidi="it-IT"/>
        </w:rPr>
        <w:t xml:space="preserve"> </w:t>
      </w:r>
      <w:proofErr w:type="spellStart"/>
      <w:r w:rsidR="00C21C0D" w:rsidRPr="000D3225">
        <w:rPr>
          <w:rFonts w:ascii="Arial Nova" w:eastAsia="Yu Mincho Light" w:hAnsi="Arial Nova"/>
          <w:color w:val="auto"/>
          <w:spacing w:val="-2"/>
          <w:sz w:val="24"/>
          <w:szCs w:val="24"/>
          <w:lang w:bidi="it-IT"/>
        </w:rPr>
        <w:t>Omnama</w:t>
      </w:r>
      <w:proofErr w:type="spellEnd"/>
      <w:r w:rsidR="00C21C0D" w:rsidRPr="000D3225">
        <w:rPr>
          <w:rFonts w:ascii="Arial Nova" w:eastAsia="Yu Mincho Light" w:hAnsi="Arial Nova"/>
          <w:color w:val="auto"/>
          <w:spacing w:val="-2"/>
          <w:sz w:val="24"/>
          <w:szCs w:val="24"/>
          <w:lang w:bidi="it-IT"/>
        </w:rPr>
        <w:t xml:space="preserve"> by </w:t>
      </w:r>
      <w:proofErr w:type="spellStart"/>
      <w:r w:rsidR="00C21C0D" w:rsidRPr="000D3225">
        <w:rPr>
          <w:rFonts w:ascii="Arial Nova" w:eastAsia="Yu Mincho Light" w:hAnsi="Arial Nova"/>
          <w:color w:val="auto"/>
          <w:spacing w:val="-2"/>
          <w:sz w:val="24"/>
          <w:szCs w:val="24"/>
          <w:lang w:bidi="it-IT"/>
        </w:rPr>
        <w:t>Mindvalley</w:t>
      </w:r>
      <w:proofErr w:type="spellEnd"/>
      <w:r w:rsidR="00940CED" w:rsidRPr="000D3225">
        <w:rPr>
          <w:rFonts w:ascii="Arial Nova" w:eastAsia="Yu Mincho Light" w:hAnsi="Arial Nova"/>
          <w:color w:val="auto"/>
          <w:spacing w:val="-2"/>
          <w:sz w:val="24"/>
          <w:szCs w:val="24"/>
          <w:lang w:bidi="it-IT"/>
        </w:rPr>
        <w:t xml:space="preserve"> </w:t>
      </w:r>
      <w:r w:rsidR="00052C91" w:rsidRPr="000D3225">
        <w:rPr>
          <w:rFonts w:ascii="Arial Nova" w:eastAsia="Yu Mincho Light" w:hAnsi="Arial Nova"/>
          <w:color w:val="auto"/>
          <w:spacing w:val="-2"/>
          <w:sz w:val="24"/>
          <w:szCs w:val="24"/>
          <w:lang w:bidi="it-IT"/>
        </w:rPr>
        <w:t xml:space="preserve">di Cecilia </w:t>
      </w:r>
      <w:proofErr w:type="spellStart"/>
      <w:r w:rsidR="00052C91" w:rsidRPr="000D3225">
        <w:rPr>
          <w:rFonts w:ascii="Arial Nova" w:eastAsia="Yu Mincho Light" w:hAnsi="Arial Nova"/>
          <w:color w:val="auto"/>
          <w:spacing w:val="-2"/>
          <w:sz w:val="24"/>
          <w:szCs w:val="24"/>
          <w:lang w:bidi="it-IT"/>
        </w:rPr>
        <w:t>Sardeo</w:t>
      </w:r>
      <w:proofErr w:type="spellEnd"/>
      <w:r w:rsidR="00FD6F67" w:rsidRPr="000D3225">
        <w:rPr>
          <w:rFonts w:ascii="Arial Nova" w:eastAsia="Yu Mincho Light" w:hAnsi="Arial Nova"/>
          <w:color w:val="auto"/>
          <w:spacing w:val="-2"/>
          <w:sz w:val="24"/>
          <w:szCs w:val="24"/>
          <w:lang w:bidi="it-IT"/>
        </w:rPr>
        <w:t>:</w:t>
      </w:r>
      <w:r w:rsidR="00052C91" w:rsidRPr="000D3225">
        <w:rPr>
          <w:rFonts w:ascii="Arial Nova" w:eastAsia="Yu Mincho Light" w:hAnsi="Arial Nova"/>
          <w:color w:val="auto"/>
          <w:spacing w:val="-2"/>
          <w:sz w:val="24"/>
          <w:szCs w:val="24"/>
          <w:lang w:bidi="it-IT"/>
        </w:rPr>
        <w:t xml:space="preserve"> </w:t>
      </w:r>
      <w:hyperlink r:id="rId12" w:history="1">
        <w:r w:rsidR="00052C91" w:rsidRPr="000D3225">
          <w:rPr>
            <w:rStyle w:val="Collegamentoipertestuale"/>
            <w:rFonts w:ascii="Arial Nova" w:eastAsia="Yu Mincho Light" w:hAnsi="Arial Nova"/>
            <w:color w:val="auto"/>
            <w:spacing w:val="-2"/>
            <w:sz w:val="24"/>
            <w:szCs w:val="24"/>
            <w:lang w:bidi="it-IT"/>
          </w:rPr>
          <w:t>https://omnama.it</w:t>
        </w:r>
      </w:hyperlink>
    </w:p>
    <w:p w14:paraId="125389E9" w14:textId="1D41601A" w:rsidR="00F15D6C" w:rsidRPr="000D3225" w:rsidRDefault="001B6923" w:rsidP="008707DD">
      <w:pPr>
        <w:pStyle w:val="Informazionidicontatto"/>
        <w:spacing w:line="240" w:lineRule="auto"/>
        <w:jc w:val="both"/>
        <w:rPr>
          <w:rStyle w:val="Collegamentoipertestuale"/>
          <w:rFonts w:ascii="Arial Nova" w:eastAsia="Yu Mincho Light" w:hAnsi="Arial Nova"/>
          <w:color w:val="auto"/>
          <w:spacing w:val="-2"/>
          <w:sz w:val="24"/>
          <w:szCs w:val="24"/>
          <w:u w:val="none"/>
          <w:lang w:bidi="it-IT"/>
        </w:rPr>
      </w:pPr>
      <w:r w:rsidRPr="000D3225">
        <w:rPr>
          <w:rStyle w:val="Collegamentoipertestuale"/>
          <w:rFonts w:ascii="Arial Nova" w:eastAsia="Yu Mincho Light" w:hAnsi="Arial Nova"/>
          <w:color w:val="auto"/>
          <w:spacing w:val="-2"/>
          <w:sz w:val="24"/>
          <w:szCs w:val="24"/>
          <w:u w:val="none"/>
          <w:lang w:bidi="it-IT"/>
        </w:rPr>
        <w:lastRenderedPageBreak/>
        <w:t>T</w:t>
      </w:r>
      <w:r w:rsidR="00F15D6C" w:rsidRPr="000D3225">
        <w:rPr>
          <w:rStyle w:val="Collegamentoipertestuale"/>
          <w:rFonts w:ascii="Arial Nova" w:eastAsia="Yu Mincho Light" w:hAnsi="Arial Nova"/>
          <w:color w:val="auto"/>
          <w:spacing w:val="-2"/>
          <w:sz w:val="24"/>
          <w:szCs w:val="24"/>
          <w:u w:val="none"/>
          <w:lang w:bidi="it-IT"/>
        </w:rPr>
        <w:t>e lo consiglio caldamente perché p</w:t>
      </w:r>
      <w:r w:rsidRPr="000D3225">
        <w:rPr>
          <w:rStyle w:val="Collegamentoipertestuale"/>
          <w:rFonts w:ascii="Arial Nova" w:eastAsia="Yu Mincho Light" w:hAnsi="Arial Nova"/>
          <w:color w:val="auto"/>
          <w:spacing w:val="-2"/>
          <w:sz w:val="24"/>
          <w:szCs w:val="24"/>
          <w:u w:val="none"/>
          <w:lang w:bidi="it-IT"/>
        </w:rPr>
        <w:t>uoi</w:t>
      </w:r>
      <w:r w:rsidR="00F15D6C" w:rsidRPr="000D3225">
        <w:rPr>
          <w:rStyle w:val="Collegamentoipertestuale"/>
          <w:rFonts w:ascii="Arial Nova" w:eastAsia="Yu Mincho Light" w:hAnsi="Arial Nova"/>
          <w:color w:val="auto"/>
          <w:spacing w:val="-2"/>
          <w:sz w:val="24"/>
          <w:szCs w:val="24"/>
          <w:u w:val="none"/>
          <w:lang w:bidi="it-IT"/>
        </w:rPr>
        <w:t xml:space="preserve"> trovare </w:t>
      </w:r>
      <w:r w:rsidR="00FD6F67" w:rsidRPr="000D3225">
        <w:rPr>
          <w:rStyle w:val="Collegamentoipertestuale"/>
          <w:rFonts w:ascii="Arial Nova" w:eastAsia="Yu Mincho Light" w:hAnsi="Arial Nova"/>
          <w:color w:val="auto"/>
          <w:spacing w:val="-2"/>
          <w:sz w:val="24"/>
          <w:szCs w:val="24"/>
          <w:u w:val="none"/>
          <w:lang w:bidi="it-IT"/>
        </w:rPr>
        <w:t>tutte le tematiche che deside</w:t>
      </w:r>
      <w:r w:rsidRPr="000D3225">
        <w:rPr>
          <w:rStyle w:val="Collegamentoipertestuale"/>
          <w:rFonts w:ascii="Arial Nova" w:eastAsia="Yu Mincho Light" w:hAnsi="Arial Nova"/>
          <w:color w:val="auto"/>
          <w:spacing w:val="-2"/>
          <w:sz w:val="24"/>
          <w:szCs w:val="24"/>
          <w:u w:val="none"/>
          <w:lang w:bidi="it-IT"/>
        </w:rPr>
        <w:t>ri</w:t>
      </w:r>
      <w:r w:rsidR="00FD6F67" w:rsidRPr="000D3225">
        <w:rPr>
          <w:rStyle w:val="Collegamentoipertestuale"/>
          <w:rFonts w:ascii="Arial Nova" w:eastAsia="Yu Mincho Light" w:hAnsi="Arial Nova"/>
          <w:color w:val="auto"/>
          <w:spacing w:val="-2"/>
          <w:sz w:val="24"/>
          <w:szCs w:val="24"/>
          <w:u w:val="none"/>
          <w:lang w:bidi="it-IT"/>
        </w:rPr>
        <w:t xml:space="preserve"> approfondire.</w:t>
      </w:r>
    </w:p>
    <w:p w14:paraId="123568A6" w14:textId="12E787A9" w:rsidR="00AC7258" w:rsidRPr="000D3225" w:rsidRDefault="001B6923" w:rsidP="008707DD">
      <w:pPr>
        <w:pStyle w:val="Informazionidicontatto"/>
        <w:spacing w:line="240" w:lineRule="auto"/>
        <w:jc w:val="both"/>
        <w:rPr>
          <w:rStyle w:val="Collegamentoipertestuale"/>
          <w:rFonts w:ascii="Arial Nova" w:eastAsia="Yu Mincho Light" w:hAnsi="Arial Nova"/>
          <w:color w:val="auto"/>
          <w:spacing w:val="-2"/>
          <w:sz w:val="24"/>
          <w:szCs w:val="24"/>
          <w:u w:val="none"/>
          <w:lang w:bidi="it-IT"/>
        </w:rPr>
      </w:pPr>
      <w:r w:rsidRPr="000D3225">
        <w:rPr>
          <w:rStyle w:val="Collegamentoipertestuale"/>
          <w:rFonts w:ascii="Arial Nova" w:eastAsia="Yu Mincho Light" w:hAnsi="Arial Nova"/>
          <w:color w:val="auto"/>
          <w:spacing w:val="-2"/>
          <w:sz w:val="24"/>
          <w:szCs w:val="24"/>
          <w:u w:val="none"/>
          <w:lang w:bidi="it-IT"/>
        </w:rPr>
        <w:t>Inoltre, v</w:t>
      </w:r>
      <w:r w:rsidR="00AC7258" w:rsidRPr="000D3225">
        <w:rPr>
          <w:rStyle w:val="Collegamentoipertestuale"/>
          <w:rFonts w:ascii="Arial Nova" w:eastAsia="Yu Mincho Light" w:hAnsi="Arial Nova"/>
          <w:color w:val="auto"/>
          <w:spacing w:val="-2"/>
          <w:sz w:val="24"/>
          <w:szCs w:val="24"/>
          <w:u w:val="none"/>
          <w:lang w:bidi="it-IT"/>
        </w:rPr>
        <w:t xml:space="preserve">era palestra di crescita personale il sito </w:t>
      </w:r>
      <w:hyperlink r:id="rId13" w:history="1">
        <w:r w:rsidR="00AC7258" w:rsidRPr="000D3225">
          <w:rPr>
            <w:rStyle w:val="Collegamentoipertestuale"/>
            <w:rFonts w:ascii="Arial Nova" w:eastAsia="Yu Mincho Light" w:hAnsi="Arial Nova"/>
            <w:color w:val="auto"/>
            <w:spacing w:val="-2"/>
            <w:sz w:val="24"/>
            <w:szCs w:val="24"/>
            <w:lang w:bidi="it-IT"/>
          </w:rPr>
          <w:t>https://www.ritualmente.com</w:t>
        </w:r>
      </w:hyperlink>
      <w:r w:rsidR="00AC7258" w:rsidRPr="000D3225">
        <w:rPr>
          <w:rStyle w:val="Collegamentoipertestuale"/>
          <w:rFonts w:ascii="Arial Nova" w:eastAsia="Yu Mincho Light" w:hAnsi="Arial Nova"/>
          <w:color w:val="auto"/>
          <w:spacing w:val="-2"/>
          <w:sz w:val="24"/>
          <w:szCs w:val="24"/>
          <w:u w:val="none"/>
          <w:lang w:bidi="it-IT"/>
        </w:rPr>
        <w:t xml:space="preserve"> di </w:t>
      </w:r>
      <w:proofErr w:type="spellStart"/>
      <w:r w:rsidR="00AC7258" w:rsidRPr="000D3225">
        <w:rPr>
          <w:rStyle w:val="Collegamentoipertestuale"/>
          <w:rFonts w:ascii="Arial Nova" w:eastAsia="Yu Mincho Light" w:hAnsi="Arial Nova"/>
          <w:color w:val="auto"/>
          <w:spacing w:val="-2"/>
          <w:sz w:val="24"/>
          <w:szCs w:val="24"/>
          <w:u w:val="none"/>
          <w:lang w:bidi="it-IT"/>
        </w:rPr>
        <w:t>Alice’s</w:t>
      </w:r>
      <w:proofErr w:type="spellEnd"/>
      <w:r w:rsidR="00AC7258" w:rsidRPr="000D3225">
        <w:rPr>
          <w:rStyle w:val="Collegamentoipertestuale"/>
          <w:rFonts w:ascii="Arial Nova" w:eastAsia="Yu Mincho Light" w:hAnsi="Arial Nova"/>
          <w:color w:val="auto"/>
          <w:spacing w:val="-2"/>
          <w:sz w:val="24"/>
          <w:szCs w:val="24"/>
          <w:u w:val="none"/>
          <w:lang w:bidi="it-IT"/>
        </w:rPr>
        <w:t xml:space="preserve"> Lifestyle. </w:t>
      </w:r>
      <w:r w:rsidR="00FF30AB" w:rsidRPr="000D3225">
        <w:rPr>
          <w:rStyle w:val="Collegamentoipertestuale"/>
          <w:rFonts w:ascii="Arial Nova" w:eastAsia="Yu Mincho Light" w:hAnsi="Arial Nova"/>
          <w:color w:val="auto"/>
          <w:spacing w:val="-2"/>
          <w:sz w:val="24"/>
          <w:szCs w:val="24"/>
          <w:u w:val="none"/>
          <w:lang w:bidi="it-IT"/>
        </w:rPr>
        <w:t xml:space="preserve">Valido aiuto per sbloccare la </w:t>
      </w:r>
      <w:r w:rsidRPr="000D3225">
        <w:rPr>
          <w:rStyle w:val="Collegamentoipertestuale"/>
          <w:rFonts w:ascii="Arial Nova" w:eastAsia="Yu Mincho Light" w:hAnsi="Arial Nova"/>
          <w:color w:val="auto"/>
          <w:spacing w:val="-2"/>
          <w:sz w:val="24"/>
          <w:szCs w:val="24"/>
          <w:u w:val="none"/>
          <w:lang w:bidi="it-IT"/>
        </w:rPr>
        <w:t>tua</w:t>
      </w:r>
      <w:r w:rsidR="00FF30AB" w:rsidRPr="000D3225">
        <w:rPr>
          <w:rStyle w:val="Collegamentoipertestuale"/>
          <w:rFonts w:ascii="Arial Nova" w:eastAsia="Yu Mincho Light" w:hAnsi="Arial Nova"/>
          <w:color w:val="auto"/>
          <w:spacing w:val="-2"/>
          <w:sz w:val="24"/>
          <w:szCs w:val="24"/>
          <w:u w:val="none"/>
          <w:lang w:bidi="it-IT"/>
        </w:rPr>
        <w:t xml:space="preserve"> vita.</w:t>
      </w:r>
    </w:p>
    <w:p w14:paraId="45548C61" w14:textId="77777777" w:rsidR="001B6923" w:rsidRPr="000D3225" w:rsidRDefault="001B6923" w:rsidP="008707DD">
      <w:pPr>
        <w:pStyle w:val="Informazionidicontatto"/>
        <w:spacing w:line="240" w:lineRule="auto"/>
        <w:jc w:val="both"/>
        <w:rPr>
          <w:rStyle w:val="Collegamentoipertestuale"/>
          <w:rFonts w:ascii="Arial Nova" w:eastAsia="Yu Mincho Light" w:hAnsi="Arial Nova"/>
          <w:color w:val="auto"/>
          <w:spacing w:val="-2"/>
          <w:sz w:val="24"/>
          <w:szCs w:val="24"/>
          <w:u w:val="none"/>
          <w:lang w:bidi="it-IT"/>
        </w:rPr>
      </w:pPr>
    </w:p>
    <w:p w14:paraId="792EF89B" w14:textId="574C2C65" w:rsidR="00FA5BA0" w:rsidRPr="000D3225" w:rsidRDefault="00FD6F67" w:rsidP="008707DD">
      <w:pPr>
        <w:pStyle w:val="Informazionidicontatto"/>
        <w:spacing w:line="240" w:lineRule="auto"/>
        <w:jc w:val="both"/>
        <w:rPr>
          <w:rStyle w:val="Collegamentoipertestuale"/>
          <w:rFonts w:ascii="Arial Nova" w:eastAsia="Yu Mincho Light" w:hAnsi="Arial Nova"/>
          <w:color w:val="auto"/>
          <w:spacing w:val="-2"/>
          <w:sz w:val="24"/>
          <w:szCs w:val="24"/>
          <w:lang w:bidi="it-IT"/>
        </w:rPr>
      </w:pPr>
      <w:r w:rsidRPr="000D3225">
        <w:rPr>
          <w:rStyle w:val="Collegamentoipertestuale"/>
          <w:rFonts w:ascii="Arial Nova" w:eastAsia="Yu Mincho Light" w:hAnsi="Arial Nova"/>
          <w:color w:val="auto"/>
          <w:spacing w:val="-2"/>
          <w:sz w:val="24"/>
          <w:szCs w:val="24"/>
          <w:u w:val="none"/>
          <w:lang w:bidi="it-IT"/>
        </w:rPr>
        <w:t>Utilissimo</w:t>
      </w:r>
      <w:r w:rsidR="00C21C0D" w:rsidRPr="000D3225">
        <w:rPr>
          <w:rStyle w:val="Collegamentoipertestuale"/>
          <w:rFonts w:ascii="Arial Nova" w:eastAsia="Yu Mincho Light" w:hAnsi="Arial Nova"/>
          <w:color w:val="auto"/>
          <w:spacing w:val="-2"/>
          <w:sz w:val="24"/>
          <w:szCs w:val="24"/>
          <w:u w:val="none"/>
          <w:lang w:bidi="it-IT"/>
        </w:rPr>
        <w:t xml:space="preserve"> anche il</w:t>
      </w:r>
      <w:r w:rsidR="00F15D6C" w:rsidRPr="000D3225">
        <w:rPr>
          <w:rStyle w:val="Collegamentoipertestuale"/>
          <w:rFonts w:ascii="Arial Nova" w:eastAsia="Yu Mincho Light" w:hAnsi="Arial Nova"/>
          <w:color w:val="auto"/>
          <w:spacing w:val="-2"/>
          <w:sz w:val="24"/>
          <w:szCs w:val="24"/>
          <w:u w:val="none"/>
          <w:lang w:bidi="it-IT"/>
        </w:rPr>
        <w:t xml:space="preserve"> blog di Andrea </w:t>
      </w:r>
      <w:proofErr w:type="spellStart"/>
      <w:r w:rsidR="00F15D6C" w:rsidRPr="000D3225">
        <w:rPr>
          <w:rStyle w:val="Collegamentoipertestuale"/>
          <w:rFonts w:ascii="Arial Nova" w:eastAsia="Yu Mincho Light" w:hAnsi="Arial Nova"/>
          <w:color w:val="auto"/>
          <w:spacing w:val="-2"/>
          <w:sz w:val="24"/>
          <w:szCs w:val="24"/>
          <w:u w:val="none"/>
          <w:lang w:bidi="it-IT"/>
        </w:rPr>
        <w:t>Giuliodori</w:t>
      </w:r>
      <w:proofErr w:type="spellEnd"/>
      <w:r w:rsidR="00F15D6C" w:rsidRPr="000D3225">
        <w:rPr>
          <w:rStyle w:val="Collegamentoipertestuale"/>
          <w:rFonts w:ascii="Arial Nova" w:eastAsia="Yu Mincho Light" w:hAnsi="Arial Nova"/>
          <w:color w:val="auto"/>
          <w:spacing w:val="-2"/>
          <w:sz w:val="24"/>
          <w:szCs w:val="24"/>
          <w:u w:val="none"/>
          <w:lang w:bidi="it-IT"/>
        </w:rPr>
        <w:t xml:space="preserve">, per comprendere </w:t>
      </w:r>
      <w:r w:rsidRPr="000D3225">
        <w:rPr>
          <w:rStyle w:val="Collegamentoipertestuale"/>
          <w:rFonts w:ascii="Arial Nova" w:eastAsia="Yu Mincho Light" w:hAnsi="Arial Nova"/>
          <w:color w:val="auto"/>
          <w:spacing w:val="-2"/>
          <w:sz w:val="24"/>
          <w:szCs w:val="24"/>
          <w:u w:val="none"/>
          <w:lang w:bidi="it-IT"/>
        </w:rPr>
        <w:t xml:space="preserve">e affrontare </w:t>
      </w:r>
      <w:r w:rsidR="00F15D6C" w:rsidRPr="000D3225">
        <w:rPr>
          <w:rStyle w:val="Collegamentoipertestuale"/>
          <w:rFonts w:ascii="Arial Nova" w:eastAsia="Yu Mincho Light" w:hAnsi="Arial Nova"/>
          <w:color w:val="auto"/>
          <w:spacing w:val="-2"/>
          <w:sz w:val="24"/>
          <w:szCs w:val="24"/>
          <w:u w:val="none"/>
          <w:lang w:bidi="it-IT"/>
        </w:rPr>
        <w:t>anche le tematiche più complesse di motivazione</w:t>
      </w:r>
      <w:r w:rsidRPr="000D3225">
        <w:rPr>
          <w:rStyle w:val="Collegamentoipertestuale"/>
          <w:rFonts w:ascii="Arial Nova" w:eastAsia="Yu Mincho Light" w:hAnsi="Arial Nova"/>
          <w:color w:val="auto"/>
          <w:spacing w:val="-2"/>
          <w:sz w:val="24"/>
          <w:szCs w:val="24"/>
          <w:u w:val="none"/>
          <w:lang w:bidi="it-IT"/>
        </w:rPr>
        <w:t xml:space="preserve"> e crescita: </w:t>
      </w:r>
      <w:hyperlink r:id="rId14" w:history="1">
        <w:r w:rsidR="00F15D6C" w:rsidRPr="000D3225">
          <w:rPr>
            <w:rStyle w:val="Collegamentoipertestuale"/>
            <w:rFonts w:ascii="Arial Nova" w:eastAsia="Yu Mincho Light" w:hAnsi="Arial Nova"/>
            <w:color w:val="auto"/>
            <w:spacing w:val="-2"/>
            <w:sz w:val="24"/>
            <w:szCs w:val="24"/>
            <w:lang w:bidi="it-IT"/>
          </w:rPr>
          <w:t>https://www.efficacemente.com</w:t>
        </w:r>
      </w:hyperlink>
      <w:r w:rsidR="00F15D6C" w:rsidRPr="000D3225">
        <w:rPr>
          <w:rStyle w:val="Collegamentoipertestuale"/>
          <w:rFonts w:ascii="Arial Nova" w:eastAsia="Yu Mincho Light" w:hAnsi="Arial Nova"/>
          <w:color w:val="auto"/>
          <w:spacing w:val="-2"/>
          <w:sz w:val="24"/>
          <w:szCs w:val="24"/>
          <w:lang w:bidi="it-IT"/>
        </w:rPr>
        <w:t xml:space="preserve"> </w:t>
      </w:r>
    </w:p>
    <w:p w14:paraId="1FF68D7F" w14:textId="77777777" w:rsidR="00F15D6C" w:rsidRPr="000D3225" w:rsidRDefault="00F15D6C" w:rsidP="008707DD">
      <w:pPr>
        <w:pStyle w:val="Informazionidicontatto"/>
        <w:spacing w:line="240" w:lineRule="auto"/>
        <w:jc w:val="both"/>
        <w:rPr>
          <w:rFonts w:ascii="Arial Nova" w:eastAsia="Yu Mincho Light" w:hAnsi="Arial Nova"/>
          <w:color w:val="auto"/>
          <w:spacing w:val="-2"/>
          <w:sz w:val="24"/>
          <w:szCs w:val="24"/>
          <w:lang w:bidi="it-IT"/>
        </w:rPr>
      </w:pPr>
    </w:p>
    <w:p w14:paraId="5B3166CD" w14:textId="6385EF8C" w:rsidR="00940CED" w:rsidRPr="000D3225" w:rsidRDefault="00940CED" w:rsidP="008707DD">
      <w:pPr>
        <w:pStyle w:val="Informazionidicontatto"/>
        <w:spacing w:line="240" w:lineRule="auto"/>
        <w:jc w:val="both"/>
        <w:rPr>
          <w:rFonts w:ascii="Arial Nova" w:eastAsia="Yu Mincho Light" w:hAnsi="Arial Nova"/>
          <w:color w:val="auto"/>
          <w:spacing w:val="-2"/>
          <w:sz w:val="24"/>
          <w:szCs w:val="24"/>
          <w:lang w:bidi="it-IT"/>
        </w:rPr>
      </w:pPr>
    </w:p>
    <w:p w14:paraId="6F826F9D" w14:textId="6C204398" w:rsidR="00F15D6C" w:rsidRPr="000D3225" w:rsidRDefault="00940CED"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Ci sono molti </w:t>
      </w:r>
      <w:r w:rsidR="00F15D6C" w:rsidRPr="000D3225">
        <w:rPr>
          <w:rFonts w:ascii="Arial Nova" w:eastAsia="Yu Mincho Light" w:hAnsi="Arial Nova"/>
          <w:color w:val="auto"/>
          <w:spacing w:val="-2"/>
          <w:sz w:val="24"/>
          <w:szCs w:val="24"/>
          <w:lang w:bidi="it-IT"/>
        </w:rPr>
        <w:t>siti</w:t>
      </w:r>
      <w:r w:rsidRPr="000D3225">
        <w:rPr>
          <w:rFonts w:ascii="Arial Nova" w:eastAsia="Yu Mincho Light" w:hAnsi="Arial Nova"/>
          <w:color w:val="auto"/>
          <w:spacing w:val="-2"/>
          <w:sz w:val="24"/>
          <w:szCs w:val="24"/>
          <w:lang w:bidi="it-IT"/>
        </w:rPr>
        <w:t xml:space="preserve"> e contenuti</w:t>
      </w:r>
      <w:r w:rsidR="00F15D6C" w:rsidRPr="000D3225">
        <w:rPr>
          <w:rFonts w:ascii="Arial Nova" w:eastAsia="Yu Mincho Light" w:hAnsi="Arial Nova"/>
          <w:color w:val="auto"/>
          <w:spacing w:val="-2"/>
          <w:sz w:val="24"/>
          <w:szCs w:val="24"/>
          <w:lang w:bidi="it-IT"/>
        </w:rPr>
        <w:t xml:space="preserve"> sul web</w:t>
      </w:r>
      <w:r w:rsidR="00FD6F67" w:rsidRPr="000D3225">
        <w:rPr>
          <w:rFonts w:ascii="Arial Nova" w:eastAsia="Yu Mincho Light" w:hAnsi="Arial Nova"/>
          <w:color w:val="auto"/>
          <w:spacing w:val="-2"/>
          <w:sz w:val="24"/>
          <w:szCs w:val="24"/>
          <w:lang w:bidi="it-IT"/>
        </w:rPr>
        <w:t>,</w:t>
      </w:r>
      <w:r w:rsidR="00F15D6C" w:rsidRPr="000D3225">
        <w:rPr>
          <w:rFonts w:ascii="Arial Nova" w:eastAsia="Yu Mincho Light" w:hAnsi="Arial Nova"/>
          <w:color w:val="auto"/>
          <w:spacing w:val="-2"/>
          <w:sz w:val="24"/>
          <w:szCs w:val="24"/>
          <w:lang w:bidi="it-IT"/>
        </w:rPr>
        <w:t xml:space="preserve"> ma </w:t>
      </w:r>
      <w:r w:rsidR="00FD6F67" w:rsidRPr="000D3225">
        <w:rPr>
          <w:rFonts w:ascii="Arial Nova" w:eastAsia="Yu Mincho Light" w:hAnsi="Arial Nova"/>
          <w:color w:val="auto"/>
          <w:spacing w:val="-2"/>
          <w:sz w:val="24"/>
          <w:szCs w:val="24"/>
          <w:lang w:bidi="it-IT"/>
        </w:rPr>
        <w:t>questi mi piacciono molto e</w:t>
      </w:r>
      <w:r w:rsidR="00FF30AB" w:rsidRPr="000D3225">
        <w:rPr>
          <w:rFonts w:ascii="Arial Nova" w:eastAsia="Yu Mincho Light" w:hAnsi="Arial Nova"/>
          <w:color w:val="auto"/>
          <w:spacing w:val="-2"/>
          <w:sz w:val="24"/>
          <w:szCs w:val="24"/>
          <w:lang w:bidi="it-IT"/>
        </w:rPr>
        <w:t xml:space="preserve"> li seguo costantemente. C</w:t>
      </w:r>
      <w:r w:rsidR="00F15D6C" w:rsidRPr="000D3225">
        <w:rPr>
          <w:rFonts w:ascii="Arial Nova" w:eastAsia="Yu Mincho Light" w:hAnsi="Arial Nova"/>
          <w:color w:val="auto"/>
          <w:spacing w:val="-2"/>
          <w:sz w:val="24"/>
          <w:szCs w:val="24"/>
          <w:lang w:bidi="it-IT"/>
        </w:rPr>
        <w:t>redo possano esser</w:t>
      </w:r>
      <w:r w:rsidR="001B6923" w:rsidRPr="000D3225">
        <w:rPr>
          <w:rFonts w:ascii="Arial Nova" w:eastAsia="Yu Mincho Light" w:hAnsi="Arial Nova"/>
          <w:color w:val="auto"/>
          <w:spacing w:val="-2"/>
          <w:sz w:val="24"/>
          <w:szCs w:val="24"/>
          <w:lang w:bidi="it-IT"/>
        </w:rPr>
        <w:t>ti</w:t>
      </w:r>
      <w:r w:rsidR="00F15D6C" w:rsidRPr="000D3225">
        <w:rPr>
          <w:rFonts w:ascii="Arial Nova" w:eastAsia="Yu Mincho Light" w:hAnsi="Arial Nova"/>
          <w:color w:val="auto"/>
          <w:spacing w:val="-2"/>
          <w:sz w:val="24"/>
          <w:szCs w:val="24"/>
          <w:lang w:bidi="it-IT"/>
        </w:rPr>
        <w:t xml:space="preserve"> </w:t>
      </w:r>
      <w:r w:rsidR="00FD6F67" w:rsidRPr="000D3225">
        <w:rPr>
          <w:rFonts w:ascii="Arial Nova" w:eastAsia="Yu Mincho Light" w:hAnsi="Arial Nova"/>
          <w:color w:val="auto"/>
          <w:spacing w:val="-2"/>
          <w:sz w:val="24"/>
          <w:szCs w:val="24"/>
          <w:lang w:bidi="it-IT"/>
        </w:rPr>
        <w:t xml:space="preserve">davvero </w:t>
      </w:r>
      <w:r w:rsidR="00F15D6C" w:rsidRPr="000D3225">
        <w:rPr>
          <w:rFonts w:ascii="Arial Nova" w:eastAsia="Yu Mincho Light" w:hAnsi="Arial Nova"/>
          <w:color w:val="auto"/>
          <w:spacing w:val="-2"/>
          <w:sz w:val="24"/>
          <w:szCs w:val="24"/>
          <w:lang w:bidi="it-IT"/>
        </w:rPr>
        <w:t>utili</w:t>
      </w:r>
      <w:r w:rsidR="00FF30AB" w:rsidRPr="000D3225">
        <w:rPr>
          <w:rFonts w:ascii="Arial Nova" w:eastAsia="Yu Mincho Light" w:hAnsi="Arial Nova"/>
          <w:color w:val="auto"/>
          <w:spacing w:val="-2"/>
          <w:sz w:val="24"/>
          <w:szCs w:val="24"/>
          <w:lang w:bidi="it-IT"/>
        </w:rPr>
        <w:t xml:space="preserve"> se </w:t>
      </w:r>
      <w:r w:rsidR="001B6923" w:rsidRPr="000D3225">
        <w:rPr>
          <w:rFonts w:ascii="Arial Nova" w:eastAsia="Yu Mincho Light" w:hAnsi="Arial Nova"/>
          <w:color w:val="auto"/>
          <w:spacing w:val="-2"/>
          <w:sz w:val="24"/>
          <w:szCs w:val="24"/>
          <w:lang w:bidi="it-IT"/>
        </w:rPr>
        <w:t xml:space="preserve">sei </w:t>
      </w:r>
      <w:r w:rsidR="00FF30AB" w:rsidRPr="000D3225">
        <w:rPr>
          <w:rFonts w:ascii="Arial Nova" w:eastAsia="Yu Mincho Light" w:hAnsi="Arial Nova"/>
          <w:color w:val="auto"/>
          <w:spacing w:val="-2"/>
          <w:sz w:val="24"/>
          <w:szCs w:val="24"/>
          <w:lang w:bidi="it-IT"/>
        </w:rPr>
        <w:t>interessat</w:t>
      </w:r>
      <w:r w:rsidR="001B6923" w:rsidRPr="000D3225">
        <w:rPr>
          <w:rFonts w:ascii="Arial Nova" w:eastAsia="Yu Mincho Light" w:hAnsi="Arial Nova"/>
          <w:color w:val="auto"/>
          <w:spacing w:val="-2"/>
          <w:sz w:val="24"/>
          <w:szCs w:val="24"/>
          <w:lang w:bidi="it-IT"/>
        </w:rPr>
        <w:t>o alle tematiche di cui ho parlato io</w:t>
      </w:r>
      <w:r w:rsidR="00FF30AB" w:rsidRPr="000D3225">
        <w:rPr>
          <w:rFonts w:ascii="Arial Nova" w:eastAsia="Yu Mincho Light" w:hAnsi="Arial Nova"/>
          <w:color w:val="auto"/>
          <w:spacing w:val="-2"/>
          <w:sz w:val="24"/>
          <w:szCs w:val="24"/>
          <w:lang w:bidi="it-IT"/>
        </w:rPr>
        <w:t>.</w:t>
      </w:r>
    </w:p>
    <w:p w14:paraId="2CCE1522" w14:textId="631C3CA0" w:rsidR="001B6923" w:rsidRPr="000D3225" w:rsidRDefault="001B6923"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Per me sono stati validi</w:t>
      </w:r>
      <w:r w:rsidR="00CB2DC1">
        <w:rPr>
          <w:rFonts w:ascii="Arial Nova" w:eastAsia="Yu Mincho Light" w:hAnsi="Arial Nova"/>
          <w:color w:val="auto"/>
          <w:spacing w:val="-2"/>
          <w:sz w:val="24"/>
          <w:szCs w:val="24"/>
          <w:lang w:bidi="it-IT"/>
        </w:rPr>
        <w:t xml:space="preserve"> spunti </w:t>
      </w:r>
      <w:r w:rsidRPr="000D3225">
        <w:rPr>
          <w:rFonts w:ascii="Arial Nova" w:eastAsia="Yu Mincho Light" w:hAnsi="Arial Nova"/>
          <w:color w:val="auto"/>
          <w:spacing w:val="-2"/>
          <w:sz w:val="24"/>
          <w:szCs w:val="24"/>
          <w:lang w:bidi="it-IT"/>
        </w:rPr>
        <w:t>e mi hanno ispirato alcuni capitoli</w:t>
      </w:r>
      <w:r w:rsidR="00CB2DC1">
        <w:rPr>
          <w:rFonts w:ascii="Arial Nova" w:eastAsia="Yu Mincho Light" w:hAnsi="Arial Nova"/>
          <w:color w:val="auto"/>
          <w:spacing w:val="-2"/>
          <w:sz w:val="24"/>
          <w:szCs w:val="24"/>
          <w:lang w:bidi="it-IT"/>
        </w:rPr>
        <w:t xml:space="preserve"> di questo book.</w:t>
      </w:r>
    </w:p>
    <w:p w14:paraId="5AC83E08" w14:textId="77777777" w:rsidR="001B6923" w:rsidRPr="000D3225" w:rsidRDefault="001B6923" w:rsidP="008707DD">
      <w:pPr>
        <w:pStyle w:val="Informazionidicontatto"/>
        <w:spacing w:line="240" w:lineRule="auto"/>
        <w:jc w:val="both"/>
        <w:rPr>
          <w:rFonts w:ascii="Arial Nova" w:eastAsia="Yu Mincho Light" w:hAnsi="Arial Nova"/>
          <w:color w:val="auto"/>
          <w:spacing w:val="-2"/>
          <w:sz w:val="24"/>
          <w:szCs w:val="24"/>
          <w:lang w:bidi="it-IT"/>
        </w:rPr>
      </w:pPr>
    </w:p>
    <w:p w14:paraId="2443BEA1" w14:textId="7CE24DB4" w:rsidR="00940CED" w:rsidRPr="000D3225" w:rsidRDefault="00F15D6C"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 xml:space="preserve">Per </w:t>
      </w:r>
      <w:r w:rsidR="00940CED" w:rsidRPr="000D3225">
        <w:rPr>
          <w:rFonts w:ascii="Arial Nova" w:eastAsia="Yu Mincho Light" w:hAnsi="Arial Nova"/>
          <w:color w:val="auto"/>
          <w:spacing w:val="-2"/>
          <w:sz w:val="24"/>
          <w:szCs w:val="24"/>
          <w:lang w:bidi="it-IT"/>
        </w:rPr>
        <w:t xml:space="preserve">ora </w:t>
      </w:r>
      <w:r w:rsidR="00FD6F67" w:rsidRPr="000D3225">
        <w:rPr>
          <w:rFonts w:ascii="Arial Nova" w:eastAsia="Yu Mincho Light" w:hAnsi="Arial Nova"/>
          <w:color w:val="auto"/>
          <w:spacing w:val="-2"/>
          <w:sz w:val="24"/>
          <w:szCs w:val="24"/>
          <w:lang w:bidi="it-IT"/>
        </w:rPr>
        <w:t xml:space="preserve">mi sa che è </w:t>
      </w:r>
      <w:r w:rsidR="00940CED" w:rsidRPr="000D3225">
        <w:rPr>
          <w:rFonts w:ascii="Arial Nova" w:eastAsia="Yu Mincho Light" w:hAnsi="Arial Nova"/>
          <w:color w:val="auto"/>
          <w:spacing w:val="-2"/>
          <w:sz w:val="24"/>
          <w:szCs w:val="24"/>
          <w:lang w:bidi="it-IT"/>
        </w:rPr>
        <w:t>abbastanza</w:t>
      </w:r>
      <w:r w:rsidR="00FD6F67" w:rsidRPr="000D3225">
        <w:rPr>
          <w:rFonts w:ascii="Arial Nova" w:eastAsia="Yu Mincho Light" w:hAnsi="Arial Nova"/>
          <w:color w:val="auto"/>
          <w:spacing w:val="-2"/>
          <w:sz w:val="24"/>
          <w:szCs w:val="24"/>
          <w:lang w:bidi="it-IT"/>
        </w:rPr>
        <w:t xml:space="preserve"> </w:t>
      </w:r>
      <w:r w:rsidR="00FD6F67" w:rsidRPr="000D3225">
        <w:rPr>
          <w:rFonts w:ascii="Arial Nova" w:eastAsia="Yu Mincho Light" w:hAnsi="Arial Nova"/>
          <w:color w:val="auto"/>
          <w:spacing w:val="-2"/>
          <w:sz w:val="24"/>
          <w:szCs w:val="24"/>
          <w:lang w:bidi="it-IT"/>
        </w:rPr>
        <w:sym w:font="Wingdings" w:char="F04A"/>
      </w:r>
    </w:p>
    <w:p w14:paraId="78E9044C" w14:textId="77777777" w:rsidR="00F15D6C" w:rsidRPr="000D3225" w:rsidRDefault="00F15D6C" w:rsidP="008707DD">
      <w:pPr>
        <w:pStyle w:val="Informazionidicontatto"/>
        <w:spacing w:line="240" w:lineRule="auto"/>
        <w:jc w:val="both"/>
        <w:rPr>
          <w:rFonts w:ascii="Arial Nova" w:eastAsia="Yu Mincho Light" w:hAnsi="Arial Nova"/>
          <w:color w:val="auto"/>
          <w:spacing w:val="-2"/>
          <w:sz w:val="24"/>
          <w:szCs w:val="24"/>
          <w:lang w:bidi="it-IT"/>
        </w:rPr>
      </w:pPr>
    </w:p>
    <w:p w14:paraId="7E1C98D3" w14:textId="7D9BEFEB" w:rsidR="00052C91" w:rsidRPr="000D3225" w:rsidRDefault="00052C91"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Il libro di cui parlavo di Federico Iannacone è</w:t>
      </w:r>
      <w:r w:rsidR="00FD6F67" w:rsidRPr="000D3225">
        <w:rPr>
          <w:rFonts w:ascii="Arial Nova" w:eastAsia="Yu Mincho Light" w:hAnsi="Arial Nova"/>
          <w:color w:val="auto"/>
          <w:spacing w:val="-2"/>
          <w:sz w:val="24"/>
          <w:szCs w:val="24"/>
          <w:lang w:bidi="it-IT"/>
        </w:rPr>
        <w:t>:</w:t>
      </w:r>
      <w:r w:rsidRPr="000D3225">
        <w:rPr>
          <w:rFonts w:ascii="Arial Nova" w:eastAsia="Yu Mincho Light" w:hAnsi="Arial Nova"/>
          <w:color w:val="auto"/>
          <w:spacing w:val="-2"/>
          <w:sz w:val="24"/>
          <w:szCs w:val="24"/>
          <w:lang w:bidi="it-IT"/>
        </w:rPr>
        <w:t xml:space="preserve"> “Come Radice nella Pietra”</w:t>
      </w:r>
      <w:r w:rsidR="00FF30AB" w:rsidRPr="000D3225">
        <w:rPr>
          <w:rFonts w:ascii="Arial Nova" w:eastAsia="Yu Mincho Light" w:hAnsi="Arial Nova"/>
          <w:color w:val="auto"/>
          <w:spacing w:val="-2"/>
          <w:sz w:val="24"/>
          <w:szCs w:val="24"/>
          <w:lang w:bidi="it-IT"/>
        </w:rPr>
        <w:t>.</w:t>
      </w:r>
      <w:r w:rsidR="005608AA" w:rsidRPr="000D3225">
        <w:rPr>
          <w:rFonts w:ascii="Arial Nova" w:eastAsia="Yu Mincho Light" w:hAnsi="Arial Nova"/>
          <w:color w:val="auto"/>
          <w:spacing w:val="-2"/>
          <w:sz w:val="24"/>
          <w:szCs w:val="24"/>
          <w:lang w:bidi="it-IT"/>
        </w:rPr>
        <w:t xml:space="preserve"> </w:t>
      </w:r>
    </w:p>
    <w:p w14:paraId="162FE4BF" w14:textId="77777777" w:rsidR="00940CED" w:rsidRPr="000D3225" w:rsidRDefault="00940CED" w:rsidP="008707DD">
      <w:pPr>
        <w:pStyle w:val="Informazionidicontatto"/>
        <w:spacing w:line="240" w:lineRule="auto"/>
        <w:jc w:val="both"/>
        <w:rPr>
          <w:rFonts w:ascii="Arial Nova" w:eastAsia="Yu Mincho Light" w:hAnsi="Arial Nova"/>
          <w:color w:val="auto"/>
          <w:spacing w:val="-2"/>
          <w:sz w:val="24"/>
          <w:szCs w:val="24"/>
          <w:lang w:bidi="it-IT"/>
        </w:rPr>
      </w:pPr>
    </w:p>
    <w:p w14:paraId="1F1AED06" w14:textId="102B685D" w:rsidR="00940CED" w:rsidRPr="000D3225" w:rsidRDefault="00FA5BA0"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t>Se vuoi farmi una domanda</w:t>
      </w:r>
      <w:r w:rsidR="00052C91" w:rsidRPr="000D3225">
        <w:rPr>
          <w:rFonts w:ascii="Arial Nova" w:eastAsia="Yu Mincho Light" w:hAnsi="Arial Nova"/>
          <w:color w:val="auto"/>
          <w:spacing w:val="-2"/>
          <w:sz w:val="24"/>
          <w:szCs w:val="24"/>
          <w:lang w:bidi="it-IT"/>
        </w:rPr>
        <w:t xml:space="preserve"> in particolare</w:t>
      </w:r>
      <w:r w:rsidR="00C21C0D" w:rsidRPr="000D3225">
        <w:rPr>
          <w:rFonts w:ascii="Arial Nova" w:eastAsia="Yu Mincho Light" w:hAnsi="Arial Nova"/>
          <w:color w:val="auto"/>
          <w:spacing w:val="-2"/>
          <w:sz w:val="24"/>
          <w:szCs w:val="24"/>
          <w:lang w:bidi="it-IT"/>
        </w:rPr>
        <w:t xml:space="preserve">, </w:t>
      </w:r>
      <w:r w:rsidR="00052C91" w:rsidRPr="000D3225">
        <w:rPr>
          <w:rFonts w:ascii="Arial Nova" w:eastAsia="Yu Mincho Light" w:hAnsi="Arial Nova"/>
          <w:color w:val="auto"/>
          <w:spacing w:val="-2"/>
          <w:sz w:val="24"/>
          <w:szCs w:val="24"/>
          <w:lang w:bidi="it-IT"/>
        </w:rPr>
        <w:t xml:space="preserve">mi </w:t>
      </w:r>
      <w:r w:rsidR="00940CED" w:rsidRPr="000D3225">
        <w:rPr>
          <w:rFonts w:ascii="Arial Nova" w:eastAsia="Yu Mincho Light" w:hAnsi="Arial Nova"/>
          <w:color w:val="auto"/>
          <w:spacing w:val="-2"/>
          <w:sz w:val="24"/>
          <w:szCs w:val="24"/>
          <w:lang w:bidi="it-IT"/>
        </w:rPr>
        <w:t xml:space="preserve">trovi qui: </w:t>
      </w:r>
      <w:hyperlink r:id="rId15" w:history="1">
        <w:r w:rsidR="00940CED" w:rsidRPr="000D3225">
          <w:rPr>
            <w:rStyle w:val="Collegamentoipertestuale"/>
            <w:rFonts w:ascii="Arial Nova" w:eastAsia="Yu Mincho Light" w:hAnsi="Arial Nova"/>
            <w:color w:val="auto"/>
            <w:spacing w:val="-2"/>
            <w:sz w:val="24"/>
            <w:szCs w:val="24"/>
            <w:lang w:bidi="it-IT"/>
          </w:rPr>
          <w:t>annabipiazz@me.com</w:t>
        </w:r>
      </w:hyperlink>
    </w:p>
    <w:p w14:paraId="02A60BC8" w14:textId="3E577EDC" w:rsidR="00940CED" w:rsidRPr="000D3225" w:rsidRDefault="00FA5BA0" w:rsidP="008707DD">
      <w:pPr>
        <w:pStyle w:val="Informazionidicontatto"/>
        <w:spacing w:line="240" w:lineRule="auto"/>
        <w:jc w:val="both"/>
        <w:rPr>
          <w:rFonts w:ascii="Arial Nova" w:eastAsia="Yu Mincho Light" w:hAnsi="Arial Nova"/>
          <w:i/>
          <w:iCs/>
          <w:color w:val="auto"/>
          <w:spacing w:val="-2"/>
          <w:sz w:val="24"/>
          <w:szCs w:val="24"/>
          <w:lang w:bidi="it-IT"/>
        </w:rPr>
      </w:pPr>
      <w:r w:rsidRPr="000D3225">
        <w:rPr>
          <w:rFonts w:ascii="Arial Nova" w:eastAsia="Yu Mincho Light" w:hAnsi="Arial Nova"/>
          <w:i/>
          <w:iCs/>
          <w:color w:val="auto"/>
          <w:spacing w:val="-2"/>
          <w:sz w:val="24"/>
          <w:szCs w:val="24"/>
          <w:lang w:bidi="it-IT"/>
        </w:rPr>
        <w:t>Ti aspetto</w:t>
      </w:r>
    </w:p>
    <w:p w14:paraId="25545740" w14:textId="06EF366D" w:rsidR="009E50BA" w:rsidRPr="000D3225" w:rsidRDefault="00052C91" w:rsidP="008707DD">
      <w:pPr>
        <w:pStyle w:val="Informazionidicontatto"/>
        <w:spacing w:line="240" w:lineRule="auto"/>
        <w:jc w:val="both"/>
        <w:rPr>
          <w:rFonts w:ascii="Arial Nova" w:eastAsia="Yu Mincho Light" w:hAnsi="Arial Nova"/>
          <w:b/>
          <w:bCs/>
          <w:i/>
          <w:iCs/>
          <w:color w:val="auto"/>
          <w:spacing w:val="-2"/>
          <w:sz w:val="24"/>
          <w:szCs w:val="24"/>
          <w:lang w:bidi="it-IT"/>
        </w:rPr>
      </w:pPr>
      <w:r w:rsidRPr="000D3225">
        <w:rPr>
          <w:rFonts w:ascii="Arial Nova" w:eastAsia="Yu Mincho Light" w:hAnsi="Arial Nova"/>
          <w:b/>
          <w:bCs/>
          <w:i/>
          <w:iCs/>
          <w:color w:val="auto"/>
          <w:spacing w:val="-2"/>
          <w:sz w:val="24"/>
          <w:szCs w:val="24"/>
          <w:lang w:bidi="it-IT"/>
        </w:rPr>
        <w:t>Annabi</w:t>
      </w:r>
    </w:p>
    <w:p w14:paraId="57A5A8CB" w14:textId="4C063443" w:rsidR="00B33674" w:rsidRPr="000D3225" w:rsidRDefault="00CB2DC1">
      <w:pPr>
        <w:rPr>
          <w:rFonts w:ascii="Arial Nova" w:eastAsia="Yu Mincho Light" w:hAnsi="Arial Nova"/>
          <w:b/>
          <w:bCs/>
          <w:i/>
          <w:iCs/>
          <w:color w:val="auto"/>
          <w:spacing w:val="-2"/>
          <w:lang w:bidi="it-IT"/>
        </w:rPr>
      </w:pPr>
      <w:r w:rsidRPr="000D3225">
        <w:rPr>
          <w:rFonts w:ascii="Segoe UI Emoji" w:hAnsi="Segoe UI Emoji" w:cs="Segoe UI Emoji"/>
          <w:color w:val="auto"/>
          <w:spacing w:val="-2"/>
          <w:sz w:val="24"/>
          <w:szCs w:val="24"/>
        </w:rPr>
        <w:t>❤</w:t>
      </w:r>
      <w:r w:rsidRPr="000D3225">
        <w:rPr>
          <w:rFonts w:ascii="Arial Nova" w:hAnsi="Arial Nova"/>
          <w:color w:val="auto"/>
          <w:spacing w:val="-2"/>
          <w:sz w:val="24"/>
          <w:szCs w:val="24"/>
        </w:rPr>
        <w:t>️</w:t>
      </w:r>
    </w:p>
    <w:p w14:paraId="6AA60116" w14:textId="77777777" w:rsidR="00CB2DC1" w:rsidRDefault="00CB2DC1" w:rsidP="00BF51B7">
      <w:pPr>
        <w:pStyle w:val="Titolo1"/>
        <w:rPr>
          <w:rFonts w:ascii="Arial Nova" w:hAnsi="Arial Nova"/>
          <w:sz w:val="24"/>
          <w:szCs w:val="24"/>
        </w:rPr>
      </w:pPr>
      <w:bookmarkStart w:id="36" w:name="_Toc30146722"/>
    </w:p>
    <w:p w14:paraId="64B4FC56" w14:textId="77777777" w:rsidR="00CB2DC1" w:rsidRDefault="00CB2DC1" w:rsidP="00BF51B7">
      <w:pPr>
        <w:pStyle w:val="Titolo1"/>
        <w:rPr>
          <w:rFonts w:ascii="Arial Nova" w:hAnsi="Arial Nova"/>
          <w:sz w:val="24"/>
          <w:szCs w:val="24"/>
        </w:rPr>
      </w:pPr>
    </w:p>
    <w:p w14:paraId="4D07AFC3" w14:textId="7D84A4D8" w:rsidR="007C2D20" w:rsidRPr="00D43F16" w:rsidRDefault="00642C08" w:rsidP="00BF51B7">
      <w:pPr>
        <w:pStyle w:val="Titolo1"/>
        <w:rPr>
          <w:rFonts w:ascii="Arial Nova" w:hAnsi="Arial Nova"/>
          <w:sz w:val="24"/>
          <w:szCs w:val="24"/>
        </w:rPr>
      </w:pPr>
      <w:r w:rsidRPr="00D43F16">
        <w:rPr>
          <w:rFonts w:ascii="Arial Nova" w:hAnsi="Arial Nova"/>
          <w:sz w:val="24"/>
          <w:szCs w:val="24"/>
        </w:rPr>
        <w:lastRenderedPageBreak/>
        <w:t xml:space="preserve">Grata a chi mi ha permesso di </w:t>
      </w:r>
      <w:r w:rsidR="00A82B18" w:rsidRPr="00D43F16">
        <w:rPr>
          <w:rFonts w:ascii="Arial Nova" w:hAnsi="Arial Nova"/>
          <w:sz w:val="24"/>
          <w:szCs w:val="24"/>
        </w:rPr>
        <w:t>arrivare fin qui:</w:t>
      </w:r>
      <w:bookmarkEnd w:id="36"/>
    </w:p>
    <w:p w14:paraId="5B88ACCB" w14:textId="77777777" w:rsidR="00B33674" w:rsidRPr="00D43F16" w:rsidRDefault="00B33674" w:rsidP="008707DD">
      <w:pPr>
        <w:pStyle w:val="Informazionidicontatto"/>
        <w:spacing w:line="240" w:lineRule="auto"/>
        <w:jc w:val="both"/>
        <w:rPr>
          <w:rFonts w:ascii="Arial Nova" w:eastAsia="Yu Mincho Light" w:hAnsi="Arial Nova"/>
          <w:color w:val="auto"/>
          <w:spacing w:val="-2"/>
          <w:sz w:val="24"/>
          <w:szCs w:val="24"/>
          <w:lang w:bidi="it-IT"/>
        </w:rPr>
      </w:pPr>
    </w:p>
    <w:p w14:paraId="48F829D3" w14:textId="6ACF6E37" w:rsidR="007F499C" w:rsidRPr="00D43F16" w:rsidRDefault="007F499C"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 xml:space="preserve">A questa </w:t>
      </w:r>
      <w:r w:rsidR="00642C08" w:rsidRPr="00D43F16">
        <w:rPr>
          <w:rFonts w:ascii="Arial Nova" w:eastAsia="Yu Mincho Light" w:hAnsi="Arial Nova"/>
          <w:color w:val="auto"/>
          <w:spacing w:val="-2"/>
          <w:sz w:val="24"/>
          <w:szCs w:val="24"/>
          <w:lang w:bidi="it-IT"/>
        </w:rPr>
        <w:t xml:space="preserve">vita che mi </w:t>
      </w:r>
      <w:r w:rsidRPr="00D43F16">
        <w:rPr>
          <w:rFonts w:ascii="Arial Nova" w:eastAsia="Yu Mincho Light" w:hAnsi="Arial Nova"/>
          <w:color w:val="auto"/>
          <w:spacing w:val="-2"/>
          <w:sz w:val="24"/>
          <w:szCs w:val="24"/>
          <w:lang w:bidi="it-IT"/>
        </w:rPr>
        <w:t>sta regalando grandi opportunità e che mi sta insegnando a vedere sempre un</w:t>
      </w:r>
      <w:r w:rsidR="00EB35FB">
        <w:rPr>
          <w:rFonts w:ascii="Arial Nova" w:eastAsia="Yu Mincho Light" w:hAnsi="Arial Nova"/>
          <w:color w:val="auto"/>
          <w:spacing w:val="-2"/>
          <w:sz w:val="24"/>
          <w:szCs w:val="24"/>
          <w:lang w:bidi="it-IT"/>
        </w:rPr>
        <w:t>’</w:t>
      </w:r>
      <w:r w:rsidRPr="00D43F16">
        <w:rPr>
          <w:rFonts w:ascii="Arial Nova" w:eastAsia="Yu Mincho Light" w:hAnsi="Arial Nova"/>
          <w:color w:val="auto"/>
          <w:spacing w:val="-2"/>
          <w:sz w:val="24"/>
          <w:szCs w:val="24"/>
          <w:lang w:bidi="it-IT"/>
        </w:rPr>
        <w:t>opportunità anche nella difficoltà</w:t>
      </w:r>
      <w:r w:rsidR="009F678D" w:rsidRPr="00D43F16">
        <w:rPr>
          <w:rFonts w:ascii="Arial Nova" w:eastAsia="Yu Mincho Light" w:hAnsi="Arial Nova"/>
          <w:color w:val="auto"/>
          <w:spacing w:val="-2"/>
          <w:sz w:val="24"/>
          <w:szCs w:val="24"/>
          <w:lang w:bidi="it-IT"/>
        </w:rPr>
        <w:t>.</w:t>
      </w:r>
    </w:p>
    <w:p w14:paraId="6729971B" w14:textId="479B7751" w:rsidR="001B6923" w:rsidRPr="00D43F16" w:rsidRDefault="001B6923"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Grata al fatto di non riuscire a fermarmi e ad accontentarmi.</w:t>
      </w:r>
    </w:p>
    <w:p w14:paraId="67D0DECC" w14:textId="492BA745" w:rsidR="00642C08" w:rsidRPr="00D43F16" w:rsidRDefault="007F499C"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Ai miei genitori che mi hanno insegnato a lottare per ciò in cui credo e che mi hanno trasmesso l’amore per l’indipendenza</w:t>
      </w:r>
      <w:r w:rsidR="009F678D" w:rsidRPr="00D43F16">
        <w:rPr>
          <w:rFonts w:ascii="Arial Nova" w:eastAsia="Yu Mincho Light" w:hAnsi="Arial Nova"/>
          <w:color w:val="auto"/>
          <w:spacing w:val="-2"/>
          <w:sz w:val="24"/>
          <w:szCs w:val="24"/>
          <w:lang w:bidi="it-IT"/>
        </w:rPr>
        <w:t>.</w:t>
      </w:r>
    </w:p>
    <w:p w14:paraId="41D462BE" w14:textId="35D861C6" w:rsidR="007F499C" w:rsidRPr="00D43F16" w:rsidRDefault="007F499C"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A mio fratello che mi ha trasmesso col suo esempio la passione per lo studio e la formazione</w:t>
      </w:r>
      <w:r w:rsidR="009F678D" w:rsidRPr="00D43F16">
        <w:rPr>
          <w:rFonts w:ascii="Arial Nova" w:eastAsia="Yu Mincho Light" w:hAnsi="Arial Nova"/>
          <w:color w:val="auto"/>
          <w:spacing w:val="-2"/>
          <w:sz w:val="24"/>
          <w:szCs w:val="24"/>
          <w:lang w:bidi="it-IT"/>
        </w:rPr>
        <w:t>.</w:t>
      </w:r>
    </w:p>
    <w:p w14:paraId="28D2C24F" w14:textId="32B9FA9E" w:rsidR="007F499C" w:rsidRPr="00D43F16" w:rsidRDefault="007F499C"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A Emira che mi ha insegnato a non mollare</w:t>
      </w:r>
      <w:r w:rsidR="00052C91" w:rsidRPr="00D43F16">
        <w:rPr>
          <w:rFonts w:ascii="Arial Nova" w:eastAsia="Yu Mincho Light" w:hAnsi="Arial Nova"/>
          <w:color w:val="auto"/>
          <w:spacing w:val="-2"/>
          <w:sz w:val="24"/>
          <w:szCs w:val="24"/>
          <w:lang w:bidi="it-IT"/>
        </w:rPr>
        <w:t>, mai</w:t>
      </w:r>
      <w:r w:rsidR="009F678D" w:rsidRPr="00D43F16">
        <w:rPr>
          <w:rFonts w:ascii="Arial Nova" w:eastAsia="Yu Mincho Light" w:hAnsi="Arial Nova"/>
          <w:color w:val="auto"/>
          <w:spacing w:val="-2"/>
          <w:sz w:val="24"/>
          <w:szCs w:val="24"/>
          <w:lang w:bidi="it-IT"/>
        </w:rPr>
        <w:t>.</w:t>
      </w:r>
      <w:r w:rsidR="006936B2">
        <w:rPr>
          <w:rFonts w:ascii="Arial Nova" w:eastAsia="Yu Mincho Light" w:hAnsi="Arial Nova"/>
          <w:color w:val="auto"/>
          <w:spacing w:val="-2"/>
          <w:sz w:val="24"/>
          <w:szCs w:val="24"/>
          <w:lang w:bidi="it-IT"/>
        </w:rPr>
        <w:t xml:space="preserve"> Fino all’ultimo respiro.</w:t>
      </w:r>
    </w:p>
    <w:p w14:paraId="679DCA12" w14:textId="32C41CBB" w:rsidR="00052C91" w:rsidRPr="00D43F16" w:rsidRDefault="007F499C"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A Roberto che mi ha insegnato che bisogna parlare, sempre</w:t>
      </w:r>
      <w:r w:rsidR="00EB35FB">
        <w:rPr>
          <w:rFonts w:ascii="Arial Nova" w:eastAsia="Yu Mincho Light" w:hAnsi="Arial Nova"/>
          <w:color w:val="auto"/>
          <w:spacing w:val="-2"/>
          <w:sz w:val="24"/>
          <w:szCs w:val="24"/>
          <w:lang w:bidi="it-IT"/>
        </w:rPr>
        <w:t>,</w:t>
      </w:r>
      <w:r w:rsidRPr="00D43F16">
        <w:rPr>
          <w:rFonts w:ascii="Arial Nova" w:eastAsia="Yu Mincho Light" w:hAnsi="Arial Nova"/>
          <w:color w:val="auto"/>
          <w:spacing w:val="-2"/>
          <w:sz w:val="24"/>
          <w:szCs w:val="24"/>
          <w:lang w:bidi="it-IT"/>
        </w:rPr>
        <w:t xml:space="preserve"> perché </w:t>
      </w:r>
      <w:r w:rsidR="00052C91" w:rsidRPr="00D43F16">
        <w:rPr>
          <w:rFonts w:ascii="Arial Nova" w:eastAsia="Yu Mincho Light" w:hAnsi="Arial Nova"/>
          <w:color w:val="auto"/>
          <w:spacing w:val="-2"/>
          <w:sz w:val="24"/>
          <w:szCs w:val="24"/>
          <w:lang w:bidi="it-IT"/>
        </w:rPr>
        <w:t>a stare zitti non si risolve nulla</w:t>
      </w:r>
      <w:r w:rsidR="009F678D" w:rsidRPr="00D43F16">
        <w:rPr>
          <w:rFonts w:ascii="Arial Nova" w:eastAsia="Yu Mincho Light" w:hAnsi="Arial Nova"/>
          <w:color w:val="auto"/>
          <w:spacing w:val="-2"/>
          <w:sz w:val="24"/>
          <w:szCs w:val="24"/>
          <w:lang w:bidi="it-IT"/>
        </w:rPr>
        <w:t>.</w:t>
      </w:r>
    </w:p>
    <w:p w14:paraId="352F2A86" w14:textId="6E038AD7" w:rsidR="007F499C" w:rsidRPr="00D43F16" w:rsidRDefault="007F499C"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Alla zia Angela per quello che fa per me ogni giorno mentre io studio</w:t>
      </w:r>
      <w:r w:rsidR="009F678D" w:rsidRPr="00D43F16">
        <w:rPr>
          <w:rFonts w:ascii="Arial Nova" w:eastAsia="Yu Mincho Light" w:hAnsi="Arial Nova"/>
          <w:color w:val="auto"/>
          <w:spacing w:val="-2"/>
          <w:sz w:val="24"/>
          <w:szCs w:val="24"/>
          <w:lang w:bidi="it-IT"/>
        </w:rPr>
        <w:t>.</w:t>
      </w:r>
    </w:p>
    <w:p w14:paraId="22044FC8" w14:textId="323D2768" w:rsidR="007C2D20" w:rsidRPr="00D43F16" w:rsidRDefault="007F499C"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 xml:space="preserve">Ai </w:t>
      </w:r>
      <w:r w:rsidR="00642C08" w:rsidRPr="00D43F16">
        <w:rPr>
          <w:rFonts w:ascii="Arial Nova" w:eastAsia="Yu Mincho Light" w:hAnsi="Arial Nova"/>
          <w:color w:val="auto"/>
          <w:spacing w:val="-2"/>
          <w:sz w:val="24"/>
          <w:szCs w:val="24"/>
          <w:lang w:bidi="it-IT"/>
        </w:rPr>
        <w:t xml:space="preserve">miei </w:t>
      </w:r>
      <w:r w:rsidRPr="00D43F16">
        <w:rPr>
          <w:rFonts w:ascii="Arial Nova" w:eastAsia="Yu Mincho Light" w:hAnsi="Arial Nova"/>
          <w:color w:val="auto"/>
          <w:spacing w:val="-2"/>
          <w:sz w:val="24"/>
          <w:szCs w:val="24"/>
          <w:lang w:bidi="it-IT"/>
        </w:rPr>
        <w:t xml:space="preserve">bambini che mi hanno dato un grande </w:t>
      </w:r>
      <w:r w:rsidR="00642C08" w:rsidRPr="00D43F16">
        <w:rPr>
          <w:rFonts w:ascii="Arial Nova" w:eastAsia="Yu Mincho Light" w:hAnsi="Arial Nova"/>
          <w:color w:val="auto"/>
          <w:spacing w:val="-2"/>
          <w:sz w:val="24"/>
          <w:szCs w:val="24"/>
          <w:lang w:bidi="it-IT"/>
        </w:rPr>
        <w:t>perché</w:t>
      </w:r>
      <w:r w:rsidR="001B6923" w:rsidRPr="00D43F16">
        <w:rPr>
          <w:rFonts w:ascii="Arial Nova" w:eastAsia="Yu Mincho Light" w:hAnsi="Arial Nova"/>
          <w:color w:val="auto"/>
          <w:spacing w:val="-2"/>
          <w:sz w:val="24"/>
          <w:szCs w:val="24"/>
          <w:lang w:bidi="it-IT"/>
        </w:rPr>
        <w:t>,</w:t>
      </w:r>
      <w:r w:rsidR="00642C08" w:rsidRPr="00D43F16">
        <w:rPr>
          <w:rFonts w:ascii="Arial Nova" w:eastAsia="Yu Mincho Light" w:hAnsi="Arial Nova"/>
          <w:color w:val="auto"/>
          <w:spacing w:val="-2"/>
          <w:sz w:val="24"/>
          <w:szCs w:val="24"/>
          <w:lang w:bidi="it-IT"/>
        </w:rPr>
        <w:t xml:space="preserve"> </w:t>
      </w:r>
      <w:r w:rsidRPr="00D43F16">
        <w:rPr>
          <w:rFonts w:ascii="Arial Nova" w:eastAsia="Yu Mincho Light" w:hAnsi="Arial Nova"/>
          <w:color w:val="auto"/>
          <w:spacing w:val="-2"/>
          <w:sz w:val="24"/>
          <w:szCs w:val="24"/>
          <w:lang w:bidi="it-IT"/>
        </w:rPr>
        <w:t>che mi spinge ogni giorno a diventare migliore</w:t>
      </w:r>
      <w:r w:rsidR="009F678D" w:rsidRPr="00D43F16">
        <w:rPr>
          <w:rFonts w:ascii="Arial Nova" w:eastAsia="Yu Mincho Light" w:hAnsi="Arial Nova"/>
          <w:color w:val="auto"/>
          <w:spacing w:val="-2"/>
          <w:sz w:val="24"/>
          <w:szCs w:val="24"/>
          <w:lang w:bidi="it-IT"/>
        </w:rPr>
        <w:t>.</w:t>
      </w:r>
    </w:p>
    <w:p w14:paraId="50B9400D" w14:textId="782C392D" w:rsidR="007F499C" w:rsidRPr="00D43F16" w:rsidRDefault="007F499C"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 xml:space="preserve">A Paolo, </w:t>
      </w:r>
      <w:r w:rsidR="00052C91" w:rsidRPr="00D43F16">
        <w:rPr>
          <w:rFonts w:ascii="Arial Nova" w:eastAsia="Yu Mincho Light" w:hAnsi="Arial Nova"/>
          <w:color w:val="auto"/>
          <w:spacing w:val="-2"/>
          <w:sz w:val="24"/>
          <w:szCs w:val="24"/>
          <w:lang w:bidi="it-IT"/>
        </w:rPr>
        <w:t xml:space="preserve">mio marito, </w:t>
      </w:r>
      <w:r w:rsidRPr="00D43F16">
        <w:rPr>
          <w:rFonts w:ascii="Arial Nova" w:eastAsia="Yu Mincho Light" w:hAnsi="Arial Nova"/>
          <w:color w:val="auto"/>
          <w:spacing w:val="-2"/>
          <w:sz w:val="24"/>
          <w:szCs w:val="24"/>
          <w:lang w:bidi="it-IT"/>
        </w:rPr>
        <w:t>che forse ogni tanto avrebbe preferito una moglie più tradizionale, ma mi sopporta e mi supporta in questo mio ostinato percorso per raggiungere lo straordinario</w:t>
      </w:r>
      <w:r w:rsidR="00052C91" w:rsidRPr="00D43F16">
        <w:rPr>
          <w:rFonts w:ascii="Arial Nova" w:eastAsia="Yu Mincho Light" w:hAnsi="Arial Nova"/>
          <w:color w:val="auto"/>
          <w:spacing w:val="-2"/>
          <w:sz w:val="24"/>
          <w:szCs w:val="24"/>
          <w:lang w:bidi="it-IT"/>
        </w:rPr>
        <w:t xml:space="preserve">, che mi ha insegnato che bisogna vivere di passione </w:t>
      </w:r>
      <w:r w:rsidR="00A82B18" w:rsidRPr="00D43F16">
        <w:rPr>
          <w:rFonts w:ascii="Arial Nova" w:eastAsia="Yu Mincho Light" w:hAnsi="Arial Nova"/>
          <w:color w:val="auto"/>
          <w:spacing w:val="-2"/>
          <w:sz w:val="24"/>
          <w:szCs w:val="24"/>
          <w:lang w:bidi="it-IT"/>
        </w:rPr>
        <w:t>e mi ha mostrato che se credi in un sogno quel sogno si avvera</w:t>
      </w:r>
      <w:r w:rsidR="00B80B14" w:rsidRPr="00D43F16">
        <w:rPr>
          <w:rFonts w:ascii="Arial Nova" w:eastAsia="Yu Mincho Light" w:hAnsi="Arial Nova"/>
          <w:color w:val="auto"/>
          <w:spacing w:val="-2"/>
          <w:sz w:val="24"/>
          <w:szCs w:val="24"/>
          <w:lang w:bidi="it-IT"/>
        </w:rPr>
        <w:t>.</w:t>
      </w:r>
    </w:p>
    <w:p w14:paraId="609D782B" w14:textId="3387DD2A" w:rsidR="00052C91" w:rsidRDefault="00052C91"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Alle mie cugine</w:t>
      </w:r>
      <w:r w:rsidR="001B6923" w:rsidRPr="00D43F16">
        <w:rPr>
          <w:rFonts w:ascii="Arial Nova" w:eastAsia="Yu Mincho Light" w:hAnsi="Arial Nova"/>
          <w:color w:val="auto"/>
          <w:spacing w:val="-2"/>
          <w:sz w:val="24"/>
          <w:szCs w:val="24"/>
          <w:lang w:bidi="it-IT"/>
        </w:rPr>
        <w:t xml:space="preserve"> e amiche</w:t>
      </w:r>
      <w:r w:rsidRPr="00D43F16">
        <w:rPr>
          <w:rFonts w:ascii="Arial Nova" w:eastAsia="Yu Mincho Light" w:hAnsi="Arial Nova"/>
          <w:color w:val="auto"/>
          <w:spacing w:val="-2"/>
          <w:sz w:val="24"/>
          <w:szCs w:val="24"/>
          <w:lang w:bidi="it-IT"/>
        </w:rPr>
        <w:t xml:space="preserve"> che ci sono sempre</w:t>
      </w:r>
      <w:r w:rsidR="001B6923" w:rsidRPr="00D43F16">
        <w:rPr>
          <w:rFonts w:ascii="Arial Nova" w:eastAsia="Yu Mincho Light" w:hAnsi="Arial Nova"/>
          <w:color w:val="auto"/>
          <w:spacing w:val="-2"/>
          <w:sz w:val="24"/>
          <w:szCs w:val="24"/>
          <w:lang w:bidi="it-IT"/>
        </w:rPr>
        <w:t xml:space="preserve"> e non smettono mai di fare il tifo per me.</w:t>
      </w:r>
    </w:p>
    <w:p w14:paraId="7E3C7357" w14:textId="05DC5614" w:rsidR="00C80ADF" w:rsidRPr="00D43F16" w:rsidRDefault="00C80ADF" w:rsidP="008707DD">
      <w:pPr>
        <w:pStyle w:val="Informazionidicontatto"/>
        <w:spacing w:line="240" w:lineRule="auto"/>
        <w:jc w:val="both"/>
        <w:rPr>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A Cri che si è letta tutto in anteprima.</w:t>
      </w:r>
    </w:p>
    <w:p w14:paraId="5504AE3C" w14:textId="269AAD31" w:rsidR="00052C91" w:rsidRPr="00D43F16" w:rsidRDefault="00052C91"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A Veronica che mi ha mostrato la via del</w:t>
      </w:r>
      <w:r w:rsidR="001B6923" w:rsidRPr="00D43F16">
        <w:rPr>
          <w:rFonts w:ascii="Arial Nova" w:eastAsia="Yu Mincho Light" w:hAnsi="Arial Nova"/>
          <w:color w:val="auto"/>
          <w:spacing w:val="-2"/>
          <w:sz w:val="24"/>
          <w:szCs w:val="24"/>
          <w:lang w:bidi="it-IT"/>
        </w:rPr>
        <w:t xml:space="preserve"> vero</w:t>
      </w:r>
      <w:r w:rsidRPr="00D43F16">
        <w:rPr>
          <w:rFonts w:ascii="Arial Nova" w:eastAsia="Yu Mincho Light" w:hAnsi="Arial Nova"/>
          <w:color w:val="auto"/>
          <w:spacing w:val="-2"/>
          <w:sz w:val="24"/>
          <w:szCs w:val="24"/>
          <w:lang w:bidi="it-IT"/>
        </w:rPr>
        <w:t xml:space="preserve"> network</w:t>
      </w:r>
      <w:r w:rsidR="00B80B14" w:rsidRPr="00D43F16">
        <w:rPr>
          <w:rFonts w:ascii="Arial Nova" w:eastAsia="Yu Mincho Light" w:hAnsi="Arial Nova"/>
          <w:color w:val="auto"/>
          <w:spacing w:val="-2"/>
          <w:sz w:val="24"/>
          <w:szCs w:val="24"/>
          <w:lang w:bidi="it-IT"/>
        </w:rPr>
        <w:t>.</w:t>
      </w:r>
    </w:p>
    <w:p w14:paraId="45840EAA" w14:textId="6243B705" w:rsidR="009E50BA" w:rsidRDefault="00A82B18"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E grazie anche a</w:t>
      </w:r>
      <w:r w:rsidR="009E50BA" w:rsidRPr="00D43F16">
        <w:rPr>
          <w:rFonts w:ascii="Arial Nova" w:eastAsia="Yu Mincho Light" w:hAnsi="Arial Nova"/>
          <w:color w:val="auto"/>
          <w:spacing w:val="-2"/>
          <w:sz w:val="24"/>
          <w:szCs w:val="24"/>
          <w:lang w:bidi="it-IT"/>
        </w:rPr>
        <w:t xml:space="preserve"> chi </w:t>
      </w:r>
      <w:r w:rsidR="007F499C" w:rsidRPr="00D43F16">
        <w:rPr>
          <w:rFonts w:ascii="Arial Nova" w:eastAsia="Yu Mincho Light" w:hAnsi="Arial Nova"/>
          <w:color w:val="auto"/>
          <w:spacing w:val="-2"/>
          <w:sz w:val="24"/>
          <w:szCs w:val="24"/>
          <w:lang w:bidi="it-IT"/>
        </w:rPr>
        <w:t>mi ha detto no</w:t>
      </w:r>
      <w:r w:rsidR="009E50BA" w:rsidRPr="00D43F16">
        <w:rPr>
          <w:rFonts w:ascii="Arial Nova" w:eastAsia="Yu Mincho Light" w:hAnsi="Arial Nova"/>
          <w:color w:val="auto"/>
          <w:spacing w:val="-2"/>
          <w:sz w:val="24"/>
          <w:szCs w:val="24"/>
          <w:lang w:bidi="it-IT"/>
        </w:rPr>
        <w:t xml:space="preserve">, aiutandomi a </w:t>
      </w:r>
      <w:r w:rsidRPr="00D43F16">
        <w:rPr>
          <w:rFonts w:ascii="Arial Nova" w:eastAsia="Yu Mincho Light" w:hAnsi="Arial Nova"/>
          <w:color w:val="auto"/>
          <w:spacing w:val="-2"/>
          <w:sz w:val="24"/>
          <w:szCs w:val="24"/>
          <w:lang w:bidi="it-IT"/>
        </w:rPr>
        <w:t xml:space="preserve">selezionare </w:t>
      </w:r>
      <w:r w:rsidR="007F499C" w:rsidRPr="00D43F16">
        <w:rPr>
          <w:rFonts w:ascii="Arial Nova" w:eastAsia="Yu Mincho Light" w:hAnsi="Arial Nova"/>
          <w:color w:val="auto"/>
          <w:spacing w:val="-2"/>
          <w:sz w:val="24"/>
          <w:szCs w:val="24"/>
          <w:lang w:bidi="it-IT"/>
        </w:rPr>
        <w:t xml:space="preserve">quelle </w:t>
      </w:r>
      <w:r w:rsidR="00052C91" w:rsidRPr="00D43F16">
        <w:rPr>
          <w:rFonts w:ascii="Arial Nova" w:eastAsia="Yu Mincho Light" w:hAnsi="Arial Nova"/>
          <w:color w:val="auto"/>
          <w:spacing w:val="-2"/>
          <w:sz w:val="24"/>
          <w:szCs w:val="24"/>
          <w:lang w:bidi="it-IT"/>
        </w:rPr>
        <w:t xml:space="preserve">persone </w:t>
      </w:r>
      <w:r w:rsidR="007F499C" w:rsidRPr="00D43F16">
        <w:rPr>
          <w:rFonts w:ascii="Arial Nova" w:eastAsia="Yu Mincho Light" w:hAnsi="Arial Nova"/>
          <w:color w:val="auto"/>
          <w:spacing w:val="-2"/>
          <w:sz w:val="24"/>
          <w:szCs w:val="24"/>
          <w:lang w:bidi="it-IT"/>
        </w:rPr>
        <w:t xml:space="preserve">che </w:t>
      </w:r>
      <w:r w:rsidRPr="00D43F16">
        <w:rPr>
          <w:rFonts w:ascii="Arial Nova" w:eastAsia="Yu Mincho Light" w:hAnsi="Arial Nova"/>
          <w:color w:val="auto"/>
          <w:spacing w:val="-2"/>
          <w:sz w:val="24"/>
          <w:szCs w:val="24"/>
          <w:lang w:bidi="it-IT"/>
        </w:rPr>
        <w:t xml:space="preserve">invece </w:t>
      </w:r>
      <w:r w:rsidR="007F499C" w:rsidRPr="00D43F16">
        <w:rPr>
          <w:rFonts w:ascii="Arial Nova" w:eastAsia="Yu Mincho Light" w:hAnsi="Arial Nova"/>
          <w:color w:val="auto"/>
          <w:spacing w:val="-2"/>
          <w:sz w:val="24"/>
          <w:szCs w:val="24"/>
          <w:lang w:bidi="it-IT"/>
        </w:rPr>
        <w:t xml:space="preserve">oggi sono parte della </w:t>
      </w:r>
      <w:r w:rsidR="007F499C" w:rsidRPr="00D43F16">
        <w:rPr>
          <w:rFonts w:ascii="Arial Nova" w:eastAsia="Yu Mincho Light" w:hAnsi="Arial Nova"/>
          <w:color w:val="auto"/>
          <w:spacing w:val="-2"/>
          <w:sz w:val="24"/>
          <w:szCs w:val="24"/>
          <w:lang w:bidi="it-IT"/>
        </w:rPr>
        <w:lastRenderedPageBreak/>
        <w:t>mia vita,</w:t>
      </w:r>
      <w:r w:rsidR="00FA5BA0" w:rsidRPr="00D43F16">
        <w:rPr>
          <w:rFonts w:ascii="Arial Nova" w:eastAsia="Yu Mincho Light" w:hAnsi="Arial Nova"/>
          <w:color w:val="auto"/>
          <w:spacing w:val="-2"/>
          <w:sz w:val="24"/>
          <w:szCs w:val="24"/>
          <w:lang w:bidi="it-IT"/>
        </w:rPr>
        <w:t xml:space="preserve"> </w:t>
      </w:r>
      <w:r w:rsidR="00EB35FB">
        <w:rPr>
          <w:rFonts w:ascii="Arial Nova" w:eastAsia="Yu Mincho Light" w:hAnsi="Arial Nova"/>
          <w:color w:val="auto"/>
          <w:spacing w:val="-2"/>
          <w:sz w:val="24"/>
          <w:szCs w:val="24"/>
          <w:lang w:bidi="it-IT"/>
        </w:rPr>
        <w:t xml:space="preserve">come Antonella che continua a fidarsi di me con affetto e sincerità </w:t>
      </w:r>
      <w:r w:rsidR="007F499C" w:rsidRPr="00D43F16">
        <w:rPr>
          <w:rFonts w:ascii="Arial Nova" w:eastAsia="Yu Mincho Light" w:hAnsi="Arial Nova"/>
          <w:color w:val="auto"/>
          <w:spacing w:val="-2"/>
          <w:sz w:val="24"/>
          <w:szCs w:val="24"/>
          <w:lang w:bidi="it-IT"/>
        </w:rPr>
        <w:t xml:space="preserve">e </w:t>
      </w:r>
      <w:r w:rsidRPr="00D43F16">
        <w:rPr>
          <w:rFonts w:ascii="Arial Nova" w:eastAsia="Yu Mincho Light" w:hAnsi="Arial Nova"/>
          <w:color w:val="auto"/>
          <w:spacing w:val="-2"/>
          <w:sz w:val="24"/>
          <w:szCs w:val="24"/>
          <w:lang w:bidi="it-IT"/>
        </w:rPr>
        <w:t>alle splendide donne</w:t>
      </w:r>
      <w:r w:rsidR="007F499C" w:rsidRPr="00D43F16">
        <w:rPr>
          <w:rFonts w:ascii="Arial Nova" w:eastAsia="Yu Mincho Light" w:hAnsi="Arial Nova"/>
          <w:color w:val="auto"/>
          <w:spacing w:val="-2"/>
          <w:sz w:val="24"/>
          <w:szCs w:val="24"/>
          <w:lang w:bidi="it-IT"/>
        </w:rPr>
        <w:t xml:space="preserve"> del mio team che sono davvero speciali e che </w:t>
      </w:r>
      <w:r w:rsidRPr="00D43F16">
        <w:rPr>
          <w:rFonts w:ascii="Arial Nova" w:eastAsia="Yu Mincho Light" w:hAnsi="Arial Nova"/>
          <w:color w:val="auto"/>
          <w:spacing w:val="-2"/>
          <w:sz w:val="24"/>
          <w:szCs w:val="24"/>
          <w:lang w:bidi="it-IT"/>
        </w:rPr>
        <w:t>mi danno una grande carica</w:t>
      </w:r>
      <w:r w:rsidR="009E50BA" w:rsidRPr="00D43F16">
        <w:rPr>
          <w:rFonts w:ascii="Arial Nova" w:eastAsia="Yu Mincho Light" w:hAnsi="Arial Nova"/>
          <w:color w:val="auto"/>
          <w:spacing w:val="-2"/>
          <w:sz w:val="24"/>
          <w:szCs w:val="24"/>
          <w:lang w:bidi="it-IT"/>
        </w:rPr>
        <w:t xml:space="preserve">. </w:t>
      </w:r>
    </w:p>
    <w:p w14:paraId="5AD1140E" w14:textId="56D77848" w:rsidR="00EB35FB" w:rsidRDefault="00EB35FB" w:rsidP="008707DD">
      <w:pPr>
        <w:pStyle w:val="Informazionidicontatto"/>
        <w:spacing w:line="240" w:lineRule="auto"/>
        <w:jc w:val="both"/>
        <w:rPr>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A Patrizia che ha curato i miei loghi e mi ha spronata a partire.</w:t>
      </w:r>
    </w:p>
    <w:p w14:paraId="20DBFA97" w14:textId="27F0FE61" w:rsidR="009E50BA" w:rsidRPr="00D43F16" w:rsidRDefault="009E50BA"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A chi mi chiede aiuto ogni giorno</w:t>
      </w:r>
      <w:r w:rsidR="00FA5BA0" w:rsidRPr="00D43F16">
        <w:rPr>
          <w:rFonts w:ascii="Arial Nova" w:eastAsia="Yu Mincho Light" w:hAnsi="Arial Nova"/>
          <w:color w:val="auto"/>
          <w:spacing w:val="-2"/>
          <w:sz w:val="24"/>
          <w:szCs w:val="24"/>
          <w:lang w:bidi="it-IT"/>
        </w:rPr>
        <w:t>.</w:t>
      </w:r>
    </w:p>
    <w:p w14:paraId="697F6C0E" w14:textId="115BA059" w:rsidR="00B80B14" w:rsidRDefault="00FA5BA0"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Ai grandi coach.</w:t>
      </w:r>
      <w:r w:rsidR="00B80B14" w:rsidRPr="00D43F16">
        <w:rPr>
          <w:rFonts w:ascii="Arial Nova" w:eastAsia="Yu Mincho Light" w:hAnsi="Arial Nova"/>
          <w:color w:val="auto"/>
          <w:spacing w:val="-2"/>
          <w:sz w:val="24"/>
          <w:szCs w:val="24"/>
          <w:lang w:bidi="it-IT"/>
        </w:rPr>
        <w:t xml:space="preserve"> </w:t>
      </w:r>
      <w:r w:rsidR="001B6923" w:rsidRPr="00D43F16">
        <w:rPr>
          <w:rFonts w:ascii="Arial Nova" w:eastAsia="Yu Mincho Light" w:hAnsi="Arial Nova"/>
          <w:color w:val="auto"/>
          <w:spacing w:val="-2"/>
          <w:sz w:val="24"/>
          <w:szCs w:val="24"/>
          <w:lang w:bidi="it-IT"/>
        </w:rPr>
        <w:t>Alla formazione.</w:t>
      </w:r>
    </w:p>
    <w:p w14:paraId="0323288A" w14:textId="49C7C60C" w:rsidR="00EB35FB" w:rsidRPr="00D43F16" w:rsidRDefault="00EB35FB" w:rsidP="008707DD">
      <w:pPr>
        <w:pStyle w:val="Informazionidicontatto"/>
        <w:spacing w:line="240" w:lineRule="auto"/>
        <w:jc w:val="both"/>
        <w:rPr>
          <w:rFonts w:ascii="Arial Nova" w:eastAsia="Yu Mincho Light" w:hAnsi="Arial Nova"/>
          <w:color w:val="auto"/>
          <w:spacing w:val="-2"/>
          <w:sz w:val="24"/>
          <w:szCs w:val="24"/>
          <w:lang w:bidi="it-IT"/>
        </w:rPr>
      </w:pPr>
      <w:r>
        <w:rPr>
          <w:rFonts w:ascii="Arial Nova" w:eastAsia="Yu Mincho Light" w:hAnsi="Arial Nova"/>
          <w:color w:val="auto"/>
          <w:spacing w:val="-2"/>
          <w:sz w:val="24"/>
          <w:szCs w:val="24"/>
          <w:lang w:bidi="it-IT"/>
        </w:rPr>
        <w:t>A chi riesce a fare sempre la differenza e l’ha fatta in qualche modo nella mia vita.</w:t>
      </w:r>
    </w:p>
    <w:p w14:paraId="4B328DEA" w14:textId="77777777" w:rsidR="00EB35FB" w:rsidRDefault="00EB35FB" w:rsidP="008707DD">
      <w:pPr>
        <w:pStyle w:val="Informazionidicontatto"/>
        <w:spacing w:line="240" w:lineRule="auto"/>
        <w:jc w:val="both"/>
        <w:rPr>
          <w:rFonts w:ascii="Arial Nova" w:eastAsia="Yu Mincho Light" w:hAnsi="Arial Nova"/>
          <w:color w:val="auto"/>
          <w:spacing w:val="-2"/>
          <w:sz w:val="24"/>
          <w:szCs w:val="24"/>
          <w:lang w:bidi="it-IT"/>
        </w:rPr>
      </w:pPr>
    </w:p>
    <w:p w14:paraId="2D816C04" w14:textId="2834EC57" w:rsidR="009E50BA" w:rsidRPr="00D43F16" w:rsidRDefault="00B80B14" w:rsidP="008707DD">
      <w:pPr>
        <w:pStyle w:val="Informazionidicontatto"/>
        <w:spacing w:line="240" w:lineRule="auto"/>
        <w:jc w:val="both"/>
        <w:rPr>
          <w:rFonts w:ascii="Arial Nova" w:eastAsia="Yu Mincho Light" w:hAnsi="Arial Nova"/>
          <w:color w:val="auto"/>
          <w:spacing w:val="-2"/>
          <w:sz w:val="24"/>
          <w:szCs w:val="24"/>
          <w:lang w:bidi="it-IT"/>
        </w:rPr>
      </w:pPr>
      <w:r w:rsidRPr="00D43F16">
        <w:rPr>
          <w:rFonts w:ascii="Arial Nova" w:eastAsia="Yu Mincho Light" w:hAnsi="Arial Nova"/>
          <w:color w:val="auto"/>
          <w:spacing w:val="-2"/>
          <w:sz w:val="24"/>
          <w:szCs w:val="24"/>
          <w:lang w:bidi="it-IT"/>
        </w:rPr>
        <w:t xml:space="preserve">E </w:t>
      </w:r>
      <w:r w:rsidR="00FA5BA0" w:rsidRPr="00D43F16">
        <w:rPr>
          <w:rFonts w:ascii="Arial Nova" w:eastAsia="Yu Mincho Light" w:hAnsi="Arial Nova"/>
          <w:color w:val="auto"/>
          <w:spacing w:val="-2"/>
          <w:sz w:val="24"/>
          <w:szCs w:val="24"/>
          <w:lang w:bidi="it-IT"/>
        </w:rPr>
        <w:t xml:space="preserve">soprattutto a te </w:t>
      </w:r>
      <w:r w:rsidR="00EB35FB" w:rsidRPr="00EB35FB">
        <w:rPr>
          <w:rFonts w:ascii="Arial Nova" w:eastAsia="Yu Mincho Light" w:hAnsi="Arial Nova"/>
          <w:b/>
          <w:bCs/>
          <w:color w:val="auto"/>
          <w:spacing w:val="-2"/>
          <w:sz w:val="24"/>
          <w:szCs w:val="24"/>
          <w:lang w:bidi="it-IT"/>
        </w:rPr>
        <w:t>C</w:t>
      </w:r>
      <w:r w:rsidR="009E50BA" w:rsidRPr="00EB35FB">
        <w:rPr>
          <w:rFonts w:ascii="Arial Nova" w:eastAsia="Yu Mincho Light" w:hAnsi="Arial Nova"/>
          <w:b/>
          <w:bCs/>
          <w:color w:val="auto"/>
          <w:spacing w:val="-2"/>
          <w:sz w:val="24"/>
          <w:szCs w:val="24"/>
          <w:lang w:bidi="it-IT"/>
        </w:rPr>
        <w:t>aro lettore.</w:t>
      </w:r>
    </w:p>
    <w:p w14:paraId="184F798D" w14:textId="77777777" w:rsidR="001B6923" w:rsidRPr="00D43F16" w:rsidRDefault="001B6923" w:rsidP="008707DD">
      <w:pPr>
        <w:pStyle w:val="Informazionidicontatto"/>
        <w:spacing w:line="240" w:lineRule="auto"/>
        <w:jc w:val="both"/>
        <w:rPr>
          <w:rFonts w:ascii="Arial Nova" w:eastAsia="Yu Mincho Light" w:hAnsi="Arial Nova"/>
          <w:b/>
          <w:bCs/>
          <w:i/>
          <w:iCs/>
          <w:color w:val="auto"/>
          <w:spacing w:val="-2"/>
          <w:sz w:val="24"/>
          <w:szCs w:val="24"/>
          <w:lang w:bidi="it-IT"/>
        </w:rPr>
      </w:pPr>
    </w:p>
    <w:p w14:paraId="59D31FC6" w14:textId="77777777" w:rsidR="00D43F16" w:rsidRDefault="00D43F16" w:rsidP="008707DD">
      <w:pPr>
        <w:pStyle w:val="Informazionidicontatto"/>
        <w:spacing w:line="240" w:lineRule="auto"/>
        <w:jc w:val="both"/>
        <w:rPr>
          <w:rFonts w:ascii="Arial Nova" w:eastAsia="Yu Mincho Light" w:hAnsi="Arial Nova"/>
          <w:b/>
          <w:bCs/>
          <w:i/>
          <w:iCs/>
          <w:color w:val="auto"/>
          <w:spacing w:val="-2"/>
          <w:sz w:val="24"/>
          <w:szCs w:val="24"/>
          <w:lang w:bidi="it-IT"/>
        </w:rPr>
      </w:pPr>
    </w:p>
    <w:p w14:paraId="15FB2F19" w14:textId="5AC53019" w:rsidR="00C21C0D" w:rsidRPr="00D43F16" w:rsidRDefault="00A82B18" w:rsidP="008707DD">
      <w:pPr>
        <w:pStyle w:val="Informazionidicontatto"/>
        <w:spacing w:line="240" w:lineRule="auto"/>
        <w:jc w:val="both"/>
        <w:rPr>
          <w:rFonts w:ascii="Arial Nova" w:eastAsia="Yu Mincho Light" w:hAnsi="Arial Nova"/>
          <w:b/>
          <w:bCs/>
          <w:i/>
          <w:iCs/>
          <w:color w:val="auto"/>
          <w:spacing w:val="-2"/>
          <w:sz w:val="24"/>
          <w:szCs w:val="24"/>
          <w:lang w:bidi="it-IT"/>
        </w:rPr>
      </w:pPr>
      <w:r w:rsidRPr="00D43F16">
        <w:rPr>
          <w:rFonts w:ascii="Arial Nova" w:eastAsia="Yu Mincho Light" w:hAnsi="Arial Nova"/>
          <w:b/>
          <w:bCs/>
          <w:i/>
          <w:iCs/>
          <w:color w:val="auto"/>
          <w:spacing w:val="-2"/>
          <w:sz w:val="24"/>
          <w:szCs w:val="24"/>
          <w:lang w:bidi="it-IT"/>
        </w:rPr>
        <w:t>Grata!</w:t>
      </w:r>
      <w:r w:rsidR="00940CED" w:rsidRPr="00D43F16">
        <w:rPr>
          <w:rFonts w:ascii="Arial Nova" w:eastAsia="Yu Mincho Light" w:hAnsi="Arial Nova"/>
          <w:b/>
          <w:bCs/>
          <w:i/>
          <w:iCs/>
          <w:color w:val="auto"/>
          <w:spacing w:val="-2"/>
          <w:sz w:val="24"/>
          <w:szCs w:val="24"/>
          <w:lang w:bidi="it-IT"/>
        </w:rPr>
        <w:t xml:space="preserve"> </w:t>
      </w:r>
    </w:p>
    <w:p w14:paraId="6D958564" w14:textId="1C2B3E3F" w:rsidR="00B33674" w:rsidRPr="00D43F16" w:rsidRDefault="00A82B18" w:rsidP="00B33674">
      <w:pPr>
        <w:pStyle w:val="Informazionidicontatto"/>
        <w:spacing w:line="240" w:lineRule="auto"/>
        <w:jc w:val="both"/>
        <w:rPr>
          <w:rFonts w:ascii="Arial Nova" w:eastAsia="Yu Mincho Light" w:hAnsi="Arial Nova"/>
          <w:b/>
          <w:bCs/>
          <w:i/>
          <w:iCs/>
          <w:color w:val="auto"/>
          <w:spacing w:val="-2"/>
          <w:sz w:val="24"/>
          <w:szCs w:val="24"/>
          <w:lang w:bidi="it-IT"/>
        </w:rPr>
      </w:pPr>
      <w:r w:rsidRPr="00D43F16">
        <w:rPr>
          <w:rFonts w:ascii="Arial Nova" w:eastAsia="Yu Mincho Light" w:hAnsi="Arial Nova"/>
          <w:b/>
          <w:bCs/>
          <w:i/>
          <w:iCs/>
          <w:color w:val="auto"/>
          <w:spacing w:val="-2"/>
          <w:sz w:val="24"/>
          <w:szCs w:val="24"/>
          <w:lang w:bidi="it-IT"/>
        </w:rPr>
        <w:t>Infinitamente</w:t>
      </w:r>
      <w:r w:rsidR="00B33674" w:rsidRPr="00D43F16">
        <w:rPr>
          <w:rFonts w:ascii="Arial Nova" w:eastAsia="Yu Mincho Light" w:hAnsi="Arial Nova"/>
          <w:b/>
          <w:bCs/>
          <w:i/>
          <w:iCs/>
          <w:color w:val="auto"/>
          <w:spacing w:val="-2"/>
          <w:sz w:val="24"/>
          <w:szCs w:val="24"/>
          <w:lang w:bidi="it-IT"/>
        </w:rPr>
        <w:br w:type="page"/>
      </w:r>
    </w:p>
    <w:p w14:paraId="2F230823" w14:textId="77777777" w:rsidR="00CD4187" w:rsidRPr="000D3225" w:rsidRDefault="00CD4187">
      <w:pPr>
        <w:rPr>
          <w:rFonts w:ascii="Arial Nova" w:hAnsi="Arial Nova"/>
          <w:b/>
          <w:bCs/>
          <w:color w:val="auto"/>
          <w:spacing w:val="-2"/>
          <w:sz w:val="28"/>
          <w:szCs w:val="28"/>
          <w:lang w:bidi="it-IT"/>
        </w:rPr>
      </w:pPr>
      <w:bookmarkStart w:id="37" w:name="_Toc30146723"/>
      <w:r w:rsidRPr="000D3225">
        <w:rPr>
          <w:rFonts w:ascii="Arial Nova" w:hAnsi="Arial Nova"/>
        </w:rPr>
        <w:lastRenderedPageBreak/>
        <w:br w:type="page"/>
      </w:r>
    </w:p>
    <w:p w14:paraId="2648E61B" w14:textId="3A75EDD6" w:rsidR="00940CED" w:rsidRDefault="005A2129" w:rsidP="00BF51B7">
      <w:pPr>
        <w:pStyle w:val="Titolo1"/>
        <w:rPr>
          <w:rFonts w:ascii="Arial Nova" w:hAnsi="Arial Nova"/>
        </w:rPr>
      </w:pPr>
      <w:r w:rsidRPr="000D3225">
        <w:rPr>
          <w:rFonts w:ascii="Arial Nova" w:hAnsi="Arial Nova"/>
        </w:rPr>
        <w:lastRenderedPageBreak/>
        <w:t>INDICE</w:t>
      </w:r>
      <w:bookmarkEnd w:id="37"/>
    </w:p>
    <w:p w14:paraId="59320388" w14:textId="77777777" w:rsidR="00D43F16" w:rsidRPr="00D43F16" w:rsidRDefault="00D43F16" w:rsidP="00D43F16">
      <w:pPr>
        <w:rPr>
          <w:lang w:bidi="it-IT"/>
        </w:rPr>
      </w:pPr>
    </w:p>
    <w:p w14:paraId="2DDD1A7B" w14:textId="2A0E1190" w:rsidR="005A2129" w:rsidRPr="000D3225" w:rsidRDefault="005A2129" w:rsidP="008707DD">
      <w:pPr>
        <w:pStyle w:val="Informazionidicontatto"/>
        <w:spacing w:line="240" w:lineRule="auto"/>
        <w:jc w:val="both"/>
        <w:rPr>
          <w:rFonts w:ascii="Arial Nova" w:eastAsia="Yu Mincho Light" w:hAnsi="Arial Nova"/>
          <w:color w:val="auto"/>
          <w:spacing w:val="-2"/>
          <w:sz w:val="24"/>
          <w:szCs w:val="24"/>
          <w:lang w:bidi="it-IT"/>
        </w:rPr>
      </w:pPr>
    </w:p>
    <w:p w14:paraId="598798B3" w14:textId="7315F2F7" w:rsidR="00B33674" w:rsidRPr="000D3225" w:rsidRDefault="00B33674" w:rsidP="00B33674">
      <w:pPr>
        <w:pStyle w:val="Sommario1"/>
        <w:tabs>
          <w:tab w:val="right" w:leader="dot" w:pos="5830"/>
        </w:tabs>
        <w:spacing w:before="0" w:after="0"/>
        <w:rPr>
          <w:rFonts w:ascii="Arial Nova" w:hAnsi="Arial Nova"/>
          <w:noProof/>
          <w:color w:val="auto"/>
        </w:rPr>
      </w:pPr>
      <w:r w:rsidRPr="000D3225">
        <w:rPr>
          <w:rFonts w:ascii="Arial Nova" w:eastAsia="Yu Mincho Light" w:hAnsi="Arial Nova"/>
          <w:color w:val="auto"/>
          <w:spacing w:val="-2"/>
          <w:lang w:bidi="it-IT"/>
        </w:rPr>
        <w:fldChar w:fldCharType="begin"/>
      </w:r>
      <w:r w:rsidRPr="000D3225">
        <w:rPr>
          <w:rFonts w:ascii="Arial Nova" w:eastAsia="Yu Mincho Light" w:hAnsi="Arial Nova"/>
          <w:color w:val="auto"/>
          <w:spacing w:val="-2"/>
          <w:lang w:bidi="it-IT"/>
        </w:rPr>
        <w:instrText xml:space="preserve"> TOC \o "1-1" \h \z \u </w:instrText>
      </w:r>
      <w:r w:rsidRPr="000D3225">
        <w:rPr>
          <w:rFonts w:ascii="Arial Nova" w:eastAsia="Yu Mincho Light" w:hAnsi="Arial Nova"/>
          <w:color w:val="auto"/>
          <w:spacing w:val="-2"/>
          <w:lang w:bidi="it-IT"/>
        </w:rPr>
        <w:fldChar w:fldCharType="separate"/>
      </w:r>
      <w:hyperlink w:anchor="_Toc30146692" w:history="1">
        <w:r w:rsidRPr="000D3225">
          <w:rPr>
            <w:rStyle w:val="Collegamentoipertestuale"/>
            <w:rFonts w:ascii="Arial Nova" w:hAnsi="Arial Nova"/>
            <w:noProof/>
            <w:color w:val="auto"/>
            <w:lang w:bidi="it-IT"/>
          </w:rPr>
          <w:t>Al mio lettore</w:t>
        </w:r>
        <w:r w:rsidRPr="000D3225">
          <w:rPr>
            <w:rFonts w:ascii="Arial Nova" w:hAnsi="Arial Nova"/>
            <w:noProof/>
            <w:webHidden/>
            <w:color w:val="auto"/>
          </w:rPr>
          <w:tab/>
        </w:r>
        <w:r w:rsidRPr="000D3225">
          <w:rPr>
            <w:rFonts w:ascii="Arial Nova" w:hAnsi="Arial Nova"/>
            <w:noProof/>
            <w:webHidden/>
            <w:color w:val="auto"/>
          </w:rPr>
          <w:fldChar w:fldCharType="begin"/>
        </w:r>
        <w:r w:rsidRPr="000D3225">
          <w:rPr>
            <w:rFonts w:ascii="Arial Nova" w:hAnsi="Arial Nova"/>
            <w:noProof/>
            <w:webHidden/>
            <w:color w:val="auto"/>
          </w:rPr>
          <w:instrText xml:space="preserve"> PAGEREF _Toc30146692 \h </w:instrText>
        </w:r>
        <w:r w:rsidRPr="000D3225">
          <w:rPr>
            <w:rFonts w:ascii="Arial Nova" w:hAnsi="Arial Nova"/>
            <w:noProof/>
            <w:webHidden/>
            <w:color w:val="auto"/>
          </w:rPr>
        </w:r>
        <w:r w:rsidRPr="000D3225">
          <w:rPr>
            <w:rFonts w:ascii="Arial Nova" w:hAnsi="Arial Nova"/>
            <w:noProof/>
            <w:webHidden/>
            <w:color w:val="auto"/>
          </w:rPr>
          <w:fldChar w:fldCharType="separate"/>
        </w:r>
        <w:r w:rsidR="00FE469E">
          <w:rPr>
            <w:rFonts w:ascii="Arial Nova" w:hAnsi="Arial Nova"/>
            <w:noProof/>
            <w:webHidden/>
            <w:color w:val="auto"/>
          </w:rPr>
          <w:t>3</w:t>
        </w:r>
        <w:r w:rsidRPr="000D3225">
          <w:rPr>
            <w:rFonts w:ascii="Arial Nova" w:hAnsi="Arial Nova"/>
            <w:noProof/>
            <w:webHidden/>
            <w:color w:val="auto"/>
          </w:rPr>
          <w:fldChar w:fldCharType="end"/>
        </w:r>
      </w:hyperlink>
    </w:p>
    <w:p w14:paraId="41FA034A" w14:textId="068B54FF" w:rsidR="00B33674" w:rsidRPr="000D3225" w:rsidRDefault="00991C34" w:rsidP="00B33674">
      <w:pPr>
        <w:pStyle w:val="Sommario1"/>
        <w:tabs>
          <w:tab w:val="right" w:leader="dot" w:pos="5830"/>
        </w:tabs>
        <w:spacing w:before="0" w:after="0"/>
        <w:rPr>
          <w:rFonts w:ascii="Arial Nova" w:hAnsi="Arial Nova"/>
          <w:noProof/>
          <w:color w:val="auto"/>
        </w:rPr>
      </w:pPr>
      <w:hyperlink w:anchor="_Toc30146693" w:history="1">
        <w:r w:rsidR="00B33674" w:rsidRPr="000D3225">
          <w:rPr>
            <w:rStyle w:val="Collegamentoipertestuale"/>
            <w:rFonts w:ascii="Arial Nova" w:hAnsi="Arial Nova"/>
            <w:noProof/>
            <w:color w:val="auto"/>
            <w:lang w:bidi="it-IT"/>
          </w:rPr>
          <w:t>C’era una s…volta</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_Toc30146693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4</w:t>
        </w:r>
        <w:r w:rsidR="00B33674" w:rsidRPr="000D3225">
          <w:rPr>
            <w:rFonts w:ascii="Arial Nova" w:hAnsi="Arial Nova"/>
            <w:noProof/>
            <w:webHidden/>
            <w:color w:val="auto"/>
          </w:rPr>
          <w:fldChar w:fldCharType="end"/>
        </w:r>
      </w:hyperlink>
    </w:p>
    <w:p w14:paraId="2F5CF5D1" w14:textId="01C5FD4C" w:rsidR="00B33674" w:rsidRPr="000D3225" w:rsidRDefault="00991C34" w:rsidP="00B33674">
      <w:pPr>
        <w:pStyle w:val="Sommario1"/>
        <w:tabs>
          <w:tab w:val="right" w:leader="dot" w:pos="5830"/>
        </w:tabs>
        <w:spacing w:before="0" w:after="0"/>
        <w:rPr>
          <w:rFonts w:ascii="Arial Nova" w:hAnsi="Arial Nova"/>
          <w:noProof/>
          <w:color w:val="auto"/>
        </w:rPr>
      </w:pPr>
      <w:hyperlink w:anchor="_Toc30146694" w:history="1">
        <w:r w:rsidR="00B33674" w:rsidRPr="000D3225">
          <w:rPr>
            <w:rStyle w:val="Collegamentoipertestuale"/>
            <w:rFonts w:ascii="Arial Nova" w:hAnsi="Arial Nova"/>
            <w:noProof/>
            <w:color w:val="auto"/>
            <w:lang w:bidi="it-IT"/>
          </w:rPr>
          <w:t>Conosciamoci un po’</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_Toc30146694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9</w:t>
        </w:r>
        <w:r w:rsidR="00B33674" w:rsidRPr="000D3225">
          <w:rPr>
            <w:rFonts w:ascii="Arial Nova" w:hAnsi="Arial Nova"/>
            <w:noProof/>
            <w:webHidden/>
            <w:color w:val="auto"/>
          </w:rPr>
          <w:fldChar w:fldCharType="end"/>
        </w:r>
      </w:hyperlink>
    </w:p>
    <w:p w14:paraId="1C4F14CA" w14:textId="02764365" w:rsidR="00B33674" w:rsidRPr="000D3225" w:rsidRDefault="00991C34" w:rsidP="00B33674">
      <w:pPr>
        <w:pStyle w:val="Sommario1"/>
        <w:tabs>
          <w:tab w:val="right" w:leader="dot" w:pos="5830"/>
        </w:tabs>
        <w:spacing w:before="0" w:after="0"/>
        <w:rPr>
          <w:rFonts w:ascii="Arial Nova" w:hAnsi="Arial Nova"/>
          <w:noProof/>
          <w:color w:val="auto"/>
        </w:rPr>
      </w:pPr>
      <w:hyperlink w:anchor="_Toc30146695" w:history="1">
        <w:r w:rsidR="00B33674" w:rsidRPr="000D3225">
          <w:rPr>
            <w:rStyle w:val="Collegamentoipertestuale"/>
            <w:rFonts w:ascii="Arial Nova" w:hAnsi="Arial Nova"/>
            <w:noProof/>
            <w:color w:val="auto"/>
            <w:lang w:bidi="it-IT"/>
          </w:rPr>
          <w:t>Cambia …menti</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_Toc30146695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16</w:t>
        </w:r>
        <w:r w:rsidR="00B33674" w:rsidRPr="000D3225">
          <w:rPr>
            <w:rFonts w:ascii="Arial Nova" w:hAnsi="Arial Nova"/>
            <w:noProof/>
            <w:webHidden/>
            <w:color w:val="auto"/>
          </w:rPr>
          <w:fldChar w:fldCharType="end"/>
        </w:r>
      </w:hyperlink>
    </w:p>
    <w:p w14:paraId="20DD5643" w14:textId="21797902" w:rsidR="00B33674" w:rsidRPr="000D3225" w:rsidRDefault="00991C34" w:rsidP="00B33674">
      <w:pPr>
        <w:pStyle w:val="Sommario1"/>
        <w:tabs>
          <w:tab w:val="right" w:leader="dot" w:pos="5830"/>
        </w:tabs>
        <w:spacing w:before="0" w:after="0"/>
        <w:rPr>
          <w:rFonts w:ascii="Arial Nova" w:hAnsi="Arial Nova"/>
          <w:noProof/>
          <w:color w:val="auto"/>
        </w:rPr>
      </w:pPr>
      <w:hyperlink w:anchor="_Toc30146696" w:history="1">
        <w:r w:rsidR="00B33674" w:rsidRPr="000D3225">
          <w:rPr>
            <w:rStyle w:val="Collegamentoipertestuale"/>
            <w:rFonts w:ascii="Arial Nova" w:hAnsi="Arial Nova"/>
            <w:noProof/>
            <w:color w:val="auto"/>
            <w:lang w:bidi="it-IT"/>
          </w:rPr>
          <w:t>Passiamo all’azione</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_Toc30146696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22</w:t>
        </w:r>
        <w:r w:rsidR="00B33674" w:rsidRPr="000D3225">
          <w:rPr>
            <w:rFonts w:ascii="Arial Nova" w:hAnsi="Arial Nova"/>
            <w:noProof/>
            <w:webHidden/>
            <w:color w:val="auto"/>
          </w:rPr>
          <w:fldChar w:fldCharType="end"/>
        </w:r>
      </w:hyperlink>
    </w:p>
    <w:p w14:paraId="664309C0" w14:textId="05D3A1B3" w:rsidR="00B33674" w:rsidRPr="000D3225" w:rsidRDefault="00991C34" w:rsidP="00B33674">
      <w:pPr>
        <w:pStyle w:val="Sommario1"/>
        <w:tabs>
          <w:tab w:val="right" w:leader="dot" w:pos="5830"/>
        </w:tabs>
        <w:spacing w:before="0" w:after="0"/>
        <w:rPr>
          <w:rFonts w:ascii="Arial Nova" w:hAnsi="Arial Nova"/>
          <w:noProof/>
          <w:color w:val="auto"/>
        </w:rPr>
      </w:pPr>
      <w:hyperlink w:anchor="_Toc30146697" w:history="1">
        <w:r w:rsidR="00B33674" w:rsidRPr="000D3225">
          <w:rPr>
            <w:rStyle w:val="Collegamentoipertestuale"/>
            <w:rFonts w:ascii="Arial Nova" w:hAnsi="Arial Nova"/>
            <w:noProof/>
            <w:color w:val="auto"/>
            <w:lang w:bidi="it-IT"/>
          </w:rPr>
          <w:t>I’m enough - sono abbastanza</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_Toc30146697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25</w:t>
        </w:r>
        <w:r w:rsidR="00B33674" w:rsidRPr="000D3225">
          <w:rPr>
            <w:rFonts w:ascii="Arial Nova" w:hAnsi="Arial Nova"/>
            <w:noProof/>
            <w:webHidden/>
            <w:color w:val="auto"/>
          </w:rPr>
          <w:fldChar w:fldCharType="end"/>
        </w:r>
      </w:hyperlink>
    </w:p>
    <w:p w14:paraId="34D9FA8B" w14:textId="7ABAB408" w:rsidR="00B33674" w:rsidRPr="000D3225" w:rsidRDefault="00991C34" w:rsidP="00B33674">
      <w:pPr>
        <w:pStyle w:val="Sommario1"/>
        <w:tabs>
          <w:tab w:val="right" w:leader="dot" w:pos="5830"/>
        </w:tabs>
        <w:spacing w:before="0" w:after="0"/>
        <w:rPr>
          <w:rFonts w:ascii="Arial Nova" w:hAnsi="Arial Nova"/>
          <w:noProof/>
          <w:color w:val="auto"/>
        </w:rPr>
      </w:pPr>
      <w:hyperlink w:anchor="_Toc30146698" w:history="1">
        <w:r w:rsidR="00B33674" w:rsidRPr="000D3225">
          <w:rPr>
            <w:rStyle w:val="Collegamentoipertestuale"/>
            <w:rFonts w:ascii="Arial Nova" w:hAnsi="Arial Nova"/>
            <w:noProof/>
            <w:color w:val="auto"/>
            <w:lang w:bidi="it-IT"/>
          </w:rPr>
          <w:t>Ascolta quella voce</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_Toc30146698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34</w:t>
        </w:r>
        <w:r w:rsidR="00B33674" w:rsidRPr="000D3225">
          <w:rPr>
            <w:rFonts w:ascii="Arial Nova" w:hAnsi="Arial Nova"/>
            <w:noProof/>
            <w:webHidden/>
            <w:color w:val="auto"/>
          </w:rPr>
          <w:fldChar w:fldCharType="end"/>
        </w:r>
      </w:hyperlink>
    </w:p>
    <w:p w14:paraId="296D80A3" w14:textId="34419231" w:rsidR="00B33674" w:rsidRPr="000D3225" w:rsidRDefault="00991C34" w:rsidP="00B33674">
      <w:pPr>
        <w:pStyle w:val="Sommario1"/>
        <w:tabs>
          <w:tab w:val="right" w:leader="dot" w:pos="5830"/>
        </w:tabs>
        <w:spacing w:before="0" w:after="0"/>
        <w:rPr>
          <w:rFonts w:ascii="Arial Nova" w:hAnsi="Arial Nova"/>
          <w:noProof/>
          <w:color w:val="auto"/>
        </w:rPr>
      </w:pPr>
      <w:hyperlink w:anchor="_Toc30146699" w:history="1">
        <w:r w:rsidR="00B33674" w:rsidRPr="000D3225">
          <w:rPr>
            <w:rStyle w:val="Collegamentoipertestuale"/>
            <w:rFonts w:ascii="Arial Nova" w:hAnsi="Arial Nova"/>
            <w:noProof/>
            <w:color w:val="auto"/>
            <w:lang w:bidi="it-IT"/>
          </w:rPr>
          <w:t>È il momento</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_Toc30146699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38</w:t>
        </w:r>
        <w:r w:rsidR="00B33674" w:rsidRPr="000D3225">
          <w:rPr>
            <w:rFonts w:ascii="Arial Nova" w:hAnsi="Arial Nova"/>
            <w:noProof/>
            <w:webHidden/>
            <w:color w:val="auto"/>
          </w:rPr>
          <w:fldChar w:fldCharType="end"/>
        </w:r>
      </w:hyperlink>
    </w:p>
    <w:p w14:paraId="68ECB465" w14:textId="3C7C153B"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00" w:history="1">
        <w:r w:rsidR="00B33674" w:rsidRPr="000D3225">
          <w:rPr>
            <w:rStyle w:val="Collegamentoipertestuale"/>
            <w:rFonts w:ascii="Arial Nova" w:hAnsi="Arial Nova"/>
            <w:noProof/>
            <w:color w:val="auto"/>
            <w:lang w:bidi="it-IT"/>
          </w:rPr>
          <w:t>Obiettivi o buoni propositi?</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_Toc30146700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44</w:t>
        </w:r>
        <w:r w:rsidR="00B33674" w:rsidRPr="000D3225">
          <w:rPr>
            <w:rFonts w:ascii="Arial Nova" w:hAnsi="Arial Nova"/>
            <w:noProof/>
            <w:webHidden/>
            <w:color w:val="auto"/>
          </w:rPr>
          <w:fldChar w:fldCharType="end"/>
        </w:r>
      </w:hyperlink>
    </w:p>
    <w:p w14:paraId="5BD175F5" w14:textId="7F3AA1D5"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01" w:history="1">
        <w:r w:rsidR="00B33674" w:rsidRPr="000D3225">
          <w:rPr>
            <w:rStyle w:val="Collegamentoipertestuale"/>
            <w:rFonts w:ascii="Arial Nova" w:hAnsi="Arial Nova"/>
            <w:noProof/>
            <w:color w:val="auto"/>
            <w:lang w:bidi="it-IT"/>
          </w:rPr>
          <w:t>Trova il tuo perchè</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_Toc30146701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48</w:t>
        </w:r>
        <w:r w:rsidR="00B33674" w:rsidRPr="000D3225">
          <w:rPr>
            <w:rFonts w:ascii="Arial Nova" w:hAnsi="Arial Nova"/>
            <w:noProof/>
            <w:webHidden/>
            <w:color w:val="auto"/>
          </w:rPr>
          <w:fldChar w:fldCharType="end"/>
        </w:r>
      </w:hyperlink>
    </w:p>
    <w:p w14:paraId="0DA72E18" w14:textId="48B08D05"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02" w:history="1">
        <w:r w:rsidR="00B33674" w:rsidRPr="000D3225">
          <w:rPr>
            <w:rStyle w:val="Collegamentoipertestuale"/>
            <w:rFonts w:ascii="Arial Nova" w:hAnsi="Arial Nova"/>
            <w:noProof/>
            <w:color w:val="auto"/>
            <w:lang w:bidi="it-IT"/>
          </w:rPr>
          <w:t>Vivi, perchè d’ abitudine si muore</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_Toc30146702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57</w:t>
        </w:r>
        <w:r w:rsidR="00B33674" w:rsidRPr="000D3225">
          <w:rPr>
            <w:rFonts w:ascii="Arial Nova" w:hAnsi="Arial Nova"/>
            <w:noProof/>
            <w:webHidden/>
            <w:color w:val="auto"/>
          </w:rPr>
          <w:fldChar w:fldCharType="end"/>
        </w:r>
      </w:hyperlink>
    </w:p>
    <w:p w14:paraId="61A00C62" w14:textId="031A612A"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03" w:history="1">
        <w:r w:rsidR="00B33674" w:rsidRPr="000D3225">
          <w:rPr>
            <w:rStyle w:val="Collegamentoipertestuale"/>
            <w:rFonts w:ascii="Arial Nova" w:hAnsi="Arial Nova"/>
            <w:noProof/>
            <w:color w:val="auto"/>
            <w:lang w:bidi="it-IT"/>
          </w:rPr>
          <w:t>Il tempo non è una scusa</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_Toc30146703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61</w:t>
        </w:r>
        <w:r w:rsidR="00B33674" w:rsidRPr="000D3225">
          <w:rPr>
            <w:rFonts w:ascii="Arial Nova" w:hAnsi="Arial Nova"/>
            <w:noProof/>
            <w:webHidden/>
            <w:color w:val="auto"/>
          </w:rPr>
          <w:fldChar w:fldCharType="end"/>
        </w:r>
      </w:hyperlink>
    </w:p>
    <w:p w14:paraId="5407F83F" w14:textId="2DEF714F"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04" w:history="1">
        <w:r w:rsidR="00B33674" w:rsidRPr="000D3225">
          <w:rPr>
            <w:rStyle w:val="Collegamentoipertestuale"/>
            <w:rFonts w:ascii="Arial Nova" w:hAnsi="Arial Nova"/>
            <w:noProof/>
            <w:color w:val="auto"/>
            <w:lang w:bidi="it-IT"/>
          </w:rPr>
          <w:t>Diventa un eterno studente</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_Toc30146704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64</w:t>
        </w:r>
        <w:r w:rsidR="00B33674" w:rsidRPr="000D3225">
          <w:rPr>
            <w:rFonts w:ascii="Arial Nova" w:hAnsi="Arial Nova"/>
            <w:noProof/>
            <w:webHidden/>
            <w:color w:val="auto"/>
          </w:rPr>
          <w:fldChar w:fldCharType="end"/>
        </w:r>
      </w:hyperlink>
    </w:p>
    <w:p w14:paraId="50CB7143" w14:textId="24062C8A"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05" w:history="1">
        <w:r w:rsidR="00B33674" w:rsidRPr="000D3225">
          <w:rPr>
            <w:rStyle w:val="Collegamentoipertestuale"/>
            <w:rFonts w:ascii="Arial Nova" w:hAnsi="Arial Nova"/>
            <w:noProof/>
            <w:color w:val="auto"/>
            <w:lang w:bidi="it-IT"/>
          </w:rPr>
          <w:t>La perseveranza: diabolica o divina?</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_Toc30146705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69</w:t>
        </w:r>
        <w:r w:rsidR="00B33674" w:rsidRPr="000D3225">
          <w:rPr>
            <w:rFonts w:ascii="Arial Nova" w:hAnsi="Arial Nova"/>
            <w:noProof/>
            <w:webHidden/>
            <w:color w:val="auto"/>
          </w:rPr>
          <w:fldChar w:fldCharType="end"/>
        </w:r>
      </w:hyperlink>
    </w:p>
    <w:p w14:paraId="27C4F228" w14:textId="6743A0F8"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06" w:history="1">
        <w:r w:rsidR="00B33674" w:rsidRPr="000D3225">
          <w:rPr>
            <w:rStyle w:val="Collegamentoipertestuale"/>
            <w:rFonts w:ascii="Arial Nova" w:hAnsi="Arial Nova"/>
            <w:noProof/>
            <w:color w:val="auto"/>
            <w:lang w:bidi="it-IT"/>
          </w:rPr>
          <w:t>La tua storia</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_Toc30146706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72</w:t>
        </w:r>
        <w:r w:rsidR="00B33674" w:rsidRPr="000D3225">
          <w:rPr>
            <w:rFonts w:ascii="Arial Nova" w:hAnsi="Arial Nova"/>
            <w:noProof/>
            <w:webHidden/>
            <w:color w:val="auto"/>
          </w:rPr>
          <w:fldChar w:fldCharType="end"/>
        </w:r>
      </w:hyperlink>
    </w:p>
    <w:p w14:paraId="498AA1B4" w14:textId="43130474"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07" w:history="1">
        <w:r w:rsidR="00B33674" w:rsidRPr="000D3225">
          <w:rPr>
            <w:rStyle w:val="Collegamentoipertestuale"/>
            <w:rFonts w:ascii="Arial Nova" w:hAnsi="Arial Nova"/>
            <w:noProof/>
            <w:color w:val="auto"/>
            <w:lang w:bidi="it-IT"/>
          </w:rPr>
          <w:t>Fortuna o speranza?</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_Toc30146707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75</w:t>
        </w:r>
        <w:r w:rsidR="00B33674" w:rsidRPr="000D3225">
          <w:rPr>
            <w:rFonts w:ascii="Arial Nova" w:hAnsi="Arial Nova"/>
            <w:noProof/>
            <w:webHidden/>
            <w:color w:val="auto"/>
          </w:rPr>
          <w:fldChar w:fldCharType="end"/>
        </w:r>
      </w:hyperlink>
    </w:p>
    <w:p w14:paraId="666A4091" w14:textId="5B522883"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08" w:history="1">
        <w:r w:rsidR="00B33674" w:rsidRPr="000D3225">
          <w:rPr>
            <w:rStyle w:val="Collegamentoipertestuale"/>
            <w:rFonts w:ascii="Arial Nova" w:hAnsi="Arial Nova"/>
            <w:noProof/>
            <w:color w:val="auto"/>
            <w:lang w:bidi="it-IT"/>
          </w:rPr>
          <w:t>Ancora questa zona di comfort!!!</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_Toc30146708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78</w:t>
        </w:r>
        <w:r w:rsidR="00B33674" w:rsidRPr="000D3225">
          <w:rPr>
            <w:rFonts w:ascii="Arial Nova" w:hAnsi="Arial Nova"/>
            <w:noProof/>
            <w:webHidden/>
            <w:color w:val="auto"/>
          </w:rPr>
          <w:fldChar w:fldCharType="end"/>
        </w:r>
      </w:hyperlink>
    </w:p>
    <w:p w14:paraId="153BF423" w14:textId="7B44FA16"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09" w:history="1">
        <w:r w:rsidR="00B33674" w:rsidRPr="000D3225">
          <w:rPr>
            <w:rStyle w:val="Collegamentoipertestuale"/>
            <w:rFonts w:ascii="Arial Nova" w:hAnsi="Arial Nova"/>
            <w:noProof/>
            <w:color w:val="auto"/>
            <w:lang w:bidi="it-IT"/>
          </w:rPr>
          <w:t>Nella vita serve intensità</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_Toc30146709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80</w:t>
        </w:r>
        <w:r w:rsidR="00B33674" w:rsidRPr="000D3225">
          <w:rPr>
            <w:rFonts w:ascii="Arial Nova" w:hAnsi="Arial Nova"/>
            <w:noProof/>
            <w:webHidden/>
            <w:color w:val="auto"/>
          </w:rPr>
          <w:fldChar w:fldCharType="end"/>
        </w:r>
      </w:hyperlink>
    </w:p>
    <w:p w14:paraId="3811A70D" w14:textId="5ED8DD7F"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10" w:history="1">
        <w:r w:rsidR="00B33674" w:rsidRPr="000D3225">
          <w:rPr>
            <w:rStyle w:val="Collegamentoipertestuale"/>
            <w:rFonts w:ascii="Arial Nova" w:hAnsi="Arial Nova"/>
            <w:noProof/>
            <w:color w:val="auto"/>
            <w:lang w:bidi="it-IT"/>
          </w:rPr>
          <w:t>Mamma, ma non solo</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_Toc30146710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85</w:t>
        </w:r>
        <w:r w:rsidR="00B33674" w:rsidRPr="000D3225">
          <w:rPr>
            <w:rFonts w:ascii="Arial Nova" w:hAnsi="Arial Nova"/>
            <w:noProof/>
            <w:webHidden/>
            <w:color w:val="auto"/>
          </w:rPr>
          <w:fldChar w:fldCharType="end"/>
        </w:r>
      </w:hyperlink>
    </w:p>
    <w:p w14:paraId="18426A61" w14:textId="1CF6A7A2"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11" w:history="1">
        <w:r w:rsidR="00B33674" w:rsidRPr="000D3225">
          <w:rPr>
            <w:rStyle w:val="Collegamentoipertestuale"/>
            <w:rFonts w:ascii="Arial Nova" w:hAnsi="Arial Nova"/>
            <w:noProof/>
            <w:color w:val="auto"/>
            <w:lang w:bidi="it-IT"/>
          </w:rPr>
          <w:t>Con l’empatia è più bello</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_Toc30146711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90</w:t>
        </w:r>
        <w:r w:rsidR="00B33674" w:rsidRPr="000D3225">
          <w:rPr>
            <w:rFonts w:ascii="Arial Nova" w:hAnsi="Arial Nova"/>
            <w:noProof/>
            <w:webHidden/>
            <w:color w:val="auto"/>
          </w:rPr>
          <w:fldChar w:fldCharType="end"/>
        </w:r>
      </w:hyperlink>
    </w:p>
    <w:p w14:paraId="46F7B7BF" w14:textId="3314FF24"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12" w:history="1">
        <w:r w:rsidR="00B33674" w:rsidRPr="000D3225">
          <w:rPr>
            <w:rStyle w:val="Collegamentoipertestuale"/>
            <w:rFonts w:ascii="Arial Nova" w:hAnsi="Arial Nova"/>
            <w:noProof/>
            <w:color w:val="auto"/>
            <w:lang w:bidi="it-IT"/>
          </w:rPr>
          <w:t>Vivi consapevole – mindfulness</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_Toc30146712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93</w:t>
        </w:r>
        <w:r w:rsidR="00B33674" w:rsidRPr="000D3225">
          <w:rPr>
            <w:rFonts w:ascii="Arial Nova" w:hAnsi="Arial Nova"/>
            <w:noProof/>
            <w:webHidden/>
            <w:color w:val="auto"/>
          </w:rPr>
          <w:fldChar w:fldCharType="end"/>
        </w:r>
      </w:hyperlink>
    </w:p>
    <w:p w14:paraId="2850F02E" w14:textId="60DD4CD2"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13" w:history="1">
        <w:r w:rsidR="00B33674" w:rsidRPr="000D3225">
          <w:rPr>
            <w:rStyle w:val="Collegamentoipertestuale"/>
            <w:rFonts w:ascii="Arial Nova" w:hAnsi="Arial Nova"/>
            <w:noProof/>
            <w:color w:val="auto"/>
            <w:lang w:bidi="it-IT"/>
          </w:rPr>
          <w:t>Una vita social</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_Toc30146713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100</w:t>
        </w:r>
        <w:r w:rsidR="00B33674" w:rsidRPr="000D3225">
          <w:rPr>
            <w:rFonts w:ascii="Arial Nova" w:hAnsi="Arial Nova"/>
            <w:noProof/>
            <w:webHidden/>
            <w:color w:val="auto"/>
          </w:rPr>
          <w:fldChar w:fldCharType="end"/>
        </w:r>
      </w:hyperlink>
    </w:p>
    <w:p w14:paraId="441AEDBA" w14:textId="11B4623A"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14" w:history="1">
        <w:r w:rsidR="00B33674" w:rsidRPr="000D3225">
          <w:rPr>
            <w:rStyle w:val="Collegamentoipertestuale"/>
            <w:rFonts w:ascii="Arial Nova" w:hAnsi="Arial Nova"/>
            <w:noProof/>
            <w:color w:val="auto"/>
            <w:lang w:bidi="it-IT"/>
          </w:rPr>
          <w:t>Un’opportunita a portata di mano:</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_Toc30146714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108</w:t>
        </w:r>
        <w:r w:rsidR="00B33674" w:rsidRPr="000D3225">
          <w:rPr>
            <w:rFonts w:ascii="Arial Nova" w:hAnsi="Arial Nova"/>
            <w:noProof/>
            <w:webHidden/>
            <w:color w:val="auto"/>
          </w:rPr>
          <w:fldChar w:fldCharType="end"/>
        </w:r>
      </w:hyperlink>
    </w:p>
    <w:p w14:paraId="581ECA51" w14:textId="462B5D3F"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15" w:history="1">
        <w:r w:rsidR="00B33674" w:rsidRPr="000D3225">
          <w:rPr>
            <w:rStyle w:val="Collegamentoipertestuale"/>
            <w:rFonts w:ascii="Arial Nova" w:hAnsi="Arial Nova"/>
            <w:noProof/>
            <w:color w:val="auto"/>
            <w:lang w:bidi="it-IT"/>
          </w:rPr>
          <w:t>Il network marketing: una soluzione concreta a tutti i tuoi problemi.</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_Toc30146715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118</w:t>
        </w:r>
        <w:r w:rsidR="00B33674" w:rsidRPr="000D3225">
          <w:rPr>
            <w:rFonts w:ascii="Arial Nova" w:hAnsi="Arial Nova"/>
            <w:noProof/>
            <w:webHidden/>
            <w:color w:val="auto"/>
          </w:rPr>
          <w:fldChar w:fldCharType="end"/>
        </w:r>
      </w:hyperlink>
    </w:p>
    <w:p w14:paraId="304465C9" w14:textId="0DD50123"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16" w:history="1">
        <w:r w:rsidR="00B33674" w:rsidRPr="000D3225">
          <w:rPr>
            <w:rStyle w:val="Collegamentoipertestuale"/>
            <w:rFonts w:ascii="Arial Nova" w:hAnsi="Arial Nova"/>
            <w:noProof/>
            <w:color w:val="auto"/>
            <w:lang w:bidi="it-IT"/>
          </w:rPr>
          <w:t>Network marketing per donne e non solo, consapevoli</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_Toc30146716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127</w:t>
        </w:r>
        <w:r w:rsidR="00B33674" w:rsidRPr="000D3225">
          <w:rPr>
            <w:rFonts w:ascii="Arial Nova" w:hAnsi="Arial Nova"/>
            <w:noProof/>
            <w:webHidden/>
            <w:color w:val="auto"/>
          </w:rPr>
          <w:fldChar w:fldCharType="end"/>
        </w:r>
      </w:hyperlink>
    </w:p>
    <w:p w14:paraId="4B019A20" w14:textId="3F995ACE"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17" w:history="1">
        <w:r w:rsidR="00B33674" w:rsidRPr="000D3225">
          <w:rPr>
            <w:rStyle w:val="Collegamentoipertestuale"/>
            <w:rFonts w:ascii="Arial Nova" w:hAnsi="Arial Nova"/>
            <w:noProof/>
            <w:color w:val="auto"/>
            <w:lang w:bidi="it-IT"/>
          </w:rPr>
          <w:t>Cosa puo’ fare per te il coaching</w:t>
        </w:r>
        <w:r w:rsidR="00B33674" w:rsidRPr="000D3225">
          <w:rPr>
            <w:rFonts w:ascii="Arial Nova" w:hAnsi="Arial Nova"/>
            <w:noProof/>
            <w:webHidden/>
            <w:color w:val="auto"/>
          </w:rPr>
          <w:tab/>
        </w:r>
        <w:r w:rsidR="00BD1235">
          <w:rPr>
            <w:rFonts w:ascii="Arial Nova" w:hAnsi="Arial Nova"/>
            <w:noProof/>
            <w:webHidden/>
            <w:color w:val="auto"/>
          </w:rPr>
          <w:t>131</w:t>
        </w:r>
      </w:hyperlink>
    </w:p>
    <w:p w14:paraId="178289C1" w14:textId="6AA19EFC"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18" w:history="1">
        <w:r w:rsidR="00B33674" w:rsidRPr="000D3225">
          <w:rPr>
            <w:rStyle w:val="Collegamentoipertestuale"/>
            <w:rFonts w:ascii="Arial Nova" w:hAnsi="Arial Nova"/>
            <w:noProof/>
            <w:color w:val="auto"/>
            <w:lang w:bidi="it-IT"/>
          </w:rPr>
          <w:t>Inizia ad essere grato</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_Toc30146718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136</w:t>
        </w:r>
        <w:r w:rsidR="00B33674" w:rsidRPr="000D3225">
          <w:rPr>
            <w:rFonts w:ascii="Arial Nova" w:hAnsi="Arial Nova"/>
            <w:noProof/>
            <w:webHidden/>
            <w:color w:val="auto"/>
          </w:rPr>
          <w:fldChar w:fldCharType="end"/>
        </w:r>
      </w:hyperlink>
    </w:p>
    <w:p w14:paraId="05EB7993" w14:textId="2828EBF9"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19" w:history="1">
        <w:r w:rsidR="00B33674" w:rsidRPr="000D3225">
          <w:rPr>
            <w:rStyle w:val="Collegamentoipertestuale"/>
            <w:rFonts w:ascii="Arial Nova" w:hAnsi="Arial Nova"/>
            <w:noProof/>
            <w:color w:val="auto"/>
            <w:lang w:bidi="it-IT"/>
          </w:rPr>
          <w:t>Ci avviamo alla fine …</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_Toc30146719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139</w:t>
        </w:r>
        <w:r w:rsidR="00B33674" w:rsidRPr="000D3225">
          <w:rPr>
            <w:rFonts w:ascii="Arial Nova" w:hAnsi="Arial Nova"/>
            <w:noProof/>
            <w:webHidden/>
            <w:color w:val="auto"/>
          </w:rPr>
          <w:fldChar w:fldCharType="end"/>
        </w:r>
      </w:hyperlink>
    </w:p>
    <w:p w14:paraId="35A3A251" w14:textId="2DEEE54B"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20" w:history="1">
        <w:r w:rsidR="00B33674" w:rsidRPr="000D3225">
          <w:rPr>
            <w:rStyle w:val="Collegamentoipertestuale"/>
            <w:rFonts w:ascii="Arial Nova" w:hAnsi="Arial Nova"/>
            <w:noProof/>
            <w:color w:val="auto"/>
            <w:lang w:bidi="it-IT"/>
          </w:rPr>
          <w:t>Non perdiamoci di vista</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_Toc30146720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144</w:t>
        </w:r>
        <w:r w:rsidR="00B33674" w:rsidRPr="000D3225">
          <w:rPr>
            <w:rFonts w:ascii="Arial Nova" w:hAnsi="Arial Nova"/>
            <w:noProof/>
            <w:webHidden/>
            <w:color w:val="auto"/>
          </w:rPr>
          <w:fldChar w:fldCharType="end"/>
        </w:r>
      </w:hyperlink>
    </w:p>
    <w:p w14:paraId="6196D3D1" w14:textId="6434A7BA"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21" w:history="1">
        <w:r w:rsidR="00B33674" w:rsidRPr="000D3225">
          <w:rPr>
            <w:rStyle w:val="Collegamentoipertestuale"/>
            <w:rFonts w:ascii="Arial Nova" w:hAnsi="Arial Nova"/>
            <w:noProof/>
            <w:color w:val="auto"/>
            <w:lang w:bidi="it-IT"/>
          </w:rPr>
          <w:t>Note per l’approfondimento</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_Toc30146721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146</w:t>
        </w:r>
        <w:r w:rsidR="00B33674" w:rsidRPr="000D3225">
          <w:rPr>
            <w:rFonts w:ascii="Arial Nova" w:hAnsi="Arial Nova"/>
            <w:noProof/>
            <w:webHidden/>
            <w:color w:val="auto"/>
          </w:rPr>
          <w:fldChar w:fldCharType="end"/>
        </w:r>
      </w:hyperlink>
    </w:p>
    <w:p w14:paraId="7248E352" w14:textId="195B3D3E"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22" w:history="1">
        <w:r w:rsidR="00B33674" w:rsidRPr="000D3225">
          <w:rPr>
            <w:rStyle w:val="Collegamentoipertestuale"/>
            <w:rFonts w:ascii="Arial Nova" w:hAnsi="Arial Nova"/>
            <w:noProof/>
            <w:color w:val="auto"/>
            <w:lang w:bidi="it-IT"/>
          </w:rPr>
          <w:t>Grata a chi mi ha permesso di arrivare fin qui:</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_Toc30146722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148</w:t>
        </w:r>
        <w:r w:rsidR="00B33674" w:rsidRPr="000D3225">
          <w:rPr>
            <w:rFonts w:ascii="Arial Nova" w:hAnsi="Arial Nova"/>
            <w:noProof/>
            <w:webHidden/>
            <w:color w:val="auto"/>
          </w:rPr>
          <w:fldChar w:fldCharType="end"/>
        </w:r>
      </w:hyperlink>
    </w:p>
    <w:p w14:paraId="7145BE4B" w14:textId="6592B772"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23" w:history="1">
        <w:r w:rsidR="00B33674" w:rsidRPr="000D3225">
          <w:rPr>
            <w:rStyle w:val="Collegamentoipertestuale"/>
            <w:rFonts w:ascii="Arial Nova" w:hAnsi="Arial Nova"/>
            <w:noProof/>
            <w:color w:val="auto"/>
            <w:lang w:bidi="it-IT"/>
          </w:rPr>
          <w:t>Indice</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_Toc30146723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151</w:t>
        </w:r>
        <w:r w:rsidR="00B33674" w:rsidRPr="000D3225">
          <w:rPr>
            <w:rFonts w:ascii="Arial Nova" w:hAnsi="Arial Nova"/>
            <w:noProof/>
            <w:webHidden/>
            <w:color w:val="auto"/>
          </w:rPr>
          <w:fldChar w:fldCharType="end"/>
        </w:r>
      </w:hyperlink>
    </w:p>
    <w:p w14:paraId="1BA226AE" w14:textId="11BCEADA" w:rsidR="00B33674" w:rsidRPr="000D3225" w:rsidRDefault="00991C34" w:rsidP="00B33674">
      <w:pPr>
        <w:pStyle w:val="Sommario1"/>
        <w:tabs>
          <w:tab w:val="right" w:leader="dot" w:pos="5830"/>
        </w:tabs>
        <w:spacing w:before="0" w:after="0"/>
        <w:rPr>
          <w:rFonts w:ascii="Arial Nova" w:hAnsi="Arial Nova"/>
          <w:noProof/>
          <w:color w:val="auto"/>
        </w:rPr>
      </w:pPr>
      <w:hyperlink w:anchor="_Toc30146724" w:history="1">
        <w:r w:rsidR="00B33674" w:rsidRPr="000D3225">
          <w:rPr>
            <w:rStyle w:val="Collegamentoipertestuale"/>
            <w:rFonts w:ascii="Arial Nova" w:hAnsi="Arial Nova"/>
            <w:noProof/>
            <w:color w:val="auto"/>
            <w:lang w:bidi="it-IT"/>
          </w:rPr>
          <w:t>L’autrice</w:t>
        </w:r>
        <w:r w:rsidR="00B33674" w:rsidRPr="000D3225">
          <w:rPr>
            <w:rFonts w:ascii="Arial Nova" w:hAnsi="Arial Nova"/>
            <w:noProof/>
            <w:webHidden/>
            <w:color w:val="auto"/>
          </w:rPr>
          <w:tab/>
        </w:r>
        <w:r w:rsidR="00B33674" w:rsidRPr="000D3225">
          <w:rPr>
            <w:rFonts w:ascii="Arial Nova" w:hAnsi="Arial Nova"/>
            <w:noProof/>
            <w:webHidden/>
            <w:color w:val="auto"/>
          </w:rPr>
          <w:fldChar w:fldCharType="begin"/>
        </w:r>
        <w:r w:rsidR="00B33674" w:rsidRPr="000D3225">
          <w:rPr>
            <w:rFonts w:ascii="Arial Nova" w:hAnsi="Arial Nova"/>
            <w:noProof/>
            <w:webHidden/>
            <w:color w:val="auto"/>
          </w:rPr>
          <w:instrText xml:space="preserve"> PAGEREF _Toc30146724 \h </w:instrText>
        </w:r>
        <w:r w:rsidR="00B33674" w:rsidRPr="000D3225">
          <w:rPr>
            <w:rFonts w:ascii="Arial Nova" w:hAnsi="Arial Nova"/>
            <w:noProof/>
            <w:webHidden/>
            <w:color w:val="auto"/>
          </w:rPr>
        </w:r>
        <w:r w:rsidR="00B33674" w:rsidRPr="000D3225">
          <w:rPr>
            <w:rFonts w:ascii="Arial Nova" w:hAnsi="Arial Nova"/>
            <w:noProof/>
            <w:webHidden/>
            <w:color w:val="auto"/>
          </w:rPr>
          <w:fldChar w:fldCharType="separate"/>
        </w:r>
        <w:r w:rsidR="00FE469E">
          <w:rPr>
            <w:rFonts w:ascii="Arial Nova" w:hAnsi="Arial Nova"/>
            <w:noProof/>
            <w:webHidden/>
            <w:color w:val="auto"/>
          </w:rPr>
          <w:t>153</w:t>
        </w:r>
        <w:r w:rsidR="00B33674" w:rsidRPr="000D3225">
          <w:rPr>
            <w:rFonts w:ascii="Arial Nova" w:hAnsi="Arial Nova"/>
            <w:noProof/>
            <w:webHidden/>
            <w:color w:val="auto"/>
          </w:rPr>
          <w:fldChar w:fldCharType="end"/>
        </w:r>
      </w:hyperlink>
    </w:p>
    <w:p w14:paraId="4787F8D0" w14:textId="7672A408" w:rsidR="009E50BA" w:rsidRPr="000D3225" w:rsidRDefault="00B33674" w:rsidP="008707DD">
      <w:pPr>
        <w:pStyle w:val="Informazionidicontatto"/>
        <w:spacing w:line="240" w:lineRule="auto"/>
        <w:jc w:val="both"/>
        <w:rPr>
          <w:rFonts w:ascii="Arial Nova" w:eastAsia="Yu Mincho Light" w:hAnsi="Arial Nova"/>
          <w:color w:val="auto"/>
          <w:spacing w:val="-2"/>
          <w:sz w:val="24"/>
          <w:szCs w:val="24"/>
          <w:lang w:bidi="it-IT"/>
        </w:rPr>
      </w:pPr>
      <w:r w:rsidRPr="000D3225">
        <w:rPr>
          <w:rFonts w:ascii="Arial Nova" w:eastAsia="Yu Mincho Light" w:hAnsi="Arial Nova"/>
          <w:color w:val="auto"/>
          <w:spacing w:val="-2"/>
          <w:lang w:bidi="it-IT"/>
        </w:rPr>
        <w:fldChar w:fldCharType="end"/>
      </w:r>
    </w:p>
    <w:p w14:paraId="31973EC6" w14:textId="77777777" w:rsidR="00AA07B7" w:rsidRPr="000D3225" w:rsidRDefault="00AA07B7" w:rsidP="008707DD">
      <w:pPr>
        <w:pStyle w:val="Informazionidicontatto"/>
        <w:spacing w:line="240" w:lineRule="auto"/>
        <w:jc w:val="both"/>
        <w:rPr>
          <w:rFonts w:ascii="Arial Nova" w:eastAsia="Yu Mincho Light" w:hAnsi="Arial Nova"/>
          <w:color w:val="auto"/>
          <w:spacing w:val="-2"/>
          <w:sz w:val="24"/>
          <w:szCs w:val="24"/>
          <w:lang w:bidi="it-IT"/>
        </w:rPr>
      </w:pPr>
    </w:p>
    <w:p w14:paraId="212438BF" w14:textId="41FFC689" w:rsidR="00B33674" w:rsidRPr="000D3225" w:rsidRDefault="00B33674">
      <w:pPr>
        <w:rPr>
          <w:rFonts w:ascii="Arial Nova" w:eastAsia="Yu Mincho Light" w:hAnsi="Arial Nova"/>
          <w:color w:val="auto"/>
          <w:spacing w:val="-2"/>
          <w:sz w:val="24"/>
          <w:szCs w:val="24"/>
          <w:lang w:bidi="it-IT"/>
        </w:rPr>
      </w:pPr>
      <w:r w:rsidRPr="000D3225">
        <w:rPr>
          <w:rFonts w:ascii="Arial Nova" w:eastAsia="Yu Mincho Light" w:hAnsi="Arial Nova"/>
          <w:color w:val="auto"/>
          <w:spacing w:val="-2"/>
          <w:sz w:val="24"/>
          <w:szCs w:val="24"/>
          <w:lang w:bidi="it-IT"/>
        </w:rPr>
        <w:br w:type="page"/>
      </w:r>
    </w:p>
    <w:p w14:paraId="64395B6D" w14:textId="0F260A60" w:rsidR="00B33674" w:rsidRPr="000D3225" w:rsidRDefault="00B33674" w:rsidP="00BF51B7">
      <w:pPr>
        <w:pStyle w:val="Titolo1"/>
        <w:rPr>
          <w:rFonts w:ascii="Arial Nova" w:hAnsi="Arial Nova"/>
        </w:rPr>
      </w:pPr>
      <w:bookmarkStart w:id="38" w:name="_Toc30146724"/>
      <w:r w:rsidRPr="000D3225">
        <w:rPr>
          <w:rFonts w:ascii="Arial Nova" w:hAnsi="Arial Nova"/>
        </w:rPr>
        <w:lastRenderedPageBreak/>
        <w:t>L’autrice</w:t>
      </w:r>
      <w:bookmarkEnd w:id="38"/>
    </w:p>
    <w:p w14:paraId="3B363A57" w14:textId="794D03C3" w:rsidR="00B33674" w:rsidRPr="000D3225" w:rsidRDefault="00B33674" w:rsidP="008707DD">
      <w:pPr>
        <w:pStyle w:val="Informazionidicontatto"/>
        <w:spacing w:line="240" w:lineRule="auto"/>
        <w:jc w:val="both"/>
        <w:rPr>
          <w:rFonts w:ascii="Arial Nova" w:eastAsia="Yu Mincho Light" w:hAnsi="Arial Nova"/>
          <w:color w:val="auto"/>
          <w:spacing w:val="-2"/>
          <w:sz w:val="20"/>
          <w:szCs w:val="20"/>
          <w:lang w:bidi="it-IT"/>
        </w:rPr>
      </w:pPr>
    </w:p>
    <w:p w14:paraId="1A533236" w14:textId="6F58BDCA" w:rsidR="00074E3F" w:rsidRPr="000D3225" w:rsidRDefault="00074E3F" w:rsidP="008707DD">
      <w:pPr>
        <w:pStyle w:val="Informazionidicontatto"/>
        <w:spacing w:line="240" w:lineRule="auto"/>
        <w:jc w:val="both"/>
        <w:rPr>
          <w:rFonts w:ascii="Arial Nova" w:eastAsia="Yu Mincho Light" w:hAnsi="Arial Nova"/>
          <w:color w:val="auto"/>
          <w:spacing w:val="-2"/>
          <w:sz w:val="20"/>
          <w:szCs w:val="20"/>
          <w:lang w:bidi="it-IT"/>
        </w:rPr>
      </w:pPr>
      <w:r w:rsidRPr="000D3225">
        <w:rPr>
          <w:rFonts w:ascii="Arial Nova" w:hAnsi="Arial Nova"/>
          <w:noProof/>
          <w:color w:val="auto"/>
          <w:spacing w:val="-2"/>
          <w:sz w:val="20"/>
          <w:szCs w:val="20"/>
        </w:rPr>
        <w:drawing>
          <wp:anchor distT="0" distB="0" distL="114300" distR="114300" simplePos="0" relativeHeight="251658240" behindDoc="0" locked="0" layoutInCell="1" allowOverlap="1" wp14:anchorId="3696CA3F" wp14:editId="575B916F">
            <wp:simplePos x="0" y="0"/>
            <wp:positionH relativeFrom="margin">
              <wp:posOffset>0</wp:posOffset>
            </wp:positionH>
            <wp:positionV relativeFrom="margin">
              <wp:posOffset>421419</wp:posOffset>
            </wp:positionV>
            <wp:extent cx="1510665" cy="2757170"/>
            <wp:effectExtent l="0" t="0" r="0" b="508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0665" cy="2757170"/>
                    </a:xfrm>
                    <a:prstGeom prst="rect">
                      <a:avLst/>
                    </a:prstGeom>
                    <a:noFill/>
                    <a:ln>
                      <a:noFill/>
                    </a:ln>
                  </pic:spPr>
                </pic:pic>
              </a:graphicData>
            </a:graphic>
          </wp:anchor>
        </w:drawing>
      </w:r>
    </w:p>
    <w:p w14:paraId="478993DA" w14:textId="2A68DEAB" w:rsidR="00940CED" w:rsidRPr="000D3225" w:rsidRDefault="0000072C" w:rsidP="008707DD">
      <w:pPr>
        <w:pStyle w:val="Informazionidicontatto"/>
        <w:spacing w:line="240" w:lineRule="auto"/>
        <w:jc w:val="both"/>
        <w:rPr>
          <w:rFonts w:ascii="Arial Nova" w:eastAsia="Yu Mincho Light" w:hAnsi="Arial Nova"/>
          <w:color w:val="auto"/>
          <w:spacing w:val="-2"/>
          <w:sz w:val="20"/>
          <w:szCs w:val="20"/>
          <w:lang w:bidi="it-IT"/>
        </w:rPr>
      </w:pPr>
      <w:r w:rsidRPr="000D3225">
        <w:rPr>
          <w:rFonts w:ascii="Arial Nova" w:eastAsia="Yu Mincho Light" w:hAnsi="Arial Nova"/>
          <w:color w:val="auto"/>
          <w:spacing w:val="-2"/>
          <w:sz w:val="20"/>
          <w:szCs w:val="20"/>
          <w:lang w:bidi="it-IT"/>
        </w:rPr>
        <w:t>A</w:t>
      </w:r>
      <w:r w:rsidR="00940CED" w:rsidRPr="000D3225">
        <w:rPr>
          <w:rFonts w:ascii="Arial Nova" w:eastAsia="Yu Mincho Light" w:hAnsi="Arial Nova"/>
          <w:color w:val="auto"/>
          <w:spacing w:val="-2"/>
          <w:sz w:val="20"/>
          <w:szCs w:val="20"/>
          <w:lang w:bidi="it-IT"/>
        </w:rPr>
        <w:t>nnabella Piazzolla</w:t>
      </w:r>
    </w:p>
    <w:p w14:paraId="4BB0FCEB" w14:textId="2C0E181F" w:rsidR="0041404D" w:rsidRPr="000D3225" w:rsidRDefault="00940CED" w:rsidP="008707DD">
      <w:pPr>
        <w:pStyle w:val="Informazionidicontatto"/>
        <w:spacing w:line="240" w:lineRule="auto"/>
        <w:jc w:val="both"/>
        <w:rPr>
          <w:rFonts w:ascii="Arial Nova" w:eastAsia="Yu Mincho Light" w:hAnsi="Arial Nova"/>
          <w:color w:val="auto"/>
          <w:spacing w:val="-2"/>
          <w:sz w:val="20"/>
          <w:szCs w:val="20"/>
          <w:lang w:bidi="it-IT"/>
        </w:rPr>
      </w:pPr>
      <w:r w:rsidRPr="000D3225">
        <w:rPr>
          <w:rFonts w:ascii="Arial Nova" w:eastAsia="Yu Mincho Light" w:hAnsi="Arial Nova"/>
          <w:color w:val="auto"/>
          <w:spacing w:val="-2"/>
          <w:sz w:val="20"/>
          <w:szCs w:val="20"/>
          <w:lang w:bidi="it-IT"/>
        </w:rPr>
        <w:t xml:space="preserve">Nasce Milano dove </w:t>
      </w:r>
      <w:r w:rsidR="0041404D" w:rsidRPr="000D3225">
        <w:rPr>
          <w:rFonts w:ascii="Arial Nova" w:eastAsia="Yu Mincho Light" w:hAnsi="Arial Nova"/>
          <w:color w:val="auto"/>
          <w:spacing w:val="-2"/>
          <w:sz w:val="20"/>
          <w:szCs w:val="20"/>
          <w:lang w:bidi="it-IT"/>
        </w:rPr>
        <w:t>vive tutt’ora.</w:t>
      </w:r>
    </w:p>
    <w:p w14:paraId="0702DAE4" w14:textId="37E86B31" w:rsidR="00636810" w:rsidRPr="000D3225" w:rsidRDefault="0041404D" w:rsidP="008707DD">
      <w:pPr>
        <w:pStyle w:val="Informazionidicontatto"/>
        <w:spacing w:line="240" w:lineRule="auto"/>
        <w:jc w:val="both"/>
        <w:rPr>
          <w:rFonts w:ascii="Arial Nova" w:eastAsia="Yu Mincho Light" w:hAnsi="Arial Nova"/>
          <w:color w:val="auto"/>
          <w:spacing w:val="-2"/>
          <w:sz w:val="20"/>
          <w:szCs w:val="20"/>
          <w:lang w:bidi="it-IT"/>
        </w:rPr>
      </w:pPr>
      <w:r w:rsidRPr="000D3225">
        <w:rPr>
          <w:rFonts w:ascii="Arial Nova" w:eastAsia="Yu Mincho Light" w:hAnsi="Arial Nova"/>
          <w:color w:val="auto"/>
          <w:spacing w:val="-2"/>
          <w:sz w:val="20"/>
          <w:szCs w:val="20"/>
          <w:lang w:bidi="it-IT"/>
        </w:rPr>
        <w:t xml:space="preserve">Dopo gli </w:t>
      </w:r>
      <w:r w:rsidR="00940CED" w:rsidRPr="000D3225">
        <w:rPr>
          <w:rFonts w:ascii="Arial Nova" w:eastAsia="Yu Mincho Light" w:hAnsi="Arial Nova"/>
          <w:color w:val="auto"/>
          <w:spacing w:val="-2"/>
          <w:sz w:val="20"/>
          <w:szCs w:val="20"/>
          <w:lang w:bidi="it-IT"/>
        </w:rPr>
        <w:t>studi</w:t>
      </w:r>
      <w:r w:rsidR="005608AA" w:rsidRPr="000D3225">
        <w:rPr>
          <w:rFonts w:ascii="Arial Nova" w:eastAsia="Yu Mincho Light" w:hAnsi="Arial Nova"/>
          <w:color w:val="auto"/>
          <w:spacing w:val="-2"/>
          <w:sz w:val="20"/>
          <w:szCs w:val="20"/>
          <w:lang w:bidi="it-IT"/>
        </w:rPr>
        <w:t xml:space="preserve"> </w:t>
      </w:r>
      <w:r w:rsidR="00636810" w:rsidRPr="000D3225">
        <w:rPr>
          <w:rFonts w:ascii="Arial Nova" w:eastAsia="Yu Mincho Light" w:hAnsi="Arial Nova"/>
          <w:color w:val="auto"/>
          <w:spacing w:val="-2"/>
          <w:sz w:val="20"/>
          <w:szCs w:val="20"/>
          <w:lang w:bidi="it-IT"/>
        </w:rPr>
        <w:t xml:space="preserve">approda </w:t>
      </w:r>
      <w:r w:rsidRPr="000D3225">
        <w:rPr>
          <w:rFonts w:ascii="Arial Nova" w:eastAsia="Yu Mincho Light" w:hAnsi="Arial Nova"/>
          <w:color w:val="auto"/>
          <w:spacing w:val="-2"/>
          <w:sz w:val="20"/>
          <w:szCs w:val="20"/>
          <w:lang w:bidi="it-IT"/>
        </w:rPr>
        <w:t>nel mondo delle grandi multinazionali cosmetiche in cui si occupa di formazione per più di 15 anni.</w:t>
      </w:r>
      <w:r w:rsidR="005608AA" w:rsidRPr="000D3225">
        <w:rPr>
          <w:rFonts w:ascii="Arial Nova" w:eastAsia="Yu Mincho Light" w:hAnsi="Arial Nova"/>
          <w:color w:val="auto"/>
          <w:spacing w:val="-2"/>
          <w:sz w:val="20"/>
          <w:szCs w:val="20"/>
          <w:lang w:bidi="it-IT"/>
        </w:rPr>
        <w:t xml:space="preserve"> </w:t>
      </w:r>
      <w:r w:rsidRPr="000D3225">
        <w:rPr>
          <w:rFonts w:ascii="Arial Nova" w:eastAsia="Yu Mincho Light" w:hAnsi="Arial Nova"/>
          <w:color w:val="auto"/>
          <w:spacing w:val="-2"/>
          <w:sz w:val="20"/>
          <w:szCs w:val="20"/>
          <w:lang w:bidi="it-IT"/>
        </w:rPr>
        <w:t xml:space="preserve">Con il </w:t>
      </w:r>
      <w:r w:rsidR="00636810" w:rsidRPr="000D3225">
        <w:rPr>
          <w:rFonts w:ascii="Arial Nova" w:eastAsia="Yu Mincho Light" w:hAnsi="Arial Nova"/>
          <w:color w:val="auto"/>
          <w:spacing w:val="-2"/>
          <w:sz w:val="20"/>
          <w:szCs w:val="20"/>
          <w:lang w:bidi="it-IT"/>
        </w:rPr>
        <w:t xml:space="preserve">sopraggiungere della </w:t>
      </w:r>
      <w:r w:rsidRPr="000D3225">
        <w:rPr>
          <w:rFonts w:ascii="Arial Nova" w:eastAsia="Yu Mincho Light" w:hAnsi="Arial Nova"/>
          <w:color w:val="auto"/>
          <w:spacing w:val="-2"/>
          <w:sz w:val="20"/>
          <w:szCs w:val="20"/>
          <w:lang w:bidi="it-IT"/>
        </w:rPr>
        <w:t>maternità</w:t>
      </w:r>
      <w:r w:rsidR="00636810" w:rsidRPr="000D3225">
        <w:rPr>
          <w:rFonts w:ascii="Arial Nova" w:eastAsia="Yu Mincho Light" w:hAnsi="Arial Nova"/>
          <w:color w:val="auto"/>
          <w:spacing w:val="-2"/>
          <w:sz w:val="20"/>
          <w:szCs w:val="20"/>
          <w:lang w:bidi="it-IT"/>
        </w:rPr>
        <w:t xml:space="preserve"> </w:t>
      </w:r>
      <w:r w:rsidRPr="000D3225">
        <w:rPr>
          <w:rFonts w:ascii="Arial Nova" w:eastAsia="Yu Mincho Light" w:hAnsi="Arial Nova"/>
          <w:color w:val="auto"/>
          <w:spacing w:val="-2"/>
          <w:sz w:val="20"/>
          <w:szCs w:val="20"/>
          <w:lang w:bidi="it-IT"/>
        </w:rPr>
        <w:t>rimette in discussione la sua vita e si lancia nel mondo dell’imprenditoria.</w:t>
      </w:r>
    </w:p>
    <w:p w14:paraId="649232EC" w14:textId="0117E76B" w:rsidR="0041404D" w:rsidRPr="000D3225" w:rsidRDefault="0041404D" w:rsidP="008707DD">
      <w:pPr>
        <w:pStyle w:val="Informazionidicontatto"/>
        <w:spacing w:line="240" w:lineRule="auto"/>
        <w:jc w:val="both"/>
        <w:rPr>
          <w:rFonts w:ascii="Arial Nova" w:eastAsia="Yu Mincho Light" w:hAnsi="Arial Nova"/>
          <w:color w:val="auto"/>
          <w:spacing w:val="-2"/>
          <w:sz w:val="20"/>
          <w:szCs w:val="20"/>
          <w:lang w:bidi="it-IT"/>
        </w:rPr>
      </w:pPr>
      <w:r w:rsidRPr="000D3225">
        <w:rPr>
          <w:rFonts w:ascii="Arial Nova" w:eastAsia="Yu Mincho Light" w:hAnsi="Arial Nova"/>
          <w:color w:val="auto"/>
          <w:spacing w:val="-2"/>
          <w:sz w:val="20"/>
          <w:szCs w:val="20"/>
          <w:lang w:bidi="it-IT"/>
        </w:rPr>
        <w:t xml:space="preserve">L’incontro con il network marketing e la passione per la formazione la spingono a intraprendere nuovi studi legati al settore del benessere e della crescita personale. </w:t>
      </w:r>
    </w:p>
    <w:p w14:paraId="0D15B570" w14:textId="0AFAA6C4" w:rsidR="0041404D" w:rsidRPr="000D3225" w:rsidRDefault="0041404D" w:rsidP="008707DD">
      <w:pPr>
        <w:pStyle w:val="Informazionidicontatto"/>
        <w:spacing w:line="240" w:lineRule="auto"/>
        <w:jc w:val="both"/>
        <w:rPr>
          <w:rFonts w:ascii="Arial Nova" w:eastAsia="Yu Mincho Light" w:hAnsi="Arial Nova"/>
          <w:color w:val="auto"/>
          <w:spacing w:val="-2"/>
          <w:sz w:val="20"/>
          <w:szCs w:val="20"/>
          <w:lang w:bidi="it-IT"/>
        </w:rPr>
      </w:pPr>
      <w:r w:rsidRPr="000D3225">
        <w:rPr>
          <w:rFonts w:ascii="Arial Nova" w:eastAsia="Yu Mincho Light" w:hAnsi="Arial Nova"/>
          <w:color w:val="auto"/>
          <w:spacing w:val="-2"/>
          <w:sz w:val="20"/>
          <w:szCs w:val="20"/>
          <w:lang w:bidi="it-IT"/>
        </w:rPr>
        <w:t>Nel 2019 si certifica come Coach Nutrizionale e operatore Mindfulness.</w:t>
      </w:r>
    </w:p>
    <w:p w14:paraId="4CDC6B52" w14:textId="4D705289" w:rsidR="0041404D" w:rsidRPr="000D3225" w:rsidRDefault="0041404D" w:rsidP="008707DD">
      <w:pPr>
        <w:pStyle w:val="Informazionidicontatto"/>
        <w:spacing w:line="240" w:lineRule="auto"/>
        <w:jc w:val="both"/>
        <w:rPr>
          <w:rFonts w:ascii="Arial Nova" w:eastAsia="Yu Mincho Light" w:hAnsi="Arial Nova"/>
          <w:color w:val="auto"/>
          <w:spacing w:val="-2"/>
          <w:sz w:val="20"/>
          <w:szCs w:val="20"/>
          <w:lang w:bidi="it-IT"/>
        </w:rPr>
      </w:pPr>
      <w:r w:rsidRPr="000D3225">
        <w:rPr>
          <w:rFonts w:ascii="Arial Nova" w:eastAsia="Yu Mincho Light" w:hAnsi="Arial Nova"/>
          <w:color w:val="auto"/>
          <w:spacing w:val="-2"/>
          <w:sz w:val="20"/>
          <w:szCs w:val="20"/>
          <w:lang w:bidi="it-IT"/>
        </w:rPr>
        <w:t>Oggi sta continuando gli studi di coaching e ha intrapreso anche quelli di naturopatia.</w:t>
      </w:r>
    </w:p>
    <w:p w14:paraId="691B32F3" w14:textId="6FA94DAF" w:rsidR="0041404D" w:rsidRPr="000D3225" w:rsidRDefault="0041404D" w:rsidP="008707DD">
      <w:pPr>
        <w:pStyle w:val="Informazionidicontatto"/>
        <w:spacing w:line="240" w:lineRule="auto"/>
        <w:jc w:val="both"/>
        <w:rPr>
          <w:rFonts w:ascii="Arial Nova" w:eastAsia="Yu Mincho Light" w:hAnsi="Arial Nova"/>
          <w:color w:val="auto"/>
          <w:spacing w:val="-2"/>
          <w:sz w:val="20"/>
          <w:szCs w:val="20"/>
          <w:lang w:bidi="it-IT"/>
        </w:rPr>
      </w:pPr>
      <w:r w:rsidRPr="000D3225">
        <w:rPr>
          <w:rFonts w:ascii="Arial Nova" w:eastAsia="Yu Mincho Light" w:hAnsi="Arial Nova"/>
          <w:color w:val="auto"/>
          <w:spacing w:val="-2"/>
          <w:sz w:val="20"/>
          <w:szCs w:val="20"/>
          <w:lang w:bidi="it-IT"/>
        </w:rPr>
        <w:t>“Perché l’unione del coaching e del network?”</w:t>
      </w:r>
    </w:p>
    <w:p w14:paraId="6874FE30" w14:textId="77777777" w:rsidR="0037243C" w:rsidRDefault="00DC2FB7" w:rsidP="008707DD">
      <w:pPr>
        <w:pStyle w:val="Informazionidicontatto"/>
        <w:spacing w:line="240" w:lineRule="auto"/>
        <w:jc w:val="both"/>
        <w:rPr>
          <w:rFonts w:ascii="Arial Nova" w:eastAsia="Yu Mincho Light" w:hAnsi="Arial Nova"/>
          <w:color w:val="auto"/>
          <w:spacing w:val="-2"/>
          <w:sz w:val="20"/>
          <w:szCs w:val="20"/>
          <w:lang w:bidi="it-IT"/>
        </w:rPr>
      </w:pPr>
      <w:r w:rsidRPr="000D3225">
        <w:rPr>
          <w:rFonts w:ascii="Arial Nova" w:eastAsia="Yu Mincho Light" w:hAnsi="Arial Nova"/>
          <w:color w:val="auto"/>
          <w:spacing w:val="-2"/>
          <w:sz w:val="20"/>
          <w:szCs w:val="20"/>
          <w:lang w:bidi="it-IT"/>
        </w:rPr>
        <w:t xml:space="preserve"> </w:t>
      </w:r>
      <w:r w:rsidR="003477DA" w:rsidRPr="000D3225">
        <w:rPr>
          <w:rFonts w:ascii="Arial Nova" w:eastAsia="Yu Mincho Light" w:hAnsi="Arial Nova"/>
          <w:color w:val="auto"/>
          <w:spacing w:val="-2"/>
          <w:sz w:val="20"/>
          <w:szCs w:val="20"/>
          <w:lang w:bidi="it-IT"/>
        </w:rPr>
        <w:t>“</w:t>
      </w:r>
      <w:r w:rsidR="0041404D" w:rsidRPr="000D3225">
        <w:rPr>
          <w:rFonts w:ascii="Arial Nova" w:eastAsia="Yu Mincho Light" w:hAnsi="Arial Nova"/>
          <w:color w:val="auto"/>
          <w:spacing w:val="-2"/>
          <w:sz w:val="20"/>
          <w:szCs w:val="20"/>
          <w:lang w:bidi="it-IT"/>
        </w:rPr>
        <w:t>Il network mi permette di dare un’opportunità reale e concreta a chi vuole rimettersi in discussione, risollevarsi e cambiare vita.</w:t>
      </w:r>
      <w:r w:rsidR="009F1C07" w:rsidRPr="000D3225">
        <w:rPr>
          <w:rFonts w:ascii="Arial Nova" w:eastAsia="Yu Mincho Light" w:hAnsi="Arial Nova"/>
          <w:color w:val="auto"/>
          <w:spacing w:val="-2"/>
          <w:sz w:val="20"/>
          <w:szCs w:val="20"/>
          <w:lang w:bidi="it-IT"/>
        </w:rPr>
        <w:t xml:space="preserve"> </w:t>
      </w:r>
      <w:r w:rsidR="0041404D" w:rsidRPr="000D3225">
        <w:rPr>
          <w:rFonts w:ascii="Arial Nova" w:eastAsia="Yu Mincho Light" w:hAnsi="Arial Nova"/>
          <w:color w:val="auto"/>
          <w:spacing w:val="-2"/>
          <w:sz w:val="20"/>
          <w:szCs w:val="20"/>
          <w:lang w:bidi="it-IT"/>
        </w:rPr>
        <w:t>Credo sia</w:t>
      </w:r>
      <w:r w:rsidR="005608AA" w:rsidRPr="000D3225">
        <w:rPr>
          <w:rFonts w:ascii="Arial Nova" w:eastAsia="Yu Mincho Light" w:hAnsi="Arial Nova"/>
          <w:color w:val="auto"/>
          <w:spacing w:val="-2"/>
          <w:sz w:val="20"/>
          <w:szCs w:val="20"/>
          <w:lang w:bidi="it-IT"/>
        </w:rPr>
        <w:t xml:space="preserve"> </w:t>
      </w:r>
      <w:r w:rsidR="0041404D" w:rsidRPr="000D3225">
        <w:rPr>
          <w:rFonts w:ascii="Arial Nova" w:eastAsia="Yu Mincho Light" w:hAnsi="Arial Nova"/>
          <w:color w:val="auto"/>
          <w:spacing w:val="-2"/>
          <w:sz w:val="20"/>
          <w:szCs w:val="20"/>
          <w:lang w:bidi="it-IT"/>
        </w:rPr>
        <w:t>la risposta concreta di oggi e dell’immediato futuro.</w:t>
      </w:r>
      <w:r w:rsidR="009F1C07" w:rsidRPr="000D3225">
        <w:rPr>
          <w:rFonts w:ascii="Arial Nova" w:eastAsia="Yu Mincho Light" w:hAnsi="Arial Nova"/>
          <w:color w:val="auto"/>
          <w:spacing w:val="-2"/>
          <w:sz w:val="20"/>
          <w:szCs w:val="20"/>
          <w:lang w:bidi="it-IT"/>
        </w:rPr>
        <w:t xml:space="preserve"> </w:t>
      </w:r>
      <w:r w:rsidR="0041404D" w:rsidRPr="000D3225">
        <w:rPr>
          <w:rFonts w:ascii="Arial Nova" w:eastAsia="Yu Mincho Light" w:hAnsi="Arial Nova"/>
          <w:color w:val="auto"/>
          <w:spacing w:val="-2"/>
          <w:sz w:val="20"/>
          <w:szCs w:val="20"/>
          <w:lang w:bidi="it-IT"/>
        </w:rPr>
        <w:t xml:space="preserve">Il coaching invece è la mia passione, </w:t>
      </w:r>
      <w:r w:rsidR="0037243C">
        <w:rPr>
          <w:rFonts w:ascii="Arial Nova" w:eastAsia="Yu Mincho Light" w:hAnsi="Arial Nova"/>
          <w:color w:val="auto"/>
          <w:spacing w:val="-2"/>
          <w:sz w:val="20"/>
          <w:szCs w:val="20"/>
          <w:lang w:bidi="it-IT"/>
        </w:rPr>
        <w:t xml:space="preserve">è formazione e </w:t>
      </w:r>
      <w:r w:rsidR="0041404D" w:rsidRPr="000D3225">
        <w:rPr>
          <w:rFonts w:ascii="Arial Nova" w:eastAsia="Yu Mincho Light" w:hAnsi="Arial Nova"/>
          <w:color w:val="auto"/>
          <w:spacing w:val="-2"/>
          <w:sz w:val="20"/>
          <w:szCs w:val="20"/>
          <w:lang w:bidi="it-IT"/>
        </w:rPr>
        <w:t xml:space="preserve">mi permette di aggiungere contenuti </w:t>
      </w:r>
      <w:r w:rsidR="0037243C">
        <w:rPr>
          <w:rFonts w:ascii="Arial Nova" w:eastAsia="Yu Mincho Light" w:hAnsi="Arial Nova"/>
          <w:color w:val="auto"/>
          <w:spacing w:val="-2"/>
          <w:sz w:val="20"/>
          <w:szCs w:val="20"/>
          <w:lang w:bidi="it-IT"/>
        </w:rPr>
        <w:t xml:space="preserve">costanti </w:t>
      </w:r>
      <w:r w:rsidR="0041404D" w:rsidRPr="000D3225">
        <w:rPr>
          <w:rFonts w:ascii="Arial Nova" w:eastAsia="Yu Mincho Light" w:hAnsi="Arial Nova"/>
          <w:color w:val="auto"/>
          <w:spacing w:val="-2"/>
          <w:sz w:val="20"/>
          <w:szCs w:val="20"/>
          <w:lang w:bidi="it-IT"/>
        </w:rPr>
        <w:t>a tutto</w:t>
      </w:r>
      <w:r w:rsidR="0037243C">
        <w:rPr>
          <w:rFonts w:ascii="Arial Nova" w:eastAsia="Yu Mincho Light" w:hAnsi="Arial Nova"/>
          <w:color w:val="auto"/>
          <w:spacing w:val="-2"/>
          <w:sz w:val="20"/>
          <w:szCs w:val="20"/>
          <w:lang w:bidi="it-IT"/>
        </w:rPr>
        <w:t xml:space="preserve">, mi consente </w:t>
      </w:r>
      <w:r w:rsidR="003477DA" w:rsidRPr="000D3225">
        <w:rPr>
          <w:rFonts w:ascii="Arial Nova" w:eastAsia="Yu Mincho Light" w:hAnsi="Arial Nova"/>
          <w:color w:val="auto"/>
          <w:spacing w:val="-2"/>
          <w:sz w:val="20"/>
          <w:szCs w:val="20"/>
          <w:lang w:bidi="it-IT"/>
        </w:rPr>
        <w:t>di motivare</w:t>
      </w:r>
      <w:r w:rsidR="0041404D" w:rsidRPr="000D3225">
        <w:rPr>
          <w:rFonts w:ascii="Arial Nova" w:eastAsia="Yu Mincho Light" w:hAnsi="Arial Nova"/>
          <w:color w:val="auto"/>
          <w:spacing w:val="-2"/>
          <w:sz w:val="20"/>
          <w:szCs w:val="20"/>
          <w:lang w:bidi="it-IT"/>
        </w:rPr>
        <w:t xml:space="preserve"> il mio team e </w:t>
      </w:r>
      <w:r w:rsidR="0037243C">
        <w:rPr>
          <w:rFonts w:ascii="Arial Nova" w:eastAsia="Yu Mincho Light" w:hAnsi="Arial Nova"/>
          <w:color w:val="auto"/>
          <w:spacing w:val="-2"/>
          <w:sz w:val="20"/>
          <w:szCs w:val="20"/>
          <w:lang w:bidi="it-IT"/>
        </w:rPr>
        <w:t>chi richiede il mio aiuto. So</w:t>
      </w:r>
      <w:r w:rsidR="003477DA" w:rsidRPr="000D3225">
        <w:rPr>
          <w:rFonts w:ascii="Arial Nova" w:eastAsia="Yu Mincho Light" w:hAnsi="Arial Nova"/>
          <w:color w:val="auto"/>
          <w:spacing w:val="-2"/>
          <w:sz w:val="20"/>
          <w:szCs w:val="20"/>
          <w:lang w:bidi="it-IT"/>
        </w:rPr>
        <w:t xml:space="preserve">prattutto mi permette di </w:t>
      </w:r>
      <w:r w:rsidR="0041404D" w:rsidRPr="000D3225">
        <w:rPr>
          <w:rFonts w:ascii="Arial Nova" w:eastAsia="Yu Mincho Light" w:hAnsi="Arial Nova"/>
          <w:color w:val="auto"/>
          <w:spacing w:val="-2"/>
          <w:sz w:val="20"/>
          <w:szCs w:val="20"/>
          <w:lang w:bidi="it-IT"/>
        </w:rPr>
        <w:t>aiutare</w:t>
      </w:r>
      <w:r w:rsidR="003477DA" w:rsidRPr="000D3225">
        <w:rPr>
          <w:rFonts w:ascii="Arial Nova" w:eastAsia="Yu Mincho Light" w:hAnsi="Arial Nova"/>
          <w:color w:val="auto"/>
          <w:spacing w:val="-2"/>
          <w:sz w:val="20"/>
          <w:szCs w:val="20"/>
          <w:lang w:bidi="it-IT"/>
        </w:rPr>
        <w:t xml:space="preserve"> realmente </w:t>
      </w:r>
      <w:r w:rsidR="0041404D" w:rsidRPr="000D3225">
        <w:rPr>
          <w:rFonts w:ascii="Arial Nova" w:eastAsia="Yu Mincho Light" w:hAnsi="Arial Nova"/>
          <w:color w:val="auto"/>
          <w:spacing w:val="-2"/>
          <w:sz w:val="20"/>
          <w:szCs w:val="20"/>
          <w:lang w:bidi="it-IT"/>
        </w:rPr>
        <w:t>chi vuole trasformarsi sotto tutti i punti di vista</w:t>
      </w:r>
      <w:r w:rsidR="003477DA" w:rsidRPr="000D3225">
        <w:rPr>
          <w:rFonts w:ascii="Arial Nova" w:eastAsia="Yu Mincho Light" w:hAnsi="Arial Nova"/>
          <w:color w:val="auto"/>
          <w:spacing w:val="-2"/>
          <w:sz w:val="20"/>
          <w:szCs w:val="20"/>
          <w:lang w:bidi="it-IT"/>
        </w:rPr>
        <w:t xml:space="preserve">, </w:t>
      </w:r>
      <w:r w:rsidR="00AF0123" w:rsidRPr="000D3225">
        <w:rPr>
          <w:rFonts w:ascii="Arial Nova" w:eastAsia="Yu Mincho Light" w:hAnsi="Arial Nova"/>
          <w:color w:val="auto"/>
          <w:spacing w:val="-2"/>
          <w:sz w:val="20"/>
          <w:szCs w:val="20"/>
          <w:lang w:bidi="it-IT"/>
        </w:rPr>
        <w:t xml:space="preserve">e ritrovare il </w:t>
      </w:r>
      <w:r w:rsidR="0037243C">
        <w:rPr>
          <w:rFonts w:ascii="Arial Nova" w:eastAsia="Yu Mincho Light" w:hAnsi="Arial Nova"/>
          <w:color w:val="auto"/>
          <w:spacing w:val="-2"/>
          <w:sz w:val="20"/>
          <w:szCs w:val="20"/>
          <w:lang w:bidi="it-IT"/>
        </w:rPr>
        <w:t xml:space="preserve">proprio </w:t>
      </w:r>
      <w:r w:rsidR="00AF0123" w:rsidRPr="000D3225">
        <w:rPr>
          <w:rFonts w:ascii="Arial Nova" w:eastAsia="Yu Mincho Light" w:hAnsi="Arial Nova"/>
          <w:color w:val="auto"/>
          <w:spacing w:val="-2"/>
          <w:sz w:val="20"/>
          <w:szCs w:val="20"/>
          <w:lang w:bidi="it-IT"/>
        </w:rPr>
        <w:t>benessere</w:t>
      </w:r>
      <w:r w:rsidR="003477DA" w:rsidRPr="000D3225">
        <w:rPr>
          <w:rFonts w:ascii="Arial Nova" w:eastAsia="Yu Mincho Light" w:hAnsi="Arial Nova"/>
          <w:color w:val="auto"/>
          <w:spacing w:val="-2"/>
          <w:sz w:val="20"/>
          <w:szCs w:val="20"/>
          <w:lang w:bidi="it-IT"/>
        </w:rPr>
        <w:t xml:space="preserve"> </w:t>
      </w:r>
      <w:r w:rsidR="00AF0123" w:rsidRPr="000D3225">
        <w:rPr>
          <w:rFonts w:ascii="Arial Nova" w:eastAsia="Yu Mincho Light" w:hAnsi="Arial Nova"/>
          <w:color w:val="auto"/>
          <w:spacing w:val="-2"/>
          <w:sz w:val="20"/>
          <w:szCs w:val="20"/>
          <w:lang w:bidi="it-IT"/>
        </w:rPr>
        <w:t xml:space="preserve">psico-fisico. </w:t>
      </w:r>
    </w:p>
    <w:p w14:paraId="59568BC4" w14:textId="4A748068" w:rsidR="009F1C07" w:rsidRPr="000D3225" w:rsidRDefault="0041404D" w:rsidP="008707DD">
      <w:pPr>
        <w:pStyle w:val="Informazionidicontatto"/>
        <w:spacing w:line="240" w:lineRule="auto"/>
        <w:jc w:val="both"/>
        <w:rPr>
          <w:rFonts w:ascii="Arial Nova" w:eastAsia="Yu Mincho Light" w:hAnsi="Arial Nova"/>
          <w:color w:val="auto"/>
          <w:spacing w:val="-2"/>
          <w:sz w:val="20"/>
          <w:szCs w:val="20"/>
          <w:lang w:bidi="it-IT"/>
        </w:rPr>
      </w:pPr>
      <w:r w:rsidRPr="000D3225">
        <w:rPr>
          <w:rFonts w:ascii="Arial Nova" w:eastAsia="Yu Mincho Light" w:hAnsi="Arial Nova"/>
          <w:color w:val="auto"/>
          <w:spacing w:val="-2"/>
          <w:sz w:val="20"/>
          <w:szCs w:val="20"/>
          <w:lang w:bidi="it-IT"/>
        </w:rPr>
        <w:t>Volevo di più da me stessa e sentivo che potevo dare di più</w:t>
      </w:r>
      <w:r w:rsidR="0037243C">
        <w:rPr>
          <w:rFonts w:ascii="Arial Nova" w:eastAsia="Yu Mincho Light" w:hAnsi="Arial Nova"/>
          <w:color w:val="auto"/>
          <w:spacing w:val="-2"/>
          <w:sz w:val="20"/>
          <w:szCs w:val="20"/>
          <w:lang w:bidi="it-IT"/>
        </w:rPr>
        <w:t xml:space="preserve"> anche agli altri.</w:t>
      </w:r>
    </w:p>
    <w:p w14:paraId="172714DC" w14:textId="7A7E14F5" w:rsidR="0046717B" w:rsidRPr="000D3225" w:rsidRDefault="009F1C07" w:rsidP="00F018AE">
      <w:pPr>
        <w:pStyle w:val="Informazionidicontatto"/>
        <w:spacing w:line="240" w:lineRule="auto"/>
        <w:jc w:val="both"/>
        <w:rPr>
          <w:rFonts w:ascii="Arial Nova" w:eastAsia="Yu Mincho Light" w:hAnsi="Arial Nova"/>
          <w:color w:val="auto"/>
          <w:spacing w:val="-2"/>
          <w:sz w:val="20"/>
          <w:szCs w:val="20"/>
          <w:lang w:bidi="it-IT"/>
        </w:rPr>
      </w:pPr>
      <w:r w:rsidRPr="000D3225">
        <w:rPr>
          <w:rFonts w:ascii="Arial Nova" w:eastAsia="Yu Mincho Light" w:hAnsi="Arial Nova"/>
          <w:color w:val="auto"/>
          <w:spacing w:val="-2"/>
          <w:sz w:val="20"/>
          <w:szCs w:val="20"/>
          <w:lang w:bidi="it-IT"/>
        </w:rPr>
        <w:t>S</w:t>
      </w:r>
      <w:r w:rsidR="0041404D" w:rsidRPr="000D3225">
        <w:rPr>
          <w:rFonts w:ascii="Arial Nova" w:eastAsia="Yu Mincho Light" w:hAnsi="Arial Nova"/>
          <w:color w:val="auto"/>
          <w:spacing w:val="-2"/>
          <w:sz w:val="20"/>
          <w:szCs w:val="20"/>
          <w:lang w:bidi="it-IT"/>
        </w:rPr>
        <w:t xml:space="preserve">to provando a farlo, ogni </w:t>
      </w:r>
      <w:r w:rsidR="00AF0123" w:rsidRPr="000D3225">
        <w:rPr>
          <w:rFonts w:ascii="Arial Nova" w:eastAsia="Yu Mincho Light" w:hAnsi="Arial Nova"/>
          <w:color w:val="auto"/>
          <w:spacing w:val="-2"/>
          <w:sz w:val="20"/>
          <w:szCs w:val="20"/>
          <w:lang w:bidi="it-IT"/>
        </w:rPr>
        <w:t xml:space="preserve">giorno: </w:t>
      </w:r>
      <w:r w:rsidR="0037243C">
        <w:rPr>
          <w:rFonts w:ascii="Arial Nova" w:eastAsia="Yu Mincho Light" w:hAnsi="Arial Nova"/>
          <w:color w:val="auto"/>
          <w:spacing w:val="-2"/>
          <w:sz w:val="20"/>
          <w:szCs w:val="20"/>
          <w:lang w:bidi="it-IT"/>
        </w:rPr>
        <w:t>u</w:t>
      </w:r>
      <w:r w:rsidR="00AF0123" w:rsidRPr="000D3225">
        <w:rPr>
          <w:rFonts w:ascii="Arial Nova" w:eastAsia="Yu Mincho Light" w:hAnsi="Arial Nova"/>
          <w:color w:val="auto"/>
          <w:spacing w:val="-2"/>
          <w:sz w:val="20"/>
          <w:szCs w:val="20"/>
          <w:lang w:bidi="it-IT"/>
        </w:rPr>
        <w:t>n</w:t>
      </w:r>
      <w:r w:rsidR="003C6476" w:rsidRPr="000D3225">
        <w:rPr>
          <w:rFonts w:ascii="Arial Nova" w:eastAsia="Yu Mincho Light" w:hAnsi="Arial Nova"/>
          <w:color w:val="auto"/>
          <w:spacing w:val="-2"/>
          <w:sz w:val="20"/>
          <w:szCs w:val="20"/>
          <w:lang w:bidi="it-IT"/>
        </w:rPr>
        <w:t xml:space="preserve"> viaggio di mille miglia inizia sempre con il primo passo”</w:t>
      </w:r>
      <w:r w:rsidR="00AF0123" w:rsidRPr="000D3225">
        <w:rPr>
          <w:rFonts w:ascii="Arial Nova" w:eastAsia="Yu Mincho Light" w:hAnsi="Arial Nova"/>
          <w:color w:val="auto"/>
          <w:spacing w:val="-2"/>
          <w:sz w:val="20"/>
          <w:szCs w:val="20"/>
          <w:lang w:bidi="it-IT"/>
        </w:rPr>
        <w:t xml:space="preserve"> </w:t>
      </w:r>
    </w:p>
    <w:p w14:paraId="7F65100B" w14:textId="77777777" w:rsidR="0046717B" w:rsidRPr="000D3225" w:rsidRDefault="0046717B">
      <w:pPr>
        <w:rPr>
          <w:rFonts w:ascii="Arial Nova" w:eastAsia="Yu Mincho Light" w:hAnsi="Arial Nova"/>
          <w:color w:val="auto"/>
          <w:spacing w:val="-2"/>
          <w:sz w:val="20"/>
          <w:szCs w:val="20"/>
          <w:lang w:bidi="it-IT"/>
        </w:rPr>
      </w:pPr>
      <w:r w:rsidRPr="000D3225">
        <w:rPr>
          <w:rFonts w:ascii="Arial Nova" w:eastAsia="Yu Mincho Light" w:hAnsi="Arial Nova"/>
          <w:color w:val="auto"/>
          <w:spacing w:val="-2"/>
          <w:sz w:val="20"/>
          <w:szCs w:val="20"/>
          <w:lang w:bidi="it-IT"/>
        </w:rPr>
        <w:br w:type="page"/>
      </w:r>
    </w:p>
    <w:p w14:paraId="332343D2"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36061C22"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6A81A08B"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2A07BFCB"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1DC164B8"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37089C94"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1B49BBDA"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1726D58E"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49167911"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78594A6B"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60F1A934"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22B3A364"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0BD29BCC"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4E5A41E2"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0E7B66C1"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3B43BD90"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1D1A6D73"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19CAC7B2"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4161F77D"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171902C1"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3ED8FD71"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2C99635E"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0FF32C81"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184ACFCC"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2715C83B" w14:textId="6D8670F1" w:rsidR="0046717B"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59A7B507" w14:textId="11D8A18A" w:rsidR="006F3E77" w:rsidRDefault="006F3E77"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3EB9F65C" w14:textId="7F2D0F58" w:rsidR="006F3E77" w:rsidRDefault="006F3E77"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7EB2A0B2" w14:textId="25CBC513" w:rsidR="006F3E77" w:rsidRDefault="006F3E77"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15543FD9" w14:textId="5C22286B" w:rsidR="006F3E77" w:rsidRDefault="006F3E77"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257580BE" w14:textId="77777777" w:rsidR="006F3E77" w:rsidRPr="000D3225" w:rsidRDefault="006F3E77"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25C47254"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764033A9"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71EA02EA"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4F01D70D" w14:textId="77777777"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
    <w:p w14:paraId="7ABF009A" w14:textId="14A3FA5F" w:rsidR="0046717B" w:rsidRPr="000D3225" w:rsidRDefault="0046717B" w:rsidP="0046717B">
      <w:pPr>
        <w:autoSpaceDE w:val="0"/>
        <w:autoSpaceDN w:val="0"/>
        <w:adjustRightInd w:val="0"/>
        <w:spacing w:before="0" w:after="0" w:line="276" w:lineRule="auto"/>
        <w:jc w:val="center"/>
        <w:rPr>
          <w:rFonts w:ascii="Arial Nova" w:hAnsi="Arial Nova" w:cs="Arial"/>
          <w:color w:val="auto"/>
          <w:sz w:val="18"/>
          <w:szCs w:val="18"/>
          <w:lang w:val="x-none"/>
        </w:rPr>
      </w:pPr>
      <w:proofErr w:type="spellStart"/>
      <w:r w:rsidRPr="000D3225">
        <w:rPr>
          <w:rFonts w:ascii="Arial Nova" w:hAnsi="Arial Nova" w:cs="Arial"/>
          <w:color w:val="auto"/>
          <w:sz w:val="18"/>
          <w:szCs w:val="18"/>
          <w:lang w:val="x-none"/>
        </w:rPr>
        <w:t>Youcanprint</w:t>
      </w:r>
      <w:proofErr w:type="spellEnd"/>
    </w:p>
    <w:p w14:paraId="57FE8F89" w14:textId="6447DD96" w:rsidR="0046717B" w:rsidRPr="000D3225" w:rsidRDefault="0046717B" w:rsidP="0046717B">
      <w:pPr>
        <w:pStyle w:val="Informazionidicontatto"/>
        <w:tabs>
          <w:tab w:val="center" w:pos="2920"/>
          <w:tab w:val="right" w:pos="5840"/>
        </w:tabs>
        <w:spacing w:line="276" w:lineRule="auto"/>
        <w:jc w:val="left"/>
        <w:rPr>
          <w:rFonts w:ascii="Arial Nova" w:eastAsia="Yu Mincho Light" w:hAnsi="Arial Nova"/>
          <w:color w:val="auto"/>
          <w:spacing w:val="-2"/>
          <w:sz w:val="20"/>
          <w:szCs w:val="20"/>
          <w:lang w:bidi="it-IT"/>
        </w:rPr>
      </w:pPr>
      <w:r w:rsidRPr="000D3225">
        <w:rPr>
          <w:rFonts w:ascii="Arial Nova" w:hAnsi="Arial Nova" w:cs="Arial"/>
          <w:color w:val="auto"/>
          <w:sz w:val="18"/>
          <w:szCs w:val="18"/>
          <w:lang w:val="x-none"/>
        </w:rPr>
        <w:tab/>
        <w:t xml:space="preserve">Finito di stampare nel mese di </w:t>
      </w:r>
      <w:r w:rsidR="00FE469E">
        <w:rPr>
          <w:rFonts w:ascii="Arial Nova" w:hAnsi="Arial Nova" w:cs="Arial"/>
          <w:color w:val="auto"/>
          <w:sz w:val="18"/>
          <w:szCs w:val="18"/>
        </w:rPr>
        <w:t>febbraio</w:t>
      </w:r>
      <w:r w:rsidRPr="000D3225">
        <w:rPr>
          <w:rFonts w:ascii="Arial Nova" w:hAnsi="Arial Nova" w:cs="Arial"/>
          <w:color w:val="auto"/>
          <w:sz w:val="18"/>
          <w:szCs w:val="18"/>
          <w:lang w:val="x-none"/>
        </w:rPr>
        <w:t xml:space="preserve"> 2020</w:t>
      </w:r>
      <w:r w:rsidRPr="000D3225">
        <w:rPr>
          <w:rFonts w:ascii="Arial Nova" w:hAnsi="Arial Nova" w:cs="Arial"/>
          <w:color w:val="auto"/>
          <w:sz w:val="18"/>
          <w:szCs w:val="18"/>
          <w:lang w:val="x-none"/>
        </w:rPr>
        <w:tab/>
      </w:r>
    </w:p>
    <w:sectPr w:rsidR="0046717B" w:rsidRPr="000D3225" w:rsidSect="005608AA">
      <w:footerReference w:type="default" r:id="rId17"/>
      <w:headerReference w:type="first" r:id="rId18"/>
      <w:pgSz w:w="7938" w:h="11340" w:code="178"/>
      <w:pgMar w:top="907" w:right="964" w:bottom="1021" w:left="1134" w:header="720" w:footer="62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727B7" w14:textId="77777777" w:rsidR="00991C34" w:rsidRDefault="00991C34" w:rsidP="00C6554A">
      <w:pPr>
        <w:spacing w:before="0" w:after="0" w:line="240" w:lineRule="auto"/>
      </w:pPr>
      <w:r>
        <w:separator/>
      </w:r>
    </w:p>
  </w:endnote>
  <w:endnote w:type="continuationSeparator" w:id="0">
    <w:p w14:paraId="4EAE7225" w14:textId="77777777" w:rsidR="00991C34" w:rsidRDefault="00991C3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ova">
    <w:altName w:val="Arial Nova"/>
    <w:charset w:val="00"/>
    <w:family w:val="swiss"/>
    <w:pitch w:val="variable"/>
    <w:sig w:usb0="0000028F" w:usb1="00000002" w:usb2="00000000" w:usb3="00000000" w:csb0="0000019F" w:csb1="00000000"/>
  </w:font>
  <w:font w:name="Yu Mincho Light">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sz w:val="20"/>
        <w:szCs w:val="20"/>
      </w:rPr>
      <w:id w:val="-2035183966"/>
      <w:docPartObj>
        <w:docPartGallery w:val="Page Numbers (Bottom of Page)"/>
        <w:docPartUnique/>
      </w:docPartObj>
    </w:sdtPr>
    <w:sdtEndPr>
      <w:rPr>
        <w:rFonts w:ascii="Arial" w:hAnsi="Arial"/>
      </w:rPr>
    </w:sdtEndPr>
    <w:sdtContent>
      <w:p w14:paraId="6021BC9B" w14:textId="49C5A5C8" w:rsidR="00DC5E8E" w:rsidRPr="00BF51B7" w:rsidRDefault="00DC5E8E" w:rsidP="008707DD">
        <w:pPr>
          <w:pStyle w:val="Pidipagina"/>
          <w:jc w:val="center"/>
          <w:rPr>
            <w:rFonts w:ascii="Arial" w:hAnsi="Arial"/>
            <w:color w:val="auto"/>
            <w:sz w:val="20"/>
            <w:szCs w:val="20"/>
          </w:rPr>
        </w:pPr>
        <w:r w:rsidRPr="00BF51B7">
          <w:rPr>
            <w:rFonts w:ascii="Arial" w:hAnsi="Arial"/>
            <w:color w:val="auto"/>
            <w:sz w:val="20"/>
            <w:szCs w:val="20"/>
          </w:rPr>
          <w:fldChar w:fldCharType="begin"/>
        </w:r>
        <w:r w:rsidRPr="00BF51B7">
          <w:rPr>
            <w:rFonts w:ascii="Arial" w:hAnsi="Arial"/>
            <w:color w:val="auto"/>
            <w:sz w:val="20"/>
            <w:szCs w:val="20"/>
          </w:rPr>
          <w:instrText>PAGE   \* MERGEFORMAT</w:instrText>
        </w:r>
        <w:r w:rsidRPr="00BF51B7">
          <w:rPr>
            <w:rFonts w:ascii="Arial" w:hAnsi="Arial"/>
            <w:color w:val="auto"/>
            <w:sz w:val="20"/>
            <w:szCs w:val="20"/>
          </w:rPr>
          <w:fldChar w:fldCharType="separate"/>
        </w:r>
        <w:r w:rsidRPr="00BF51B7">
          <w:rPr>
            <w:rFonts w:ascii="Arial" w:hAnsi="Arial"/>
            <w:color w:val="auto"/>
            <w:sz w:val="20"/>
            <w:szCs w:val="20"/>
          </w:rPr>
          <w:t>2</w:t>
        </w:r>
        <w:r w:rsidRPr="00BF51B7">
          <w:rPr>
            <w:rFonts w:ascii="Arial" w:hAnsi="Arial"/>
            <w:color w:val="auto"/>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43935" w14:textId="77777777" w:rsidR="00991C34" w:rsidRDefault="00991C34" w:rsidP="00C6554A">
      <w:pPr>
        <w:spacing w:before="0" w:after="0" w:line="240" w:lineRule="auto"/>
      </w:pPr>
      <w:r>
        <w:separator/>
      </w:r>
    </w:p>
  </w:footnote>
  <w:footnote w:type="continuationSeparator" w:id="0">
    <w:p w14:paraId="308A2031" w14:textId="77777777" w:rsidR="00991C34" w:rsidRDefault="00991C34"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D131" w14:textId="3B541004" w:rsidR="00DC5E8E" w:rsidRDefault="00DC5E8E" w:rsidP="00CE14D1">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9362596"/>
    <w:multiLevelType w:val="hybridMultilevel"/>
    <w:tmpl w:val="322C22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3513C1"/>
    <w:multiLevelType w:val="hybridMultilevel"/>
    <w:tmpl w:val="0CCEA940"/>
    <w:lvl w:ilvl="0" w:tplc="AB4C0CD8">
      <w:start w:val="16"/>
      <w:numFmt w:val="bullet"/>
      <w:lvlText w:val="-"/>
      <w:lvlJc w:val="left"/>
      <w:pPr>
        <w:ind w:left="720" w:hanging="360"/>
      </w:pPr>
      <w:rPr>
        <w:rFonts w:ascii="Arial Nova" w:eastAsia="Yu Mincho Light" w:hAnsi="Arial Nov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B346B19"/>
    <w:multiLevelType w:val="hybridMultilevel"/>
    <w:tmpl w:val="E06048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5F6A73"/>
    <w:multiLevelType w:val="hybridMultilevel"/>
    <w:tmpl w:val="E30845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12C104D"/>
    <w:multiLevelType w:val="hybridMultilevel"/>
    <w:tmpl w:val="2A8245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3311F57"/>
    <w:multiLevelType w:val="hybridMultilevel"/>
    <w:tmpl w:val="FD6E0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99B76E1"/>
    <w:multiLevelType w:val="hybridMultilevel"/>
    <w:tmpl w:val="DED2C7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3"/>
  </w:num>
  <w:num w:numId="19">
    <w:abstractNumId w:val="12"/>
  </w:num>
  <w:num w:numId="20">
    <w:abstractNumId w:val="18"/>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attachedTemplate r:id="rId1"/>
  <w:defaultTabStop w:val="720"/>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97"/>
    <w:rsid w:val="000003B7"/>
    <w:rsid w:val="00000583"/>
    <w:rsid w:val="0000072C"/>
    <w:rsid w:val="0000311F"/>
    <w:rsid w:val="0001141F"/>
    <w:rsid w:val="000212C6"/>
    <w:rsid w:val="000213B5"/>
    <w:rsid w:val="000304A2"/>
    <w:rsid w:val="000309E2"/>
    <w:rsid w:val="00032FF9"/>
    <w:rsid w:val="00036CDB"/>
    <w:rsid w:val="00047523"/>
    <w:rsid w:val="0005095B"/>
    <w:rsid w:val="00052C91"/>
    <w:rsid w:val="00056162"/>
    <w:rsid w:val="00056E78"/>
    <w:rsid w:val="00061279"/>
    <w:rsid w:val="000732C8"/>
    <w:rsid w:val="00074E3F"/>
    <w:rsid w:val="000756ED"/>
    <w:rsid w:val="00075DC0"/>
    <w:rsid w:val="00076D51"/>
    <w:rsid w:val="00077607"/>
    <w:rsid w:val="000845DD"/>
    <w:rsid w:val="00090774"/>
    <w:rsid w:val="00090B71"/>
    <w:rsid w:val="00094289"/>
    <w:rsid w:val="00094509"/>
    <w:rsid w:val="000A2B6A"/>
    <w:rsid w:val="000A2F32"/>
    <w:rsid w:val="000B3AE0"/>
    <w:rsid w:val="000B683A"/>
    <w:rsid w:val="000C08CF"/>
    <w:rsid w:val="000D3225"/>
    <w:rsid w:val="000D57E5"/>
    <w:rsid w:val="000D63C5"/>
    <w:rsid w:val="000D7144"/>
    <w:rsid w:val="000F710D"/>
    <w:rsid w:val="000F7884"/>
    <w:rsid w:val="000F78CD"/>
    <w:rsid w:val="001104E8"/>
    <w:rsid w:val="001121FC"/>
    <w:rsid w:val="0012063B"/>
    <w:rsid w:val="00124043"/>
    <w:rsid w:val="00125E58"/>
    <w:rsid w:val="00125F60"/>
    <w:rsid w:val="00132DCF"/>
    <w:rsid w:val="00141B6E"/>
    <w:rsid w:val="00160DDB"/>
    <w:rsid w:val="00161E87"/>
    <w:rsid w:val="001656C9"/>
    <w:rsid w:val="00174D7F"/>
    <w:rsid w:val="00175054"/>
    <w:rsid w:val="001759A8"/>
    <w:rsid w:val="001813E3"/>
    <w:rsid w:val="001946B7"/>
    <w:rsid w:val="001A5CC2"/>
    <w:rsid w:val="001B34A7"/>
    <w:rsid w:val="001B6923"/>
    <w:rsid w:val="001B6F53"/>
    <w:rsid w:val="001B7CAD"/>
    <w:rsid w:val="001C6107"/>
    <w:rsid w:val="001D0223"/>
    <w:rsid w:val="001E14A9"/>
    <w:rsid w:val="001E1FD1"/>
    <w:rsid w:val="001E69E0"/>
    <w:rsid w:val="001F09DD"/>
    <w:rsid w:val="001F10BE"/>
    <w:rsid w:val="001F4F4D"/>
    <w:rsid w:val="001F580D"/>
    <w:rsid w:val="001F5884"/>
    <w:rsid w:val="002030CD"/>
    <w:rsid w:val="0020385B"/>
    <w:rsid w:val="002045DC"/>
    <w:rsid w:val="00204975"/>
    <w:rsid w:val="00204F5B"/>
    <w:rsid w:val="0020695A"/>
    <w:rsid w:val="00235F5D"/>
    <w:rsid w:val="002419F3"/>
    <w:rsid w:val="00242FE2"/>
    <w:rsid w:val="002443D1"/>
    <w:rsid w:val="0024506D"/>
    <w:rsid w:val="00251622"/>
    <w:rsid w:val="002542B5"/>
    <w:rsid w:val="00254504"/>
    <w:rsid w:val="002554CD"/>
    <w:rsid w:val="00257C55"/>
    <w:rsid w:val="002708F3"/>
    <w:rsid w:val="002727CB"/>
    <w:rsid w:val="00274006"/>
    <w:rsid w:val="00280221"/>
    <w:rsid w:val="002813ED"/>
    <w:rsid w:val="0028567A"/>
    <w:rsid w:val="00290687"/>
    <w:rsid w:val="00293B83"/>
    <w:rsid w:val="00296094"/>
    <w:rsid w:val="002A3EE1"/>
    <w:rsid w:val="002B3B9F"/>
    <w:rsid w:val="002B4294"/>
    <w:rsid w:val="002B7B97"/>
    <w:rsid w:val="002C29DE"/>
    <w:rsid w:val="002C7C2C"/>
    <w:rsid w:val="002D6E1F"/>
    <w:rsid w:val="002E3619"/>
    <w:rsid w:val="002E51F5"/>
    <w:rsid w:val="002F2B72"/>
    <w:rsid w:val="00301D04"/>
    <w:rsid w:val="00305045"/>
    <w:rsid w:val="00305ADA"/>
    <w:rsid w:val="003076C8"/>
    <w:rsid w:val="0031246A"/>
    <w:rsid w:val="0032005D"/>
    <w:rsid w:val="003208CF"/>
    <w:rsid w:val="003270AA"/>
    <w:rsid w:val="0032784C"/>
    <w:rsid w:val="00332D1D"/>
    <w:rsid w:val="00333D0D"/>
    <w:rsid w:val="00337D80"/>
    <w:rsid w:val="00342CBC"/>
    <w:rsid w:val="00345A02"/>
    <w:rsid w:val="003477DA"/>
    <w:rsid w:val="0035575A"/>
    <w:rsid w:val="00357793"/>
    <w:rsid w:val="00361C62"/>
    <w:rsid w:val="0036559B"/>
    <w:rsid w:val="0036636A"/>
    <w:rsid w:val="003712B4"/>
    <w:rsid w:val="0037243C"/>
    <w:rsid w:val="00383715"/>
    <w:rsid w:val="0038620E"/>
    <w:rsid w:val="00396292"/>
    <w:rsid w:val="0039651E"/>
    <w:rsid w:val="003B014F"/>
    <w:rsid w:val="003B0731"/>
    <w:rsid w:val="003B1240"/>
    <w:rsid w:val="003B3AA1"/>
    <w:rsid w:val="003C07F8"/>
    <w:rsid w:val="003C565E"/>
    <w:rsid w:val="003C6476"/>
    <w:rsid w:val="003D1394"/>
    <w:rsid w:val="003D1A18"/>
    <w:rsid w:val="003D49F1"/>
    <w:rsid w:val="003F1DA8"/>
    <w:rsid w:val="003F7A00"/>
    <w:rsid w:val="00404356"/>
    <w:rsid w:val="00411001"/>
    <w:rsid w:val="0041404D"/>
    <w:rsid w:val="00417C0D"/>
    <w:rsid w:val="0042703D"/>
    <w:rsid w:val="00430918"/>
    <w:rsid w:val="00440DBA"/>
    <w:rsid w:val="00441E4F"/>
    <w:rsid w:val="004444E3"/>
    <w:rsid w:val="004522B8"/>
    <w:rsid w:val="00455A05"/>
    <w:rsid w:val="00463394"/>
    <w:rsid w:val="00463BB1"/>
    <w:rsid w:val="0046623E"/>
    <w:rsid w:val="0046717B"/>
    <w:rsid w:val="00467BC6"/>
    <w:rsid w:val="0047604F"/>
    <w:rsid w:val="00477730"/>
    <w:rsid w:val="004B01ED"/>
    <w:rsid w:val="004B5D6E"/>
    <w:rsid w:val="004B7332"/>
    <w:rsid w:val="004C049F"/>
    <w:rsid w:val="004C5C26"/>
    <w:rsid w:val="004C7911"/>
    <w:rsid w:val="004E4AC3"/>
    <w:rsid w:val="005000E2"/>
    <w:rsid w:val="005116CF"/>
    <w:rsid w:val="00523B26"/>
    <w:rsid w:val="00524334"/>
    <w:rsid w:val="005300DC"/>
    <w:rsid w:val="00532D3D"/>
    <w:rsid w:val="005349F8"/>
    <w:rsid w:val="0054012B"/>
    <w:rsid w:val="005409D2"/>
    <w:rsid w:val="005428D7"/>
    <w:rsid w:val="00543289"/>
    <w:rsid w:val="00543424"/>
    <w:rsid w:val="00552A76"/>
    <w:rsid w:val="0055349D"/>
    <w:rsid w:val="00557214"/>
    <w:rsid w:val="005608AA"/>
    <w:rsid w:val="00564A71"/>
    <w:rsid w:val="005828CB"/>
    <w:rsid w:val="00586B33"/>
    <w:rsid w:val="005924DB"/>
    <w:rsid w:val="005942FA"/>
    <w:rsid w:val="0059445C"/>
    <w:rsid w:val="005A1810"/>
    <w:rsid w:val="005A18E0"/>
    <w:rsid w:val="005A2129"/>
    <w:rsid w:val="005A67C4"/>
    <w:rsid w:val="005B1F69"/>
    <w:rsid w:val="005B598A"/>
    <w:rsid w:val="005C301E"/>
    <w:rsid w:val="005C7058"/>
    <w:rsid w:val="005D1FC5"/>
    <w:rsid w:val="005D4C1D"/>
    <w:rsid w:val="005D5526"/>
    <w:rsid w:val="005D652D"/>
    <w:rsid w:val="005E7E21"/>
    <w:rsid w:val="005F41BA"/>
    <w:rsid w:val="005F7403"/>
    <w:rsid w:val="005F7D89"/>
    <w:rsid w:val="006013FA"/>
    <w:rsid w:val="00604548"/>
    <w:rsid w:val="00604A97"/>
    <w:rsid w:val="0061580D"/>
    <w:rsid w:val="00615F06"/>
    <w:rsid w:val="00623624"/>
    <w:rsid w:val="00626A9C"/>
    <w:rsid w:val="00627FDF"/>
    <w:rsid w:val="00631762"/>
    <w:rsid w:val="0063395C"/>
    <w:rsid w:val="00636810"/>
    <w:rsid w:val="00642C08"/>
    <w:rsid w:val="00643FC9"/>
    <w:rsid w:val="00644784"/>
    <w:rsid w:val="00645079"/>
    <w:rsid w:val="00650E1B"/>
    <w:rsid w:val="00651810"/>
    <w:rsid w:val="006533EB"/>
    <w:rsid w:val="00653AA2"/>
    <w:rsid w:val="00663B41"/>
    <w:rsid w:val="00666575"/>
    <w:rsid w:val="00671B34"/>
    <w:rsid w:val="00690B4C"/>
    <w:rsid w:val="006936B2"/>
    <w:rsid w:val="006A3CE7"/>
    <w:rsid w:val="006A581A"/>
    <w:rsid w:val="006B1328"/>
    <w:rsid w:val="006B6675"/>
    <w:rsid w:val="006D22CD"/>
    <w:rsid w:val="006D384C"/>
    <w:rsid w:val="006D386B"/>
    <w:rsid w:val="006F3E77"/>
    <w:rsid w:val="00702F0D"/>
    <w:rsid w:val="0070584D"/>
    <w:rsid w:val="00707A6D"/>
    <w:rsid w:val="00707AB9"/>
    <w:rsid w:val="00711847"/>
    <w:rsid w:val="00714E0D"/>
    <w:rsid w:val="00724E41"/>
    <w:rsid w:val="007364DD"/>
    <w:rsid w:val="0074001B"/>
    <w:rsid w:val="00747F17"/>
    <w:rsid w:val="00751E16"/>
    <w:rsid w:val="007528D9"/>
    <w:rsid w:val="00753036"/>
    <w:rsid w:val="007536F2"/>
    <w:rsid w:val="0075478E"/>
    <w:rsid w:val="00765315"/>
    <w:rsid w:val="00771FA3"/>
    <w:rsid w:val="0077209D"/>
    <w:rsid w:val="00774970"/>
    <w:rsid w:val="00774991"/>
    <w:rsid w:val="007801F3"/>
    <w:rsid w:val="0078212A"/>
    <w:rsid w:val="00782BCC"/>
    <w:rsid w:val="00794670"/>
    <w:rsid w:val="00796BC4"/>
    <w:rsid w:val="007A0898"/>
    <w:rsid w:val="007B52ED"/>
    <w:rsid w:val="007C2D20"/>
    <w:rsid w:val="007D3B58"/>
    <w:rsid w:val="007E2E40"/>
    <w:rsid w:val="007F1789"/>
    <w:rsid w:val="007F419A"/>
    <w:rsid w:val="007F4574"/>
    <w:rsid w:val="007F499C"/>
    <w:rsid w:val="008154F0"/>
    <w:rsid w:val="00816B01"/>
    <w:rsid w:val="00822F49"/>
    <w:rsid w:val="0083449D"/>
    <w:rsid w:val="00835B1E"/>
    <w:rsid w:val="00836815"/>
    <w:rsid w:val="00840D4C"/>
    <w:rsid w:val="00852030"/>
    <w:rsid w:val="00861CEF"/>
    <w:rsid w:val="00862768"/>
    <w:rsid w:val="008638BB"/>
    <w:rsid w:val="008647AF"/>
    <w:rsid w:val="0086782B"/>
    <w:rsid w:val="00870277"/>
    <w:rsid w:val="008707DD"/>
    <w:rsid w:val="0087737E"/>
    <w:rsid w:val="00881F07"/>
    <w:rsid w:val="00883E99"/>
    <w:rsid w:val="00884622"/>
    <w:rsid w:val="00895689"/>
    <w:rsid w:val="0089714F"/>
    <w:rsid w:val="008A270E"/>
    <w:rsid w:val="008A3D78"/>
    <w:rsid w:val="008C5314"/>
    <w:rsid w:val="008C65CB"/>
    <w:rsid w:val="008D410B"/>
    <w:rsid w:val="008D7938"/>
    <w:rsid w:val="008E61FA"/>
    <w:rsid w:val="008E7901"/>
    <w:rsid w:val="008F6B57"/>
    <w:rsid w:val="009048AC"/>
    <w:rsid w:val="009125D0"/>
    <w:rsid w:val="00916DFA"/>
    <w:rsid w:val="00920347"/>
    <w:rsid w:val="00930934"/>
    <w:rsid w:val="00940CED"/>
    <w:rsid w:val="0094339C"/>
    <w:rsid w:val="0096038F"/>
    <w:rsid w:val="009618A0"/>
    <w:rsid w:val="009619C9"/>
    <w:rsid w:val="009735E0"/>
    <w:rsid w:val="00976ADC"/>
    <w:rsid w:val="00986BBF"/>
    <w:rsid w:val="00991C34"/>
    <w:rsid w:val="00994CB8"/>
    <w:rsid w:val="00996074"/>
    <w:rsid w:val="009A4B67"/>
    <w:rsid w:val="009A6B82"/>
    <w:rsid w:val="009A7EB1"/>
    <w:rsid w:val="009B0AEE"/>
    <w:rsid w:val="009B1CD1"/>
    <w:rsid w:val="009B2EFD"/>
    <w:rsid w:val="009B6CC1"/>
    <w:rsid w:val="009D050E"/>
    <w:rsid w:val="009D50D8"/>
    <w:rsid w:val="009E50BA"/>
    <w:rsid w:val="009E7ADE"/>
    <w:rsid w:val="009F1AD2"/>
    <w:rsid w:val="009F1C07"/>
    <w:rsid w:val="009F678D"/>
    <w:rsid w:val="00A024C7"/>
    <w:rsid w:val="00A104AB"/>
    <w:rsid w:val="00A11A6C"/>
    <w:rsid w:val="00A23E9B"/>
    <w:rsid w:val="00A271FA"/>
    <w:rsid w:val="00A314DB"/>
    <w:rsid w:val="00A32245"/>
    <w:rsid w:val="00A32965"/>
    <w:rsid w:val="00A34981"/>
    <w:rsid w:val="00A40E1A"/>
    <w:rsid w:val="00A41AE9"/>
    <w:rsid w:val="00A4449B"/>
    <w:rsid w:val="00A4767D"/>
    <w:rsid w:val="00A5472A"/>
    <w:rsid w:val="00A6643A"/>
    <w:rsid w:val="00A74E47"/>
    <w:rsid w:val="00A7733E"/>
    <w:rsid w:val="00A80B48"/>
    <w:rsid w:val="00A82B18"/>
    <w:rsid w:val="00A84F0C"/>
    <w:rsid w:val="00A85C9D"/>
    <w:rsid w:val="00A87A4B"/>
    <w:rsid w:val="00A93DE5"/>
    <w:rsid w:val="00AA07B7"/>
    <w:rsid w:val="00AA0CB9"/>
    <w:rsid w:val="00AA1008"/>
    <w:rsid w:val="00AA2A54"/>
    <w:rsid w:val="00AA6A30"/>
    <w:rsid w:val="00AA6D05"/>
    <w:rsid w:val="00AB29EB"/>
    <w:rsid w:val="00AB4CF0"/>
    <w:rsid w:val="00AC49CC"/>
    <w:rsid w:val="00AC7258"/>
    <w:rsid w:val="00AD191A"/>
    <w:rsid w:val="00AD1A53"/>
    <w:rsid w:val="00AD7B5D"/>
    <w:rsid w:val="00AE58BA"/>
    <w:rsid w:val="00AF0123"/>
    <w:rsid w:val="00AF0881"/>
    <w:rsid w:val="00AF0935"/>
    <w:rsid w:val="00AF3931"/>
    <w:rsid w:val="00AF57A8"/>
    <w:rsid w:val="00B00BDD"/>
    <w:rsid w:val="00B02074"/>
    <w:rsid w:val="00B035DE"/>
    <w:rsid w:val="00B278E2"/>
    <w:rsid w:val="00B33674"/>
    <w:rsid w:val="00B35E45"/>
    <w:rsid w:val="00B42A03"/>
    <w:rsid w:val="00B43927"/>
    <w:rsid w:val="00B43F64"/>
    <w:rsid w:val="00B4606D"/>
    <w:rsid w:val="00B50098"/>
    <w:rsid w:val="00B51D39"/>
    <w:rsid w:val="00B54743"/>
    <w:rsid w:val="00B552ED"/>
    <w:rsid w:val="00B56A72"/>
    <w:rsid w:val="00B61176"/>
    <w:rsid w:val="00B61EC2"/>
    <w:rsid w:val="00B64C48"/>
    <w:rsid w:val="00B65267"/>
    <w:rsid w:val="00B73CDD"/>
    <w:rsid w:val="00B75BF6"/>
    <w:rsid w:val="00B76C1E"/>
    <w:rsid w:val="00B80B14"/>
    <w:rsid w:val="00B81C10"/>
    <w:rsid w:val="00BA3DE0"/>
    <w:rsid w:val="00BA6A21"/>
    <w:rsid w:val="00BB0DDE"/>
    <w:rsid w:val="00BB2CBC"/>
    <w:rsid w:val="00BC1158"/>
    <w:rsid w:val="00BC28D0"/>
    <w:rsid w:val="00BD1235"/>
    <w:rsid w:val="00BD1730"/>
    <w:rsid w:val="00BD55F9"/>
    <w:rsid w:val="00BE7333"/>
    <w:rsid w:val="00BF25A1"/>
    <w:rsid w:val="00BF51B7"/>
    <w:rsid w:val="00C07875"/>
    <w:rsid w:val="00C1454E"/>
    <w:rsid w:val="00C169FF"/>
    <w:rsid w:val="00C21C0D"/>
    <w:rsid w:val="00C236CA"/>
    <w:rsid w:val="00C26CD9"/>
    <w:rsid w:val="00C26EEB"/>
    <w:rsid w:val="00C34956"/>
    <w:rsid w:val="00C37743"/>
    <w:rsid w:val="00C400B1"/>
    <w:rsid w:val="00C44623"/>
    <w:rsid w:val="00C53D72"/>
    <w:rsid w:val="00C56D5F"/>
    <w:rsid w:val="00C629C1"/>
    <w:rsid w:val="00C631D2"/>
    <w:rsid w:val="00C6554A"/>
    <w:rsid w:val="00C66736"/>
    <w:rsid w:val="00C7680D"/>
    <w:rsid w:val="00C76BFD"/>
    <w:rsid w:val="00C80ADF"/>
    <w:rsid w:val="00C80E7C"/>
    <w:rsid w:val="00C90971"/>
    <w:rsid w:val="00CA3514"/>
    <w:rsid w:val="00CB2DC1"/>
    <w:rsid w:val="00CB74A6"/>
    <w:rsid w:val="00CC1240"/>
    <w:rsid w:val="00CC1F5B"/>
    <w:rsid w:val="00CD3988"/>
    <w:rsid w:val="00CD4187"/>
    <w:rsid w:val="00CD5F05"/>
    <w:rsid w:val="00CE0885"/>
    <w:rsid w:val="00CE14D1"/>
    <w:rsid w:val="00CE1C5B"/>
    <w:rsid w:val="00CE308A"/>
    <w:rsid w:val="00CE389D"/>
    <w:rsid w:val="00D03DAB"/>
    <w:rsid w:val="00D05A64"/>
    <w:rsid w:val="00D132E4"/>
    <w:rsid w:val="00D14909"/>
    <w:rsid w:val="00D16DB6"/>
    <w:rsid w:val="00D24488"/>
    <w:rsid w:val="00D26F85"/>
    <w:rsid w:val="00D36D58"/>
    <w:rsid w:val="00D43F16"/>
    <w:rsid w:val="00D50AEE"/>
    <w:rsid w:val="00D64ED8"/>
    <w:rsid w:val="00D71D9F"/>
    <w:rsid w:val="00D73C70"/>
    <w:rsid w:val="00D77A91"/>
    <w:rsid w:val="00D95A48"/>
    <w:rsid w:val="00D964BB"/>
    <w:rsid w:val="00D96EEC"/>
    <w:rsid w:val="00DA23D0"/>
    <w:rsid w:val="00DA2846"/>
    <w:rsid w:val="00DA3955"/>
    <w:rsid w:val="00DA3E30"/>
    <w:rsid w:val="00DA4D45"/>
    <w:rsid w:val="00DA4F84"/>
    <w:rsid w:val="00DB0724"/>
    <w:rsid w:val="00DB13FC"/>
    <w:rsid w:val="00DB4D6A"/>
    <w:rsid w:val="00DB6652"/>
    <w:rsid w:val="00DC2FB7"/>
    <w:rsid w:val="00DC5E8E"/>
    <w:rsid w:val="00DC755D"/>
    <w:rsid w:val="00DD2793"/>
    <w:rsid w:val="00DE1DB9"/>
    <w:rsid w:val="00DE1FD5"/>
    <w:rsid w:val="00DE5D20"/>
    <w:rsid w:val="00DE658B"/>
    <w:rsid w:val="00DF15FE"/>
    <w:rsid w:val="00DF1658"/>
    <w:rsid w:val="00DF171A"/>
    <w:rsid w:val="00DF4F4E"/>
    <w:rsid w:val="00E05308"/>
    <w:rsid w:val="00E05C21"/>
    <w:rsid w:val="00E06D3C"/>
    <w:rsid w:val="00E1443B"/>
    <w:rsid w:val="00E15363"/>
    <w:rsid w:val="00E25760"/>
    <w:rsid w:val="00E257A8"/>
    <w:rsid w:val="00E2692B"/>
    <w:rsid w:val="00E2750F"/>
    <w:rsid w:val="00E31B84"/>
    <w:rsid w:val="00E330FC"/>
    <w:rsid w:val="00E344AE"/>
    <w:rsid w:val="00E42032"/>
    <w:rsid w:val="00E45D85"/>
    <w:rsid w:val="00E46339"/>
    <w:rsid w:val="00E52BFC"/>
    <w:rsid w:val="00E5649D"/>
    <w:rsid w:val="00E57B55"/>
    <w:rsid w:val="00E656B3"/>
    <w:rsid w:val="00E7123D"/>
    <w:rsid w:val="00E729CA"/>
    <w:rsid w:val="00E76D97"/>
    <w:rsid w:val="00E9045D"/>
    <w:rsid w:val="00E93A43"/>
    <w:rsid w:val="00E96BD4"/>
    <w:rsid w:val="00EA2B61"/>
    <w:rsid w:val="00EB05D5"/>
    <w:rsid w:val="00EB35FB"/>
    <w:rsid w:val="00EB3D3B"/>
    <w:rsid w:val="00EB4E0C"/>
    <w:rsid w:val="00EC33D9"/>
    <w:rsid w:val="00EC3548"/>
    <w:rsid w:val="00EC5424"/>
    <w:rsid w:val="00EC749E"/>
    <w:rsid w:val="00ED5026"/>
    <w:rsid w:val="00ED7C44"/>
    <w:rsid w:val="00EE0D0D"/>
    <w:rsid w:val="00EE6228"/>
    <w:rsid w:val="00EE6B3C"/>
    <w:rsid w:val="00EE6BCA"/>
    <w:rsid w:val="00EF22AC"/>
    <w:rsid w:val="00EF3F56"/>
    <w:rsid w:val="00EF42DC"/>
    <w:rsid w:val="00F00D47"/>
    <w:rsid w:val="00F0166B"/>
    <w:rsid w:val="00F018AE"/>
    <w:rsid w:val="00F06EB7"/>
    <w:rsid w:val="00F1425D"/>
    <w:rsid w:val="00F1558A"/>
    <w:rsid w:val="00F15D6C"/>
    <w:rsid w:val="00F1749F"/>
    <w:rsid w:val="00F17CC8"/>
    <w:rsid w:val="00F204EC"/>
    <w:rsid w:val="00F30DD7"/>
    <w:rsid w:val="00F47748"/>
    <w:rsid w:val="00F52400"/>
    <w:rsid w:val="00F62556"/>
    <w:rsid w:val="00F64EBD"/>
    <w:rsid w:val="00F678D5"/>
    <w:rsid w:val="00F7055B"/>
    <w:rsid w:val="00F74C40"/>
    <w:rsid w:val="00F817A4"/>
    <w:rsid w:val="00F8736D"/>
    <w:rsid w:val="00F90F05"/>
    <w:rsid w:val="00F9452D"/>
    <w:rsid w:val="00F946D5"/>
    <w:rsid w:val="00FA5BA0"/>
    <w:rsid w:val="00FB1C80"/>
    <w:rsid w:val="00FB56A3"/>
    <w:rsid w:val="00FB5F17"/>
    <w:rsid w:val="00FC5FA4"/>
    <w:rsid w:val="00FD3184"/>
    <w:rsid w:val="00FD333C"/>
    <w:rsid w:val="00FD3453"/>
    <w:rsid w:val="00FD34A5"/>
    <w:rsid w:val="00FD46BB"/>
    <w:rsid w:val="00FD48DA"/>
    <w:rsid w:val="00FD5780"/>
    <w:rsid w:val="00FD6F67"/>
    <w:rsid w:val="00FE469E"/>
    <w:rsid w:val="00FF1076"/>
    <w:rsid w:val="00FF11E6"/>
    <w:rsid w:val="00FF30AB"/>
    <w:rsid w:val="00FF6971"/>
    <w:rsid w:val="00FF69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1E62D"/>
  <w15:chartTrackingRefBased/>
  <w15:docId w15:val="{7B6085CE-1D18-47C7-8E15-3E5B0F0D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it-I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3D0D"/>
  </w:style>
  <w:style w:type="paragraph" w:styleId="Titolo1">
    <w:name w:val="heading 1"/>
    <w:basedOn w:val="Informazionidicontatto"/>
    <w:next w:val="Normale"/>
    <w:link w:val="Titolo1Carattere"/>
    <w:uiPriority w:val="9"/>
    <w:qFormat/>
    <w:rsid w:val="00BF51B7"/>
    <w:pPr>
      <w:spacing w:line="240" w:lineRule="auto"/>
      <w:jc w:val="both"/>
      <w:outlineLvl w:val="0"/>
    </w:pPr>
    <w:rPr>
      <w:rFonts w:ascii="Arial" w:hAnsi="Arial"/>
      <w:b/>
      <w:bCs/>
      <w:color w:val="auto"/>
      <w:spacing w:val="-2"/>
      <w:sz w:val="28"/>
      <w:szCs w:val="28"/>
      <w:lang w:bidi="it-IT"/>
    </w:rPr>
  </w:style>
  <w:style w:type="paragraph" w:styleId="Titolo2">
    <w:name w:val="heading 2"/>
    <w:basedOn w:val="Normale"/>
    <w:next w:val="Normale"/>
    <w:link w:val="Titolo2Carattere"/>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olo3">
    <w:name w:val="heading 3"/>
    <w:basedOn w:val="Normale"/>
    <w:next w:val="Normale"/>
    <w:link w:val="Titolo3Carattere"/>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olo6">
    <w:name w:val="heading 6"/>
    <w:basedOn w:val="Normale"/>
    <w:next w:val="Normale"/>
    <w:link w:val="Titolo6Carattere"/>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olo7">
    <w:name w:val="heading 7"/>
    <w:basedOn w:val="Normale"/>
    <w:next w:val="Normale"/>
    <w:link w:val="Titolo7Carattere"/>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olo8">
    <w:name w:val="heading 8"/>
    <w:basedOn w:val="Normale"/>
    <w:next w:val="Normale"/>
    <w:link w:val="Titolo8Carattere"/>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51B7"/>
    <w:rPr>
      <w:rFonts w:ascii="Arial" w:hAnsi="Arial"/>
      <w:b/>
      <w:bCs/>
      <w:color w:val="auto"/>
      <w:spacing w:val="-2"/>
      <w:sz w:val="28"/>
      <w:szCs w:val="28"/>
      <w:lang w:bidi="it-IT"/>
    </w:rPr>
  </w:style>
  <w:style w:type="character" w:customStyle="1" w:styleId="Titolo2Carattere">
    <w:name w:val="Titolo 2 Carattere"/>
    <w:basedOn w:val="Carpredefinitoparagrafo"/>
    <w:link w:val="Titolo2"/>
    <w:uiPriority w:val="9"/>
    <w:rsid w:val="00333D0D"/>
    <w:rPr>
      <w:rFonts w:asciiTheme="majorHAnsi" w:eastAsiaTheme="majorEastAsia" w:hAnsiTheme="majorHAnsi" w:cstheme="majorBidi"/>
      <w:caps/>
      <w:color w:val="007789" w:themeColor="accent1" w:themeShade="BF"/>
      <w:sz w:val="24"/>
    </w:rPr>
  </w:style>
  <w:style w:type="paragraph" w:customStyle="1" w:styleId="Informazionidicontatto">
    <w:name w:val="Informazioni di contatto"/>
    <w:basedOn w:val="Normale"/>
    <w:uiPriority w:val="4"/>
    <w:qFormat/>
    <w:rsid w:val="00C6554A"/>
    <w:pPr>
      <w:spacing w:before="0" w:after="0"/>
      <w:jc w:val="center"/>
    </w:pPr>
  </w:style>
  <w:style w:type="paragraph" w:styleId="Puntoelenco">
    <w:name w:val="List Bullet"/>
    <w:basedOn w:val="Normale"/>
    <w:uiPriority w:val="10"/>
    <w:unhideWhenUsed/>
    <w:qFormat/>
    <w:rsid w:val="00C6554A"/>
    <w:pPr>
      <w:numPr>
        <w:numId w:val="4"/>
      </w:numPr>
    </w:pPr>
  </w:style>
  <w:style w:type="paragraph" w:styleId="Titolo">
    <w:name w:val="Title"/>
    <w:basedOn w:val="Normale"/>
    <w:link w:val="TitoloCarattere"/>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2"/>
    <w:rsid w:val="00333D0D"/>
    <w:rPr>
      <w:rFonts w:asciiTheme="majorHAnsi" w:eastAsiaTheme="majorEastAsia" w:hAnsiTheme="majorHAnsi" w:cstheme="majorBidi"/>
      <w:color w:val="007789" w:themeColor="accent1" w:themeShade="BF"/>
      <w:kern w:val="28"/>
      <w:sz w:val="60"/>
    </w:rPr>
  </w:style>
  <w:style w:type="paragraph" w:styleId="Sottotitolo">
    <w:name w:val="Subtitle"/>
    <w:basedOn w:val="Normale"/>
    <w:link w:val="SottotitoloCarattere"/>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3"/>
    <w:rsid w:val="00333D0D"/>
    <w:rPr>
      <w:rFonts w:asciiTheme="majorHAnsi" w:eastAsiaTheme="majorEastAsia" w:hAnsiTheme="majorHAnsi" w:cstheme="majorBidi"/>
      <w:caps/>
      <w:sz w:val="26"/>
    </w:rPr>
  </w:style>
  <w:style w:type="paragraph" w:styleId="Pidipagina">
    <w:name w:val="footer"/>
    <w:basedOn w:val="Normale"/>
    <w:link w:val="PidipaginaCarattere"/>
    <w:uiPriority w:val="99"/>
    <w:unhideWhenUsed/>
    <w:rsid w:val="00C6554A"/>
    <w:pPr>
      <w:spacing w:before="0" w:after="0" w:line="240" w:lineRule="auto"/>
      <w:jc w:val="right"/>
    </w:pPr>
    <w:rPr>
      <w:caps/>
    </w:rPr>
  </w:style>
  <w:style w:type="character" w:customStyle="1" w:styleId="PidipaginaCarattere">
    <w:name w:val="Piè di pagina Carattere"/>
    <w:basedOn w:val="Carpredefinitoparagrafo"/>
    <w:link w:val="Pidipagina"/>
    <w:uiPriority w:val="99"/>
    <w:rsid w:val="00C6554A"/>
    <w:rPr>
      <w:caps/>
    </w:rPr>
  </w:style>
  <w:style w:type="paragraph" w:customStyle="1" w:styleId="Foto">
    <w:name w:val="Foto"/>
    <w:basedOn w:val="Normale"/>
    <w:uiPriority w:val="1"/>
    <w:qFormat/>
    <w:rsid w:val="00C6554A"/>
    <w:pPr>
      <w:spacing w:before="0" w:after="0" w:line="240" w:lineRule="auto"/>
      <w:jc w:val="center"/>
    </w:pPr>
  </w:style>
  <w:style w:type="paragraph" w:styleId="Intestazione">
    <w:name w:val="header"/>
    <w:basedOn w:val="Normale"/>
    <w:link w:val="IntestazioneCarattere"/>
    <w:uiPriority w:val="99"/>
    <w:unhideWhenUsed/>
    <w:rsid w:val="00C6554A"/>
    <w:pPr>
      <w:spacing w:before="0" w:after="0" w:line="240" w:lineRule="auto"/>
    </w:pPr>
  </w:style>
  <w:style w:type="character" w:customStyle="1" w:styleId="IntestazioneCarattere">
    <w:name w:val="Intestazione Carattere"/>
    <w:basedOn w:val="Carpredefinitoparagrafo"/>
    <w:link w:val="Intestazione"/>
    <w:uiPriority w:val="99"/>
    <w:rsid w:val="00C6554A"/>
    <w:rPr>
      <w:color w:val="595959" w:themeColor="text1" w:themeTint="A6"/>
      <w:sz w:val="20"/>
      <w:szCs w:val="20"/>
      <w:lang w:eastAsia="ja-JP"/>
    </w:rPr>
  </w:style>
  <w:style w:type="paragraph" w:styleId="Numeroelenco">
    <w:name w:val="List Number"/>
    <w:basedOn w:val="Normale"/>
    <w:uiPriority w:val="11"/>
    <w:unhideWhenUsed/>
    <w:qFormat/>
    <w:rsid w:val="00C6554A"/>
    <w:pPr>
      <w:numPr>
        <w:numId w:val="3"/>
      </w:numPr>
      <w:contextualSpacing/>
    </w:pPr>
  </w:style>
  <w:style w:type="character" w:customStyle="1" w:styleId="Titolo3Carattere">
    <w:name w:val="Titolo 3 Carattere"/>
    <w:basedOn w:val="Carpredefinitoparagrafo"/>
    <w:link w:val="Tito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olo8Carattere">
    <w:name w:val="Titolo 8 Carattere"/>
    <w:basedOn w:val="Carpredefinitoparagrafo"/>
    <w:link w:val="Titolo8"/>
    <w:uiPriority w:val="9"/>
    <w:semiHidden/>
    <w:rsid w:val="00C6554A"/>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C6554A"/>
    <w:rPr>
      <w:rFonts w:asciiTheme="majorHAnsi" w:eastAsiaTheme="majorEastAsia" w:hAnsiTheme="majorHAnsi" w:cstheme="majorBidi"/>
      <w:i/>
      <w:iCs/>
      <w:color w:val="272727" w:themeColor="text1" w:themeTint="D8"/>
      <w:szCs w:val="21"/>
    </w:rPr>
  </w:style>
  <w:style w:type="character" w:styleId="Enfasiintensa">
    <w:name w:val="Intense Emphasis"/>
    <w:basedOn w:val="Carpredefinitoparagrafo"/>
    <w:uiPriority w:val="21"/>
    <w:semiHidden/>
    <w:unhideWhenUsed/>
    <w:qFormat/>
    <w:rsid w:val="00C6554A"/>
    <w:rPr>
      <w:i/>
      <w:iCs/>
      <w:color w:val="007789" w:themeColor="accent1" w:themeShade="BF"/>
    </w:rPr>
  </w:style>
  <w:style w:type="paragraph" w:styleId="Citazioneintensa">
    <w:name w:val="Intense Quote"/>
    <w:basedOn w:val="Normale"/>
    <w:next w:val="Normale"/>
    <w:link w:val="CitazioneintensaCarattere"/>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zioneintensaCarattere">
    <w:name w:val="Citazione intensa Carattere"/>
    <w:basedOn w:val="Carpredefinitoparagrafo"/>
    <w:link w:val="Citazioneintensa"/>
    <w:uiPriority w:val="30"/>
    <w:semiHidden/>
    <w:rsid w:val="00C6554A"/>
    <w:rPr>
      <w:i/>
      <w:iCs/>
      <w:color w:val="007789" w:themeColor="accent1" w:themeShade="BF"/>
    </w:rPr>
  </w:style>
  <w:style w:type="character" w:styleId="Riferimentointenso">
    <w:name w:val="Intense Reference"/>
    <w:basedOn w:val="Carpredefinitoparagrafo"/>
    <w:uiPriority w:val="32"/>
    <w:semiHidden/>
    <w:unhideWhenUsed/>
    <w:qFormat/>
    <w:rsid w:val="00C6554A"/>
    <w:rPr>
      <w:b/>
      <w:bCs/>
      <w:caps w:val="0"/>
      <w:smallCaps/>
      <w:color w:val="007789" w:themeColor="accent1" w:themeShade="BF"/>
      <w:spacing w:val="5"/>
    </w:rPr>
  </w:style>
  <w:style w:type="paragraph" w:styleId="Didascalia">
    <w:name w:val="caption"/>
    <w:basedOn w:val="Normale"/>
    <w:next w:val="Normale"/>
    <w:uiPriority w:val="35"/>
    <w:semiHidden/>
    <w:unhideWhenUsed/>
    <w:qFormat/>
    <w:rsid w:val="00C6554A"/>
    <w:pPr>
      <w:spacing w:before="0" w:line="240" w:lineRule="auto"/>
    </w:pPr>
    <w:rPr>
      <w:i/>
      <w:iCs/>
      <w:color w:val="4E5B6F" w:themeColor="text2"/>
      <w:szCs w:val="18"/>
    </w:rPr>
  </w:style>
  <w:style w:type="paragraph" w:styleId="Testofumetto">
    <w:name w:val="Balloon Text"/>
    <w:basedOn w:val="Normale"/>
    <w:link w:val="TestofumettoCarattere"/>
    <w:uiPriority w:val="99"/>
    <w:semiHidden/>
    <w:unhideWhenUsed/>
    <w:rsid w:val="00C6554A"/>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C6554A"/>
    <w:rPr>
      <w:rFonts w:ascii="Segoe UI" w:hAnsi="Segoe UI" w:cs="Segoe UI"/>
      <w:szCs w:val="18"/>
    </w:rPr>
  </w:style>
  <w:style w:type="paragraph" w:styleId="Testodelblocco">
    <w:name w:val="Block Text"/>
    <w:basedOn w:val="Normale"/>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ltesto3">
    <w:name w:val="Body Text 3"/>
    <w:basedOn w:val="Normale"/>
    <w:link w:val="Corpodeltesto3Carattere"/>
    <w:uiPriority w:val="99"/>
    <w:semiHidden/>
    <w:unhideWhenUsed/>
    <w:rsid w:val="00C6554A"/>
    <w:pPr>
      <w:spacing w:after="120"/>
    </w:pPr>
    <w:rPr>
      <w:szCs w:val="16"/>
    </w:rPr>
  </w:style>
  <w:style w:type="character" w:customStyle="1" w:styleId="Corpodeltesto3Carattere">
    <w:name w:val="Corpo del testo 3 Carattere"/>
    <w:basedOn w:val="Carpredefinitoparagrafo"/>
    <w:link w:val="Corpodeltesto3"/>
    <w:uiPriority w:val="99"/>
    <w:semiHidden/>
    <w:rsid w:val="00C6554A"/>
    <w:rPr>
      <w:szCs w:val="16"/>
    </w:rPr>
  </w:style>
  <w:style w:type="paragraph" w:styleId="Rientrocorpodeltesto3">
    <w:name w:val="Body Text Indent 3"/>
    <w:basedOn w:val="Normale"/>
    <w:link w:val="Rientrocorpodeltesto3Carattere"/>
    <w:uiPriority w:val="99"/>
    <w:semiHidden/>
    <w:unhideWhenUsed/>
    <w:rsid w:val="00C6554A"/>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C6554A"/>
    <w:rPr>
      <w:szCs w:val="16"/>
    </w:rPr>
  </w:style>
  <w:style w:type="character" w:styleId="Rimandocommento">
    <w:name w:val="annotation reference"/>
    <w:basedOn w:val="Carpredefinitoparagrafo"/>
    <w:uiPriority w:val="99"/>
    <w:semiHidden/>
    <w:unhideWhenUsed/>
    <w:rsid w:val="00C6554A"/>
    <w:rPr>
      <w:sz w:val="22"/>
      <w:szCs w:val="16"/>
    </w:rPr>
  </w:style>
  <w:style w:type="paragraph" w:styleId="Testocommento">
    <w:name w:val="annotation text"/>
    <w:basedOn w:val="Normale"/>
    <w:link w:val="TestocommentoCarattere"/>
    <w:uiPriority w:val="99"/>
    <w:semiHidden/>
    <w:unhideWhenUsed/>
    <w:rsid w:val="00C6554A"/>
    <w:pPr>
      <w:spacing w:line="240" w:lineRule="auto"/>
    </w:pPr>
    <w:rPr>
      <w:szCs w:val="20"/>
    </w:rPr>
  </w:style>
  <w:style w:type="character" w:customStyle="1" w:styleId="TestocommentoCarattere">
    <w:name w:val="Testo commento Carattere"/>
    <w:basedOn w:val="Carpredefinitoparagrafo"/>
    <w:link w:val="Testocommento"/>
    <w:uiPriority w:val="99"/>
    <w:semiHidden/>
    <w:rsid w:val="00C6554A"/>
    <w:rPr>
      <w:szCs w:val="20"/>
    </w:rPr>
  </w:style>
  <w:style w:type="paragraph" w:styleId="Soggettocommento">
    <w:name w:val="annotation subject"/>
    <w:basedOn w:val="Testocommento"/>
    <w:next w:val="Testocommento"/>
    <w:link w:val="SoggettocommentoCarattere"/>
    <w:uiPriority w:val="99"/>
    <w:semiHidden/>
    <w:unhideWhenUsed/>
    <w:rsid w:val="00C6554A"/>
    <w:rPr>
      <w:b/>
      <w:bCs/>
    </w:rPr>
  </w:style>
  <w:style w:type="character" w:customStyle="1" w:styleId="SoggettocommentoCarattere">
    <w:name w:val="Soggetto commento Carattere"/>
    <w:basedOn w:val="TestocommentoCarattere"/>
    <w:link w:val="Soggettocommento"/>
    <w:uiPriority w:val="99"/>
    <w:semiHidden/>
    <w:rsid w:val="00C6554A"/>
    <w:rPr>
      <w:b/>
      <w:bCs/>
      <w:szCs w:val="20"/>
    </w:rPr>
  </w:style>
  <w:style w:type="paragraph" w:styleId="Mappadocumento">
    <w:name w:val="Document Map"/>
    <w:basedOn w:val="Normale"/>
    <w:link w:val="MappadocumentoCarattere"/>
    <w:uiPriority w:val="99"/>
    <w:semiHidden/>
    <w:unhideWhenUsed/>
    <w:rsid w:val="00C6554A"/>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C6554A"/>
    <w:rPr>
      <w:rFonts w:ascii="Segoe UI" w:hAnsi="Segoe UI" w:cs="Segoe UI"/>
      <w:szCs w:val="16"/>
    </w:rPr>
  </w:style>
  <w:style w:type="paragraph" w:styleId="Testonotadichiusura">
    <w:name w:val="endnote text"/>
    <w:basedOn w:val="Normale"/>
    <w:link w:val="TestonotadichiusuraCarattere"/>
    <w:uiPriority w:val="99"/>
    <w:semiHidden/>
    <w:unhideWhenUsed/>
    <w:rsid w:val="00C6554A"/>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C6554A"/>
    <w:rPr>
      <w:szCs w:val="20"/>
    </w:rPr>
  </w:style>
  <w:style w:type="paragraph" w:styleId="Indirizzomittente">
    <w:name w:val="envelope return"/>
    <w:basedOn w:val="Normale"/>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Collegamentovisitato">
    <w:name w:val="FollowedHyperlink"/>
    <w:basedOn w:val="Carpredefinitoparagrafo"/>
    <w:uiPriority w:val="99"/>
    <w:semiHidden/>
    <w:unhideWhenUsed/>
    <w:rsid w:val="00C6554A"/>
    <w:rPr>
      <w:color w:val="007789" w:themeColor="accent1" w:themeShade="BF"/>
      <w:u w:val="single"/>
    </w:rPr>
  </w:style>
  <w:style w:type="paragraph" w:styleId="Testonotaapidipagina">
    <w:name w:val="footnote text"/>
    <w:basedOn w:val="Normale"/>
    <w:link w:val="TestonotaapidipaginaCarattere"/>
    <w:uiPriority w:val="99"/>
    <w:semiHidden/>
    <w:unhideWhenUsed/>
    <w:rsid w:val="00C6554A"/>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C6554A"/>
    <w:rPr>
      <w:szCs w:val="20"/>
    </w:rPr>
  </w:style>
  <w:style w:type="character" w:styleId="CodiceHTML">
    <w:name w:val="HTML Code"/>
    <w:basedOn w:val="Carpredefinitoparagrafo"/>
    <w:uiPriority w:val="99"/>
    <w:semiHidden/>
    <w:unhideWhenUsed/>
    <w:rsid w:val="00C6554A"/>
    <w:rPr>
      <w:rFonts w:ascii="Consolas" w:hAnsi="Consolas"/>
      <w:sz w:val="22"/>
      <w:szCs w:val="20"/>
    </w:rPr>
  </w:style>
  <w:style w:type="character" w:styleId="TastieraHTML">
    <w:name w:val="HTML Keyboard"/>
    <w:basedOn w:val="Carpredefinitoparagrafo"/>
    <w:uiPriority w:val="99"/>
    <w:semiHidden/>
    <w:unhideWhenUsed/>
    <w:rsid w:val="00C6554A"/>
    <w:rPr>
      <w:rFonts w:ascii="Consolas" w:hAnsi="Consolas"/>
      <w:sz w:val="22"/>
      <w:szCs w:val="20"/>
    </w:rPr>
  </w:style>
  <w:style w:type="paragraph" w:styleId="PreformattatoHTML">
    <w:name w:val="HTML Preformatted"/>
    <w:basedOn w:val="Normale"/>
    <w:link w:val="PreformattatoHTMLCarattere"/>
    <w:uiPriority w:val="99"/>
    <w:semiHidden/>
    <w:unhideWhenUsed/>
    <w:rsid w:val="00C6554A"/>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C6554A"/>
    <w:rPr>
      <w:rFonts w:ascii="Consolas" w:hAnsi="Consolas"/>
      <w:szCs w:val="20"/>
    </w:rPr>
  </w:style>
  <w:style w:type="character" w:styleId="MacchinadascrivereHTML">
    <w:name w:val="HTML Typewriter"/>
    <w:basedOn w:val="Carpredefinitoparagrafo"/>
    <w:uiPriority w:val="99"/>
    <w:semiHidden/>
    <w:unhideWhenUsed/>
    <w:rsid w:val="00C6554A"/>
    <w:rPr>
      <w:rFonts w:ascii="Consolas" w:hAnsi="Consolas"/>
      <w:sz w:val="22"/>
      <w:szCs w:val="20"/>
    </w:rPr>
  </w:style>
  <w:style w:type="character" w:styleId="Collegamentoipertestuale">
    <w:name w:val="Hyperlink"/>
    <w:basedOn w:val="Carpredefinitoparagrafo"/>
    <w:uiPriority w:val="99"/>
    <w:unhideWhenUsed/>
    <w:rsid w:val="00C6554A"/>
    <w:rPr>
      <w:color w:val="835D00" w:themeColor="accent3" w:themeShade="80"/>
      <w:u w:val="single"/>
    </w:rPr>
  </w:style>
  <w:style w:type="paragraph" w:styleId="Testomacro">
    <w:name w:val="macro"/>
    <w:link w:val="TestomacroCarattere"/>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C6554A"/>
    <w:rPr>
      <w:rFonts w:ascii="Consolas" w:hAnsi="Consolas"/>
      <w:szCs w:val="20"/>
    </w:rPr>
  </w:style>
  <w:style w:type="character" w:styleId="Testosegnaposto">
    <w:name w:val="Placeholder Text"/>
    <w:basedOn w:val="Carpredefinitoparagrafo"/>
    <w:uiPriority w:val="99"/>
    <w:semiHidden/>
    <w:rsid w:val="00C6554A"/>
    <w:rPr>
      <w:color w:val="595959" w:themeColor="text1" w:themeTint="A6"/>
    </w:rPr>
  </w:style>
  <w:style w:type="paragraph" w:styleId="Testonormale">
    <w:name w:val="Plain Text"/>
    <w:basedOn w:val="Normale"/>
    <w:link w:val="TestonormaleCarattere"/>
    <w:uiPriority w:val="99"/>
    <w:semiHidden/>
    <w:unhideWhenUsed/>
    <w:rsid w:val="00C6554A"/>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C6554A"/>
    <w:rPr>
      <w:rFonts w:ascii="Consolas" w:hAnsi="Consolas"/>
      <w:szCs w:val="21"/>
    </w:rPr>
  </w:style>
  <w:style w:type="character" w:customStyle="1" w:styleId="Titolo7Carattere">
    <w:name w:val="Titolo 7 Carattere"/>
    <w:basedOn w:val="Carpredefinitoparagrafo"/>
    <w:link w:val="Titolo7"/>
    <w:uiPriority w:val="9"/>
    <w:semiHidden/>
    <w:rsid w:val="002554CD"/>
    <w:rPr>
      <w:rFonts w:asciiTheme="majorHAnsi" w:eastAsiaTheme="majorEastAsia" w:hAnsiTheme="majorHAnsi" w:cstheme="majorBidi"/>
      <w:i/>
      <w:iCs/>
      <w:color w:val="004F5B" w:themeColor="accent1" w:themeShade="7F"/>
    </w:rPr>
  </w:style>
  <w:style w:type="character" w:customStyle="1" w:styleId="Titolo6Carattere">
    <w:name w:val="Titolo 6 Carattere"/>
    <w:basedOn w:val="Carpredefinitoparagrafo"/>
    <w:link w:val="Titolo6"/>
    <w:uiPriority w:val="9"/>
    <w:semiHidden/>
    <w:rsid w:val="002554CD"/>
    <w:rPr>
      <w:rFonts w:asciiTheme="majorHAnsi" w:eastAsiaTheme="majorEastAsia" w:hAnsiTheme="majorHAnsi" w:cstheme="majorBidi"/>
      <w:color w:val="004F5B" w:themeColor="accent1" w:themeShade="7F"/>
    </w:rPr>
  </w:style>
  <w:style w:type="character" w:styleId="Menzionenonrisolta">
    <w:name w:val="Unresolved Mention"/>
    <w:basedOn w:val="Carpredefinitoparagrafo"/>
    <w:uiPriority w:val="99"/>
    <w:semiHidden/>
    <w:unhideWhenUsed/>
    <w:rsid w:val="00765315"/>
    <w:rPr>
      <w:color w:val="605E5C"/>
      <w:shd w:val="clear" w:color="auto" w:fill="E1DFDD"/>
    </w:rPr>
  </w:style>
  <w:style w:type="paragraph" w:styleId="Paragrafoelenco">
    <w:name w:val="List Paragraph"/>
    <w:basedOn w:val="Normale"/>
    <w:uiPriority w:val="34"/>
    <w:semiHidden/>
    <w:unhideWhenUsed/>
    <w:qFormat/>
    <w:rsid w:val="0078212A"/>
    <w:pPr>
      <w:ind w:left="720"/>
      <w:contextualSpacing/>
    </w:pPr>
  </w:style>
  <w:style w:type="character" w:styleId="Numeropagina">
    <w:name w:val="page number"/>
    <w:basedOn w:val="Carpredefinitoparagrafo"/>
    <w:uiPriority w:val="99"/>
    <w:unhideWhenUsed/>
    <w:rsid w:val="00702F0D"/>
  </w:style>
  <w:style w:type="paragraph" w:styleId="Sommario1">
    <w:name w:val="toc 1"/>
    <w:basedOn w:val="Normale"/>
    <w:next w:val="Normale"/>
    <w:autoRedefine/>
    <w:uiPriority w:val="39"/>
    <w:unhideWhenUsed/>
    <w:rsid w:val="00B3367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79696">
      <w:bodyDiv w:val="1"/>
      <w:marLeft w:val="0"/>
      <w:marRight w:val="0"/>
      <w:marTop w:val="0"/>
      <w:marBottom w:val="0"/>
      <w:divBdr>
        <w:top w:val="none" w:sz="0" w:space="0" w:color="auto"/>
        <w:left w:val="none" w:sz="0" w:space="0" w:color="auto"/>
        <w:bottom w:val="none" w:sz="0" w:space="0" w:color="auto"/>
        <w:right w:val="none" w:sz="0" w:space="0" w:color="auto"/>
      </w:divBdr>
      <w:divsChild>
        <w:div w:id="664675166">
          <w:marLeft w:val="15"/>
          <w:marRight w:val="15"/>
          <w:marTop w:val="15"/>
          <w:marBottom w:val="15"/>
          <w:divBdr>
            <w:top w:val="none" w:sz="0" w:space="0" w:color="auto"/>
            <w:left w:val="none" w:sz="0" w:space="0" w:color="auto"/>
            <w:bottom w:val="none" w:sz="0" w:space="0" w:color="auto"/>
            <w:right w:val="none" w:sz="0" w:space="0" w:color="auto"/>
          </w:divBdr>
        </w:div>
      </w:divsChild>
    </w:div>
    <w:div w:id="951742019">
      <w:bodyDiv w:val="1"/>
      <w:marLeft w:val="0"/>
      <w:marRight w:val="0"/>
      <w:marTop w:val="0"/>
      <w:marBottom w:val="0"/>
      <w:divBdr>
        <w:top w:val="none" w:sz="0" w:space="0" w:color="auto"/>
        <w:left w:val="none" w:sz="0" w:space="0" w:color="auto"/>
        <w:bottom w:val="none" w:sz="0" w:space="0" w:color="auto"/>
        <w:right w:val="none" w:sz="0" w:space="0" w:color="auto"/>
      </w:divBdr>
    </w:div>
    <w:div w:id="1394503513">
      <w:bodyDiv w:val="1"/>
      <w:marLeft w:val="0"/>
      <w:marRight w:val="0"/>
      <w:marTop w:val="0"/>
      <w:marBottom w:val="0"/>
      <w:divBdr>
        <w:top w:val="none" w:sz="0" w:space="0" w:color="auto"/>
        <w:left w:val="none" w:sz="0" w:space="0" w:color="auto"/>
        <w:bottom w:val="none" w:sz="0" w:space="0" w:color="auto"/>
        <w:right w:val="none" w:sz="0" w:space="0" w:color="auto"/>
      </w:divBdr>
    </w:div>
    <w:div w:id="1444491963">
      <w:bodyDiv w:val="1"/>
      <w:marLeft w:val="0"/>
      <w:marRight w:val="0"/>
      <w:marTop w:val="0"/>
      <w:marBottom w:val="0"/>
      <w:divBdr>
        <w:top w:val="none" w:sz="0" w:space="0" w:color="auto"/>
        <w:left w:val="none" w:sz="0" w:space="0" w:color="auto"/>
        <w:bottom w:val="none" w:sz="0" w:space="0" w:color="auto"/>
        <w:right w:val="none" w:sz="0" w:space="0" w:color="auto"/>
      </w:divBdr>
    </w:div>
    <w:div w:id="182350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itualmente.co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mnama.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nabipiazz@me.com" TargetMode="External"/><Relationship Id="rId5" Type="http://schemas.openxmlformats.org/officeDocument/2006/relationships/webSettings" Target="webSettings.xml"/><Relationship Id="rId15" Type="http://schemas.openxmlformats.org/officeDocument/2006/relationships/hyperlink" Target="mailto:annabipiazz@me.com" TargetMode="External"/><Relationship Id="rId10" Type="http://schemas.openxmlformats.org/officeDocument/2006/relationships/hyperlink" Target="https://www.annabellapiazzolla.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efficacement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bella\AppData\Roaming\Microsoft\Templates\Tesina%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85B54-43B4-475A-9D44-ED0A830DF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con foto</Template>
  <TotalTime>0</TotalTime>
  <Pages>154</Pages>
  <Words>26331</Words>
  <Characters>150088</Characters>
  <Application>Microsoft Office Word</Application>
  <DocSecurity>0</DocSecurity>
  <Lines>1250</Lines>
  <Paragraphs>352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Annabella</dc:creator>
  <cp:keywords/>
  <dc:description/>
  <cp:lastModifiedBy>Paolo Avantaggiato</cp:lastModifiedBy>
  <cp:revision>2</cp:revision>
  <cp:lastPrinted>2020-01-23T11:30:00Z</cp:lastPrinted>
  <dcterms:created xsi:type="dcterms:W3CDTF">2020-02-17T15:14:00Z</dcterms:created>
  <dcterms:modified xsi:type="dcterms:W3CDTF">2020-02-17T15:14:00Z</dcterms:modified>
</cp:coreProperties>
</file>